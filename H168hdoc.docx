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9D9" w:rsidRPr="00F07CE7" w:rsidRDefault="008559D9">
      <w:pPr>
        <w:pStyle w:val="C2-CtrSglSp"/>
        <w:spacing w:before="2760" w:after="0"/>
        <w:rPr>
          <w:b/>
          <w:sz w:val="36"/>
          <w:szCs w:val="36"/>
        </w:rPr>
      </w:pPr>
      <w:r>
        <w:rPr>
          <w:b/>
          <w:sz w:val="36"/>
          <w:szCs w:val="36"/>
        </w:rPr>
        <w:t xml:space="preserve">MEPS </w:t>
      </w:r>
      <w:r w:rsidR="00C55B48">
        <w:rPr>
          <w:b/>
          <w:sz w:val="36"/>
          <w:szCs w:val="36"/>
        </w:rPr>
        <w:t>HC-168</w:t>
      </w:r>
      <w:r>
        <w:rPr>
          <w:b/>
          <w:sz w:val="36"/>
          <w:szCs w:val="36"/>
        </w:rPr>
        <w:t>H:</w:t>
      </w:r>
    </w:p>
    <w:p w:rsidR="008559D9" w:rsidRDefault="00B70198">
      <w:pPr>
        <w:pStyle w:val="C2-CtrSglSp"/>
        <w:spacing w:after="0"/>
        <w:rPr>
          <w:b/>
          <w:sz w:val="36"/>
          <w:szCs w:val="36"/>
        </w:rPr>
      </w:pPr>
      <w:r>
        <w:rPr>
          <w:b/>
          <w:sz w:val="36"/>
          <w:szCs w:val="36"/>
        </w:rPr>
        <w:t>2014</w:t>
      </w:r>
      <w:r w:rsidR="008559D9">
        <w:rPr>
          <w:b/>
          <w:sz w:val="36"/>
          <w:szCs w:val="36"/>
        </w:rPr>
        <w:t xml:space="preserve"> Home Health Visits</w:t>
      </w:r>
    </w:p>
    <w:p w:rsidR="008559D9" w:rsidRPr="00657FDB" w:rsidRDefault="007601F4">
      <w:pPr>
        <w:pStyle w:val="C2-CtrSglSp"/>
        <w:spacing w:before="240" w:after="0"/>
        <w:rPr>
          <w:b/>
          <w:sz w:val="36"/>
        </w:rPr>
      </w:pPr>
      <w:r>
        <w:rPr>
          <w:b/>
          <w:sz w:val="36"/>
        </w:rPr>
        <w:t xml:space="preserve">June </w:t>
      </w:r>
      <w:r w:rsidR="00AE13B3">
        <w:rPr>
          <w:b/>
          <w:sz w:val="36"/>
        </w:rPr>
        <w:t>2016</w:t>
      </w:r>
    </w:p>
    <w:p w:rsidR="008559D9" w:rsidRPr="00657FDB" w:rsidRDefault="008559D9">
      <w:pPr>
        <w:pStyle w:val="C2-CtrSglSp"/>
        <w:spacing w:before="5520" w:after="0"/>
        <w:rPr>
          <w:b/>
        </w:rPr>
      </w:pPr>
      <w:r w:rsidRPr="00657FDB">
        <w:rPr>
          <w:b/>
        </w:rPr>
        <w:t>Agency for Healthcare Research and Quality</w:t>
      </w:r>
    </w:p>
    <w:p w:rsidR="008559D9" w:rsidRPr="00657FDB" w:rsidRDefault="008559D9">
      <w:pPr>
        <w:pStyle w:val="C2-CtrSglSp"/>
        <w:spacing w:after="0"/>
        <w:rPr>
          <w:b/>
        </w:rPr>
      </w:pPr>
      <w:r w:rsidRPr="00657FDB">
        <w:rPr>
          <w:b/>
        </w:rPr>
        <w:t>Center for Financing, Access</w:t>
      </w:r>
      <w:r w:rsidR="00A8406C">
        <w:rPr>
          <w:b/>
        </w:rPr>
        <w:t>,</w:t>
      </w:r>
      <w:r w:rsidRPr="00657FDB">
        <w:rPr>
          <w:b/>
        </w:rPr>
        <w:t xml:space="preserve"> and Cost Trends</w:t>
      </w:r>
    </w:p>
    <w:p w:rsidR="006D2278" w:rsidRPr="00F806F5" w:rsidRDefault="006D2278" w:rsidP="006D2278">
      <w:pPr>
        <w:pStyle w:val="C2-CtrSglSp"/>
        <w:spacing w:after="0"/>
        <w:rPr>
          <w:b/>
        </w:rPr>
      </w:pPr>
      <w:r w:rsidRPr="00F806F5">
        <w:rPr>
          <w:b/>
        </w:rPr>
        <w:t>5600 Fishers Lane</w:t>
      </w:r>
    </w:p>
    <w:p w:rsidR="006D2278" w:rsidRPr="00F806F5" w:rsidRDefault="006D2278" w:rsidP="006D2278">
      <w:pPr>
        <w:pStyle w:val="C2-CtrSglSp"/>
        <w:spacing w:after="0"/>
        <w:rPr>
          <w:b/>
        </w:rPr>
      </w:pPr>
      <w:r w:rsidRPr="00F806F5">
        <w:rPr>
          <w:b/>
        </w:rPr>
        <w:t>Rockville, MD 20857</w:t>
      </w:r>
    </w:p>
    <w:p w:rsidR="008559D9" w:rsidRPr="00657FDB" w:rsidRDefault="006D2278" w:rsidP="006D2278">
      <w:pPr>
        <w:pStyle w:val="C2-CtrSglSp"/>
        <w:spacing w:after="0"/>
        <w:rPr>
          <w:b/>
        </w:rPr>
      </w:pPr>
      <w:r w:rsidRPr="00657FDB">
        <w:rPr>
          <w:b/>
        </w:rPr>
        <w:t xml:space="preserve"> </w:t>
      </w:r>
      <w:r w:rsidR="008559D9" w:rsidRPr="00657FDB">
        <w:rPr>
          <w:b/>
        </w:rPr>
        <w:t>(301) 427-1406</w:t>
      </w:r>
    </w:p>
    <w:p w:rsidR="008559D9" w:rsidRDefault="008559D9">
      <w:pPr>
        <w:tabs>
          <w:tab w:val="center" w:pos="4680"/>
        </w:tabs>
        <w:sectPr w:rsidR="008559D9" w:rsidSect="002127B2">
          <w:footerReference w:type="default" r:id="rId9"/>
          <w:endnotePr>
            <w:numFmt w:val="decimal"/>
          </w:endnotePr>
          <w:pgSz w:w="12240" w:h="15840"/>
          <w:pgMar w:top="1728" w:right="1440" w:bottom="1728" w:left="1440" w:header="720" w:footer="576" w:gutter="0"/>
          <w:cols w:space="720"/>
          <w:noEndnote/>
        </w:sectPr>
      </w:pPr>
    </w:p>
    <w:p w:rsidR="008559D9" w:rsidRDefault="008559D9">
      <w:pPr>
        <w:pStyle w:val="C1-CtrBoldHd"/>
      </w:pPr>
      <w:bookmarkStart w:id="0" w:name="_Toc215888429"/>
      <w:r>
        <w:lastRenderedPageBreak/>
        <w:t>Table of Contents</w:t>
      </w:r>
      <w:bookmarkEnd w:id="0"/>
    </w:p>
    <w:p w:rsidR="008559D9" w:rsidRPr="00141DDA" w:rsidRDefault="008559D9">
      <w:pPr>
        <w:pStyle w:val="TOC1"/>
        <w:spacing w:after="240"/>
        <w:rPr>
          <w:caps w:val="0"/>
        </w:rPr>
      </w:pPr>
      <w:r w:rsidRPr="00141DDA">
        <w:rPr>
          <w:caps w:val="0"/>
        </w:rPr>
        <w:t>A</w:t>
      </w:r>
      <w:r w:rsidRPr="00141DDA">
        <w:rPr>
          <w:caps w:val="0"/>
        </w:rPr>
        <w:tab/>
        <w:t>Data Use Agreement</w:t>
      </w:r>
      <w:r w:rsidRPr="00141DDA">
        <w:rPr>
          <w:caps w:val="0"/>
          <w:webHidden/>
        </w:rPr>
        <w:tab/>
      </w:r>
      <w:r w:rsidRPr="00141DDA">
        <w:rPr>
          <w:caps w:val="0"/>
          <w:webHidden/>
        </w:rPr>
        <w:tab/>
        <w:t>A-1</w:t>
      </w:r>
    </w:p>
    <w:p w:rsidR="008559D9" w:rsidRPr="00141DDA" w:rsidRDefault="008559D9">
      <w:pPr>
        <w:pStyle w:val="TOC1"/>
        <w:spacing w:after="240"/>
        <w:rPr>
          <w:caps w:val="0"/>
        </w:rPr>
      </w:pPr>
      <w:r w:rsidRPr="00141DDA">
        <w:rPr>
          <w:caps w:val="0"/>
        </w:rPr>
        <w:t>B</w:t>
      </w:r>
      <w:r w:rsidRPr="00141DDA">
        <w:rPr>
          <w:caps w:val="0"/>
        </w:rPr>
        <w:tab/>
        <w:t>Background</w:t>
      </w:r>
      <w:r w:rsidRPr="00141DDA">
        <w:rPr>
          <w:caps w:val="0"/>
          <w:webHidden/>
        </w:rPr>
        <w:tab/>
      </w:r>
      <w:r w:rsidRPr="00141DDA">
        <w:rPr>
          <w:caps w:val="0"/>
          <w:webHidden/>
        </w:rPr>
        <w:tab/>
        <w:t>B-1</w:t>
      </w:r>
    </w:p>
    <w:p w:rsidR="008559D9" w:rsidRDefault="008559D9">
      <w:pPr>
        <w:pStyle w:val="TOC2"/>
      </w:pPr>
      <w:r>
        <w:t>1.0</w:t>
      </w:r>
      <w:r>
        <w:tab/>
        <w:t>Household Component</w:t>
      </w:r>
      <w:r>
        <w:rPr>
          <w:webHidden/>
        </w:rPr>
        <w:tab/>
      </w:r>
      <w:r>
        <w:rPr>
          <w:webHidden/>
        </w:rPr>
        <w:tab/>
        <w:t>B-1</w:t>
      </w:r>
    </w:p>
    <w:p w:rsidR="008559D9" w:rsidRDefault="008559D9">
      <w:pPr>
        <w:pStyle w:val="TOC2"/>
      </w:pPr>
      <w:r>
        <w:t>2.0</w:t>
      </w:r>
      <w:r>
        <w:tab/>
        <w:t>Medical Provider Component</w:t>
      </w:r>
      <w:r>
        <w:rPr>
          <w:webHidden/>
        </w:rPr>
        <w:tab/>
      </w:r>
      <w:r>
        <w:rPr>
          <w:webHidden/>
        </w:rPr>
        <w:tab/>
        <w:t>B-1</w:t>
      </w:r>
    </w:p>
    <w:p w:rsidR="008559D9" w:rsidRDefault="008559D9">
      <w:pPr>
        <w:pStyle w:val="TOC2"/>
        <w:spacing w:after="240"/>
      </w:pPr>
      <w:r>
        <w:t>3.0</w:t>
      </w:r>
      <w:r>
        <w:tab/>
        <w:t>Survey Management and Data Collection</w:t>
      </w:r>
      <w:r w:rsidR="00677A68">
        <w:rPr>
          <w:webHidden/>
        </w:rPr>
        <w:tab/>
      </w:r>
      <w:r w:rsidR="00677A68">
        <w:rPr>
          <w:webHidden/>
        </w:rPr>
        <w:tab/>
        <w:t>B-2</w:t>
      </w:r>
    </w:p>
    <w:p w:rsidR="008559D9" w:rsidRPr="00141DDA" w:rsidRDefault="008559D9">
      <w:pPr>
        <w:pStyle w:val="TOC1"/>
        <w:spacing w:after="240"/>
        <w:rPr>
          <w:caps w:val="0"/>
        </w:rPr>
      </w:pPr>
      <w:r w:rsidRPr="00141DDA">
        <w:rPr>
          <w:caps w:val="0"/>
        </w:rPr>
        <w:t>C</w:t>
      </w:r>
      <w:r w:rsidRPr="00141DDA">
        <w:rPr>
          <w:caps w:val="0"/>
        </w:rPr>
        <w:tab/>
        <w:t>Technical and Programming Information</w:t>
      </w:r>
      <w:r w:rsidRPr="00141DDA">
        <w:rPr>
          <w:caps w:val="0"/>
          <w:webHidden/>
        </w:rPr>
        <w:tab/>
      </w:r>
      <w:r w:rsidRPr="00141DDA">
        <w:rPr>
          <w:caps w:val="0"/>
          <w:webHidden/>
        </w:rPr>
        <w:tab/>
        <w:t>C-1</w:t>
      </w:r>
    </w:p>
    <w:p w:rsidR="008559D9" w:rsidRDefault="008559D9">
      <w:pPr>
        <w:pStyle w:val="TOC2"/>
      </w:pPr>
      <w:r>
        <w:t>1.0</w:t>
      </w:r>
      <w:r>
        <w:tab/>
        <w:t>General Information</w:t>
      </w:r>
      <w:r>
        <w:rPr>
          <w:webHidden/>
        </w:rPr>
        <w:tab/>
      </w:r>
      <w:r>
        <w:rPr>
          <w:webHidden/>
        </w:rPr>
        <w:tab/>
        <w:t>C-1</w:t>
      </w:r>
    </w:p>
    <w:p w:rsidR="008559D9" w:rsidRDefault="008559D9">
      <w:pPr>
        <w:pStyle w:val="TOC2"/>
        <w:spacing w:after="240"/>
      </w:pPr>
      <w:r>
        <w:t>2.0</w:t>
      </w:r>
      <w:r>
        <w:tab/>
        <w:t>Data File Information</w:t>
      </w:r>
      <w:r>
        <w:rPr>
          <w:webHidden/>
        </w:rPr>
        <w:tab/>
      </w:r>
      <w:r>
        <w:rPr>
          <w:webHidden/>
        </w:rPr>
        <w:tab/>
        <w:t>C-</w:t>
      </w:r>
      <w:r w:rsidR="00490947">
        <w:rPr>
          <w:webHidden/>
        </w:rPr>
        <w:t>2</w:t>
      </w:r>
    </w:p>
    <w:p w:rsidR="008559D9" w:rsidRDefault="008559D9">
      <w:pPr>
        <w:pStyle w:val="TOC3"/>
      </w:pPr>
      <w:r>
        <w:t>2.1</w:t>
      </w:r>
      <w:r>
        <w:tab/>
        <w:t>Codebook Structure</w:t>
      </w:r>
      <w:r>
        <w:rPr>
          <w:webHidden/>
        </w:rPr>
        <w:tab/>
      </w:r>
      <w:r>
        <w:rPr>
          <w:webHidden/>
        </w:rPr>
        <w:tab/>
        <w:t>C-</w:t>
      </w:r>
      <w:r w:rsidR="00490947">
        <w:rPr>
          <w:webHidden/>
        </w:rPr>
        <w:t>4</w:t>
      </w:r>
    </w:p>
    <w:p w:rsidR="008559D9" w:rsidRDefault="008559D9">
      <w:pPr>
        <w:pStyle w:val="TOC3"/>
      </w:pPr>
      <w:r>
        <w:t>2.2</w:t>
      </w:r>
      <w:r>
        <w:tab/>
        <w:t>Reserved Codes</w:t>
      </w:r>
      <w:r>
        <w:rPr>
          <w:webHidden/>
        </w:rPr>
        <w:tab/>
      </w:r>
      <w:r>
        <w:rPr>
          <w:webHidden/>
        </w:rPr>
        <w:tab/>
        <w:t>C-</w:t>
      </w:r>
      <w:r w:rsidR="00490947">
        <w:rPr>
          <w:webHidden/>
        </w:rPr>
        <w:t>4</w:t>
      </w:r>
    </w:p>
    <w:p w:rsidR="008559D9" w:rsidRDefault="008559D9">
      <w:pPr>
        <w:pStyle w:val="TOC3"/>
      </w:pPr>
      <w:r>
        <w:t>2.3</w:t>
      </w:r>
      <w:r>
        <w:tab/>
        <w:t>Codebook Format</w:t>
      </w:r>
      <w:r w:rsidR="00C55E3D">
        <w:rPr>
          <w:webHidden/>
        </w:rPr>
        <w:tab/>
      </w:r>
      <w:r w:rsidR="00C55E3D">
        <w:rPr>
          <w:webHidden/>
        </w:rPr>
        <w:tab/>
        <w:t>C-4</w:t>
      </w:r>
    </w:p>
    <w:p w:rsidR="008559D9" w:rsidRDefault="008559D9">
      <w:pPr>
        <w:pStyle w:val="TOC3"/>
        <w:spacing w:after="240"/>
      </w:pPr>
      <w:r>
        <w:t>2.4</w:t>
      </w:r>
      <w:r>
        <w:tab/>
        <w:t>Variable Source and Naming Conventions</w:t>
      </w:r>
      <w:r>
        <w:rPr>
          <w:webHidden/>
        </w:rPr>
        <w:tab/>
      </w:r>
      <w:r>
        <w:rPr>
          <w:webHidden/>
        </w:rPr>
        <w:tab/>
        <w:t>C-</w:t>
      </w:r>
      <w:r w:rsidR="00490947">
        <w:rPr>
          <w:webHidden/>
        </w:rPr>
        <w:t>5</w:t>
      </w:r>
    </w:p>
    <w:p w:rsidR="008559D9" w:rsidRDefault="008559D9">
      <w:pPr>
        <w:pStyle w:val="TOC4"/>
      </w:pPr>
      <w:r>
        <w:t>2.4.1</w:t>
      </w:r>
      <w:r>
        <w:tab/>
        <w:t>Variable-Source Crosswalk</w:t>
      </w:r>
      <w:r>
        <w:rPr>
          <w:webHidden/>
        </w:rPr>
        <w:tab/>
      </w:r>
      <w:r>
        <w:rPr>
          <w:webHidden/>
        </w:rPr>
        <w:tab/>
        <w:t>C-</w:t>
      </w:r>
      <w:r w:rsidR="00490947">
        <w:rPr>
          <w:webHidden/>
        </w:rPr>
        <w:t>5</w:t>
      </w:r>
    </w:p>
    <w:p w:rsidR="008559D9" w:rsidRDefault="008559D9">
      <w:pPr>
        <w:pStyle w:val="TOC4"/>
        <w:spacing w:after="240"/>
      </w:pPr>
      <w:r>
        <w:t>2.4.2</w:t>
      </w:r>
      <w:r>
        <w:tab/>
        <w:t xml:space="preserve">Expenditure and Source of Payment </w:t>
      </w:r>
      <w:r>
        <w:br/>
        <w:t>Variables</w:t>
      </w:r>
      <w:r>
        <w:rPr>
          <w:webHidden/>
        </w:rPr>
        <w:tab/>
      </w:r>
      <w:r>
        <w:rPr>
          <w:webHidden/>
        </w:rPr>
        <w:tab/>
        <w:t>C-</w:t>
      </w:r>
      <w:r w:rsidR="00C55E3D">
        <w:rPr>
          <w:webHidden/>
        </w:rPr>
        <w:t>5</w:t>
      </w:r>
    </w:p>
    <w:p w:rsidR="008559D9" w:rsidRDefault="008559D9">
      <w:pPr>
        <w:pStyle w:val="TOC3"/>
        <w:spacing w:after="240"/>
      </w:pPr>
      <w:r>
        <w:t>2.5</w:t>
      </w:r>
      <w:r>
        <w:tab/>
        <w:t>File Contents</w:t>
      </w:r>
      <w:r>
        <w:rPr>
          <w:webHidden/>
        </w:rPr>
        <w:tab/>
      </w:r>
      <w:r>
        <w:rPr>
          <w:webHidden/>
        </w:rPr>
        <w:tab/>
        <w:t>C-</w:t>
      </w:r>
      <w:r w:rsidR="00490947">
        <w:rPr>
          <w:webHidden/>
        </w:rPr>
        <w:t>6</w:t>
      </w:r>
    </w:p>
    <w:p w:rsidR="008559D9" w:rsidRDefault="008559D9">
      <w:pPr>
        <w:pStyle w:val="TOC4"/>
        <w:spacing w:after="240"/>
      </w:pPr>
      <w:r>
        <w:t>2.5.1</w:t>
      </w:r>
      <w:r>
        <w:tab/>
        <w:t>Survey Administration Variables</w:t>
      </w:r>
      <w:r>
        <w:rPr>
          <w:webHidden/>
        </w:rPr>
        <w:tab/>
      </w:r>
      <w:r>
        <w:rPr>
          <w:webHidden/>
        </w:rPr>
        <w:tab/>
        <w:t>C-</w:t>
      </w:r>
      <w:r w:rsidR="00490947">
        <w:rPr>
          <w:webHidden/>
        </w:rPr>
        <w:t>6</w:t>
      </w:r>
    </w:p>
    <w:p w:rsidR="008559D9" w:rsidRPr="00F377EF" w:rsidRDefault="008559D9">
      <w:pPr>
        <w:pStyle w:val="TOC4"/>
        <w:ind w:left="4752"/>
      </w:pPr>
      <w:r>
        <w:t>2.</w:t>
      </w:r>
      <w:r w:rsidRPr="00F377EF">
        <w:t>5.1.1</w:t>
      </w:r>
      <w:r w:rsidRPr="00F377EF">
        <w:tab/>
        <w:t>Person Identifiers (</w:t>
      </w:r>
      <w:r w:rsidRPr="00446EC8">
        <w:t xml:space="preserve">DUID, PID, </w:t>
      </w:r>
      <w:r w:rsidRPr="00446EC8">
        <w:br/>
        <w:t>DUPERSID)</w:t>
      </w:r>
      <w:r w:rsidRPr="00F377EF">
        <w:rPr>
          <w:webHidden/>
        </w:rPr>
        <w:tab/>
      </w:r>
      <w:r w:rsidRPr="00F377EF">
        <w:rPr>
          <w:webHidden/>
        </w:rPr>
        <w:tab/>
        <w:t>C-</w:t>
      </w:r>
      <w:r w:rsidR="00490947" w:rsidRPr="00F377EF">
        <w:rPr>
          <w:webHidden/>
        </w:rPr>
        <w:t>6</w:t>
      </w:r>
    </w:p>
    <w:p w:rsidR="008559D9" w:rsidRPr="00446EC8" w:rsidRDefault="008559D9">
      <w:pPr>
        <w:pStyle w:val="TOC4"/>
        <w:ind w:left="4752"/>
      </w:pPr>
      <w:r w:rsidRPr="00F377EF">
        <w:t>2.5.1.2</w:t>
      </w:r>
      <w:r w:rsidRPr="00F377EF">
        <w:tab/>
        <w:t>Record Identifier (</w:t>
      </w:r>
      <w:r w:rsidRPr="00446EC8">
        <w:t>EVNTIDX)</w:t>
      </w:r>
      <w:r w:rsidRPr="00446EC8">
        <w:rPr>
          <w:webHidden/>
        </w:rPr>
        <w:tab/>
      </w:r>
      <w:r w:rsidRPr="00446EC8">
        <w:rPr>
          <w:webHidden/>
        </w:rPr>
        <w:tab/>
        <w:t>C-</w:t>
      </w:r>
      <w:r w:rsidR="00C55E3D" w:rsidRPr="00446EC8">
        <w:rPr>
          <w:webHidden/>
        </w:rPr>
        <w:t>6</w:t>
      </w:r>
    </w:p>
    <w:p w:rsidR="008559D9" w:rsidRPr="00446EC8" w:rsidRDefault="008559D9">
      <w:pPr>
        <w:pStyle w:val="TOC4"/>
        <w:ind w:left="4752"/>
      </w:pPr>
      <w:r w:rsidRPr="00446EC8">
        <w:t>2.5.1.3</w:t>
      </w:r>
      <w:r w:rsidRPr="00446EC8">
        <w:tab/>
        <w:t>Round Indicator (EVENTRN)</w:t>
      </w:r>
      <w:r w:rsidRPr="00446EC8">
        <w:rPr>
          <w:webHidden/>
        </w:rPr>
        <w:tab/>
      </w:r>
      <w:r w:rsidRPr="00446EC8">
        <w:rPr>
          <w:webHidden/>
        </w:rPr>
        <w:tab/>
        <w:t>C-</w:t>
      </w:r>
      <w:r w:rsidR="00F634E7" w:rsidRPr="00446EC8">
        <w:rPr>
          <w:webHidden/>
        </w:rPr>
        <w:t>7</w:t>
      </w:r>
    </w:p>
    <w:p w:rsidR="008559D9" w:rsidRPr="00F377EF" w:rsidRDefault="008559D9">
      <w:pPr>
        <w:pStyle w:val="TOC4"/>
        <w:spacing w:after="240"/>
        <w:ind w:left="4752"/>
      </w:pPr>
      <w:r w:rsidRPr="00446EC8">
        <w:t>2.5.1.4</w:t>
      </w:r>
      <w:r w:rsidRPr="00446EC8">
        <w:tab/>
        <w:t>Panel Indicator (PANEL)</w:t>
      </w:r>
      <w:r w:rsidRPr="00F377EF">
        <w:rPr>
          <w:webHidden/>
        </w:rPr>
        <w:tab/>
      </w:r>
      <w:r w:rsidRPr="00F377EF">
        <w:rPr>
          <w:webHidden/>
        </w:rPr>
        <w:tab/>
        <w:t>C-</w:t>
      </w:r>
      <w:r w:rsidR="00490947" w:rsidRPr="00F377EF">
        <w:rPr>
          <w:webHidden/>
        </w:rPr>
        <w:t>7</w:t>
      </w:r>
    </w:p>
    <w:p w:rsidR="008559D9" w:rsidRPr="00F377EF" w:rsidRDefault="008559D9">
      <w:pPr>
        <w:pStyle w:val="TOC4"/>
        <w:spacing w:after="240"/>
      </w:pPr>
      <w:r w:rsidRPr="00F377EF">
        <w:t>2.5.2</w:t>
      </w:r>
      <w:r w:rsidRPr="00F377EF">
        <w:tab/>
        <w:t>Home Health Event Variables</w:t>
      </w:r>
      <w:r w:rsidRPr="00F377EF">
        <w:rPr>
          <w:webHidden/>
        </w:rPr>
        <w:tab/>
      </w:r>
      <w:r w:rsidRPr="00F377EF">
        <w:rPr>
          <w:webHidden/>
        </w:rPr>
        <w:tab/>
        <w:t>C-</w:t>
      </w:r>
      <w:r w:rsidR="00490947" w:rsidRPr="00F377EF">
        <w:rPr>
          <w:webHidden/>
        </w:rPr>
        <w:t>7</w:t>
      </w:r>
    </w:p>
    <w:p w:rsidR="008559D9" w:rsidRPr="00446EC8" w:rsidRDefault="008559D9">
      <w:pPr>
        <w:pStyle w:val="TOC4"/>
        <w:ind w:left="4752"/>
      </w:pPr>
      <w:r w:rsidRPr="00F377EF">
        <w:t>2.5.2.1</w:t>
      </w:r>
      <w:r w:rsidRPr="00F377EF">
        <w:tab/>
      </w:r>
      <w:r w:rsidRPr="00446EC8">
        <w:t xml:space="preserve">Date of Event (HHDATEYR, </w:t>
      </w:r>
      <w:r w:rsidRPr="00446EC8">
        <w:br/>
        <w:t>HHDATEMM)</w:t>
      </w:r>
      <w:r w:rsidRPr="00446EC8">
        <w:rPr>
          <w:webHidden/>
        </w:rPr>
        <w:tab/>
      </w:r>
      <w:r w:rsidRPr="00446EC8">
        <w:rPr>
          <w:webHidden/>
        </w:rPr>
        <w:tab/>
        <w:t>C-</w:t>
      </w:r>
      <w:r w:rsidR="00490947" w:rsidRPr="00446EC8">
        <w:rPr>
          <w:webHidden/>
        </w:rPr>
        <w:t>7</w:t>
      </w:r>
    </w:p>
    <w:p w:rsidR="008559D9" w:rsidRPr="00446EC8" w:rsidRDefault="008559D9">
      <w:pPr>
        <w:pStyle w:val="TOC4"/>
        <w:ind w:left="4752"/>
      </w:pPr>
      <w:r w:rsidRPr="00446EC8">
        <w:t>2.5.2.2</w:t>
      </w:r>
      <w:r w:rsidRPr="00446EC8">
        <w:tab/>
        <w:t>Characteristics of Event (MPCELIG-OTHCWOS)</w:t>
      </w:r>
      <w:r w:rsidRPr="00446EC8">
        <w:rPr>
          <w:webHidden/>
        </w:rPr>
        <w:tab/>
      </w:r>
      <w:r w:rsidRPr="00446EC8">
        <w:rPr>
          <w:webHidden/>
        </w:rPr>
        <w:tab/>
        <w:t>C-</w:t>
      </w:r>
      <w:r w:rsidR="00490947" w:rsidRPr="00446EC8">
        <w:rPr>
          <w:webHidden/>
        </w:rPr>
        <w:t>7</w:t>
      </w:r>
    </w:p>
    <w:p w:rsidR="008559D9" w:rsidRPr="00446EC8" w:rsidRDefault="008559D9">
      <w:pPr>
        <w:pStyle w:val="TOC4"/>
        <w:ind w:left="4752"/>
      </w:pPr>
      <w:r w:rsidRPr="00446EC8">
        <w:t>2.5.2.3</w:t>
      </w:r>
      <w:r w:rsidRPr="00446EC8">
        <w:tab/>
        <w:t>Treatments, Therapies, and Services (HOSPITAL-OTHSVCOS)</w:t>
      </w:r>
      <w:r w:rsidRPr="00446EC8">
        <w:rPr>
          <w:webHidden/>
        </w:rPr>
        <w:tab/>
      </w:r>
      <w:r w:rsidRPr="00446EC8">
        <w:rPr>
          <w:webHidden/>
        </w:rPr>
        <w:tab/>
        <w:t>C-</w:t>
      </w:r>
      <w:r w:rsidR="00F634E7" w:rsidRPr="00446EC8">
        <w:rPr>
          <w:webHidden/>
        </w:rPr>
        <w:t>8</w:t>
      </w:r>
    </w:p>
    <w:p w:rsidR="008559D9" w:rsidRPr="00F377EF" w:rsidRDefault="008559D9">
      <w:pPr>
        <w:pStyle w:val="TOC4"/>
        <w:spacing w:after="240"/>
        <w:ind w:left="4752"/>
        <w:rPr>
          <w:webHidden/>
        </w:rPr>
      </w:pPr>
      <w:r w:rsidRPr="00446EC8">
        <w:t>2.5.2.4</w:t>
      </w:r>
      <w:r w:rsidRPr="00446EC8">
        <w:tab/>
        <w:t>Frequency of Event (FREQCY-</w:t>
      </w:r>
      <w:r w:rsidRPr="00446EC8">
        <w:br/>
        <w:t>HHDAYS)</w:t>
      </w:r>
      <w:r w:rsidRPr="00F377EF">
        <w:rPr>
          <w:webHidden/>
        </w:rPr>
        <w:tab/>
      </w:r>
      <w:r w:rsidRPr="00F377EF">
        <w:rPr>
          <w:webHidden/>
        </w:rPr>
        <w:tab/>
        <w:t>C-</w:t>
      </w:r>
      <w:r w:rsidR="00490947" w:rsidRPr="00F377EF">
        <w:rPr>
          <w:webHidden/>
        </w:rPr>
        <w:t>8</w:t>
      </w:r>
    </w:p>
    <w:p w:rsidR="008559D9" w:rsidRDefault="008559D9">
      <w:pPr>
        <w:pStyle w:val="C1-CtrBoldHd"/>
      </w:pPr>
      <w:r>
        <w:br w:type="page"/>
      </w:r>
      <w:r>
        <w:lastRenderedPageBreak/>
        <w:t>Table of Contents (continued)</w:t>
      </w:r>
    </w:p>
    <w:p w:rsidR="008559D9" w:rsidRDefault="008559D9">
      <w:pPr>
        <w:pStyle w:val="TOC4"/>
      </w:pPr>
      <w:r>
        <w:t>2.5.3</w:t>
      </w:r>
      <w:r>
        <w:tab/>
        <w:t>Flat Fee Variables</w:t>
      </w:r>
      <w:r>
        <w:rPr>
          <w:webHidden/>
        </w:rPr>
        <w:tab/>
      </w:r>
      <w:r>
        <w:rPr>
          <w:webHidden/>
        </w:rPr>
        <w:tab/>
        <w:t>C-</w:t>
      </w:r>
      <w:r w:rsidR="004A6594">
        <w:rPr>
          <w:webHidden/>
        </w:rPr>
        <w:t>8</w:t>
      </w:r>
    </w:p>
    <w:p w:rsidR="008559D9" w:rsidRDefault="008559D9">
      <w:pPr>
        <w:pStyle w:val="TOC4"/>
      </w:pPr>
      <w:r>
        <w:t>2.5.4</w:t>
      </w:r>
      <w:r>
        <w:tab/>
        <w:t xml:space="preserve">Condition, Procedure, and Clinical </w:t>
      </w:r>
      <w:r>
        <w:br/>
        <w:t>Classification Codes</w:t>
      </w:r>
      <w:r>
        <w:rPr>
          <w:webHidden/>
        </w:rPr>
        <w:tab/>
      </w:r>
      <w:r>
        <w:rPr>
          <w:webHidden/>
        </w:rPr>
        <w:tab/>
        <w:t>C-</w:t>
      </w:r>
      <w:r w:rsidR="00C55E3D">
        <w:rPr>
          <w:webHidden/>
        </w:rPr>
        <w:t>8</w:t>
      </w:r>
    </w:p>
    <w:p w:rsidR="008559D9" w:rsidRDefault="008559D9">
      <w:pPr>
        <w:pStyle w:val="TOC4"/>
        <w:spacing w:after="240"/>
      </w:pPr>
      <w:r>
        <w:t>2.5.5</w:t>
      </w:r>
      <w:r>
        <w:tab/>
        <w:t>Expenditure Data</w:t>
      </w:r>
      <w:r>
        <w:rPr>
          <w:webHidden/>
        </w:rPr>
        <w:tab/>
      </w:r>
      <w:r>
        <w:rPr>
          <w:webHidden/>
        </w:rPr>
        <w:tab/>
        <w:t>C-</w:t>
      </w:r>
      <w:r w:rsidR="00217960">
        <w:rPr>
          <w:webHidden/>
        </w:rPr>
        <w:t>9</w:t>
      </w:r>
    </w:p>
    <w:p w:rsidR="008559D9" w:rsidRPr="00EB098F" w:rsidRDefault="008559D9">
      <w:pPr>
        <w:pStyle w:val="TOC4"/>
        <w:ind w:left="4752"/>
      </w:pPr>
      <w:r>
        <w:t>2.5.5.1</w:t>
      </w:r>
      <w:r>
        <w:tab/>
        <w:t>Definition of Expenditures</w:t>
      </w:r>
      <w:r>
        <w:rPr>
          <w:webHidden/>
        </w:rPr>
        <w:tab/>
      </w:r>
      <w:r>
        <w:rPr>
          <w:webHidden/>
        </w:rPr>
        <w:tab/>
        <w:t>C-</w:t>
      </w:r>
      <w:r w:rsidR="00217960">
        <w:rPr>
          <w:webHidden/>
        </w:rPr>
        <w:t>9</w:t>
      </w:r>
    </w:p>
    <w:p w:rsidR="008559D9" w:rsidRPr="00EB098F" w:rsidRDefault="008559D9">
      <w:pPr>
        <w:pStyle w:val="TOC4"/>
        <w:spacing w:after="240"/>
        <w:ind w:left="4752"/>
      </w:pPr>
      <w:r>
        <w:t>2.5.5.2</w:t>
      </w:r>
      <w:r>
        <w:tab/>
        <w:t xml:space="preserve">Data Editing and Imputation </w:t>
      </w:r>
      <w:r>
        <w:br/>
        <w:t xml:space="preserve">Methodologies of Expenditure </w:t>
      </w:r>
      <w:r>
        <w:br/>
        <w:t>Variables</w:t>
      </w:r>
      <w:r>
        <w:rPr>
          <w:webHidden/>
        </w:rPr>
        <w:tab/>
      </w:r>
      <w:r>
        <w:rPr>
          <w:webHidden/>
        </w:rPr>
        <w:tab/>
        <w:t>C-</w:t>
      </w:r>
      <w:r w:rsidR="004A6594">
        <w:rPr>
          <w:webHidden/>
        </w:rPr>
        <w:t>9</w:t>
      </w:r>
    </w:p>
    <w:p w:rsidR="008559D9" w:rsidRPr="00EB098F" w:rsidRDefault="008559D9">
      <w:pPr>
        <w:pStyle w:val="TOC4"/>
        <w:tabs>
          <w:tab w:val="clear" w:pos="3888"/>
        </w:tabs>
        <w:ind w:left="5760" w:hanging="1008"/>
      </w:pPr>
      <w:r>
        <w:t>2.5.5.2.1</w:t>
      </w:r>
      <w:r>
        <w:tab/>
        <w:t xml:space="preserve">General Data Editing </w:t>
      </w:r>
      <w:r>
        <w:br/>
        <w:t>Methodology</w:t>
      </w:r>
      <w:r w:rsidR="00C55E3D">
        <w:rPr>
          <w:webHidden/>
        </w:rPr>
        <w:tab/>
      </w:r>
      <w:r w:rsidR="00C55E3D">
        <w:rPr>
          <w:webHidden/>
        </w:rPr>
        <w:tab/>
        <w:t>C-</w:t>
      </w:r>
      <w:r w:rsidR="00217960">
        <w:rPr>
          <w:webHidden/>
        </w:rPr>
        <w:t>10</w:t>
      </w:r>
    </w:p>
    <w:p w:rsidR="003B0EE9" w:rsidRDefault="008559D9">
      <w:pPr>
        <w:pStyle w:val="TOC4"/>
        <w:tabs>
          <w:tab w:val="clear" w:pos="3888"/>
        </w:tabs>
        <w:ind w:left="5760" w:hanging="1008"/>
      </w:pPr>
      <w:r>
        <w:t>2.5.5.2.2</w:t>
      </w:r>
      <w:r>
        <w:tab/>
        <w:t>Imputation</w:t>
      </w:r>
      <w:r w:rsidR="001B4F3A">
        <w:t xml:space="preserve"> </w:t>
      </w:r>
    </w:p>
    <w:p w:rsidR="008559D9" w:rsidRPr="00EB098F" w:rsidRDefault="003B0EE9">
      <w:pPr>
        <w:pStyle w:val="TOC4"/>
        <w:tabs>
          <w:tab w:val="clear" w:pos="3888"/>
        </w:tabs>
        <w:ind w:left="5760" w:hanging="1008"/>
      </w:pPr>
      <w:r>
        <w:tab/>
      </w:r>
      <w:r w:rsidRPr="0092223F">
        <w:t>Methodologies</w:t>
      </w:r>
      <w:r w:rsidR="008559D9">
        <w:rPr>
          <w:webHidden/>
        </w:rPr>
        <w:tab/>
      </w:r>
      <w:r w:rsidR="008559D9">
        <w:rPr>
          <w:webHidden/>
        </w:rPr>
        <w:tab/>
        <w:t>C-1</w:t>
      </w:r>
      <w:r w:rsidR="004A6594">
        <w:rPr>
          <w:webHidden/>
        </w:rPr>
        <w:t>0</w:t>
      </w:r>
    </w:p>
    <w:p w:rsidR="008559D9" w:rsidRPr="00EB098F" w:rsidRDefault="008559D9">
      <w:pPr>
        <w:pStyle w:val="TOC4"/>
        <w:tabs>
          <w:tab w:val="clear" w:pos="3888"/>
        </w:tabs>
        <w:spacing w:after="240"/>
        <w:ind w:left="5760" w:hanging="1008"/>
      </w:pPr>
      <w:r>
        <w:t>2.5.5.2.3</w:t>
      </w:r>
      <w:r>
        <w:tab/>
        <w:t xml:space="preserve">Home Health Data </w:t>
      </w:r>
      <w:r>
        <w:br/>
        <w:t>Editing and Imputation</w:t>
      </w:r>
      <w:r>
        <w:rPr>
          <w:webHidden/>
        </w:rPr>
        <w:tab/>
      </w:r>
      <w:r>
        <w:rPr>
          <w:webHidden/>
        </w:rPr>
        <w:tab/>
        <w:t>C-1</w:t>
      </w:r>
      <w:r w:rsidR="004A6594">
        <w:rPr>
          <w:webHidden/>
        </w:rPr>
        <w:t>0</w:t>
      </w:r>
    </w:p>
    <w:p w:rsidR="008559D9" w:rsidRPr="00446EC8" w:rsidRDefault="008559D9">
      <w:pPr>
        <w:pStyle w:val="TOC4"/>
        <w:ind w:left="4752"/>
      </w:pPr>
      <w:r>
        <w:t>2.</w:t>
      </w:r>
      <w:r w:rsidRPr="00F377EF">
        <w:t>5.5.3</w:t>
      </w:r>
      <w:r w:rsidRPr="00F377EF">
        <w:tab/>
        <w:t xml:space="preserve">Imputation Flag Variable </w:t>
      </w:r>
      <w:r w:rsidRPr="00F377EF">
        <w:br/>
      </w:r>
      <w:r w:rsidRPr="00446EC8">
        <w:t>(IMPFLAG)</w:t>
      </w:r>
      <w:r w:rsidRPr="00446EC8">
        <w:rPr>
          <w:webHidden/>
        </w:rPr>
        <w:tab/>
      </w:r>
      <w:r w:rsidRPr="00446EC8">
        <w:rPr>
          <w:webHidden/>
        </w:rPr>
        <w:tab/>
        <w:t>C-1</w:t>
      </w:r>
      <w:r w:rsidR="004A6594" w:rsidRPr="00446EC8">
        <w:rPr>
          <w:webHidden/>
        </w:rPr>
        <w:t>1</w:t>
      </w:r>
    </w:p>
    <w:p w:rsidR="008559D9" w:rsidRPr="00446EC8" w:rsidRDefault="008559D9" w:rsidP="006C5111">
      <w:pPr>
        <w:pStyle w:val="TOC4"/>
        <w:ind w:left="4752"/>
        <w:jc w:val="both"/>
      </w:pPr>
      <w:r w:rsidRPr="00446EC8">
        <w:t>2.5.5.4</w:t>
      </w:r>
      <w:r w:rsidRPr="00446EC8">
        <w:tab/>
        <w:t>Flat Fee Expenditures</w:t>
      </w:r>
      <w:r w:rsidRPr="00446EC8">
        <w:rPr>
          <w:webHidden/>
        </w:rPr>
        <w:tab/>
      </w:r>
      <w:r w:rsidRPr="00446EC8">
        <w:rPr>
          <w:webHidden/>
        </w:rPr>
        <w:tab/>
        <w:t>C-1</w:t>
      </w:r>
      <w:r w:rsidR="00A3036C">
        <w:rPr>
          <w:webHidden/>
        </w:rPr>
        <w:t>1</w:t>
      </w:r>
    </w:p>
    <w:p w:rsidR="008559D9" w:rsidRPr="00446EC8" w:rsidRDefault="008559D9">
      <w:pPr>
        <w:pStyle w:val="TOC4"/>
        <w:ind w:left="4752"/>
      </w:pPr>
      <w:r w:rsidRPr="00446EC8">
        <w:t>2.5.5.5</w:t>
      </w:r>
      <w:r w:rsidRPr="00446EC8">
        <w:tab/>
        <w:t>Zero Expenditures</w:t>
      </w:r>
      <w:r w:rsidRPr="00446EC8">
        <w:rPr>
          <w:webHidden/>
        </w:rPr>
        <w:tab/>
      </w:r>
      <w:r w:rsidRPr="00446EC8">
        <w:rPr>
          <w:webHidden/>
        </w:rPr>
        <w:tab/>
        <w:t>C-1</w:t>
      </w:r>
      <w:r w:rsidR="00A3036C">
        <w:rPr>
          <w:webHidden/>
        </w:rPr>
        <w:t>1</w:t>
      </w:r>
    </w:p>
    <w:p w:rsidR="008559D9" w:rsidRPr="00446EC8" w:rsidRDefault="008559D9">
      <w:pPr>
        <w:pStyle w:val="TOC4"/>
        <w:ind w:left="4752"/>
      </w:pPr>
      <w:r w:rsidRPr="00446EC8">
        <w:t>2.5.5.6</w:t>
      </w:r>
      <w:r w:rsidRPr="00446EC8">
        <w:tab/>
        <w:t>Sources of Payment</w:t>
      </w:r>
      <w:r w:rsidRPr="00446EC8">
        <w:rPr>
          <w:webHidden/>
        </w:rPr>
        <w:tab/>
      </w:r>
      <w:r w:rsidRPr="00446EC8">
        <w:rPr>
          <w:webHidden/>
        </w:rPr>
        <w:tab/>
        <w:t>C-1</w:t>
      </w:r>
      <w:r w:rsidR="00217960" w:rsidRPr="00446EC8">
        <w:rPr>
          <w:webHidden/>
        </w:rPr>
        <w:t>2</w:t>
      </w:r>
    </w:p>
    <w:p w:rsidR="008559D9" w:rsidRPr="00F377EF" w:rsidRDefault="008559D9">
      <w:pPr>
        <w:pStyle w:val="TOC4"/>
        <w:ind w:left="4752"/>
      </w:pPr>
      <w:r w:rsidRPr="00446EC8">
        <w:t>2.5.5.7</w:t>
      </w:r>
      <w:r w:rsidRPr="00446EC8">
        <w:tab/>
        <w:t>Home Health E</w:t>
      </w:r>
      <w:r w:rsidR="008628AD" w:rsidRPr="00446EC8">
        <w:t>xpenditure Variables (HHSF</w:t>
      </w:r>
      <w:r w:rsidR="00B70198">
        <w:t>14X</w:t>
      </w:r>
      <w:r w:rsidR="008628AD" w:rsidRPr="00446EC8">
        <w:t xml:space="preserve"> </w:t>
      </w:r>
      <w:r w:rsidR="00F634E7" w:rsidRPr="00446EC8">
        <w:t>-</w:t>
      </w:r>
      <w:r w:rsidR="008628AD" w:rsidRPr="00446EC8">
        <w:t xml:space="preserve"> HHXP</w:t>
      </w:r>
      <w:r w:rsidR="00B70198">
        <w:t>14X</w:t>
      </w:r>
      <w:r w:rsidRPr="00446EC8">
        <w:t>)</w:t>
      </w:r>
      <w:r w:rsidRPr="00446EC8">
        <w:rPr>
          <w:webHidden/>
        </w:rPr>
        <w:tab/>
      </w:r>
      <w:r w:rsidRPr="00F377EF">
        <w:rPr>
          <w:webHidden/>
        </w:rPr>
        <w:tab/>
        <w:t>C-1</w:t>
      </w:r>
      <w:r w:rsidR="00A3036C">
        <w:rPr>
          <w:webHidden/>
        </w:rPr>
        <w:t>2</w:t>
      </w:r>
    </w:p>
    <w:p w:rsidR="008559D9" w:rsidRPr="00EB098F" w:rsidRDefault="008559D9">
      <w:pPr>
        <w:pStyle w:val="TOC4"/>
        <w:spacing w:after="240"/>
        <w:ind w:left="4752"/>
      </w:pPr>
      <w:r w:rsidRPr="00F377EF">
        <w:t>2.5.5.8</w:t>
      </w:r>
      <w:r w:rsidRPr="00F377EF">
        <w:tab/>
        <w:t>Rounding</w:t>
      </w:r>
      <w:r>
        <w:rPr>
          <w:webHidden/>
        </w:rPr>
        <w:tab/>
      </w:r>
      <w:r>
        <w:rPr>
          <w:webHidden/>
        </w:rPr>
        <w:tab/>
        <w:t>C-1</w:t>
      </w:r>
      <w:r w:rsidR="004A6594">
        <w:rPr>
          <w:webHidden/>
        </w:rPr>
        <w:t>3</w:t>
      </w:r>
    </w:p>
    <w:p w:rsidR="008559D9" w:rsidRDefault="008628AD">
      <w:pPr>
        <w:pStyle w:val="TOC2"/>
        <w:spacing w:after="240"/>
      </w:pPr>
      <w:r>
        <w:t>3.0</w:t>
      </w:r>
      <w:r>
        <w:tab/>
        <w:t>Sample Weight (</w:t>
      </w:r>
      <w:r w:rsidRPr="00446EC8">
        <w:t>PERWT</w:t>
      </w:r>
      <w:r w:rsidR="00B70198">
        <w:t>14F</w:t>
      </w:r>
      <w:r w:rsidR="008559D9">
        <w:t>)</w:t>
      </w:r>
      <w:r w:rsidR="008559D9">
        <w:rPr>
          <w:webHidden/>
        </w:rPr>
        <w:tab/>
      </w:r>
      <w:r w:rsidR="008559D9">
        <w:rPr>
          <w:webHidden/>
        </w:rPr>
        <w:tab/>
        <w:t>C-1</w:t>
      </w:r>
      <w:r w:rsidR="00A3036C">
        <w:rPr>
          <w:webHidden/>
        </w:rPr>
        <w:t>3</w:t>
      </w:r>
    </w:p>
    <w:p w:rsidR="008559D9" w:rsidRDefault="008559D9">
      <w:pPr>
        <w:pStyle w:val="TOC3"/>
      </w:pPr>
      <w:r>
        <w:t>3.1</w:t>
      </w:r>
      <w:r>
        <w:tab/>
        <w:t>Overview</w:t>
      </w:r>
      <w:r>
        <w:rPr>
          <w:webHidden/>
        </w:rPr>
        <w:tab/>
      </w:r>
      <w:r>
        <w:rPr>
          <w:webHidden/>
        </w:rPr>
        <w:tab/>
        <w:t>C-1</w:t>
      </w:r>
      <w:r w:rsidR="00A3036C">
        <w:rPr>
          <w:webHidden/>
        </w:rPr>
        <w:t>3</w:t>
      </w:r>
    </w:p>
    <w:p w:rsidR="008559D9" w:rsidRDefault="008559D9">
      <w:pPr>
        <w:pStyle w:val="TOC3"/>
        <w:spacing w:after="240"/>
      </w:pPr>
      <w:r>
        <w:t>3.2</w:t>
      </w:r>
      <w:r>
        <w:tab/>
        <w:t>Details on Person Weight Construction</w:t>
      </w:r>
      <w:r>
        <w:rPr>
          <w:webHidden/>
        </w:rPr>
        <w:tab/>
      </w:r>
      <w:r>
        <w:rPr>
          <w:webHidden/>
        </w:rPr>
        <w:tab/>
        <w:t>C-1</w:t>
      </w:r>
      <w:r w:rsidR="00A3036C">
        <w:rPr>
          <w:webHidden/>
        </w:rPr>
        <w:t>3</w:t>
      </w:r>
    </w:p>
    <w:p w:rsidR="000D7FF9" w:rsidRPr="00F46E11" w:rsidRDefault="008628AD">
      <w:pPr>
        <w:pStyle w:val="TOC4"/>
      </w:pPr>
      <w:r>
        <w:t>3.2.1</w:t>
      </w:r>
      <w:r>
        <w:tab/>
        <w:t xml:space="preserve">MEPS </w:t>
      </w:r>
      <w:r w:rsidR="00E321BC">
        <w:t xml:space="preserve">Panel </w:t>
      </w:r>
      <w:r w:rsidR="00E6346C">
        <w:t>18</w:t>
      </w:r>
      <w:r w:rsidR="008559D9">
        <w:t xml:space="preserve"> </w:t>
      </w:r>
      <w:r w:rsidR="008559D9" w:rsidRPr="00F46E11">
        <w:t>Weight</w:t>
      </w:r>
      <w:r w:rsidR="000D7FF9" w:rsidRPr="00F46E11">
        <w:t xml:space="preserve"> Development </w:t>
      </w:r>
    </w:p>
    <w:p w:rsidR="008559D9" w:rsidRPr="00F46E11" w:rsidRDefault="000D7FF9">
      <w:pPr>
        <w:pStyle w:val="TOC4"/>
      </w:pPr>
      <w:r w:rsidRPr="00F46E11">
        <w:tab/>
        <w:t>Process</w:t>
      </w:r>
      <w:r w:rsidR="008559D9" w:rsidRPr="00F46E11">
        <w:rPr>
          <w:webHidden/>
        </w:rPr>
        <w:tab/>
      </w:r>
      <w:r w:rsidRPr="00F46E11">
        <w:rPr>
          <w:webHidden/>
        </w:rPr>
        <w:tab/>
      </w:r>
      <w:r w:rsidR="008559D9" w:rsidRPr="00F46E11">
        <w:rPr>
          <w:webHidden/>
        </w:rPr>
        <w:t>C-1</w:t>
      </w:r>
      <w:r w:rsidR="00F97BA8" w:rsidRPr="00F46E11">
        <w:rPr>
          <w:webHidden/>
        </w:rPr>
        <w:t>4</w:t>
      </w:r>
    </w:p>
    <w:p w:rsidR="000D7FF9" w:rsidRPr="00F46E11" w:rsidRDefault="008628AD">
      <w:pPr>
        <w:pStyle w:val="TOC4"/>
        <w:rPr>
          <w:webHidden/>
        </w:rPr>
      </w:pPr>
      <w:r w:rsidRPr="00F46E11">
        <w:t>3.2.2</w:t>
      </w:r>
      <w:r w:rsidRPr="00F46E11">
        <w:tab/>
        <w:t xml:space="preserve">MEPS </w:t>
      </w:r>
      <w:r w:rsidR="00E321BC">
        <w:t xml:space="preserve">Panel </w:t>
      </w:r>
      <w:r w:rsidR="00C55B48">
        <w:t>19</w:t>
      </w:r>
      <w:r w:rsidR="008559D9" w:rsidRPr="00F46E11">
        <w:t xml:space="preserve"> Weight</w:t>
      </w:r>
      <w:r w:rsidR="000D7FF9" w:rsidRPr="00F46E11">
        <w:rPr>
          <w:webHidden/>
        </w:rPr>
        <w:t xml:space="preserve"> Development </w:t>
      </w:r>
    </w:p>
    <w:p w:rsidR="008559D9" w:rsidRDefault="000D7FF9">
      <w:pPr>
        <w:pStyle w:val="TOC4"/>
      </w:pPr>
      <w:r w:rsidRPr="00F46E11">
        <w:rPr>
          <w:webHidden/>
        </w:rPr>
        <w:tab/>
        <w:t>Process</w:t>
      </w:r>
      <w:r w:rsidR="00677A68" w:rsidRPr="00F46E11">
        <w:rPr>
          <w:webHidden/>
        </w:rPr>
        <w:tab/>
      </w:r>
      <w:r>
        <w:rPr>
          <w:webHidden/>
        </w:rPr>
        <w:tab/>
      </w:r>
      <w:r w:rsidR="00677A68">
        <w:rPr>
          <w:webHidden/>
        </w:rPr>
        <w:t>C-1</w:t>
      </w:r>
      <w:r w:rsidR="00A3036C">
        <w:rPr>
          <w:webHidden/>
        </w:rPr>
        <w:t>4</w:t>
      </w:r>
    </w:p>
    <w:p w:rsidR="008559D9" w:rsidRDefault="008559D9">
      <w:pPr>
        <w:pStyle w:val="TOC4"/>
        <w:rPr>
          <w:webHidden/>
        </w:rPr>
      </w:pPr>
      <w:r>
        <w:t>3.2.3</w:t>
      </w:r>
      <w:r>
        <w:tab/>
        <w:t xml:space="preserve">The Final Weight for </w:t>
      </w:r>
      <w:r w:rsidR="00B70198">
        <w:t>2014</w:t>
      </w:r>
      <w:r>
        <w:rPr>
          <w:webHidden/>
        </w:rPr>
        <w:tab/>
      </w:r>
      <w:r>
        <w:rPr>
          <w:webHidden/>
        </w:rPr>
        <w:tab/>
        <w:t>C-1</w:t>
      </w:r>
      <w:r w:rsidR="00F97BA8">
        <w:rPr>
          <w:webHidden/>
        </w:rPr>
        <w:t>5</w:t>
      </w:r>
    </w:p>
    <w:p w:rsidR="008559D9" w:rsidRDefault="008559D9">
      <w:pPr>
        <w:pStyle w:val="TOC4"/>
        <w:spacing w:after="240"/>
      </w:pPr>
      <w:r>
        <w:t>3.2.</w:t>
      </w:r>
      <w:r w:rsidR="00C63BEE" w:rsidRPr="0034015B">
        <w:t>4</w:t>
      </w:r>
      <w:r>
        <w:tab/>
        <w:t>Coverage</w:t>
      </w:r>
      <w:r w:rsidR="00677A68">
        <w:rPr>
          <w:webHidden/>
        </w:rPr>
        <w:tab/>
      </w:r>
      <w:r w:rsidR="00677A68">
        <w:rPr>
          <w:webHidden/>
        </w:rPr>
        <w:tab/>
        <w:t>C-1</w:t>
      </w:r>
      <w:r w:rsidR="00343A0A">
        <w:rPr>
          <w:webHidden/>
        </w:rPr>
        <w:t>5</w:t>
      </w:r>
    </w:p>
    <w:p w:rsidR="008559D9" w:rsidRDefault="008559D9">
      <w:pPr>
        <w:pStyle w:val="TOC3"/>
        <w:spacing w:after="240"/>
      </w:pPr>
      <w:r>
        <w:rPr>
          <w:lang w:val="en-CA"/>
        </w:rPr>
        <w:t>3.3</w:t>
      </w:r>
      <w:r>
        <w:tab/>
        <w:t xml:space="preserve">Using </w:t>
      </w:r>
      <w:r w:rsidRPr="00446EC8">
        <w:t>MEPS</w:t>
      </w:r>
      <w:r>
        <w:t xml:space="preserve"> Data for Trend Analysis</w:t>
      </w:r>
      <w:r>
        <w:rPr>
          <w:webHidden/>
        </w:rPr>
        <w:tab/>
      </w:r>
      <w:r>
        <w:rPr>
          <w:webHidden/>
        </w:rPr>
        <w:tab/>
        <w:t>C-1</w:t>
      </w:r>
      <w:r w:rsidR="003D2BF2">
        <w:rPr>
          <w:webHidden/>
        </w:rPr>
        <w:t>5</w:t>
      </w:r>
    </w:p>
    <w:p w:rsidR="008559D9" w:rsidRDefault="008559D9">
      <w:pPr>
        <w:pStyle w:val="TOC2"/>
        <w:spacing w:after="240"/>
      </w:pPr>
      <w:r>
        <w:t>4.0</w:t>
      </w:r>
      <w:r>
        <w:tab/>
        <w:t>Strategies for Estimation</w:t>
      </w:r>
      <w:r>
        <w:rPr>
          <w:webHidden/>
        </w:rPr>
        <w:tab/>
      </w:r>
      <w:r>
        <w:rPr>
          <w:webHidden/>
        </w:rPr>
        <w:tab/>
        <w:t>C-1</w:t>
      </w:r>
      <w:r w:rsidR="00A3036C">
        <w:rPr>
          <w:webHidden/>
        </w:rPr>
        <w:t>6</w:t>
      </w:r>
    </w:p>
    <w:p w:rsidR="008559D9" w:rsidRDefault="008559D9">
      <w:pPr>
        <w:pStyle w:val="TOC3"/>
      </w:pPr>
      <w:r>
        <w:t>4.1</w:t>
      </w:r>
      <w:r>
        <w:tab/>
        <w:t>Developing Event-Level Estimates</w:t>
      </w:r>
      <w:r>
        <w:rPr>
          <w:webHidden/>
        </w:rPr>
        <w:tab/>
      </w:r>
      <w:r>
        <w:rPr>
          <w:webHidden/>
        </w:rPr>
        <w:tab/>
        <w:t>C-1</w:t>
      </w:r>
      <w:r w:rsidR="00A3036C">
        <w:rPr>
          <w:webHidden/>
        </w:rPr>
        <w:t>6</w:t>
      </w:r>
    </w:p>
    <w:p w:rsidR="008559D9" w:rsidRDefault="008559D9">
      <w:pPr>
        <w:pStyle w:val="TOC3"/>
      </w:pPr>
      <w:r>
        <w:t>4.2</w:t>
      </w:r>
      <w:r>
        <w:tab/>
        <w:t>Person-Based Estimates for Home Health Care</w:t>
      </w:r>
      <w:r w:rsidR="00A059EA">
        <w:rPr>
          <w:webHidden/>
        </w:rPr>
        <w:tab/>
      </w:r>
      <w:r w:rsidR="00A059EA">
        <w:rPr>
          <w:webHidden/>
        </w:rPr>
        <w:tab/>
        <w:t>C-1</w:t>
      </w:r>
      <w:r w:rsidR="009C4EBA">
        <w:rPr>
          <w:webHidden/>
        </w:rPr>
        <w:t>8</w:t>
      </w:r>
    </w:p>
    <w:p w:rsidR="008559D9" w:rsidRDefault="008559D9">
      <w:pPr>
        <w:pStyle w:val="TOC3"/>
      </w:pPr>
      <w:r>
        <w:t>4.3</w:t>
      </w:r>
      <w:r>
        <w:tab/>
        <w:t>Variables with Missing Values</w:t>
      </w:r>
      <w:r>
        <w:rPr>
          <w:webHidden/>
        </w:rPr>
        <w:tab/>
      </w:r>
      <w:r>
        <w:rPr>
          <w:webHidden/>
        </w:rPr>
        <w:tab/>
        <w:t>C-</w:t>
      </w:r>
      <w:r w:rsidR="00677A68">
        <w:rPr>
          <w:webHidden/>
        </w:rPr>
        <w:t>1</w:t>
      </w:r>
      <w:r w:rsidR="0097612F">
        <w:rPr>
          <w:webHidden/>
        </w:rPr>
        <w:t>8</w:t>
      </w:r>
    </w:p>
    <w:p w:rsidR="008559D9" w:rsidRDefault="008559D9">
      <w:pPr>
        <w:pStyle w:val="TOC3"/>
        <w:spacing w:after="240"/>
      </w:pPr>
      <w:r>
        <w:t>4.4</w:t>
      </w:r>
      <w:r>
        <w:tab/>
        <w:t xml:space="preserve">Variance </w:t>
      </w:r>
      <w:r w:rsidRPr="00446EC8">
        <w:t>Estimation (VARPSU, VARSTR)</w:t>
      </w:r>
      <w:r w:rsidR="00677A68">
        <w:rPr>
          <w:webHidden/>
        </w:rPr>
        <w:tab/>
      </w:r>
      <w:r w:rsidR="00677A68">
        <w:rPr>
          <w:webHidden/>
        </w:rPr>
        <w:tab/>
        <w:t>C-</w:t>
      </w:r>
      <w:r w:rsidR="00F97BA8">
        <w:rPr>
          <w:webHidden/>
        </w:rPr>
        <w:t>1</w:t>
      </w:r>
      <w:r w:rsidR="004173E3">
        <w:rPr>
          <w:webHidden/>
        </w:rPr>
        <w:t>9</w:t>
      </w:r>
    </w:p>
    <w:p w:rsidR="008559D9" w:rsidRDefault="008559D9">
      <w:pPr>
        <w:pStyle w:val="C1-CtrBoldHd"/>
      </w:pPr>
      <w:r>
        <w:br w:type="page"/>
      </w:r>
      <w:r>
        <w:lastRenderedPageBreak/>
        <w:t>Table of Contents (continued)</w:t>
      </w:r>
    </w:p>
    <w:p w:rsidR="008559D9" w:rsidRDefault="008559D9">
      <w:pPr>
        <w:pStyle w:val="TOC2"/>
        <w:spacing w:after="240"/>
      </w:pPr>
      <w:r>
        <w:t>5.0</w:t>
      </w:r>
      <w:r>
        <w:tab/>
        <w:t>Merging/Linking MEPS Data Files</w:t>
      </w:r>
      <w:r w:rsidR="00C55E3D">
        <w:rPr>
          <w:webHidden/>
        </w:rPr>
        <w:tab/>
      </w:r>
      <w:r w:rsidR="00C55E3D">
        <w:rPr>
          <w:webHidden/>
        </w:rPr>
        <w:tab/>
        <w:t>C-</w:t>
      </w:r>
      <w:r w:rsidR="00D07F69">
        <w:rPr>
          <w:webHidden/>
        </w:rPr>
        <w:t>20</w:t>
      </w:r>
    </w:p>
    <w:p w:rsidR="008559D9" w:rsidRDefault="008559D9">
      <w:pPr>
        <w:pStyle w:val="TOC3"/>
      </w:pPr>
      <w:r>
        <w:t>5.1</w:t>
      </w:r>
      <w:r>
        <w:tab/>
        <w:t>Linking to the Person-Level File</w:t>
      </w:r>
      <w:r w:rsidR="00677A68">
        <w:rPr>
          <w:webHidden/>
        </w:rPr>
        <w:tab/>
      </w:r>
      <w:r w:rsidR="00677A68">
        <w:rPr>
          <w:webHidden/>
        </w:rPr>
        <w:tab/>
        <w:t>C-2</w:t>
      </w:r>
      <w:r w:rsidR="008655A6">
        <w:rPr>
          <w:webHidden/>
        </w:rPr>
        <w:t>0</w:t>
      </w:r>
    </w:p>
    <w:p w:rsidR="008559D9" w:rsidRDefault="008559D9">
      <w:pPr>
        <w:pStyle w:val="TOC3"/>
      </w:pPr>
      <w:r>
        <w:t>5.2</w:t>
      </w:r>
      <w:r>
        <w:tab/>
        <w:t>Linking to the Prescribed Medicines File</w:t>
      </w:r>
      <w:r w:rsidR="00677A68">
        <w:rPr>
          <w:webHidden/>
        </w:rPr>
        <w:tab/>
      </w:r>
      <w:r w:rsidR="00677A68">
        <w:rPr>
          <w:webHidden/>
        </w:rPr>
        <w:tab/>
        <w:t>C-2</w:t>
      </w:r>
      <w:r w:rsidR="00D07F69">
        <w:rPr>
          <w:webHidden/>
        </w:rPr>
        <w:t>1</w:t>
      </w:r>
    </w:p>
    <w:p w:rsidR="008559D9" w:rsidRDefault="008559D9" w:rsidP="00A059EA">
      <w:pPr>
        <w:pStyle w:val="TOC3"/>
        <w:spacing w:after="240"/>
      </w:pPr>
      <w:r>
        <w:t>5.3</w:t>
      </w:r>
      <w:r>
        <w:tab/>
        <w:t>Linking to the Medical Conditions File</w:t>
      </w:r>
      <w:r w:rsidR="00677A68">
        <w:rPr>
          <w:webHidden/>
        </w:rPr>
        <w:tab/>
      </w:r>
      <w:r w:rsidR="00677A68">
        <w:rPr>
          <w:webHidden/>
        </w:rPr>
        <w:tab/>
        <w:t>C-2</w:t>
      </w:r>
      <w:r w:rsidR="008655A6">
        <w:rPr>
          <w:webHidden/>
        </w:rPr>
        <w:t>1</w:t>
      </w:r>
    </w:p>
    <w:p w:rsidR="008559D9" w:rsidRDefault="008559D9">
      <w:pPr>
        <w:pStyle w:val="TOC2"/>
        <w:spacing w:after="240"/>
      </w:pPr>
      <w:r>
        <w:t>References</w:t>
      </w:r>
      <w:r>
        <w:rPr>
          <w:webHidden/>
        </w:rPr>
        <w:tab/>
      </w:r>
      <w:r>
        <w:rPr>
          <w:webHidden/>
        </w:rPr>
        <w:tab/>
        <w:t>C-2</w:t>
      </w:r>
      <w:r w:rsidR="008655A6">
        <w:rPr>
          <w:webHidden/>
        </w:rPr>
        <w:t>2</w:t>
      </w:r>
    </w:p>
    <w:p w:rsidR="008559D9" w:rsidRPr="00141DDA" w:rsidRDefault="008559D9">
      <w:pPr>
        <w:pStyle w:val="TOC1"/>
        <w:rPr>
          <w:caps w:val="0"/>
        </w:rPr>
      </w:pPr>
      <w:r w:rsidRPr="00141DDA">
        <w:rPr>
          <w:caps w:val="0"/>
        </w:rPr>
        <w:t>D</w:t>
      </w:r>
      <w:r w:rsidRPr="00141DDA">
        <w:rPr>
          <w:caps w:val="0"/>
        </w:rPr>
        <w:tab/>
        <w:t>Variable-Source Crosswalk</w:t>
      </w:r>
      <w:r w:rsidRPr="00141DDA">
        <w:rPr>
          <w:caps w:val="0"/>
          <w:webHidden/>
        </w:rPr>
        <w:tab/>
      </w:r>
      <w:r w:rsidRPr="00141DDA">
        <w:rPr>
          <w:caps w:val="0"/>
          <w:webHidden/>
        </w:rPr>
        <w:tab/>
        <w:t>D-1</w:t>
      </w:r>
    </w:p>
    <w:p w:rsidR="008559D9" w:rsidRDefault="008559D9">
      <w:pPr>
        <w:sectPr w:rsidR="008559D9" w:rsidSect="002127B2">
          <w:footerReference w:type="default" r:id="rId10"/>
          <w:endnotePr>
            <w:numFmt w:val="decimal"/>
          </w:endnotePr>
          <w:pgSz w:w="12240" w:h="15840" w:code="1"/>
          <w:pgMar w:top="1440" w:right="1440" w:bottom="1440" w:left="1440" w:header="720" w:footer="576" w:gutter="0"/>
          <w:pgNumType w:fmt="lowerRoman" w:start="1"/>
          <w:cols w:space="720"/>
          <w:noEndnote/>
        </w:sectPr>
      </w:pPr>
    </w:p>
    <w:p w:rsidR="003F1359" w:rsidRPr="007F1D25" w:rsidRDefault="003F1359" w:rsidP="003F1359">
      <w:pPr>
        <w:pStyle w:val="C1-CtrBoldHd"/>
        <w:rPr>
          <w:caps/>
        </w:rPr>
      </w:pPr>
      <w:bookmarkStart w:id="1" w:name="_Toc25051308"/>
      <w:bookmarkStart w:id="2" w:name="_Toc215888435"/>
      <w:r>
        <w:lastRenderedPageBreak/>
        <w:t xml:space="preserve">A. </w:t>
      </w:r>
      <w:r w:rsidRPr="007F1D25">
        <w:t>Data Use Agreement</w:t>
      </w:r>
    </w:p>
    <w:p w:rsidR="003F1359" w:rsidRDefault="003F1359" w:rsidP="003F1359">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3F1359" w:rsidRDefault="003F1359" w:rsidP="003F1359">
      <w:pPr>
        <w:pStyle w:val="L1-FlLfSp12"/>
      </w:pPr>
      <w:r>
        <w:t>Therefore in accordance with the above referenced Federal Statute, it is understood that:</w:t>
      </w:r>
    </w:p>
    <w:p w:rsidR="003F1359" w:rsidRDefault="003F1359" w:rsidP="003F1359">
      <w:pPr>
        <w:pStyle w:val="N2-2ndBullet"/>
      </w:pPr>
      <w:r>
        <w:t>No one is to use the data in this data set in any way except for statistical reporting and analysis; and</w:t>
      </w:r>
    </w:p>
    <w:p w:rsidR="003F1359" w:rsidRDefault="003F1359" w:rsidP="003F1359">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3F1359" w:rsidRDefault="003F1359" w:rsidP="003F1359">
      <w:pPr>
        <w:pStyle w:val="N2-2ndBullet"/>
      </w:pPr>
      <w:r>
        <w:t>No one will attempt to link this data set with individually identifiable records from any data sets other than the Medical Expenditure Panel Survey or the National Health Interview Survey.</w:t>
      </w:r>
    </w:p>
    <w:p w:rsidR="003F1359" w:rsidRDefault="003F1359" w:rsidP="003F1359">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3F1359" w:rsidRDefault="003F1359" w:rsidP="003F1359">
      <w:pPr>
        <w:pStyle w:val="L1-FlLfSp12"/>
      </w:pPr>
      <w:r>
        <w:t xml:space="preserve">The Agency for Healthcare Research and Quality requests that users cite </w:t>
      </w:r>
      <w:r w:rsidRPr="00F377EF">
        <w:t>AHRQ</w:t>
      </w:r>
      <w:r>
        <w:t xml:space="preserve"> and the Medical Expenditure Panel Survey as the data source in any publications or research based upon these data. </w:t>
      </w:r>
    </w:p>
    <w:p w:rsidR="003F1359" w:rsidRDefault="003F1359" w:rsidP="003F1359">
      <w:pPr>
        <w:pStyle w:val="C1-CtrBoldHd"/>
        <w:sectPr w:rsidR="003F1359" w:rsidSect="002127B2">
          <w:footerReference w:type="default" r:id="rId11"/>
          <w:footerReference w:type="first" r:id="rId12"/>
          <w:endnotePr>
            <w:numFmt w:val="decimal"/>
          </w:endnotePr>
          <w:pgSz w:w="12240" w:h="15840"/>
          <w:pgMar w:top="1440" w:right="1440" w:bottom="1440" w:left="1440" w:header="720" w:footer="576" w:gutter="0"/>
          <w:cols w:space="720"/>
          <w:noEndnote/>
        </w:sectPr>
      </w:pPr>
    </w:p>
    <w:p w:rsidR="003F1359" w:rsidRPr="007F364B" w:rsidRDefault="003F1359" w:rsidP="003F1359">
      <w:pPr>
        <w:pStyle w:val="C1-CtrBoldHd"/>
      </w:pPr>
      <w:r w:rsidRPr="007F364B">
        <w:lastRenderedPageBreak/>
        <w:t>B. Background</w:t>
      </w:r>
    </w:p>
    <w:p w:rsidR="003F1359" w:rsidRPr="007F364B" w:rsidRDefault="003F1359" w:rsidP="003F1359">
      <w:pPr>
        <w:pStyle w:val="Heading1"/>
      </w:pPr>
      <w:r w:rsidRPr="007F364B">
        <w:t>1.0</w:t>
      </w:r>
      <w:r>
        <w:tab/>
      </w:r>
      <w:r w:rsidRPr="007F364B">
        <w:t xml:space="preserve">Household Component </w:t>
      </w:r>
    </w:p>
    <w:p w:rsidR="003F1359" w:rsidRPr="007F364B" w:rsidRDefault="003F1359" w:rsidP="003F1359">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w:t>
      </w:r>
      <w:r w:rsidR="00D11598">
        <w:t>vides data for examining person-</w:t>
      </w:r>
      <w:r w:rsidRPr="007F364B">
        <w:t>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3F1359" w:rsidRPr="007F364B" w:rsidRDefault="003F1359" w:rsidP="003F1359">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3F1359" w:rsidRPr="007F364B" w:rsidRDefault="003F1359" w:rsidP="003F1359">
      <w:pPr>
        <w:pStyle w:val="L1-FlLfSp12"/>
      </w:pPr>
      <w:r w:rsidRPr="007F364B">
        <w:t xml:space="preserve">The set of households selected for each panel of the MEPS HC is a subsample of households </w:t>
      </w:r>
      <w:r w:rsidRPr="00F377EF">
        <w:t xml:space="preserve">participating in the previous year’s National Health Interview Survey (NHIS) conducted by the National Center for Health Statistics. The NHIS sampling frame provides a nationally representative sample of the U.S. civilian non-institutionalized population and reflects an oversample of </w:t>
      </w:r>
      <w:r w:rsidR="000A7EDB" w:rsidRPr="00F377EF">
        <w:t>Black</w:t>
      </w:r>
      <w:r w:rsidRPr="00F377EF">
        <w:t xml:space="preserve">s and Hispanics. In 2006, the NHIS implemented a new sample design, which included Asian persons in addition to households with </w:t>
      </w:r>
      <w:r w:rsidR="000A7EDB" w:rsidRPr="00F377EF">
        <w:t>Black</w:t>
      </w:r>
      <w:r w:rsidRPr="00F377EF">
        <w:t xml:space="preserve"> and Hispanic persons in the oversampling of minority populations. The linkage of the MEPS to</w:t>
      </w:r>
      <w:r w:rsidRPr="007F364B">
        <w:t xml:space="preserve"> the previous year</w:t>
      </w:r>
      <w:r>
        <w:t>’</w:t>
      </w:r>
      <w:r w:rsidRPr="007F364B">
        <w:t>s NHIS provides additional data for longitudinal analytic purposes.</w:t>
      </w:r>
    </w:p>
    <w:p w:rsidR="003F1359" w:rsidRPr="00F377EF" w:rsidRDefault="003F1359" w:rsidP="003F1359">
      <w:pPr>
        <w:pStyle w:val="Heading1"/>
      </w:pPr>
      <w:r w:rsidRPr="007F364B">
        <w:t>2.0</w:t>
      </w:r>
      <w:r>
        <w:tab/>
      </w:r>
      <w:r w:rsidRPr="007F364B">
        <w:t xml:space="preserve">Medical Provider </w:t>
      </w:r>
      <w:r w:rsidRPr="00F377EF">
        <w:t xml:space="preserve">Component </w:t>
      </w:r>
    </w:p>
    <w:p w:rsidR="003F1359" w:rsidRPr="007F364B" w:rsidRDefault="003F1359" w:rsidP="003F1359">
      <w:pPr>
        <w:pStyle w:val="L1-FlLfSp12"/>
      </w:pPr>
      <w:r w:rsidRPr="00F377EF">
        <w:t>Upon completion of the household CAPI interview and obtaining permission from the household survey respondents, a sample of medical providers are contacted by telephone to obtain information that household respondents can not accurately provide. This part of the MEPS is called the Medical Provider Component (MPC) and information is collected on dates of visit, diagnosis and procedure codes, charges and payments. The Pharmacy Component (PC), a subcomponent of the MPC, does not collect charges or diagnosis and procedure codes but does collect drug detail information, including National Drug Code (NDC) and medicine name, as well as date filled and sources and amounts of payment. The MPC is</w:t>
      </w:r>
      <w:r w:rsidRPr="007F364B">
        <w:t xml:space="preserve"> not designed to yield national estimates.</w:t>
      </w:r>
      <w:r>
        <w:t xml:space="preserve"> </w:t>
      </w:r>
      <w:r w:rsidRPr="007F364B">
        <w:t>It is primarily used as an imputation source to supplement/replace household reported expenditure information.</w:t>
      </w:r>
    </w:p>
    <w:p w:rsidR="003F1359" w:rsidRPr="007F364B" w:rsidRDefault="003F1359" w:rsidP="003F1359">
      <w:pPr>
        <w:pStyle w:val="Heading1"/>
      </w:pPr>
      <w:r>
        <w:br w:type="page"/>
      </w:r>
      <w:r w:rsidRPr="007F364B">
        <w:lastRenderedPageBreak/>
        <w:t>3.0</w:t>
      </w:r>
      <w:r>
        <w:tab/>
      </w:r>
      <w:r w:rsidRPr="007F364B">
        <w:t xml:space="preserve">Survey Management and Data Collection </w:t>
      </w:r>
    </w:p>
    <w:p w:rsidR="003F1359" w:rsidRDefault="003F1359" w:rsidP="003F1359">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rsidR="00E6735C">
        <w:t>.</w:t>
      </w:r>
      <w:r w:rsidR="000D0ADC">
        <w:t xml:space="preserve"> </w:t>
      </w:r>
      <w:r w:rsidR="000D0ADC" w:rsidRPr="0034015B">
        <w:t>(MEPS HC) and Research Triangle Institute (MEPS MPC)</w:t>
      </w:r>
      <w:r w:rsidRPr="0034015B">
        <w:t>.</w:t>
      </w:r>
      <w:r>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3F1359" w:rsidRPr="007F364B" w:rsidRDefault="003F1359" w:rsidP="003F1359">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3" w:history="1">
        <w:r w:rsidR="00A26666">
          <w:rPr>
            <w:rStyle w:val="Hyperlink"/>
          </w:rPr>
          <w:t>meps.ahrq.gov</w:t>
        </w:r>
      </w:hyperlink>
      <w:r>
        <w:t xml:space="preserve">. Selected data can be analyzed through MEPSnet, an on-line interactive tool </w:t>
      </w:r>
      <w:r w:rsidRPr="007F364B">
        <w:t xml:space="preserve">designed to give data users the capability to statistically analyze MEPS data in a menu-driven environment. </w:t>
      </w:r>
    </w:p>
    <w:p w:rsidR="003F1359" w:rsidRDefault="003F1359" w:rsidP="003F1359">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w:t>
      </w:r>
      <w:r w:rsidRPr="006356AD">
        <w:t>,</w:t>
      </w:r>
      <w:r w:rsidR="006D2278" w:rsidRPr="006356AD">
        <w:t xml:space="preserve"> 5600 Fishers Lane, Rockville, MD 20857 </w:t>
      </w:r>
      <w:r w:rsidR="006D2278" w:rsidRPr="007F364B">
        <w:t>(301-427-1406).</w:t>
      </w:r>
    </w:p>
    <w:p w:rsidR="003F1359" w:rsidRDefault="003F1359">
      <w:pPr>
        <w:pStyle w:val="C1-CtrBoldHd"/>
        <w:sectPr w:rsidR="003F1359" w:rsidSect="002127B2">
          <w:footerReference w:type="default" r:id="rId14"/>
          <w:endnotePr>
            <w:numFmt w:val="decimal"/>
          </w:endnotePr>
          <w:pgSz w:w="12240" w:h="15840" w:code="1"/>
          <w:pgMar w:top="1440" w:right="1440" w:bottom="1440" w:left="1440" w:header="720" w:footer="576" w:gutter="0"/>
          <w:pgNumType w:start="1"/>
          <w:cols w:space="720"/>
          <w:noEndnote/>
        </w:sectPr>
      </w:pPr>
    </w:p>
    <w:p w:rsidR="008559D9" w:rsidRDefault="008559D9">
      <w:pPr>
        <w:pStyle w:val="C1-CtrBoldHd"/>
      </w:pPr>
      <w:r>
        <w:lastRenderedPageBreak/>
        <w:t>C. Technical and Programming Information</w:t>
      </w:r>
      <w:bookmarkEnd w:id="1"/>
      <w:bookmarkEnd w:id="2"/>
    </w:p>
    <w:p w:rsidR="008559D9" w:rsidRDefault="008559D9">
      <w:pPr>
        <w:pStyle w:val="Heading1"/>
      </w:pPr>
      <w:bookmarkStart w:id="3" w:name="_Toc25051309"/>
      <w:bookmarkStart w:id="4" w:name="_Toc215888436"/>
      <w:bookmarkStart w:id="5" w:name="_Toc215977514"/>
      <w:r>
        <w:t>1.0</w:t>
      </w:r>
      <w:r>
        <w:tab/>
        <w:t>General Information</w:t>
      </w:r>
      <w:bookmarkEnd w:id="3"/>
      <w:bookmarkEnd w:id="4"/>
      <w:bookmarkEnd w:id="5"/>
    </w:p>
    <w:p w:rsidR="008559D9" w:rsidRPr="0092223F" w:rsidRDefault="008559D9">
      <w:pPr>
        <w:pStyle w:val="L1-FlLfSp12"/>
        <w:rPr>
          <w:szCs w:val="24"/>
        </w:rPr>
      </w:pPr>
      <w:r w:rsidRPr="0092223F">
        <w:t xml:space="preserve">This documentation describes one in a series of public use event files from the </w:t>
      </w:r>
      <w:r w:rsidR="00061CCA">
        <w:t>201</w:t>
      </w:r>
      <w:r w:rsidR="00F60146">
        <w:t>4</w:t>
      </w:r>
      <w:r w:rsidRPr="0092223F">
        <w:t xml:space="preserve"> Medical Expenditure Panel Survey (MEPS) Household Component (HC) and Medical Provider Component (MPC). Released as an ASCII data </w:t>
      </w:r>
      <w:r w:rsidR="00842D2D" w:rsidRPr="0092223F">
        <w:t xml:space="preserve">file (with related SAS, </w:t>
      </w:r>
      <w:r w:rsidRPr="0092223F">
        <w:t>SPSS</w:t>
      </w:r>
      <w:r w:rsidR="00842D2D" w:rsidRPr="0092223F">
        <w:t>, and Stata</w:t>
      </w:r>
      <w:r w:rsidRPr="0092223F">
        <w:t xml:space="preserve"> programming statements) and a SAS transport file, the </w:t>
      </w:r>
      <w:r w:rsidR="00B70198">
        <w:t>2014</w:t>
      </w:r>
      <w:r w:rsidRPr="0092223F">
        <w:t xml:space="preserve"> </w:t>
      </w:r>
      <w:r w:rsidR="00AD0D6B">
        <w:t xml:space="preserve">Home Health Event </w:t>
      </w:r>
      <w:r w:rsidRPr="0092223F">
        <w:t xml:space="preserve">public use file provides detailed information on home health events for a nationally representative sample of the civilian noninstitutionalized population of the United States. Data from the </w:t>
      </w:r>
      <w:r w:rsidR="00AD0D6B">
        <w:t>Home Health event</w:t>
      </w:r>
      <w:r w:rsidRPr="0092223F">
        <w:t xml:space="preserve"> file can be used to make estimates of home health </w:t>
      </w:r>
      <w:r w:rsidR="00860B41" w:rsidRPr="005A7F38">
        <w:t>(HH)</w:t>
      </w:r>
      <w:r w:rsidR="00860B41">
        <w:t xml:space="preserve"> </w:t>
      </w:r>
      <w:r w:rsidRPr="0092223F">
        <w:t xml:space="preserve">event utilization and expenditures for calendar year </w:t>
      </w:r>
      <w:r w:rsidR="00B70198">
        <w:t>2014</w:t>
      </w:r>
      <w:r w:rsidRPr="0092223F">
        <w:t xml:space="preserve">. </w:t>
      </w:r>
      <w:r w:rsidRPr="0092223F">
        <w:rPr>
          <w:szCs w:val="24"/>
        </w:rPr>
        <w:t xml:space="preserve">The file </w:t>
      </w:r>
      <w:r w:rsidRPr="00F6441C">
        <w:rPr>
          <w:szCs w:val="24"/>
        </w:rPr>
        <w:t xml:space="preserve">contains </w:t>
      </w:r>
      <w:r w:rsidRPr="00964262">
        <w:rPr>
          <w:szCs w:val="24"/>
        </w:rPr>
        <w:t xml:space="preserve">68 variables and has a logical record length of </w:t>
      </w:r>
      <w:r w:rsidR="004D470F" w:rsidRPr="00964262">
        <w:rPr>
          <w:szCs w:val="24"/>
        </w:rPr>
        <w:t>30</w:t>
      </w:r>
      <w:r w:rsidR="00FF6A65" w:rsidRPr="00964262">
        <w:rPr>
          <w:szCs w:val="24"/>
        </w:rPr>
        <w:t>6</w:t>
      </w:r>
      <w:r w:rsidR="003D170B" w:rsidRPr="00964262">
        <w:rPr>
          <w:szCs w:val="24"/>
        </w:rPr>
        <w:t xml:space="preserve"> </w:t>
      </w:r>
      <w:r w:rsidRPr="00964262">
        <w:rPr>
          <w:szCs w:val="24"/>
        </w:rPr>
        <w:t xml:space="preserve">with </w:t>
      </w:r>
      <w:r w:rsidRPr="0092223F">
        <w:rPr>
          <w:szCs w:val="24"/>
        </w:rPr>
        <w:t xml:space="preserve">an </w:t>
      </w:r>
      <w:r w:rsidRPr="00A65C62">
        <w:rPr>
          <w:szCs w:val="24"/>
        </w:rPr>
        <w:t>additional 2-byte</w:t>
      </w:r>
      <w:r w:rsidRPr="00D4221E">
        <w:rPr>
          <w:szCs w:val="24"/>
        </w:rPr>
        <w:t xml:space="preserve"> </w:t>
      </w:r>
      <w:r w:rsidRPr="0092223F">
        <w:rPr>
          <w:szCs w:val="24"/>
        </w:rPr>
        <w:t xml:space="preserve">carriage return/line feed at the end of each record. </w:t>
      </w:r>
      <w:r w:rsidRPr="0092223F">
        <w:t xml:space="preserve">As illustrated below, this file consists of MEPS survey data obtained in the </w:t>
      </w:r>
      <w:r w:rsidR="00B70198">
        <w:t>2014</w:t>
      </w:r>
      <w:r w:rsidRPr="0092223F">
        <w:t xml:space="preserve"> portion of Round 3, and Rounds 4 and 5 for </w:t>
      </w:r>
      <w:r w:rsidR="00E321BC">
        <w:t xml:space="preserve">Panel </w:t>
      </w:r>
      <w:r w:rsidR="00E6346C">
        <w:t>18</w:t>
      </w:r>
      <w:r w:rsidRPr="0092223F">
        <w:t xml:space="preserve">, as well as Rounds 1, 2, and the </w:t>
      </w:r>
      <w:r w:rsidR="00B70198">
        <w:t>2014</w:t>
      </w:r>
      <w:r w:rsidRPr="0092223F">
        <w:t xml:space="preserve"> portion of Round 3 for </w:t>
      </w:r>
      <w:r w:rsidR="00E321BC">
        <w:t xml:space="preserve">Panel </w:t>
      </w:r>
      <w:r w:rsidR="00C55B48">
        <w:t>19</w:t>
      </w:r>
      <w:r w:rsidR="0051160E" w:rsidRPr="0092223F">
        <w:t xml:space="preserve"> </w:t>
      </w:r>
      <w:r w:rsidRPr="0092223F">
        <w:t xml:space="preserve">(i.e., the rounds for the MEPS panels covering calendar year </w:t>
      </w:r>
      <w:r w:rsidR="00B70198">
        <w:t>2014</w:t>
      </w:r>
      <w:r w:rsidRPr="0092223F">
        <w:t>).</w:t>
      </w:r>
    </w:p>
    <w:p w:rsidR="008A33EC" w:rsidRDefault="003A293A" w:rsidP="008A33EC">
      <w:pPr>
        <w:autoSpaceDE w:val="0"/>
        <w:autoSpaceDN w:val="0"/>
        <w:adjustRightInd w:val="0"/>
        <w:rPr>
          <w:szCs w:val="24"/>
        </w:rPr>
      </w:pPr>
      <w:r>
        <w:rPr>
          <w:noProof/>
        </w:rPr>
        <mc:AlternateContent>
          <mc:Choice Requires="wps">
            <w:drawing>
              <wp:anchor distT="0" distB="0" distL="114300" distR="114300" simplePos="0" relativeHeight="251658240" behindDoc="0" locked="0" layoutInCell="1" allowOverlap="1" wp14:anchorId="3A807964" wp14:editId="6DBDD1AF">
                <wp:simplePos x="0" y="0"/>
                <wp:positionH relativeFrom="column">
                  <wp:posOffset>5080635</wp:posOffset>
                </wp:positionH>
                <wp:positionV relativeFrom="paragraph">
                  <wp:posOffset>155575</wp:posOffset>
                </wp:positionV>
                <wp:extent cx="457200" cy="373380"/>
                <wp:effectExtent l="3810" t="3175" r="0" b="4445"/>
                <wp:wrapNone/>
                <wp:docPr id="23"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Pr="0030004B" w:rsidRDefault="00F644F7" w:rsidP="008A33EC">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26" type="#_x0000_t202" style="position:absolute;margin-left:400.05pt;margin-top:12.25pt;width:36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Opgw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" stroked="f">
                <v:textbox>
                  <w:txbxContent>
                    <w:p w:rsidR="00F644F7" w:rsidRPr="0030004B" w:rsidRDefault="00F644F7" w:rsidP="008A33EC">
                      <w:pPr>
                        <w:rPr>
                          <w:rFonts w:ascii="Arial" w:hAnsi="Arial"/>
                          <w:b/>
                          <w:sz w:val="16"/>
                        </w:rPr>
                      </w:pPr>
                      <w:r>
                        <w:rPr>
                          <w:rFonts w:ascii="Arial" w:hAnsi="Arial"/>
                          <w:b/>
                          <w:sz w:val="16"/>
                        </w:rPr>
                        <w:t>2015</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622170B" wp14:editId="04DACD34">
                <wp:simplePos x="0" y="0"/>
                <wp:positionH relativeFrom="column">
                  <wp:posOffset>3160395</wp:posOffset>
                </wp:positionH>
                <wp:positionV relativeFrom="paragraph">
                  <wp:posOffset>155575</wp:posOffset>
                </wp:positionV>
                <wp:extent cx="457200" cy="454025"/>
                <wp:effectExtent l="0" t="3175" r="1905" b="0"/>
                <wp:wrapNone/>
                <wp:docPr id="2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Pr="0030004B" w:rsidRDefault="00F644F7" w:rsidP="008A33EC">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27" type="#_x0000_t202" style="position:absolute;margin-left:248.85pt;margin-top:12.25pt;width:36pt;height:3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" stroked="f">
                <v:textbox>
                  <w:txbxContent>
                    <w:p w:rsidR="00F644F7" w:rsidRPr="0030004B" w:rsidRDefault="00F644F7" w:rsidP="008A33EC">
                      <w:pPr>
                        <w:rPr>
                          <w:rFonts w:ascii="Arial" w:hAnsi="Arial"/>
                          <w:b/>
                          <w:sz w:val="16"/>
                        </w:rPr>
                      </w:pPr>
                      <w:r>
                        <w:rPr>
                          <w:rFonts w:ascii="Arial" w:hAnsi="Arial"/>
                          <w:b/>
                          <w:sz w:val="16"/>
                        </w:rPr>
                        <w:t>2014</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8FEECF3" wp14:editId="46D514CC">
                <wp:simplePos x="0" y="0"/>
                <wp:positionH relativeFrom="column">
                  <wp:posOffset>1514475</wp:posOffset>
                </wp:positionH>
                <wp:positionV relativeFrom="paragraph">
                  <wp:posOffset>155575</wp:posOffset>
                </wp:positionV>
                <wp:extent cx="457200" cy="373380"/>
                <wp:effectExtent l="0" t="3175" r="0" b="4445"/>
                <wp:wrapNone/>
                <wp:docPr id="2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Pr="0030004B" w:rsidRDefault="00F644F7" w:rsidP="008A33EC">
                            <w:pPr>
                              <w:rPr>
                                <w:rFonts w:ascii="Arial" w:hAnsi="Arial"/>
                                <w:b/>
                                <w:sz w:val="16"/>
                              </w:rPr>
                            </w:pPr>
                            <w:r>
                              <w:rPr>
                                <w:rFonts w:ascii="Arial" w:hAnsi="Arial"/>
                                <w:b/>
                                <w:sz w:val="16"/>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28" type="#_x0000_t202" style="position:absolute;margin-left:119.25pt;margin-top:12.25pt;width:36pt;height:2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" stroked="f">
                <v:textbox>
                  <w:txbxContent>
                    <w:p w:rsidR="00F644F7" w:rsidRPr="0030004B" w:rsidRDefault="00F644F7" w:rsidP="008A33EC">
                      <w:pPr>
                        <w:rPr>
                          <w:rFonts w:ascii="Arial" w:hAnsi="Arial"/>
                          <w:b/>
                          <w:sz w:val="16"/>
                        </w:rPr>
                      </w:pPr>
                      <w:r>
                        <w:rPr>
                          <w:rFonts w:ascii="Arial" w:hAnsi="Arial"/>
                          <w:b/>
                          <w:sz w:val="16"/>
                        </w:rPr>
                        <w:t>2013</w:t>
                      </w:r>
                    </w:p>
                  </w:txbxContent>
                </v:textbox>
              </v:shape>
            </w:pict>
          </mc:Fallback>
        </mc:AlternateContent>
      </w:r>
    </w:p>
    <w:p w:rsidR="008A33EC" w:rsidRDefault="008A33EC" w:rsidP="008A33EC">
      <w:pPr>
        <w:autoSpaceDE w:val="0"/>
        <w:autoSpaceDN w:val="0"/>
        <w:adjustRightInd w:val="0"/>
        <w:rPr>
          <w:szCs w:val="24"/>
        </w:rPr>
      </w:pP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55168" behindDoc="0" locked="0" layoutInCell="1" allowOverlap="1" wp14:anchorId="778BACE0" wp14:editId="4473F440">
                <wp:simplePos x="0" y="0"/>
                <wp:positionH relativeFrom="column">
                  <wp:posOffset>4564380</wp:posOffset>
                </wp:positionH>
                <wp:positionV relativeFrom="paragraph">
                  <wp:posOffset>170815</wp:posOffset>
                </wp:positionV>
                <wp:extent cx="548640" cy="274320"/>
                <wp:effectExtent l="1905" t="0" r="1905" b="2540"/>
                <wp:wrapNone/>
                <wp:docPr id="2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Default="00F644F7" w:rsidP="008A33EC">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9" type="#_x0000_t202" style="position:absolute;margin-left:359.4pt;margin-top:13.45pt;width:43.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zFgwIAABc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" stroked="f">
                <v:textbox>
                  <w:txbxContent>
                    <w:p w:rsidR="00F644F7" w:rsidRDefault="00F644F7" w:rsidP="008A33EC">
                      <w:pPr>
                        <w:rPr>
                          <w:rFonts w:ascii="Arial" w:hAnsi="Arial"/>
                          <w:sz w:val="16"/>
                        </w:rPr>
                      </w:pPr>
                      <w:r>
                        <w:rPr>
                          <w:rFonts w:ascii="Arial" w:hAnsi="Arial"/>
                          <w:sz w:val="16"/>
                        </w:rPr>
                        <w:t>Dec</w:t>
                      </w:r>
                    </w:p>
                  </w:txbxContent>
                </v:textbox>
              </v:shape>
            </w:pict>
          </mc:Fallback>
        </mc:AlternateContent>
      </w:r>
      <w:r>
        <w:rPr>
          <w:noProof/>
          <w:szCs w:val="24"/>
        </w:rPr>
        <mc:AlternateContent>
          <mc:Choice Requires="wpg">
            <w:drawing>
              <wp:anchor distT="0" distB="0" distL="114300" distR="114300" simplePos="0" relativeHeight="251665408" behindDoc="0" locked="0" layoutInCell="1" allowOverlap="1" wp14:anchorId="2F6E243A" wp14:editId="2F708AE8">
                <wp:simplePos x="0" y="0"/>
                <wp:positionH relativeFrom="column">
                  <wp:posOffset>2575560</wp:posOffset>
                </wp:positionH>
                <wp:positionV relativeFrom="paragraph">
                  <wp:posOffset>635</wp:posOffset>
                </wp:positionV>
                <wp:extent cx="2413635" cy="1734185"/>
                <wp:effectExtent l="13335" t="10160" r="11430" b="8255"/>
                <wp:wrapNone/>
                <wp:docPr id="1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635" cy="1734185"/>
                          <a:chOff x="4800" y="3686"/>
                          <a:chExt cx="3801" cy="2731"/>
                        </a:xfrm>
                      </wpg:grpSpPr>
                      <wps:wsp>
                        <wps:cNvPr id="13" name="Line 103"/>
                        <wps:cNvCnPr/>
                        <wps:spPr bwMode="auto">
                          <a:xfrm>
                            <a:off x="8601" y="3825"/>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04"/>
                        <wps:cNvSpPr txBox="1">
                          <a:spLocks noChangeArrowheads="1"/>
                        </wps:cNvSpPr>
                        <wps:spPr bwMode="auto">
                          <a:xfrm>
                            <a:off x="5145" y="4550"/>
                            <a:ext cx="1152" cy="432"/>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 3</w:t>
                              </w:r>
                            </w:p>
                          </w:txbxContent>
                        </wps:txbx>
                        <wps:bodyPr rot="0" vert="horz" wrap="square" lIns="91440" tIns="45720" rIns="91440" bIns="45720" anchor="t" anchorCtr="0" upright="1">
                          <a:noAutofit/>
                        </wps:bodyPr>
                      </wps:wsp>
                      <wps:wsp>
                        <wps:cNvPr id="15" name="Text Box 105"/>
                        <wps:cNvSpPr txBox="1">
                          <a:spLocks noChangeArrowheads="1"/>
                        </wps:cNvSpPr>
                        <wps:spPr bwMode="auto">
                          <a:xfrm>
                            <a:off x="6297" y="4550"/>
                            <a:ext cx="1152" cy="432"/>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4</w:t>
                              </w:r>
                            </w:p>
                          </w:txbxContent>
                        </wps:txbx>
                        <wps:bodyPr rot="0" vert="horz" wrap="square" lIns="91440" tIns="45720" rIns="91440" bIns="45720" anchor="t" anchorCtr="0" upright="1">
                          <a:noAutofit/>
                        </wps:bodyPr>
                      </wps:wsp>
                      <wps:wsp>
                        <wps:cNvPr id="16" name="Text Box 106"/>
                        <wps:cNvSpPr txBox="1">
                          <a:spLocks noChangeArrowheads="1"/>
                        </wps:cNvSpPr>
                        <wps:spPr bwMode="auto">
                          <a:xfrm>
                            <a:off x="7449" y="4550"/>
                            <a:ext cx="1152" cy="432"/>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5</w:t>
                              </w:r>
                            </w:p>
                          </w:txbxContent>
                        </wps:txbx>
                        <wps:bodyPr rot="0" vert="horz" wrap="square" lIns="91440" tIns="45720" rIns="91440" bIns="45720" anchor="t" anchorCtr="0" upright="1">
                          <a:noAutofit/>
                        </wps:bodyPr>
                      </wps:wsp>
                      <wpg:grpSp>
                        <wpg:cNvPr id="17" name="Group 107"/>
                        <wpg:cNvGrpSpPr>
                          <a:grpSpLocks/>
                        </wpg:cNvGrpSpPr>
                        <wpg:grpSpPr bwMode="auto">
                          <a:xfrm>
                            <a:off x="4800" y="3686"/>
                            <a:ext cx="360" cy="2592"/>
                            <a:chOff x="4800" y="3686"/>
                            <a:chExt cx="360" cy="2592"/>
                          </a:xfrm>
                        </wpg:grpSpPr>
                        <wps:wsp>
                          <wps:cNvPr id="18" name="Line 108"/>
                          <wps:cNvCnPr/>
                          <wps:spPr bwMode="auto">
                            <a:xfrm>
                              <a:off x="5145" y="368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09"/>
                          <wps:cNvSpPr txBox="1">
                            <a:spLocks noChangeArrowheads="1"/>
                          </wps:cNvSpPr>
                          <wps:spPr bwMode="auto">
                            <a:xfrm>
                              <a:off x="4800" y="4539"/>
                              <a:ext cx="360" cy="430"/>
                            </a:xfrm>
                            <a:prstGeom prst="rect">
                              <a:avLst/>
                            </a:prstGeom>
                            <a:solidFill>
                              <a:srgbClr val="FFFFFF"/>
                            </a:solidFill>
                            <a:ln w="9525">
                              <a:solidFill>
                                <a:srgbClr val="969696"/>
                              </a:solidFill>
                              <a:miter lim="800000"/>
                              <a:headEnd/>
                              <a:tailEnd/>
                            </a:ln>
                          </wps:spPr>
                          <wps:txbx>
                            <w:txbxContent>
                              <w:p w:rsidR="00F644F7" w:rsidRDefault="00F644F7" w:rsidP="008A33E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2" o:spid="_x0000_s1030" style="position:absolute;margin-left:202.8pt;margin-top:.05pt;width:190.05pt;height:136.55pt;z-index:251665408" coordorigin="4800,3686" coordsize="380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">
                <v:line id="Line 103" o:spid="_x0000_s1031" style="position:absolute;visibility:visible;mso-wrap-style:square" from="8601,3825" to="860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04" o:spid="_x0000_s1032" type="#_x0000_t202" style="position:absolute;left:5145;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LMEA&#10;AADbAAAADwAAAGRycy9kb3ducmV2LnhtbERPS2vCQBC+F/oflin0VjcWEU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aSzBAAAA2wAAAA8AAAAAAAAAAAAAAAAAmAIAAGRycy9kb3du&#10;cmV2LnhtbFBLBQYAAAAABAAEAPUAAACGAw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 3</w:t>
                        </w:r>
                      </w:p>
                    </w:txbxContent>
                  </v:textbox>
                </v:shape>
                <v:shape id="Text Box 105" o:spid="_x0000_s1033" type="#_x0000_t202" style="position:absolute;left:6297;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Mt8EA&#10;AADbAAAADwAAAGRycy9kb3ducmV2LnhtbERPS2vCQBC+F/oflin0VjcWFE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zLfBAAAA2wAAAA8AAAAAAAAAAAAAAAAAmAIAAGRycy9kb3du&#10;cmV2LnhtbFBLBQYAAAAABAAEAPUAAACGAw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4</w:t>
                        </w:r>
                      </w:p>
                    </w:txbxContent>
                  </v:textbox>
                </v:shape>
                <v:shape id="Text Box 106" o:spid="_x0000_s1034" type="#_x0000_t202" style="position:absolute;left:7449;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5</w:t>
                        </w:r>
                      </w:p>
                    </w:txbxContent>
                  </v:textbox>
                </v:shape>
                <v:group id="Group 107" o:spid="_x0000_s1035" style="position:absolute;left:4800;top:3686;width:360;height:2592" coordorigin="4800,3686" coordsize="360,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108" o:spid="_x0000_s1036" style="position:absolute;visibility:visible;mso-wrap-style:square" from="5145,3686" to="5145,6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09" o:spid="_x0000_s1037" type="#_x0000_t202" style="position:absolute;left:4800;top:4539;width:36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uA8IA&#10;AADbAAAADwAAAGRycy9kb3ducmV2LnhtbERPS2sCMRC+C/0PYQpepGYrKNvVKKUglOLFxx68DZtx&#10;s7iZLEl0t//eFAre5uN7zmoz2FbcyYfGsYL3aQaCuHK64VrB6bh9y0GEiKyxdUwKfinAZv0yWmGh&#10;Xc97uh9iLVIIhwIVmBi7QspQGbIYpq4jTtzFeYsxQV9L7bFP4baVsyxbSIsNpwaDHX0Zqq6Hm1Ww&#10;y6WflFvT38rLvJyf9V6Hn0Gp8evwuQQRaYhP8b/7W6f5H/D3Szp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4DwgAAANsAAAAPAAAAAAAAAAAAAAAAAJgCAABkcnMvZG93&#10;bnJldi54bWxQSwUGAAAAAAQABAD1AAAAhwMAAAAA&#10;" strokecolor="#969696">
                    <v:textbox>
                      <w:txbxContent>
                        <w:p w:rsidR="00F644F7" w:rsidRDefault="00F644F7" w:rsidP="008A33EC"/>
                      </w:txbxContent>
                    </v:textbox>
                  </v:shape>
                </v:group>
              </v:group>
            </w:pict>
          </mc:Fallback>
        </mc:AlternateContent>
      </w: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51072" behindDoc="0" locked="0" layoutInCell="1" allowOverlap="1" wp14:anchorId="0B8DA4DA" wp14:editId="53F9E602">
                <wp:simplePos x="0" y="0"/>
                <wp:positionH relativeFrom="column">
                  <wp:posOffset>2727960</wp:posOffset>
                </wp:positionH>
                <wp:positionV relativeFrom="paragraph">
                  <wp:posOffset>0</wp:posOffset>
                </wp:positionV>
                <wp:extent cx="548640" cy="274320"/>
                <wp:effectExtent l="3810" t="0" r="0" b="1905"/>
                <wp:wrapNone/>
                <wp:docPr id="1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Default="00F644F7" w:rsidP="008A33EC">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8" type="#_x0000_t202" style="position:absolute;margin-left:214.8pt;margin-top:0;width:43.2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" stroked="f">
                <v:textbox>
                  <w:txbxContent>
                    <w:p w:rsidR="00F644F7" w:rsidRDefault="00F644F7" w:rsidP="008A33EC">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34F9B803" wp14:editId="6B152A65">
                <wp:simplePos x="0" y="0"/>
                <wp:positionH relativeFrom="column">
                  <wp:posOffset>5080635</wp:posOffset>
                </wp:positionH>
                <wp:positionV relativeFrom="paragraph">
                  <wp:posOffset>-1270</wp:posOffset>
                </wp:positionV>
                <wp:extent cx="457200" cy="365760"/>
                <wp:effectExtent l="3810" t="0" r="0" b="0"/>
                <wp:wrapNone/>
                <wp:docPr id="1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Default="00F644F7" w:rsidP="008A33EC">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9" type="#_x0000_t202" style="position:absolute;margin-left:400.05pt;margin-top:-.1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" stroked="f">
                <v:textbox>
                  <w:txbxContent>
                    <w:p w:rsidR="00F644F7" w:rsidRDefault="00F644F7" w:rsidP="008A33EC">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0048" behindDoc="0" locked="0" layoutInCell="1" allowOverlap="1" wp14:anchorId="260866B2" wp14:editId="2B5873D6">
                <wp:simplePos x="0" y="0"/>
                <wp:positionH relativeFrom="column">
                  <wp:posOffset>889635</wp:posOffset>
                </wp:positionH>
                <wp:positionV relativeFrom="paragraph">
                  <wp:posOffset>3175</wp:posOffset>
                </wp:positionV>
                <wp:extent cx="548640" cy="274320"/>
                <wp:effectExtent l="3810" t="3175" r="0" b="0"/>
                <wp:wrapNone/>
                <wp:docPr id="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44F7" w:rsidRDefault="00F644F7" w:rsidP="008A33EC">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0" type="#_x0000_t202" style="position:absolute;margin-left:70.05pt;margin-top:.25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tghQIAABc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" stroked="f">
                <v:textbox>
                  <w:txbxContent>
                    <w:p w:rsidR="00F644F7" w:rsidRDefault="00F644F7" w:rsidP="008A33EC">
                      <w:pPr>
                        <w:rPr>
                          <w:rFonts w:ascii="Arial" w:hAnsi="Arial"/>
                          <w:sz w:val="16"/>
                        </w:rPr>
                      </w:pPr>
                      <w:r>
                        <w:rPr>
                          <w:rFonts w:ascii="Arial" w:hAnsi="Arial"/>
                          <w:sz w:val="16"/>
                        </w:rPr>
                        <w:t>Jan</w:t>
                      </w:r>
                    </w:p>
                  </w:txbxContent>
                </v:textbox>
              </v:shape>
            </w:pict>
          </mc:Fallback>
        </mc:AlternateContent>
      </w: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66432" behindDoc="0" locked="0" layoutInCell="1" allowOverlap="1" wp14:anchorId="7B60A2EB" wp14:editId="45570AD4">
                <wp:simplePos x="0" y="0"/>
                <wp:positionH relativeFrom="column">
                  <wp:posOffset>36195</wp:posOffset>
                </wp:positionH>
                <wp:positionV relativeFrom="paragraph">
                  <wp:posOffset>94615</wp:posOffset>
                </wp:positionV>
                <wp:extent cx="731520" cy="378460"/>
                <wp:effectExtent l="7620" t="8890" r="13335" b="12700"/>
                <wp:wrapNone/>
                <wp:docPr id="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78460"/>
                        </a:xfrm>
                        <a:prstGeom prst="rect">
                          <a:avLst/>
                        </a:prstGeom>
                        <a:solidFill>
                          <a:srgbClr val="FFFFFF"/>
                        </a:solidFill>
                        <a:ln w="9525">
                          <a:solidFill>
                            <a:srgbClr val="000000"/>
                          </a:solidFill>
                          <a:miter lim="800000"/>
                          <a:headEnd/>
                          <a:tailEnd/>
                        </a:ln>
                      </wps:spPr>
                      <wps:txbx>
                        <w:txbxContent>
                          <w:p w:rsidR="00F644F7" w:rsidRPr="0030004B" w:rsidRDefault="00F644F7" w:rsidP="0092223F">
                            <w:pPr>
                              <w:rPr>
                                <w:rFonts w:ascii="Arial" w:hAnsi="Arial"/>
                                <w:sz w:val="16"/>
                              </w:rPr>
                            </w:pPr>
                            <w:r>
                              <w:rPr>
                                <w:rFonts w:ascii="Arial" w:hAnsi="Arial"/>
                                <w:sz w:val="16"/>
                              </w:rPr>
                              <w:t>Panel 18</w:t>
                            </w:r>
                          </w:p>
                          <w:p w:rsidR="00F644F7" w:rsidRPr="0030004B" w:rsidRDefault="00F644F7" w:rsidP="0092223F">
                            <w:pPr>
                              <w:spacing w:line="180" w:lineRule="atLeast"/>
                              <w:rPr>
                                <w:rFonts w:ascii="Arial" w:hAnsi="Arial"/>
                                <w:sz w:val="16"/>
                              </w:rPr>
                            </w:pPr>
                            <w:r>
                              <w:rPr>
                                <w:rFonts w:ascii="Arial" w:hAnsi="Arial"/>
                                <w:sz w:val="16"/>
                              </w:rPr>
                              <w:t>2013</w:t>
                            </w:r>
                            <w:r w:rsidRPr="0030004B">
                              <w:rPr>
                                <w:rFonts w:ascii="Arial" w:hAnsi="Arial"/>
                                <w:sz w:val="16"/>
                              </w:rPr>
                              <w:t>-</w:t>
                            </w:r>
                            <w:r>
                              <w:rPr>
                                <w:rFonts w:ascii="Arial" w:hAnsi="Arial"/>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1" type="#_x0000_t202" style="position:absolute;margin-left:2.85pt;margin-top:7.45pt;width:57.6pt;height:2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">
                <v:textbox>
                  <w:txbxContent>
                    <w:p w:rsidR="00F644F7" w:rsidRPr="0030004B" w:rsidRDefault="00F644F7" w:rsidP="0092223F">
                      <w:pPr>
                        <w:rPr>
                          <w:rFonts w:ascii="Arial" w:hAnsi="Arial"/>
                          <w:sz w:val="16"/>
                        </w:rPr>
                      </w:pPr>
                      <w:r>
                        <w:rPr>
                          <w:rFonts w:ascii="Arial" w:hAnsi="Arial"/>
                          <w:sz w:val="16"/>
                        </w:rPr>
                        <w:t>Panel 18</w:t>
                      </w:r>
                    </w:p>
                    <w:p w:rsidR="00F644F7" w:rsidRPr="0030004B" w:rsidRDefault="00F644F7" w:rsidP="0092223F">
                      <w:pPr>
                        <w:spacing w:line="180" w:lineRule="atLeast"/>
                        <w:rPr>
                          <w:rFonts w:ascii="Arial" w:hAnsi="Arial"/>
                          <w:sz w:val="16"/>
                        </w:rPr>
                      </w:pPr>
                      <w:r>
                        <w:rPr>
                          <w:rFonts w:ascii="Arial" w:hAnsi="Arial"/>
                          <w:sz w:val="16"/>
                        </w:rPr>
                        <w:t>2013</w:t>
                      </w:r>
                      <w:r w:rsidRPr="0030004B">
                        <w:rPr>
                          <w:rFonts w:ascii="Arial" w:hAnsi="Arial"/>
                          <w:sz w:val="16"/>
                        </w:rPr>
                        <w:t>-</w:t>
                      </w:r>
                      <w:r>
                        <w:rPr>
                          <w:rFonts w:ascii="Arial" w:hAnsi="Arial"/>
                          <w:sz w:val="16"/>
                        </w:rPr>
                        <w:t>2014</w:t>
                      </w:r>
                    </w:p>
                  </w:txbxContent>
                </v:textbox>
              </v:shape>
            </w:pict>
          </mc:Fallback>
        </mc:AlternateContent>
      </w: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63360" behindDoc="0" locked="0" layoutInCell="1" allowOverlap="1" wp14:anchorId="374751CA" wp14:editId="46198601">
                <wp:simplePos x="0" y="0"/>
                <wp:positionH relativeFrom="column">
                  <wp:posOffset>1788795</wp:posOffset>
                </wp:positionH>
                <wp:positionV relativeFrom="paragraph">
                  <wp:posOffset>13970</wp:posOffset>
                </wp:positionV>
                <wp:extent cx="822960" cy="274320"/>
                <wp:effectExtent l="7620" t="13970" r="7620" b="6985"/>
                <wp:wrapNone/>
                <wp:docPr id="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969696"/>
                          </a:solidFill>
                          <a:miter lim="800000"/>
                          <a:headEnd/>
                          <a:tailEnd/>
                        </a:ln>
                      </wps:spPr>
                      <wps:txbx>
                        <w:txbxContent>
                          <w:p w:rsidR="00F644F7" w:rsidRDefault="00F644F7" w:rsidP="008A33EC">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2" type="#_x0000_t202" style="position:absolute;margin-left:140.85pt;margin-top:1.1pt;width:6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" strokecolor="#969696">
                <v:textbox>
                  <w:txbxContent>
                    <w:p w:rsidR="00F644F7" w:rsidRDefault="00F644F7" w:rsidP="008A33EC">
                      <w:pPr>
                        <w:rPr>
                          <w:rFonts w:ascii="Arial" w:hAnsi="Arial"/>
                          <w:i/>
                          <w:color w:val="808080"/>
                          <w:sz w:val="16"/>
                        </w:rPr>
                      </w:pPr>
                      <w:r>
                        <w:rPr>
                          <w:rFonts w:ascii="Arial" w:hAnsi="Arial"/>
                          <w:i/>
                          <w:color w:val="808080"/>
                          <w:sz w:val="16"/>
                        </w:rPr>
                        <w:t>Round 2</w:t>
                      </w:r>
                    </w:p>
                  </w:txbxContent>
                </v:textbox>
              </v:shape>
            </w:pict>
          </mc:Fallback>
        </mc:AlternateContent>
      </w:r>
      <w:r>
        <w:rPr>
          <w:noProof/>
          <w:szCs w:val="24"/>
        </w:rPr>
        <mc:AlternateContent>
          <mc:Choice Requires="wps">
            <w:drawing>
              <wp:anchor distT="0" distB="0" distL="114300" distR="114300" simplePos="0" relativeHeight="251662336" behindDoc="0" locked="0" layoutInCell="1" allowOverlap="1" wp14:anchorId="5C36A31D" wp14:editId="371C65B4">
                <wp:simplePos x="0" y="0"/>
                <wp:positionH relativeFrom="column">
                  <wp:posOffset>874395</wp:posOffset>
                </wp:positionH>
                <wp:positionV relativeFrom="paragraph">
                  <wp:posOffset>13970</wp:posOffset>
                </wp:positionV>
                <wp:extent cx="914400" cy="274320"/>
                <wp:effectExtent l="7620" t="13970" r="11430" b="6985"/>
                <wp:wrapNone/>
                <wp:docPr id="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F644F7" w:rsidRDefault="00F644F7" w:rsidP="008A33EC">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3" type="#_x0000_t202" style="position:absolute;margin-left:68.85pt;margin-top:1.1pt;width:1in;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" strokecolor="gray">
                <v:textbox>
                  <w:txbxContent>
                    <w:p w:rsidR="00F644F7" w:rsidRDefault="00F644F7" w:rsidP="008A33EC">
                      <w:pPr>
                        <w:rPr>
                          <w:rFonts w:ascii="Arial" w:hAnsi="Arial"/>
                          <w:i/>
                          <w:color w:val="808080"/>
                          <w:sz w:val="16"/>
                        </w:rPr>
                      </w:pPr>
                      <w:r>
                        <w:rPr>
                          <w:rFonts w:ascii="Arial" w:hAnsi="Arial"/>
                          <w:i/>
                          <w:color w:val="808080"/>
                          <w:sz w:val="16"/>
                        </w:rPr>
                        <w:t>Round 1</w:t>
                      </w:r>
                    </w:p>
                  </w:txbxContent>
                </v:textbox>
              </v:shape>
            </w:pict>
          </mc:Fallback>
        </mc:AlternateContent>
      </w:r>
    </w:p>
    <w:p w:rsidR="008A33EC" w:rsidRDefault="008A33EC" w:rsidP="008A33EC">
      <w:pPr>
        <w:autoSpaceDE w:val="0"/>
        <w:autoSpaceDN w:val="0"/>
        <w:adjustRightInd w:val="0"/>
        <w:rPr>
          <w:szCs w:val="24"/>
        </w:rPr>
      </w:pP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64384" behindDoc="0" locked="0" layoutInCell="1" allowOverlap="1" wp14:anchorId="57767FE2" wp14:editId="7814E49A">
                <wp:simplePos x="0" y="0"/>
                <wp:positionH relativeFrom="column">
                  <wp:posOffset>1971675</wp:posOffset>
                </wp:positionH>
                <wp:positionV relativeFrom="paragraph">
                  <wp:posOffset>120650</wp:posOffset>
                </wp:positionV>
                <wp:extent cx="731520" cy="419100"/>
                <wp:effectExtent l="9525" t="6350" r="11430" b="12700"/>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19100"/>
                        </a:xfrm>
                        <a:prstGeom prst="rect">
                          <a:avLst/>
                        </a:prstGeom>
                        <a:solidFill>
                          <a:srgbClr val="FFFFFF"/>
                        </a:solidFill>
                        <a:ln w="9525">
                          <a:solidFill>
                            <a:srgbClr val="000000"/>
                          </a:solidFill>
                          <a:miter lim="800000"/>
                          <a:headEnd/>
                          <a:tailEnd/>
                        </a:ln>
                      </wps:spPr>
                      <wps:txbx>
                        <w:txbxContent>
                          <w:p w:rsidR="00F644F7" w:rsidRPr="0030004B" w:rsidRDefault="00F644F7" w:rsidP="008A33EC">
                            <w:pPr>
                              <w:rPr>
                                <w:rFonts w:ascii="Arial" w:hAnsi="Arial"/>
                                <w:sz w:val="16"/>
                              </w:rPr>
                            </w:pPr>
                            <w:r>
                              <w:rPr>
                                <w:rFonts w:ascii="Arial" w:hAnsi="Arial"/>
                                <w:sz w:val="16"/>
                              </w:rPr>
                              <w:t>Panel 19</w:t>
                            </w:r>
                          </w:p>
                          <w:p w:rsidR="00F644F7" w:rsidRPr="0030004B" w:rsidRDefault="00F644F7" w:rsidP="008A33EC">
                            <w:pPr>
                              <w:spacing w:line="180" w:lineRule="atLeast"/>
                              <w:rPr>
                                <w:rFonts w:ascii="Arial" w:hAnsi="Arial"/>
                                <w:sz w:val="16"/>
                              </w:rPr>
                            </w:pPr>
                            <w:r>
                              <w:rPr>
                                <w:rFonts w:ascii="Arial" w:hAnsi="Arial"/>
                                <w:sz w:val="16"/>
                              </w:rPr>
                              <w:t>2014</w:t>
                            </w:r>
                            <w:r w:rsidRPr="0030004B">
                              <w:rPr>
                                <w:rFonts w:ascii="Arial" w:hAnsi="Arial"/>
                                <w:sz w:val="16"/>
                              </w:rPr>
                              <w:t>-</w:t>
                            </w:r>
                            <w:r>
                              <w:rPr>
                                <w:rFonts w:ascii="Arial" w:hAnsi="Arial"/>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4" type="#_x0000_t202" style="position:absolute;margin-left:155.25pt;margin-top:9.5pt;width:57.6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">
                <v:textbox>
                  <w:txbxContent>
                    <w:p w:rsidR="00F644F7" w:rsidRPr="0030004B" w:rsidRDefault="00F644F7" w:rsidP="008A33EC">
                      <w:pPr>
                        <w:rPr>
                          <w:rFonts w:ascii="Arial" w:hAnsi="Arial"/>
                          <w:sz w:val="16"/>
                        </w:rPr>
                      </w:pPr>
                      <w:r>
                        <w:rPr>
                          <w:rFonts w:ascii="Arial" w:hAnsi="Arial"/>
                          <w:sz w:val="16"/>
                        </w:rPr>
                        <w:t>Panel 19</w:t>
                      </w:r>
                    </w:p>
                    <w:p w:rsidR="00F644F7" w:rsidRPr="0030004B" w:rsidRDefault="00F644F7" w:rsidP="008A33EC">
                      <w:pPr>
                        <w:spacing w:line="180" w:lineRule="atLeast"/>
                        <w:rPr>
                          <w:rFonts w:ascii="Arial" w:hAnsi="Arial"/>
                          <w:sz w:val="16"/>
                        </w:rPr>
                      </w:pPr>
                      <w:r>
                        <w:rPr>
                          <w:rFonts w:ascii="Arial" w:hAnsi="Arial"/>
                          <w:sz w:val="16"/>
                        </w:rPr>
                        <w:t>2014</w:t>
                      </w:r>
                      <w:r w:rsidRPr="0030004B">
                        <w:rPr>
                          <w:rFonts w:ascii="Arial" w:hAnsi="Arial"/>
                          <w:sz w:val="16"/>
                        </w:rPr>
                        <w:t>-</w:t>
                      </w:r>
                      <w:r>
                        <w:rPr>
                          <w:rFonts w:ascii="Arial" w:hAnsi="Arial"/>
                          <w:sz w:val="16"/>
                        </w:rPr>
                        <w:t>2015</w:t>
                      </w:r>
                    </w:p>
                  </w:txbxContent>
                </v:textbox>
              </v:shape>
            </w:pict>
          </mc:Fallback>
        </mc:AlternateContent>
      </w:r>
    </w:p>
    <w:p w:rsidR="008A33EC" w:rsidRDefault="003A293A" w:rsidP="008A33EC">
      <w:pPr>
        <w:autoSpaceDE w:val="0"/>
        <w:autoSpaceDN w:val="0"/>
        <w:adjustRightInd w:val="0"/>
        <w:rPr>
          <w:szCs w:val="24"/>
        </w:rPr>
      </w:pPr>
      <w:r>
        <w:rPr>
          <w:noProof/>
          <w:szCs w:val="24"/>
        </w:rPr>
        <mc:AlternateContent>
          <mc:Choice Requires="wps">
            <w:drawing>
              <wp:anchor distT="0" distB="0" distL="114300" distR="114300" simplePos="0" relativeHeight="251653120" behindDoc="0" locked="0" layoutInCell="1" allowOverlap="1" wp14:anchorId="5492F08A" wp14:editId="2422BD12">
                <wp:simplePos x="0" y="0"/>
                <wp:positionH relativeFrom="column">
                  <wp:posOffset>3617595</wp:posOffset>
                </wp:positionH>
                <wp:positionV relativeFrom="paragraph">
                  <wp:posOffset>36830</wp:posOffset>
                </wp:positionV>
                <wp:extent cx="780415" cy="274320"/>
                <wp:effectExtent l="7620" t="8255" r="12065" b="12700"/>
                <wp:wrapNone/>
                <wp:docPr id="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274320"/>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b w:val="0"/>
                                <w:i/>
                              </w:rPr>
                              <w:t xml:space="preserve"> </w:t>
                            </w:r>
                            <w:r w:rsidRPr="00631867">
                              <w:rPr>
                                <w:rFonts w:ascii="Arial" w:hAnsi="Arial" w:cs="Arial"/>
                                <w:b w:val="0"/>
                                <w:i/>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5" type="#_x0000_t202" style="position:absolute;margin-left:284.85pt;margin-top:2.9pt;width:61.45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b w:val="0"/>
                          <w:i/>
                        </w:rPr>
                        <w:t xml:space="preserve"> </w:t>
                      </w:r>
                      <w:r w:rsidRPr="00631867">
                        <w:rPr>
                          <w:rFonts w:ascii="Arial" w:hAnsi="Arial" w:cs="Arial"/>
                          <w:b w:val="0"/>
                          <w:i/>
                          <w:sz w:val="16"/>
                        </w:rPr>
                        <w:t>2</w:t>
                      </w:r>
                    </w:p>
                  </w:txbxContent>
                </v:textbox>
              </v:shape>
            </w:pict>
          </mc:Fallback>
        </mc:AlternateContent>
      </w:r>
      <w:r>
        <w:rPr>
          <w:noProof/>
          <w:szCs w:val="24"/>
        </w:rPr>
        <mc:AlternateContent>
          <mc:Choice Requires="wps">
            <w:drawing>
              <wp:anchor distT="0" distB="0" distL="114300" distR="114300" simplePos="0" relativeHeight="251660288" behindDoc="0" locked="0" layoutInCell="1" allowOverlap="1" wp14:anchorId="63BC1455" wp14:editId="4164F4F1">
                <wp:simplePos x="0" y="0"/>
                <wp:positionH relativeFrom="column">
                  <wp:posOffset>4989195</wp:posOffset>
                </wp:positionH>
                <wp:positionV relativeFrom="paragraph">
                  <wp:posOffset>38735</wp:posOffset>
                </wp:positionV>
                <wp:extent cx="182880" cy="274320"/>
                <wp:effectExtent l="7620" t="10160" r="9525" b="10795"/>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F644F7" w:rsidRDefault="00F644F7" w:rsidP="008A33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46" type="#_x0000_t202" style="position:absolute;margin-left:392.85pt;margin-top:3.05pt;width:14.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" strokecolor="#969696">
                <v:textbox>
                  <w:txbxContent>
                    <w:p w:rsidR="00F644F7" w:rsidRDefault="00F644F7" w:rsidP="008A33EC"/>
                  </w:txbxContent>
                </v:textbox>
              </v:shape>
            </w:pict>
          </mc:Fallback>
        </mc:AlternateContent>
      </w:r>
      <w:r>
        <w:rPr>
          <w:noProof/>
          <w:szCs w:val="24"/>
        </w:rPr>
        <mc:AlternateContent>
          <mc:Choice Requires="wps">
            <w:drawing>
              <wp:anchor distT="0" distB="0" distL="114300" distR="114300" simplePos="0" relativeHeight="251654144" behindDoc="0" locked="0" layoutInCell="1" allowOverlap="1" wp14:anchorId="5915A940" wp14:editId="2F0AE513">
                <wp:simplePos x="0" y="0"/>
                <wp:positionH relativeFrom="column">
                  <wp:posOffset>4349115</wp:posOffset>
                </wp:positionH>
                <wp:positionV relativeFrom="paragraph">
                  <wp:posOffset>36830</wp:posOffset>
                </wp:positionV>
                <wp:extent cx="640080" cy="274320"/>
                <wp:effectExtent l="5715" t="8255" r="11430" b="12700"/>
                <wp:wrapNone/>
                <wp:docPr id="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7" type="#_x0000_t202" style="position:absolute;margin-left:342.45pt;margin-top:2.9pt;width:50.4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 3</w:t>
                      </w:r>
                    </w:p>
                  </w:txbxContent>
                </v:textbox>
              </v:shape>
            </w:pict>
          </mc:Fallback>
        </mc:AlternateContent>
      </w:r>
      <w:r>
        <w:rPr>
          <w:noProof/>
          <w:szCs w:val="24"/>
        </w:rPr>
        <mc:AlternateContent>
          <mc:Choice Requires="wps">
            <w:drawing>
              <wp:anchor distT="0" distB="0" distL="114300" distR="114300" simplePos="0" relativeHeight="251652096" behindDoc="0" locked="0" layoutInCell="1" allowOverlap="1" wp14:anchorId="5002E829" wp14:editId="1A915A11">
                <wp:simplePos x="0" y="0"/>
                <wp:positionH relativeFrom="column">
                  <wp:posOffset>2794635</wp:posOffset>
                </wp:positionH>
                <wp:positionV relativeFrom="paragraph">
                  <wp:posOffset>36830</wp:posOffset>
                </wp:positionV>
                <wp:extent cx="822960" cy="274320"/>
                <wp:effectExtent l="13335" t="8255" r="11430" b="12700"/>
                <wp:wrapNone/>
                <wp:docPr id="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48" type="#_x0000_t202" style="position:absolute;margin-left:220.05pt;margin-top:2.9pt;width:64.8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" fillcolor="silver">
                <v:textbox>
                  <w:txbxContent>
                    <w:p w:rsidR="00F644F7" w:rsidRPr="00631867" w:rsidRDefault="00F644F7" w:rsidP="008A33EC">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1</w:t>
                      </w:r>
                    </w:p>
                  </w:txbxContent>
                </v:textbox>
              </v:shape>
            </w:pict>
          </mc:Fallback>
        </mc:AlternateContent>
      </w:r>
    </w:p>
    <w:p w:rsidR="008A33EC" w:rsidRDefault="008A33EC" w:rsidP="008A33EC">
      <w:pPr>
        <w:autoSpaceDE w:val="0"/>
        <w:autoSpaceDN w:val="0"/>
        <w:adjustRightInd w:val="0"/>
        <w:rPr>
          <w:szCs w:val="24"/>
        </w:rPr>
      </w:pPr>
    </w:p>
    <w:p w:rsidR="008A33EC" w:rsidRDefault="008A33EC" w:rsidP="008A33EC">
      <w:pPr>
        <w:autoSpaceDE w:val="0"/>
        <w:autoSpaceDN w:val="0"/>
        <w:adjustRightInd w:val="0"/>
        <w:rPr>
          <w:szCs w:val="24"/>
        </w:rPr>
      </w:pPr>
    </w:p>
    <w:p w:rsidR="008A33EC" w:rsidRDefault="008A33EC" w:rsidP="008A33EC"/>
    <w:p w:rsidR="008559D9" w:rsidRDefault="008559D9">
      <w:pPr>
        <w:tabs>
          <w:tab w:val="left" w:pos="-970"/>
          <w:tab w:val="left" w:pos="-720"/>
          <w:tab w:val="left" w:pos="0"/>
          <w:tab w:val="left" w:pos="900"/>
          <w:tab w:val="left" w:pos="1530"/>
        </w:tabs>
      </w:pPr>
    </w:p>
    <w:p w:rsidR="008559D9" w:rsidRDefault="008559D9">
      <w:pPr>
        <w:pStyle w:val="L1-FlLfSp12"/>
      </w:pPr>
      <w:r>
        <w:t xml:space="preserve">Counts of home health utilization are based entirely on household reports. Agency home health providers were sampled into the MEPS MPC (see Section B. 2.0). Only those providers for whom the respondent signed a permission form were included in </w:t>
      </w:r>
      <w:r w:rsidR="00305D39">
        <w:t xml:space="preserve">the </w:t>
      </w:r>
      <w:r>
        <w:t xml:space="preserve">MPC. Information from </w:t>
      </w:r>
      <w:r w:rsidR="00305D39">
        <w:t xml:space="preserve">the </w:t>
      </w:r>
      <w:r>
        <w:t>MPC was used to supplement expenditure and payment data reported by the household, and does not affect use estimates.</w:t>
      </w:r>
    </w:p>
    <w:p w:rsidR="008559D9" w:rsidRDefault="008559D9">
      <w:pPr>
        <w:pStyle w:val="L1-FlLfSp12"/>
      </w:pPr>
      <w:r>
        <w:t xml:space="preserve">Data from this event file can be merged with other </w:t>
      </w:r>
      <w:r w:rsidR="00B70198">
        <w:t>2014</w:t>
      </w:r>
      <w:r>
        <w:t xml:space="preserve"> MEPS HC data files for the purposes of appending person-level data such as demographic characteristics or health insurance coverage to each home health record.</w:t>
      </w:r>
    </w:p>
    <w:p w:rsidR="008559D9" w:rsidRDefault="008559D9">
      <w:pPr>
        <w:pStyle w:val="L1-FlLfSp12"/>
      </w:pPr>
      <w:r>
        <w:t xml:space="preserve">This file can also be used to construct summary variables for expenditures, sources of payment, and related aspects of home health events for calendar year </w:t>
      </w:r>
      <w:r w:rsidR="00B70198">
        <w:t>2014</w:t>
      </w:r>
      <w:r>
        <w:t xml:space="preserve">. Aggregate annual person-level information on the use of home health providers and other health services is provided on the </w:t>
      </w:r>
      <w:r w:rsidR="00B70198">
        <w:t>2014</w:t>
      </w:r>
      <w:r>
        <w:t xml:space="preserve"> Population Characteristics File, where each record represents a MEPS sampled person. </w:t>
      </w:r>
    </w:p>
    <w:p w:rsidR="008559D9" w:rsidRDefault="008559D9">
      <w:pPr>
        <w:pStyle w:val="L1-FlLfSp12"/>
      </w:pPr>
      <w:r>
        <w:t>The following documentation offers a brief overview of the types and levels of data provided, and the content and structure of the file and the codebook. It contains the following sections:</w:t>
      </w:r>
    </w:p>
    <w:p w:rsidR="008559D9" w:rsidRDefault="008559D9">
      <w:pPr>
        <w:pStyle w:val="N1-1stBullet"/>
        <w:numPr>
          <w:ilvl w:val="0"/>
          <w:numId w:val="0"/>
        </w:numPr>
        <w:ind w:left="576"/>
      </w:pPr>
      <w:r>
        <w:lastRenderedPageBreak/>
        <w:t>Data File Information</w:t>
      </w:r>
    </w:p>
    <w:p w:rsidR="008559D9" w:rsidRDefault="008559D9">
      <w:pPr>
        <w:pStyle w:val="N1-1stBullet"/>
        <w:numPr>
          <w:ilvl w:val="0"/>
          <w:numId w:val="0"/>
        </w:numPr>
        <w:ind w:left="576"/>
      </w:pPr>
      <w:r>
        <w:t>Sample Weight</w:t>
      </w:r>
    </w:p>
    <w:p w:rsidR="008559D9" w:rsidRDefault="008559D9">
      <w:pPr>
        <w:pStyle w:val="N1-1stBullet"/>
        <w:numPr>
          <w:ilvl w:val="0"/>
          <w:numId w:val="0"/>
        </w:numPr>
        <w:ind w:left="576"/>
      </w:pPr>
      <w:r>
        <w:t>Strategies for Estimation</w:t>
      </w:r>
    </w:p>
    <w:p w:rsidR="008559D9" w:rsidRDefault="008559D9">
      <w:pPr>
        <w:pStyle w:val="N1-1stBullet"/>
        <w:numPr>
          <w:ilvl w:val="0"/>
          <w:numId w:val="0"/>
        </w:numPr>
        <w:ind w:left="576"/>
      </w:pPr>
      <w:r>
        <w:t>Merging/Linking MEPS Data Files</w:t>
      </w:r>
    </w:p>
    <w:p w:rsidR="008559D9" w:rsidRDefault="008559D9">
      <w:pPr>
        <w:pStyle w:val="N1-1stBullet"/>
        <w:numPr>
          <w:ilvl w:val="0"/>
          <w:numId w:val="0"/>
        </w:numPr>
        <w:ind w:left="576"/>
      </w:pPr>
      <w:r>
        <w:t>References</w:t>
      </w:r>
    </w:p>
    <w:p w:rsidR="008559D9" w:rsidRDefault="008559D9">
      <w:pPr>
        <w:pStyle w:val="N1-1stBullet"/>
        <w:numPr>
          <w:ilvl w:val="0"/>
          <w:numId w:val="0"/>
        </w:numPr>
        <w:spacing w:after="240"/>
        <w:ind w:left="576"/>
      </w:pPr>
      <w:r>
        <w:t>Variable-Source Crosswalk</w:t>
      </w:r>
    </w:p>
    <w:p w:rsidR="008559D9" w:rsidRDefault="008559D9">
      <w:pPr>
        <w:pStyle w:val="L1-FlLfSp12"/>
      </w:pPr>
      <w:r>
        <w:t xml:space="preserve">For more information on MEPS HC survey design see </w:t>
      </w:r>
      <w:r w:rsidR="00D345B9" w:rsidRPr="0034015B">
        <w:t>T. Ezzati-Rice, et al. (1998-2007)</w:t>
      </w:r>
      <w:r w:rsidRPr="004D18CA">
        <w:rPr>
          <w:b/>
        </w:rPr>
        <w:t xml:space="preserve"> </w:t>
      </w:r>
      <w:r w:rsidR="0056615F">
        <w:t xml:space="preserve">and </w:t>
      </w:r>
      <w:r w:rsidR="00757646">
        <w:br/>
      </w:r>
      <w:r w:rsidR="0056615F">
        <w:t>S.</w:t>
      </w:r>
      <w:r w:rsidR="00757646">
        <w:t xml:space="preserve"> </w:t>
      </w:r>
      <w:r>
        <w:t>Cohen</w:t>
      </w:r>
      <w:r w:rsidRPr="004058CD">
        <w:rPr>
          <w:b/>
        </w:rPr>
        <w:t xml:space="preserve"> </w:t>
      </w:r>
      <w:r w:rsidR="002209C6" w:rsidRPr="006F7D78">
        <w:t>(</w:t>
      </w:r>
      <w:r w:rsidRPr="006F7D78">
        <w:t>1996</w:t>
      </w:r>
      <w:r w:rsidR="002209C6" w:rsidRPr="006F7D78">
        <w:t>)</w:t>
      </w:r>
      <w:r w:rsidRPr="006F7D78">
        <w:t>. For information</w:t>
      </w:r>
      <w:r w:rsidR="00A54CB8" w:rsidRPr="006F7D78">
        <w:t xml:space="preserve"> on the MEPS MPC design, see S.</w:t>
      </w:r>
      <w:r w:rsidR="00757646" w:rsidRPr="006F7D78">
        <w:t xml:space="preserve"> </w:t>
      </w:r>
      <w:r w:rsidRPr="006F7D78">
        <w:t xml:space="preserve">Cohen </w:t>
      </w:r>
      <w:r w:rsidR="002209C6" w:rsidRPr="006F7D78">
        <w:t>(</w:t>
      </w:r>
      <w:r w:rsidRPr="006F7D78">
        <w:t>199</w:t>
      </w:r>
      <w:r w:rsidR="00B1467A" w:rsidRPr="006F7D78">
        <w:t>8</w:t>
      </w:r>
      <w:r w:rsidR="002209C6" w:rsidRPr="006F7D78">
        <w:t>)</w:t>
      </w:r>
      <w:r w:rsidRPr="006F7D78">
        <w:t>.</w:t>
      </w:r>
      <w:r w:rsidRPr="006F7D78">
        <w:rPr>
          <w:b/>
        </w:rPr>
        <w:t xml:space="preserve"> </w:t>
      </w:r>
      <w:r>
        <w:t xml:space="preserve">A copy of the survey instruments used to collect the information on this file is available on the MEPS Web site at the following address: </w:t>
      </w:r>
      <w:hyperlink r:id="rId15" w:history="1">
        <w:r w:rsidR="00AE2A84">
          <w:rPr>
            <w:rStyle w:val="Hyperlink"/>
          </w:rPr>
          <w:t>meps.ahrq.gov</w:t>
        </w:r>
      </w:hyperlink>
      <w:r>
        <w:t>.</w:t>
      </w:r>
    </w:p>
    <w:p w:rsidR="008559D9" w:rsidRPr="00DE2400" w:rsidRDefault="008559D9">
      <w:pPr>
        <w:pStyle w:val="Heading1"/>
      </w:pPr>
      <w:bookmarkStart w:id="6" w:name="_Toc25051310"/>
      <w:bookmarkStart w:id="7" w:name="_Toc215888437"/>
      <w:bookmarkStart w:id="8" w:name="_Toc215977515"/>
      <w:r>
        <w:t>2.0</w:t>
      </w:r>
      <w:r>
        <w:tab/>
      </w:r>
      <w:r w:rsidRPr="00DE2400">
        <w:t>Data File Information</w:t>
      </w:r>
      <w:bookmarkEnd w:id="6"/>
      <w:bookmarkEnd w:id="7"/>
      <w:bookmarkEnd w:id="8"/>
    </w:p>
    <w:p w:rsidR="008559D9" w:rsidRDefault="008559D9">
      <w:pPr>
        <w:pStyle w:val="L1-FlLfSp12"/>
      </w:pPr>
      <w:r>
        <w:t xml:space="preserve">The </w:t>
      </w:r>
      <w:r w:rsidR="00B70198">
        <w:t>2014</w:t>
      </w:r>
      <w:r>
        <w:t xml:space="preserve"> </w:t>
      </w:r>
      <w:r w:rsidR="00020544">
        <w:t>Home Health e</w:t>
      </w:r>
      <w:r w:rsidR="00AD0D6B">
        <w:t>vent</w:t>
      </w:r>
      <w:r w:rsidR="00020544">
        <w:t xml:space="preserve"> </w:t>
      </w:r>
      <w:r>
        <w:t xml:space="preserve">public use data set consists of one event-level data file. The file contains characteristics associated with the home health event and imputed expenditure data. </w:t>
      </w:r>
    </w:p>
    <w:p w:rsidR="008559D9" w:rsidRPr="00642F6B" w:rsidRDefault="008559D9">
      <w:pPr>
        <w:pStyle w:val="L1-FlLfSp12"/>
        <w:rPr>
          <w:b/>
        </w:rPr>
      </w:pPr>
      <w:r w:rsidRPr="00642F6B">
        <w:t>The home health services represented on this file are provided by three kinds of home health providers: formal (paid) home health agency providers, paid independent providers (self-employed), and informal providers who do not reside in the same household as the MEPS sampled person (care from informal providers who live in the same household as the sampled person are not represented on this file).</w:t>
      </w:r>
      <w:r w:rsidRPr="00642F6B">
        <w:rPr>
          <w:b/>
        </w:rPr>
        <w:t xml:space="preserve"> </w:t>
      </w:r>
    </w:p>
    <w:p w:rsidR="008559D9" w:rsidRPr="004058CD" w:rsidRDefault="008559D9">
      <w:pPr>
        <w:pStyle w:val="L1-FlLfSp12"/>
      </w:pPr>
      <w:r w:rsidRPr="00642F6B">
        <w:t>Each record on this file represents a household-reported home health event.</w:t>
      </w:r>
      <w:r>
        <w:t xml:space="preserve"> </w:t>
      </w:r>
      <w:r w:rsidRPr="00642F6B">
        <w:t xml:space="preserve">A home health event </w:t>
      </w:r>
      <w:r w:rsidR="00F51778" w:rsidRPr="00217A97">
        <w:t>represents</w:t>
      </w:r>
      <w:r w:rsidRPr="00217A97">
        <w:t xml:space="preserve"> a MONTH </w:t>
      </w:r>
      <w:r w:rsidRPr="00642F6B">
        <w:t>of similar services provided to a sampled person by the same PROVIDER (</w:t>
      </w:r>
      <w:r w:rsidRPr="00681352">
        <w:t xml:space="preserve">i.e., an </w:t>
      </w:r>
      <w:r w:rsidRPr="00642F6B">
        <w:t>employer in the case of formal agency care and an individual in the case of paid independent and informal care providers).</w:t>
      </w:r>
      <w:r>
        <w:t xml:space="preserve"> </w:t>
      </w:r>
      <w:r w:rsidRPr="00642F6B">
        <w:t>For example, if a person received, from Provider Agency</w:t>
      </w:r>
      <w:r w:rsidR="008232ED">
        <w:t xml:space="preserve"> A, four visits</w:t>
      </w:r>
      <w:r w:rsidRPr="00642F6B">
        <w:t xml:space="preserve"> from a nurse, ten visits from a homemaker, and four visits from a physical therapist each month during the months of January, February, and March, and also received, from Provider B, a physician visit in the month</w:t>
      </w:r>
      <w:r w:rsidR="005D4CCA">
        <w:t>s</w:t>
      </w:r>
      <w:r w:rsidRPr="00642F6B">
        <w:t xml:space="preserve"> of January and February, there would be five event records on the file (NOT 56 records).</w:t>
      </w:r>
      <w:r>
        <w:t xml:space="preserve"> </w:t>
      </w:r>
      <w:r w:rsidRPr="00642F6B">
        <w:t>There would be one event record representing all the visits from Provider A for the month of January, another record for Provider A February visits, a third Provider A record for the March visits, a fourth record representing the Provider B physician visit in January and a fifth representing the Provider B physician visit in February.</w:t>
      </w:r>
      <w:r>
        <w:rPr>
          <w:szCs w:val="24"/>
        </w:rPr>
        <w:t xml:space="preserve"> </w:t>
      </w:r>
      <w:r w:rsidRPr="00642F6B">
        <w:t>Data were collected (and represented on this file) in this manner because agencies, hospitals, and nursing homes provide MEPS expenditure data in this manner.</w:t>
      </w:r>
      <w:r>
        <w:t xml:space="preserve"> </w:t>
      </w:r>
      <w:r w:rsidRPr="00642F6B">
        <w:t>In order to be consistent with the definition of what is considered a home health event on this</w:t>
      </w:r>
      <w:r w:rsidRPr="008D0367">
        <w:t xml:space="preserve"> file, this same definition (i.e., a month of similar services) was applied to all types of home health providers.</w:t>
      </w:r>
      <w:r>
        <w:t xml:space="preserve"> </w:t>
      </w:r>
    </w:p>
    <w:p w:rsidR="008559D9" w:rsidRDefault="008559D9">
      <w:pPr>
        <w:pStyle w:val="L1-FlLfSp12"/>
      </w:pPr>
      <w:r w:rsidRPr="003C3EDA">
        <w:t xml:space="preserve">This public use data set </w:t>
      </w:r>
      <w:r w:rsidRPr="00CA1A04">
        <w:t xml:space="preserve">contains </w:t>
      </w:r>
      <w:r w:rsidR="00CB601D" w:rsidRPr="00CA1A04">
        <w:t>5,</w:t>
      </w:r>
      <w:r w:rsidR="007B7A8E" w:rsidRPr="00CA1A04">
        <w:t>890</w:t>
      </w:r>
      <w:r w:rsidR="00CB601D" w:rsidRPr="00CA1A04">
        <w:t xml:space="preserve"> </w:t>
      </w:r>
      <w:r w:rsidRPr="00CA1A04">
        <w:t>home health records; of the</w:t>
      </w:r>
      <w:r w:rsidR="00DA3FC6" w:rsidRPr="00CA1A04">
        <w:t>se</w:t>
      </w:r>
      <w:r w:rsidRPr="00CA1A04">
        <w:t xml:space="preserve"> records, </w:t>
      </w:r>
      <w:r w:rsidR="00CB601D" w:rsidRPr="00CA1A04">
        <w:t>5,7</w:t>
      </w:r>
      <w:r w:rsidR="007B7A8E" w:rsidRPr="00CA1A04">
        <w:t>16</w:t>
      </w:r>
      <w:r w:rsidR="00CB601D" w:rsidRPr="00CA1A04">
        <w:t xml:space="preserve"> </w:t>
      </w:r>
      <w:r w:rsidRPr="00CA1A04">
        <w:t xml:space="preserve">are </w:t>
      </w:r>
      <w:r w:rsidRPr="003C3EDA">
        <w:t>associated</w:t>
      </w:r>
      <w:r w:rsidRPr="00C62E9F">
        <w:t xml:space="preserve"> with persons having a positive person-level weight (</w:t>
      </w:r>
      <w:r w:rsidRPr="00F377EF">
        <w:t>PERWT</w:t>
      </w:r>
      <w:r w:rsidR="00B70198">
        <w:t>14F</w:t>
      </w:r>
      <w:r w:rsidRPr="00C62E9F">
        <w:t>).</w:t>
      </w:r>
      <w:r>
        <w:t xml:space="preserve"> </w:t>
      </w:r>
      <w:r w:rsidRPr="00C62E9F">
        <w:t>It include</w:t>
      </w:r>
      <w:r w:rsidRPr="008D0367">
        <w:t xml:space="preserve">s all records related to home health events for all household </w:t>
      </w:r>
      <w:r w:rsidR="00554A57" w:rsidRPr="00EB2FA0">
        <w:t>members</w:t>
      </w:r>
      <w:r w:rsidR="00554A57">
        <w:t xml:space="preserve"> </w:t>
      </w:r>
      <w:r w:rsidRPr="008D0367">
        <w:t xml:space="preserve">who resided in eligible responding households and </w:t>
      </w:r>
      <w:r w:rsidR="0081729B" w:rsidRPr="0034015B">
        <w:t>for whom</w:t>
      </w:r>
      <w:r w:rsidRPr="008D0367">
        <w:t xml:space="preserve"> at least one home health event</w:t>
      </w:r>
      <w:r w:rsidR="0081729B">
        <w:t xml:space="preserve"> </w:t>
      </w:r>
      <w:r w:rsidR="0081729B" w:rsidRPr="0034015B">
        <w:t>was reported</w:t>
      </w:r>
      <w:r w:rsidRPr="008D0367">
        <w:t xml:space="preserve">. Each record represents one household-reported home health event that occurred during calendar year </w:t>
      </w:r>
      <w:r w:rsidR="00B70198">
        <w:t>2014</w:t>
      </w:r>
      <w:r w:rsidRPr="008D0367">
        <w:t>.</w:t>
      </w:r>
      <w:r>
        <w:t xml:space="preserve"> </w:t>
      </w:r>
      <w:r w:rsidRPr="008D0367">
        <w:t xml:space="preserve">Some </w:t>
      </w:r>
      <w:r w:rsidR="005D4CCA">
        <w:t>persons</w:t>
      </w:r>
      <w:r w:rsidR="00554A57">
        <w:t xml:space="preserve"> </w:t>
      </w:r>
      <w:r w:rsidRPr="008D0367">
        <w:t xml:space="preserve">may have </w:t>
      </w:r>
      <w:r w:rsidR="005D4CCA">
        <w:t xml:space="preserve">been reported to have </w:t>
      </w:r>
      <w:r w:rsidRPr="008D0367">
        <w:t xml:space="preserve">multiple events and thus will be represented in multiple records on the file. Other </w:t>
      </w:r>
      <w:r w:rsidR="005D4CCA">
        <w:t>persons</w:t>
      </w:r>
      <w:r w:rsidR="00554A57">
        <w:t xml:space="preserve"> </w:t>
      </w:r>
      <w:r w:rsidRPr="008D0367">
        <w:t xml:space="preserve">may have </w:t>
      </w:r>
      <w:r w:rsidR="005D4CCA">
        <w:t xml:space="preserve">been </w:t>
      </w:r>
      <w:r w:rsidRPr="008D0367">
        <w:t xml:space="preserve">reported </w:t>
      </w:r>
      <w:r w:rsidR="005D4CCA">
        <w:t xml:space="preserve">to have </w:t>
      </w:r>
      <w:r w:rsidRPr="008D0367">
        <w:t xml:space="preserve">no events and thus will have no records on this file. These data were collected during the </w:t>
      </w:r>
      <w:r w:rsidR="00B70198">
        <w:t>2014</w:t>
      </w:r>
      <w:r w:rsidRPr="008D0367">
        <w:t xml:space="preserve"> portion of Round 3, </w:t>
      </w:r>
      <w:r w:rsidRPr="008D0367">
        <w:lastRenderedPageBreak/>
        <w:t xml:space="preserve">and Rounds 4 and 5 for </w:t>
      </w:r>
      <w:r w:rsidR="00E321BC">
        <w:t xml:space="preserve">Panel </w:t>
      </w:r>
      <w:r w:rsidR="00E6346C">
        <w:t>18</w:t>
      </w:r>
      <w:r w:rsidRPr="008D0367">
        <w:t xml:space="preserve">, as well as Rounds 1, 2, and the </w:t>
      </w:r>
      <w:r w:rsidR="00B70198">
        <w:t>2014</w:t>
      </w:r>
      <w:r w:rsidRPr="008D0367">
        <w:t xml:space="preserve"> portion of Round 3 for </w:t>
      </w:r>
      <w:r w:rsidR="00E321BC">
        <w:t xml:space="preserve">Panel </w:t>
      </w:r>
      <w:r w:rsidR="00C55B48">
        <w:t>19</w:t>
      </w:r>
      <w:r>
        <w:t xml:space="preserve"> </w:t>
      </w:r>
      <w:r w:rsidRPr="008D0367">
        <w:t>of the MEPS HC.</w:t>
      </w:r>
      <w:r>
        <w:t xml:space="preserve"> </w:t>
      </w:r>
      <w:r w:rsidRPr="008D0367">
        <w:t xml:space="preserve">The persons </w:t>
      </w:r>
      <w:r>
        <w:t>represented on this file had to meet either (a) or (b):</w:t>
      </w:r>
    </w:p>
    <w:p w:rsidR="008559D9" w:rsidRPr="00F377EF" w:rsidRDefault="008559D9">
      <w:pPr>
        <w:pStyle w:val="N1-1stBullet"/>
        <w:numPr>
          <w:ilvl w:val="0"/>
          <w:numId w:val="27"/>
        </w:numPr>
        <w:spacing w:after="240"/>
      </w:pPr>
      <w:r>
        <w:t xml:space="preserve">Be </w:t>
      </w:r>
      <w:r w:rsidRPr="00F377EF">
        <w:t xml:space="preserve">classified as a key in-scope person who responded for his or her entire period of </w:t>
      </w:r>
      <w:r w:rsidR="00B70198">
        <w:t>2014</w:t>
      </w:r>
      <w:r w:rsidRPr="00F377EF">
        <w:t xml:space="preserve"> eligibility (i.e., persons with a positive </w:t>
      </w:r>
      <w:r w:rsidR="00B70198">
        <w:t>2014</w:t>
      </w:r>
      <w:r w:rsidRPr="00F377EF">
        <w:t xml:space="preserve"> full-year person-level weight (PERWT</w:t>
      </w:r>
      <w:r w:rsidR="00B70198">
        <w:t>14F</w:t>
      </w:r>
      <w:r w:rsidRPr="00F377EF">
        <w:t xml:space="preserve"> &gt; 0)), or</w:t>
      </w:r>
    </w:p>
    <w:p w:rsidR="008559D9" w:rsidRDefault="008559D9">
      <w:pPr>
        <w:pStyle w:val="N1-1stBullet"/>
        <w:numPr>
          <w:ilvl w:val="0"/>
          <w:numId w:val="27"/>
        </w:numPr>
        <w:spacing w:after="240"/>
      </w:pPr>
      <w:r w:rsidRPr="00F377EF">
        <w:t>Be an eligible member of a family all of whose key in-scope members have a positive person-level weight (PERWT</w:t>
      </w:r>
      <w:r w:rsidR="00B70198">
        <w:t>14F</w:t>
      </w:r>
      <w:r w:rsidRPr="00F377EF">
        <w:t xml:space="preserve"> &gt; 0). (Such a family consists of all persons with the same value for </w:t>
      </w:r>
      <w:r w:rsidRPr="00446EC8">
        <w:t>FAMIDYR</w:t>
      </w:r>
      <w:r w:rsidRPr="00F377EF">
        <w:t>.) That is, the person must have a positive full-year family-level weight (FAMWT</w:t>
      </w:r>
      <w:r w:rsidR="00B70198">
        <w:t>14F</w:t>
      </w:r>
      <w:r w:rsidRPr="00F377EF">
        <w:t xml:space="preserve"> &gt; 0). Note that FAMIDYR and FAMWT</w:t>
      </w:r>
      <w:r w:rsidR="00B70198">
        <w:t>14F</w:t>
      </w:r>
      <w:r w:rsidRPr="00F377EF">
        <w:t xml:space="preserve"> are variables on the </w:t>
      </w:r>
      <w:r w:rsidR="00B70198">
        <w:t>2014</w:t>
      </w:r>
      <w:r w:rsidRPr="00F377EF">
        <w:t xml:space="preserve"> </w:t>
      </w:r>
      <w:r w:rsidR="00533BA8" w:rsidRPr="00F377EF">
        <w:t>Full-Year Consolidated</w:t>
      </w:r>
      <w:r w:rsidR="00533BA8" w:rsidRPr="00A11EB0">
        <w:t xml:space="preserve"> Data</w:t>
      </w:r>
      <w:r w:rsidRPr="00A11EB0">
        <w:t xml:space="preserve"> </w:t>
      </w:r>
      <w:r>
        <w:t>file.</w:t>
      </w:r>
    </w:p>
    <w:p w:rsidR="008559D9" w:rsidRPr="00265AA3" w:rsidRDefault="008559D9">
      <w:pPr>
        <w:pStyle w:val="L1-FlLfSp12"/>
      </w:pPr>
      <w:r w:rsidRPr="00482A6D">
        <w:t xml:space="preserve">Persons with no home health events for </w:t>
      </w:r>
      <w:r w:rsidR="00B70198">
        <w:t>2014</w:t>
      </w:r>
      <w:r>
        <w:t xml:space="preserve"> </w:t>
      </w:r>
      <w:r w:rsidRPr="00482A6D">
        <w:t xml:space="preserve">are not included on this event-level </w:t>
      </w:r>
      <w:r w:rsidR="000B7EE6">
        <w:t xml:space="preserve">Home Health </w:t>
      </w:r>
      <w:r w:rsidRPr="00482A6D">
        <w:t xml:space="preserve">file but are represented on the person-level </w:t>
      </w:r>
      <w:r w:rsidR="00B70198">
        <w:t>2014</w:t>
      </w:r>
      <w:r>
        <w:t xml:space="preserve"> </w:t>
      </w:r>
      <w:r w:rsidR="000A7EDB">
        <w:t>Full-Year</w:t>
      </w:r>
      <w:r w:rsidRPr="00482A6D">
        <w:t xml:space="preserve"> Population Characteristics file. </w:t>
      </w:r>
    </w:p>
    <w:p w:rsidR="008559D9" w:rsidRPr="00642F6B" w:rsidRDefault="008559D9">
      <w:pPr>
        <w:pStyle w:val="L1-FlLfSp12"/>
      </w:pPr>
      <w:r>
        <w:t>Home health providers include formal</w:t>
      </w:r>
      <w:r w:rsidR="001B73E5">
        <w:t>,</w:t>
      </w:r>
      <w:r>
        <w:t xml:space="preserve"> </w:t>
      </w:r>
      <w:r w:rsidR="0034015B" w:rsidRPr="0034015B">
        <w:t>i.e.,</w:t>
      </w:r>
      <w:r w:rsidR="0034015B">
        <w:t xml:space="preserve"> paid</w:t>
      </w:r>
      <w:r>
        <w:t>, and informal</w:t>
      </w:r>
      <w:r w:rsidR="001B73E5">
        <w:t xml:space="preserve">, </w:t>
      </w:r>
      <w:r w:rsidR="0034015B" w:rsidRPr="0034015B">
        <w:t>i.e.,</w:t>
      </w:r>
      <w:r w:rsidR="0034015B">
        <w:t xml:space="preserve"> unpaid</w:t>
      </w:r>
      <w:r w:rsidR="001B73E5">
        <w:t>,</w:t>
      </w:r>
      <w:r>
        <w:t xml:space="preserve"> providers. Formal </w:t>
      </w:r>
      <w:r w:rsidR="00A54CB8">
        <w:t xml:space="preserve">or paid providers include </w:t>
      </w:r>
      <w:r w:rsidRPr="00642F6B">
        <w:t>home health agency and other independent paid providers.</w:t>
      </w:r>
      <w:r>
        <w:t xml:space="preserve"> </w:t>
      </w:r>
      <w:r w:rsidRPr="00642F6B">
        <w:t>Informal or unpaid providers include family and friends that reside outside of the sampled person</w:t>
      </w:r>
      <w:r>
        <w:t>’</w:t>
      </w:r>
      <w:r w:rsidRPr="00642F6B">
        <w:t>s household.</w:t>
      </w:r>
    </w:p>
    <w:p w:rsidR="008559D9" w:rsidRDefault="008559D9">
      <w:pPr>
        <w:pStyle w:val="L1-FlLfSp12"/>
      </w:pPr>
      <w:r>
        <w:t>For home health agencies it is important to distinguish between the provider and the home health worker. In these cases, the provider is the agency or the facility that employs the workers. The home health workers are the people who administer the care. Examples of home health care workers are the following: nurses, physical therapists, home health aides, homemakers, and hospice workers, among others. These examples are generally the types of workers associated with agencies. Paid independent providers generally include companions, nursing assistants, physicians, etc. For each record on this file, one or more types of workers can be reported. The respondent is asked to mention all of the types of home health workers who provided home health care (since records represent a month of service, there can be more than one type of worker on a single record). For example, an agency that provides two types of aides that provide home health care to the same person during a specific month is represented as one event on the file even though two workers employed at the same agency provided care. When using this file, analysts must keep in mind that a record on the file corresponds to a provider entity, not an individual or particular worker.</w:t>
      </w:r>
    </w:p>
    <w:p w:rsidR="008559D9" w:rsidRDefault="008559D9">
      <w:pPr>
        <w:pStyle w:val="L1-FlLfSp12"/>
      </w:pPr>
      <w:r>
        <w:t>Expenditure data for home health agency events are collected exclusively in the MPC. Expenditure data for other paid independent home health care events are collected from the household, since these types of events are not included in the MPC. Friends, family</w:t>
      </w:r>
      <w:r w:rsidR="00A54CB8">
        <w:t>,</w:t>
      </w:r>
      <w:r>
        <w:t xml:space="preserve"> and volunteers providing home health care to a person are considered unpaid and are not included in the MPC. No expenditure information is available for them.</w:t>
      </w:r>
    </w:p>
    <w:p w:rsidR="008559D9" w:rsidRDefault="008559D9">
      <w:pPr>
        <w:pStyle w:val="L1-FlLfSp12"/>
      </w:pPr>
      <w:r>
        <w:t>Each home health record also includes the following: the month the provider visited the household; type of provider; types of services provided and if this was a repeat event; whether or not care was received due to hospitalization; whether or not a person was taught how to use medical equipment; imputed sources of payment, total payment</w:t>
      </w:r>
      <w:r w:rsidR="00DB4DF0">
        <w:t>,</w:t>
      </w:r>
      <w:r>
        <w:t xml:space="preserve"> and total charge for the home health event expenditure; and a full-year person-level weight.</w:t>
      </w:r>
    </w:p>
    <w:p w:rsidR="008559D9" w:rsidRDefault="00F03B6A">
      <w:pPr>
        <w:pStyle w:val="L1-FlLfSp12"/>
      </w:pPr>
      <w:r>
        <w:lastRenderedPageBreak/>
        <w:t xml:space="preserve">To append person-level information such as demographic or health insurance coverage to each event record, data from this file can be merged with </w:t>
      </w:r>
      <w:r w:rsidR="00B70198">
        <w:t>2014</w:t>
      </w:r>
      <w:r>
        <w:t xml:space="preserve"> MEPS HC person-level data (e.g. </w:t>
      </w:r>
      <w:r w:rsidR="000A7EDB">
        <w:t>Full-Year</w:t>
      </w:r>
      <w:r>
        <w:t xml:space="preserve"> Consolidated or </w:t>
      </w:r>
      <w:r w:rsidR="000A7EDB">
        <w:t>Full-Year</w:t>
      </w:r>
      <w:r>
        <w:t xml:space="preserve"> Population Characteristics files) using t</w:t>
      </w:r>
      <w:r w:rsidR="00887FE0">
        <w:t xml:space="preserve">he person identifier, DUPERSID. </w:t>
      </w:r>
      <w:r>
        <w:t xml:space="preserve">Home Health events can also be linked to the MEPS </w:t>
      </w:r>
      <w:r w:rsidR="00B70198">
        <w:t>2014</w:t>
      </w:r>
      <w:r>
        <w:t xml:space="preserve"> Medical Conditions File. Please see Section 5.0 or the MEPS </w:t>
      </w:r>
      <w:r w:rsidR="00B70198">
        <w:t>2014</w:t>
      </w:r>
      <w:r>
        <w:t xml:space="preserve"> Appendix File, </w:t>
      </w:r>
      <w:r w:rsidR="00C55B48">
        <w:t>HC-168</w:t>
      </w:r>
      <w:r>
        <w:t>I, for details on how to link MEPS data files.</w:t>
      </w:r>
    </w:p>
    <w:p w:rsidR="008559D9" w:rsidRPr="00F65663" w:rsidRDefault="008559D9">
      <w:pPr>
        <w:pStyle w:val="Heading2"/>
      </w:pPr>
      <w:bookmarkStart w:id="9" w:name="_Toc25051311"/>
      <w:bookmarkStart w:id="10" w:name="_Toc215888438"/>
      <w:bookmarkStart w:id="11" w:name="_Toc215977516"/>
      <w:r>
        <w:t>2.1</w:t>
      </w:r>
      <w:r w:rsidRPr="00F65663">
        <w:tab/>
        <w:t>Codebook Structure</w:t>
      </w:r>
      <w:bookmarkEnd w:id="9"/>
      <w:bookmarkEnd w:id="10"/>
      <w:bookmarkEnd w:id="11"/>
    </w:p>
    <w:p w:rsidR="004D7CC9" w:rsidRPr="00283F46" w:rsidRDefault="008559D9">
      <w:pPr>
        <w:pStyle w:val="L1-FlLfSp12"/>
      </w:pPr>
      <w:r w:rsidRPr="00905C1C">
        <w:t xml:space="preserve">For </w:t>
      </w:r>
      <w:r w:rsidR="008479E1" w:rsidRPr="00905C1C">
        <w:t>most</w:t>
      </w:r>
      <w:r w:rsidRPr="00905C1C">
        <w:t xml:space="preserve"> variable</w:t>
      </w:r>
      <w:r w:rsidR="008479E1" w:rsidRPr="00905C1C">
        <w:t>s</w:t>
      </w:r>
      <w:r w:rsidRPr="00905C1C">
        <w:t xml:space="preserve"> on the Home Health event file, both weighted and unweighted frequencies are provided in the accompanying codebook. </w:t>
      </w:r>
      <w:r w:rsidR="008479E1" w:rsidRPr="00905C1C">
        <w:t xml:space="preserve">The exceptions to this are weight variables and variance estimation variables. Only unweighted frequencies of these variables are included in the accompanying codebook file. See the Weights Variables list in Section D, Variable-Source Crosswalk. </w:t>
      </w:r>
    </w:p>
    <w:p w:rsidR="008559D9" w:rsidRDefault="008559D9">
      <w:pPr>
        <w:pStyle w:val="L1-FlLfSp12"/>
      </w:pPr>
      <w:r w:rsidRPr="00C62E9F">
        <w:t>The codeb</w:t>
      </w:r>
      <w:r>
        <w:t xml:space="preserve">ook and data file sequence list variables in the following order: </w:t>
      </w:r>
    </w:p>
    <w:p w:rsidR="008559D9" w:rsidRDefault="008559D9">
      <w:pPr>
        <w:pStyle w:val="N1-1stBullet"/>
        <w:numPr>
          <w:ilvl w:val="0"/>
          <w:numId w:val="0"/>
        </w:numPr>
        <w:ind w:left="576"/>
      </w:pPr>
      <w:r>
        <w:t>Unique person identifier</w:t>
      </w:r>
    </w:p>
    <w:p w:rsidR="008559D9" w:rsidRDefault="008559D9">
      <w:pPr>
        <w:pStyle w:val="N1-1stBullet"/>
        <w:numPr>
          <w:ilvl w:val="0"/>
          <w:numId w:val="0"/>
        </w:numPr>
        <w:ind w:left="576"/>
      </w:pPr>
      <w:r>
        <w:t>Unique home health event identifier</w:t>
      </w:r>
    </w:p>
    <w:p w:rsidR="008559D9" w:rsidRDefault="008559D9">
      <w:pPr>
        <w:pStyle w:val="N1-1stBullet"/>
        <w:numPr>
          <w:ilvl w:val="0"/>
          <w:numId w:val="0"/>
        </w:numPr>
        <w:ind w:left="576"/>
      </w:pPr>
      <w:r>
        <w:t>Home health characteristic variables</w:t>
      </w:r>
    </w:p>
    <w:p w:rsidR="008559D9" w:rsidRDefault="008559D9">
      <w:pPr>
        <w:pStyle w:val="N1-1stBullet"/>
        <w:numPr>
          <w:ilvl w:val="0"/>
          <w:numId w:val="0"/>
        </w:numPr>
        <w:ind w:left="576"/>
      </w:pPr>
      <w:r>
        <w:t>Imputed expenditure variables</w:t>
      </w:r>
    </w:p>
    <w:p w:rsidR="008559D9" w:rsidRDefault="008559D9">
      <w:pPr>
        <w:pStyle w:val="N1-1stBullet"/>
        <w:numPr>
          <w:ilvl w:val="0"/>
          <w:numId w:val="0"/>
        </w:numPr>
        <w:spacing w:after="240"/>
        <w:ind w:left="576"/>
      </w:pPr>
      <w:r>
        <w:t>Weight and variance estimation variables</w:t>
      </w:r>
    </w:p>
    <w:p w:rsidR="008559D9" w:rsidRPr="00BB0FCC" w:rsidRDefault="008559D9">
      <w:pPr>
        <w:pStyle w:val="L1-FlLfSp12"/>
      </w:pPr>
      <w:r w:rsidRPr="00BB0FCC">
        <w:t>Note that the person identifier is unique within this data year.</w:t>
      </w:r>
      <w:r>
        <w:t xml:space="preserve"> </w:t>
      </w:r>
    </w:p>
    <w:p w:rsidR="008559D9" w:rsidRPr="00E65B60" w:rsidRDefault="008559D9">
      <w:pPr>
        <w:pStyle w:val="Heading2"/>
      </w:pPr>
      <w:bookmarkStart w:id="12" w:name="_Toc25051312"/>
      <w:bookmarkStart w:id="13" w:name="_Toc215888439"/>
      <w:bookmarkStart w:id="14" w:name="_Toc215977517"/>
      <w:r w:rsidRPr="00E65B60">
        <w:t>2.2</w:t>
      </w:r>
      <w:r w:rsidRPr="00E65B60">
        <w:tab/>
        <w:t>Reserved Codes</w:t>
      </w:r>
      <w:bookmarkEnd w:id="12"/>
      <w:bookmarkEnd w:id="13"/>
      <w:bookmarkEnd w:id="14"/>
    </w:p>
    <w:p w:rsidR="008559D9" w:rsidRDefault="008559D9">
      <w:pPr>
        <w:pStyle w:val="L1-FlLfSp12"/>
      </w:pPr>
      <w:r>
        <w:t>The following reserved code values are used:</w:t>
      </w:r>
    </w:p>
    <w:tbl>
      <w:tblPr>
        <w:tblW w:w="9630" w:type="dxa"/>
        <w:tblInd w:w="288" w:type="dxa"/>
        <w:tblLook w:val="01E0" w:firstRow="1" w:lastRow="1" w:firstColumn="1" w:lastColumn="1" w:noHBand="0" w:noVBand="0"/>
      </w:tblPr>
      <w:tblGrid>
        <w:gridCol w:w="2970"/>
        <w:gridCol w:w="6660"/>
      </w:tblGrid>
      <w:tr w:rsidR="008559D9">
        <w:tc>
          <w:tcPr>
            <w:tcW w:w="2970" w:type="dxa"/>
          </w:tcPr>
          <w:p w:rsidR="008559D9" w:rsidRDefault="008559D9" w:rsidP="004A4C82">
            <w:pPr>
              <w:pStyle w:val="SL-FlLftSgl"/>
              <w:widowControl w:val="0"/>
              <w:spacing w:after="120"/>
            </w:pPr>
            <w:r w:rsidRPr="004A4C82">
              <w:rPr>
                <w:b/>
              </w:rPr>
              <w:t>Value</w:t>
            </w:r>
          </w:p>
        </w:tc>
        <w:tc>
          <w:tcPr>
            <w:tcW w:w="6660" w:type="dxa"/>
          </w:tcPr>
          <w:p w:rsidR="008559D9" w:rsidRDefault="008559D9" w:rsidP="004A4C82">
            <w:pPr>
              <w:pStyle w:val="SL-FlLftSgl"/>
              <w:widowControl w:val="0"/>
              <w:spacing w:after="120"/>
            </w:pPr>
            <w:r w:rsidRPr="004A4C82">
              <w:rPr>
                <w:b/>
              </w:rPr>
              <w:t>Definition</w:t>
            </w:r>
          </w:p>
        </w:tc>
      </w:tr>
      <w:tr w:rsidR="008559D9">
        <w:tc>
          <w:tcPr>
            <w:tcW w:w="2970" w:type="dxa"/>
          </w:tcPr>
          <w:p w:rsidR="008559D9" w:rsidRPr="00E60B9E" w:rsidRDefault="008559D9" w:rsidP="004A4C82">
            <w:pPr>
              <w:pStyle w:val="SL-FlLftSgl"/>
              <w:widowControl w:val="0"/>
              <w:spacing w:after="120"/>
            </w:pPr>
            <w:r w:rsidRPr="00E60B9E">
              <w:t>-1 INAPPLICABLE</w:t>
            </w:r>
          </w:p>
        </w:tc>
        <w:tc>
          <w:tcPr>
            <w:tcW w:w="6660" w:type="dxa"/>
          </w:tcPr>
          <w:p w:rsidR="008559D9" w:rsidRDefault="008559D9" w:rsidP="004A4C82">
            <w:pPr>
              <w:pStyle w:val="SL-FlLftSgl"/>
              <w:widowControl w:val="0"/>
              <w:spacing w:after="120"/>
            </w:pPr>
            <w:r w:rsidRPr="00657FDB">
              <w:t>Question was not asked due to skip pattern</w:t>
            </w:r>
          </w:p>
        </w:tc>
      </w:tr>
      <w:tr w:rsidR="008559D9" w:rsidRPr="00657FDB">
        <w:tc>
          <w:tcPr>
            <w:tcW w:w="2970" w:type="dxa"/>
          </w:tcPr>
          <w:p w:rsidR="008559D9" w:rsidRPr="00E60B9E" w:rsidRDefault="008559D9" w:rsidP="004A4C82">
            <w:pPr>
              <w:pStyle w:val="SL-FlLftSgl"/>
              <w:widowControl w:val="0"/>
              <w:spacing w:after="120"/>
            </w:pPr>
            <w:r w:rsidRPr="00E60B9E">
              <w:t>-7 REFUSED</w:t>
            </w:r>
          </w:p>
        </w:tc>
        <w:tc>
          <w:tcPr>
            <w:tcW w:w="6660" w:type="dxa"/>
          </w:tcPr>
          <w:p w:rsidR="008559D9" w:rsidRPr="00657FDB" w:rsidRDefault="008559D9" w:rsidP="004A4C82">
            <w:pPr>
              <w:pStyle w:val="SL-FlLftSgl"/>
              <w:widowControl w:val="0"/>
              <w:spacing w:after="120"/>
            </w:pPr>
            <w:r w:rsidRPr="00657FDB">
              <w:t>Question was asked and respondent refused to answer question</w:t>
            </w:r>
          </w:p>
        </w:tc>
      </w:tr>
      <w:tr w:rsidR="008559D9" w:rsidRPr="00657FDB">
        <w:tc>
          <w:tcPr>
            <w:tcW w:w="2970" w:type="dxa"/>
          </w:tcPr>
          <w:p w:rsidR="008559D9" w:rsidRPr="00E60B9E" w:rsidRDefault="008559D9" w:rsidP="004A4C82">
            <w:pPr>
              <w:pStyle w:val="SL-FlLftSgl"/>
              <w:widowControl w:val="0"/>
              <w:spacing w:after="120"/>
            </w:pPr>
            <w:r w:rsidRPr="00E60B9E">
              <w:t>-8 DK</w:t>
            </w:r>
          </w:p>
        </w:tc>
        <w:tc>
          <w:tcPr>
            <w:tcW w:w="6660" w:type="dxa"/>
          </w:tcPr>
          <w:p w:rsidR="008559D9" w:rsidRPr="00657FDB" w:rsidRDefault="008559D9" w:rsidP="004A4C82">
            <w:pPr>
              <w:pStyle w:val="SL-FlLftSgl"/>
              <w:widowControl w:val="0"/>
              <w:spacing w:after="120"/>
            </w:pPr>
            <w:r w:rsidRPr="00657FDB">
              <w:t>Question was asked and respondent did not know answer</w:t>
            </w:r>
          </w:p>
        </w:tc>
      </w:tr>
      <w:tr w:rsidR="008559D9" w:rsidRPr="00657FDB">
        <w:tc>
          <w:tcPr>
            <w:tcW w:w="2970" w:type="dxa"/>
          </w:tcPr>
          <w:p w:rsidR="008559D9" w:rsidRPr="00E60B9E" w:rsidRDefault="008559D9" w:rsidP="004A4C82">
            <w:pPr>
              <w:pStyle w:val="SL-FlLftSgl"/>
              <w:widowControl w:val="0"/>
              <w:spacing w:after="120"/>
            </w:pPr>
            <w:r w:rsidRPr="00E60B9E">
              <w:t>-9 NOT ASCERTAINED</w:t>
            </w:r>
          </w:p>
        </w:tc>
        <w:tc>
          <w:tcPr>
            <w:tcW w:w="6660" w:type="dxa"/>
          </w:tcPr>
          <w:p w:rsidR="008559D9" w:rsidRPr="00657FDB" w:rsidRDefault="008559D9" w:rsidP="004A4C82">
            <w:pPr>
              <w:pStyle w:val="SL-FlLftSgl"/>
              <w:widowControl w:val="0"/>
              <w:spacing w:after="120"/>
            </w:pPr>
            <w:r w:rsidRPr="00657FDB">
              <w:t>Interviewer did not record the data</w:t>
            </w:r>
          </w:p>
        </w:tc>
      </w:tr>
    </w:tbl>
    <w:p w:rsidR="008559D9" w:rsidRPr="00265AA3" w:rsidRDefault="008559D9">
      <w:pPr>
        <w:pStyle w:val="L1-FlLfSp12"/>
        <w:spacing w:before="240"/>
      </w:pPr>
      <w:r>
        <w:t xml:space="preserve">Generally, values of -1, -7, -8, and -9 for non-expenditure variables have not been edited on this file. The values of -1 and -9 can be edited by the data users/analysts by following the skip patterns in the HC survey questionnaire (located on the MEPS Web site: </w:t>
      </w:r>
      <w:hyperlink r:id="rId16" w:history="1">
        <w:r w:rsidR="004C49E3">
          <w:rPr>
            <w:rStyle w:val="Hyperlink"/>
          </w:rPr>
          <w:t>meps.ahrq.gov/</w:t>
        </w:r>
        <w:proofErr w:type="spellStart"/>
        <w:r w:rsidR="004C49E3">
          <w:rPr>
            <w:rStyle w:val="Hyperlink"/>
          </w:rPr>
          <w:t>survey_comp</w:t>
        </w:r>
        <w:proofErr w:type="spellEnd"/>
        <w:r w:rsidR="004C49E3">
          <w:rPr>
            <w:rStyle w:val="Hyperlink"/>
          </w:rPr>
          <w:t>/</w:t>
        </w:r>
        <w:proofErr w:type="spellStart"/>
        <w:r w:rsidR="004C49E3">
          <w:rPr>
            <w:rStyle w:val="Hyperlink"/>
          </w:rPr>
          <w:t>survey_questionnaires.jsp</w:t>
        </w:r>
        <w:proofErr w:type="spellEnd"/>
      </w:hyperlink>
      <w:r>
        <w:t xml:space="preserve">). </w:t>
      </w:r>
    </w:p>
    <w:p w:rsidR="008559D9" w:rsidRDefault="008559D9">
      <w:pPr>
        <w:pStyle w:val="Heading2"/>
      </w:pPr>
      <w:bookmarkStart w:id="15" w:name="_Toc25051313"/>
      <w:bookmarkStart w:id="16" w:name="_Toc215888440"/>
      <w:bookmarkStart w:id="17" w:name="_Toc215977518"/>
      <w:r>
        <w:t>2.3</w:t>
      </w:r>
      <w:r>
        <w:tab/>
        <w:t>Codebook Format</w:t>
      </w:r>
      <w:bookmarkEnd w:id="15"/>
      <w:bookmarkEnd w:id="16"/>
      <w:bookmarkEnd w:id="17"/>
    </w:p>
    <w:p w:rsidR="008559D9" w:rsidRDefault="008559D9">
      <w:pPr>
        <w:pStyle w:val="L1-FlLfSp12"/>
      </w:pPr>
      <w:r>
        <w:t>The codebook describes an ASCII data set (although the data are also being provided in a SAS transport file). The following codebook items are provided for each variable:</w:t>
      </w:r>
    </w:p>
    <w:tbl>
      <w:tblPr>
        <w:tblW w:w="0" w:type="auto"/>
        <w:tblInd w:w="288" w:type="dxa"/>
        <w:tblLook w:val="01E0" w:firstRow="1" w:lastRow="1" w:firstColumn="1" w:lastColumn="1" w:noHBand="0" w:noVBand="0"/>
      </w:tblPr>
      <w:tblGrid>
        <w:gridCol w:w="1710"/>
        <w:gridCol w:w="6750"/>
      </w:tblGrid>
      <w:tr w:rsidR="008559D9" w:rsidRPr="004A4C82" w:rsidTr="00E95D69">
        <w:tc>
          <w:tcPr>
            <w:tcW w:w="1710" w:type="dxa"/>
          </w:tcPr>
          <w:p w:rsidR="008559D9" w:rsidRPr="004A4C82" w:rsidRDefault="008559D9" w:rsidP="004A4C82">
            <w:pPr>
              <w:pStyle w:val="SL-FlLftSgl"/>
              <w:widowControl w:val="0"/>
              <w:spacing w:after="120"/>
              <w:rPr>
                <w:b/>
              </w:rPr>
            </w:pPr>
            <w:r w:rsidRPr="004A4C82">
              <w:rPr>
                <w:b/>
              </w:rPr>
              <w:lastRenderedPageBreak/>
              <w:t>Identifier</w:t>
            </w:r>
          </w:p>
        </w:tc>
        <w:tc>
          <w:tcPr>
            <w:tcW w:w="6750" w:type="dxa"/>
          </w:tcPr>
          <w:p w:rsidR="008559D9" w:rsidRPr="004A4C82" w:rsidRDefault="008559D9" w:rsidP="004A4C82">
            <w:pPr>
              <w:pStyle w:val="SL-FlLftSgl"/>
              <w:widowControl w:val="0"/>
              <w:spacing w:after="120"/>
              <w:rPr>
                <w:b/>
              </w:rPr>
            </w:pPr>
            <w:r w:rsidRPr="004A4C82">
              <w:rPr>
                <w:b/>
              </w:rPr>
              <w:t>Description</w:t>
            </w:r>
          </w:p>
        </w:tc>
      </w:tr>
      <w:tr w:rsidR="008559D9" w:rsidTr="00E95D69">
        <w:tc>
          <w:tcPr>
            <w:tcW w:w="1710" w:type="dxa"/>
          </w:tcPr>
          <w:p w:rsidR="008559D9" w:rsidRDefault="008559D9" w:rsidP="004A4C82">
            <w:pPr>
              <w:pStyle w:val="SL-FlLftSgl"/>
              <w:widowControl w:val="0"/>
              <w:spacing w:after="120"/>
            </w:pPr>
            <w:r>
              <w:t xml:space="preserve">Name </w:t>
            </w:r>
          </w:p>
        </w:tc>
        <w:tc>
          <w:tcPr>
            <w:tcW w:w="6750" w:type="dxa"/>
          </w:tcPr>
          <w:p w:rsidR="008559D9" w:rsidRDefault="008559D9" w:rsidP="004A4C82">
            <w:pPr>
              <w:pStyle w:val="SL-FlLftSgl"/>
              <w:widowControl w:val="0"/>
              <w:spacing w:after="120"/>
            </w:pPr>
            <w:r>
              <w:t xml:space="preserve">Variable name (maximum of 8 characters) </w:t>
            </w:r>
          </w:p>
        </w:tc>
      </w:tr>
      <w:tr w:rsidR="008559D9" w:rsidTr="00E95D69">
        <w:tc>
          <w:tcPr>
            <w:tcW w:w="1710" w:type="dxa"/>
          </w:tcPr>
          <w:p w:rsidR="008559D9" w:rsidRDefault="008559D9" w:rsidP="004A4C82">
            <w:pPr>
              <w:pStyle w:val="SL-FlLftSgl"/>
              <w:widowControl w:val="0"/>
              <w:spacing w:after="120"/>
            </w:pPr>
            <w:r>
              <w:t>Description</w:t>
            </w:r>
          </w:p>
        </w:tc>
        <w:tc>
          <w:tcPr>
            <w:tcW w:w="6750" w:type="dxa"/>
          </w:tcPr>
          <w:p w:rsidR="008559D9" w:rsidRDefault="008559D9" w:rsidP="004A4C82">
            <w:pPr>
              <w:pStyle w:val="SL-FlLftSgl"/>
              <w:widowControl w:val="0"/>
              <w:spacing w:after="120"/>
            </w:pPr>
            <w:r>
              <w:t xml:space="preserve">Variable descriptor (maximum 40 characters) </w:t>
            </w:r>
          </w:p>
        </w:tc>
      </w:tr>
      <w:tr w:rsidR="008559D9" w:rsidTr="00E95D69">
        <w:tc>
          <w:tcPr>
            <w:tcW w:w="1710" w:type="dxa"/>
          </w:tcPr>
          <w:p w:rsidR="008559D9" w:rsidRDefault="008559D9" w:rsidP="004A4C82">
            <w:pPr>
              <w:pStyle w:val="SL-FlLftSgl"/>
              <w:widowControl w:val="0"/>
              <w:spacing w:after="120"/>
            </w:pPr>
            <w:r>
              <w:t>Format</w:t>
            </w:r>
          </w:p>
        </w:tc>
        <w:tc>
          <w:tcPr>
            <w:tcW w:w="6750" w:type="dxa"/>
          </w:tcPr>
          <w:p w:rsidR="008559D9" w:rsidRDefault="008559D9" w:rsidP="004A4C82">
            <w:pPr>
              <w:pStyle w:val="SL-FlLftSgl"/>
              <w:widowControl w:val="0"/>
              <w:spacing w:after="120"/>
            </w:pPr>
            <w:r>
              <w:t>Number of bytes</w:t>
            </w:r>
          </w:p>
        </w:tc>
      </w:tr>
      <w:tr w:rsidR="008559D9" w:rsidTr="00E95D69">
        <w:tc>
          <w:tcPr>
            <w:tcW w:w="1710" w:type="dxa"/>
          </w:tcPr>
          <w:p w:rsidR="008559D9" w:rsidRDefault="008559D9" w:rsidP="004A4C82">
            <w:pPr>
              <w:pStyle w:val="SL-FlLftSgl"/>
              <w:widowControl w:val="0"/>
              <w:spacing w:after="120"/>
            </w:pPr>
            <w:r>
              <w:t>Type</w:t>
            </w:r>
          </w:p>
        </w:tc>
        <w:tc>
          <w:tcPr>
            <w:tcW w:w="6750" w:type="dxa"/>
          </w:tcPr>
          <w:p w:rsidR="008559D9" w:rsidRDefault="008559D9" w:rsidP="004A4C82">
            <w:pPr>
              <w:pStyle w:val="SL-FlLftSgl"/>
              <w:widowControl w:val="0"/>
              <w:spacing w:after="120"/>
            </w:pPr>
            <w:r>
              <w:t xml:space="preserve">Type of data: numeric (indicated by NUM) or character (indicated by CHAR) </w:t>
            </w:r>
          </w:p>
        </w:tc>
      </w:tr>
      <w:tr w:rsidR="008559D9" w:rsidTr="00E95D69">
        <w:tc>
          <w:tcPr>
            <w:tcW w:w="1710" w:type="dxa"/>
          </w:tcPr>
          <w:p w:rsidR="008559D9" w:rsidRDefault="008559D9" w:rsidP="004A4C82">
            <w:pPr>
              <w:pStyle w:val="SL-FlLftSgl"/>
              <w:widowControl w:val="0"/>
              <w:spacing w:after="120"/>
            </w:pPr>
            <w:r>
              <w:t>Start</w:t>
            </w:r>
          </w:p>
        </w:tc>
        <w:tc>
          <w:tcPr>
            <w:tcW w:w="6750" w:type="dxa"/>
          </w:tcPr>
          <w:p w:rsidR="008559D9" w:rsidRDefault="008559D9" w:rsidP="004A4C82">
            <w:pPr>
              <w:pStyle w:val="SL-FlLftSgl"/>
              <w:widowControl w:val="0"/>
              <w:spacing w:after="120"/>
            </w:pPr>
            <w:r>
              <w:t>Beginning column position of variable in record</w:t>
            </w:r>
          </w:p>
        </w:tc>
      </w:tr>
      <w:tr w:rsidR="008559D9" w:rsidTr="00E95D69">
        <w:tc>
          <w:tcPr>
            <w:tcW w:w="1710" w:type="dxa"/>
          </w:tcPr>
          <w:p w:rsidR="008559D9" w:rsidRDefault="008559D9" w:rsidP="004A4C82">
            <w:pPr>
              <w:pStyle w:val="SL-FlLftSgl"/>
              <w:widowControl w:val="0"/>
            </w:pPr>
            <w:r>
              <w:t>End</w:t>
            </w:r>
          </w:p>
        </w:tc>
        <w:tc>
          <w:tcPr>
            <w:tcW w:w="6750" w:type="dxa"/>
          </w:tcPr>
          <w:p w:rsidR="008559D9" w:rsidRDefault="008559D9" w:rsidP="004A4C82">
            <w:pPr>
              <w:pStyle w:val="SL-FlLftSgl"/>
              <w:widowControl w:val="0"/>
            </w:pPr>
            <w:r>
              <w:t>Ending column position of variable in record</w:t>
            </w:r>
          </w:p>
        </w:tc>
      </w:tr>
    </w:tbl>
    <w:p w:rsidR="008559D9" w:rsidRPr="009A3719" w:rsidRDefault="008559D9">
      <w:pPr>
        <w:pStyle w:val="Heading2"/>
        <w:spacing w:before="240"/>
      </w:pPr>
      <w:bookmarkStart w:id="18" w:name="_Toc25051314"/>
      <w:bookmarkStart w:id="19" w:name="_Toc215888441"/>
      <w:bookmarkStart w:id="20" w:name="_Toc215977519"/>
      <w:r w:rsidRPr="009A3719">
        <w:t>2.4</w:t>
      </w:r>
      <w:r w:rsidRPr="009A3719">
        <w:tab/>
        <w:t>Variable Source and Naming Conventions</w:t>
      </w:r>
      <w:bookmarkEnd w:id="18"/>
      <w:bookmarkEnd w:id="19"/>
      <w:bookmarkEnd w:id="20"/>
    </w:p>
    <w:p w:rsidR="008559D9" w:rsidRDefault="008559D9">
      <w:pPr>
        <w:pStyle w:val="L1-FlLfSp12"/>
      </w:pPr>
      <w:r>
        <w:t>In general, variable names reflect the content of the variable, with an eight-character limitation. Generally, imputed/edited variables end with an “X”.</w:t>
      </w:r>
    </w:p>
    <w:p w:rsidR="008559D9" w:rsidRDefault="008559D9">
      <w:pPr>
        <w:pStyle w:val="Heading3"/>
      </w:pPr>
      <w:bookmarkStart w:id="21" w:name="_Toc25051315"/>
      <w:bookmarkStart w:id="22" w:name="_Toc215888442"/>
      <w:bookmarkStart w:id="23" w:name="_Toc215977520"/>
      <w:r>
        <w:t>2.4.1</w:t>
      </w:r>
      <w:r>
        <w:tab/>
      </w:r>
      <w:bookmarkEnd w:id="21"/>
      <w:r>
        <w:t>Variable-Source Crosswalk</w:t>
      </w:r>
      <w:bookmarkEnd w:id="22"/>
      <w:bookmarkEnd w:id="23"/>
    </w:p>
    <w:p w:rsidR="008559D9" w:rsidRDefault="008559D9">
      <w:pPr>
        <w:pStyle w:val="L1-FlLfSp12"/>
      </w:pPr>
      <w:r>
        <w:t>Variables were derived either from the HC questionnaire itself, the MPC data collection instrument, or from the CAPI. The source of each variable is id</w:t>
      </w:r>
      <w:r w:rsidR="009E6235">
        <w:t xml:space="preserve">entified in Section </w:t>
      </w:r>
      <w:r w:rsidR="00E86D97">
        <w:t xml:space="preserve">D </w:t>
      </w:r>
      <w:r w:rsidR="009E6235">
        <w:t>Variable-</w:t>
      </w:r>
      <w:r w:rsidR="00E86D97">
        <w:t>Source Crosswalk</w:t>
      </w:r>
      <w:r>
        <w:t xml:space="preserve"> in one of four ways:</w:t>
      </w:r>
    </w:p>
    <w:p w:rsidR="008559D9" w:rsidRPr="00657FDB" w:rsidRDefault="008559D9">
      <w:pPr>
        <w:pStyle w:val="N1-1stBullet"/>
        <w:numPr>
          <w:ilvl w:val="0"/>
          <w:numId w:val="28"/>
        </w:numPr>
        <w:spacing w:after="240"/>
      </w:pPr>
      <w:r>
        <w:t xml:space="preserve">Variables derived from CAPI or assigned in sampling are so indicated as “CAPI derived” or “Assigned in sampling,” respectively; </w:t>
      </w:r>
    </w:p>
    <w:p w:rsidR="008559D9" w:rsidRPr="00657FDB" w:rsidRDefault="008559D9">
      <w:pPr>
        <w:pStyle w:val="N1-1stBullet"/>
        <w:numPr>
          <w:ilvl w:val="0"/>
          <w:numId w:val="28"/>
        </w:numPr>
        <w:spacing w:after="240"/>
      </w:pPr>
      <w:r>
        <w:t>Variables which come from one or more specific questions have those questionnaire sections and question numbers indicated in the “Source” column; questionnaire sections are identified as:</w:t>
      </w:r>
    </w:p>
    <w:p w:rsidR="008559D9" w:rsidRDefault="008559D9">
      <w:pPr>
        <w:pStyle w:val="N3-3rdBullet"/>
      </w:pPr>
      <w:r>
        <w:t>EV – Event Roster section</w:t>
      </w:r>
    </w:p>
    <w:p w:rsidR="008559D9" w:rsidRDefault="008559D9">
      <w:pPr>
        <w:pStyle w:val="N3-3rdBullet"/>
      </w:pPr>
      <w:r>
        <w:t>HH – Home Health Event section</w:t>
      </w:r>
    </w:p>
    <w:p w:rsidR="008559D9" w:rsidRDefault="008559D9">
      <w:pPr>
        <w:pStyle w:val="N3-3rdBullet"/>
        <w:spacing w:after="240"/>
      </w:pPr>
      <w:r>
        <w:t>CP – Charge Payment section</w:t>
      </w:r>
    </w:p>
    <w:p w:rsidR="008559D9" w:rsidRPr="00657FDB" w:rsidRDefault="008559D9">
      <w:pPr>
        <w:pStyle w:val="N1-1stBullet"/>
        <w:numPr>
          <w:ilvl w:val="0"/>
          <w:numId w:val="28"/>
        </w:numPr>
        <w:spacing w:after="240"/>
      </w:pPr>
      <w:r>
        <w:t xml:space="preserve">Variables constructed from multiple questions using complex algorithms are labeled “Constructed” in the “Source” column; and </w:t>
      </w:r>
    </w:p>
    <w:p w:rsidR="008559D9" w:rsidRPr="00657FDB" w:rsidRDefault="008559D9">
      <w:pPr>
        <w:pStyle w:val="N1-1stBullet"/>
        <w:numPr>
          <w:ilvl w:val="0"/>
          <w:numId w:val="28"/>
        </w:numPr>
        <w:spacing w:after="240"/>
      </w:pPr>
      <w:r>
        <w:t>Variables that have been edited or imputed are so indicated.</w:t>
      </w:r>
    </w:p>
    <w:p w:rsidR="008559D9" w:rsidRDefault="008559D9">
      <w:pPr>
        <w:pStyle w:val="Heading3"/>
      </w:pPr>
      <w:bookmarkStart w:id="24" w:name="_Toc25051316"/>
      <w:bookmarkStart w:id="25" w:name="_Toc215888443"/>
      <w:bookmarkStart w:id="26" w:name="_Toc215977521"/>
      <w:r>
        <w:t>2.4.2</w:t>
      </w:r>
      <w:r>
        <w:tab/>
        <w:t>Expenditure and Source of Payment Variables</w:t>
      </w:r>
      <w:bookmarkEnd w:id="24"/>
      <w:bookmarkEnd w:id="25"/>
      <w:bookmarkEnd w:id="26"/>
    </w:p>
    <w:p w:rsidR="008559D9" w:rsidRDefault="008559D9">
      <w:pPr>
        <w:pStyle w:val="L1-FlLfSp12"/>
      </w:pPr>
      <w:r>
        <w:t>The names of the expenditure and source of payment variables follow a standard convention, are seven characters in length, and end in an “X” indicating edited/imputed. Please note that imputed means that a series of logical edits, as well as an imputation process to account for missing data, have been performed on the variable.</w:t>
      </w:r>
    </w:p>
    <w:p w:rsidR="008559D9" w:rsidRDefault="008559D9">
      <w:pPr>
        <w:pStyle w:val="L1-FlLfSp12"/>
      </w:pPr>
      <w:r>
        <w:t>The total sum of payments and the 12 source of payment variables are named in the following way:</w:t>
      </w:r>
    </w:p>
    <w:p w:rsidR="008559D9" w:rsidRDefault="008559D9">
      <w:pPr>
        <w:pStyle w:val="L1-FlLfSp12"/>
      </w:pPr>
      <w:r>
        <w:lastRenderedPageBreak/>
        <w:t>The first two characters indicate the type of event:</w:t>
      </w:r>
    </w:p>
    <w:p w:rsidR="008559D9" w:rsidRDefault="008559D9">
      <w:pPr>
        <w:pStyle w:val="SL-FlLftSgl"/>
        <w:tabs>
          <w:tab w:val="left" w:pos="4320"/>
        </w:tabs>
        <w:ind w:left="720"/>
      </w:pPr>
      <w:r>
        <w:t>IP - inpatient stay</w:t>
      </w:r>
      <w:r>
        <w:tab/>
        <w:t>OB - office-based visit</w:t>
      </w:r>
    </w:p>
    <w:p w:rsidR="008559D9" w:rsidRDefault="008559D9">
      <w:pPr>
        <w:pStyle w:val="SL-FlLftSgl"/>
        <w:tabs>
          <w:tab w:val="left" w:pos="4320"/>
        </w:tabs>
        <w:ind w:left="720"/>
      </w:pPr>
      <w:r>
        <w:t>ER - emergency room visit</w:t>
      </w:r>
      <w:r>
        <w:tab/>
        <w:t>OP - outpatient visit</w:t>
      </w:r>
    </w:p>
    <w:p w:rsidR="008559D9" w:rsidRDefault="008559D9">
      <w:pPr>
        <w:pStyle w:val="SL-FlLftSgl"/>
        <w:tabs>
          <w:tab w:val="left" w:pos="4320"/>
        </w:tabs>
        <w:ind w:left="720"/>
      </w:pPr>
      <w:r>
        <w:t>HH - home health event</w:t>
      </w:r>
      <w:r>
        <w:tab/>
        <w:t>DV - dental visit</w:t>
      </w:r>
    </w:p>
    <w:p w:rsidR="008559D9" w:rsidRDefault="008559D9">
      <w:pPr>
        <w:pStyle w:val="SL-FlLftSgl"/>
        <w:tabs>
          <w:tab w:val="left" w:pos="4320"/>
        </w:tabs>
        <w:ind w:left="720"/>
      </w:pPr>
      <w:r>
        <w:t>OM - other medical equipment</w:t>
      </w:r>
      <w:r>
        <w:tab/>
        <w:t>RX - prescribed medicine</w:t>
      </w:r>
    </w:p>
    <w:p w:rsidR="008559D9" w:rsidRDefault="008559D9">
      <w:pPr>
        <w:pStyle w:val="L1-FlLfSp12"/>
        <w:spacing w:before="240"/>
      </w:pPr>
      <w:r>
        <w:t>In the case of source of payment variables, the third and fourth characters indicate:</w:t>
      </w:r>
    </w:p>
    <w:p w:rsidR="008559D9" w:rsidRDefault="008559D9" w:rsidP="005E41B3">
      <w:pPr>
        <w:pStyle w:val="SL-FlLftSgl"/>
        <w:tabs>
          <w:tab w:val="left" w:pos="5310"/>
        </w:tabs>
        <w:ind w:left="720"/>
      </w:pPr>
      <w:r>
        <w:t>SF - self or family</w:t>
      </w:r>
      <w:r>
        <w:tab/>
        <w:t xml:space="preserve">OF - other </w:t>
      </w:r>
      <w:r w:rsidR="00C2550F">
        <w:t>f</w:t>
      </w:r>
      <w:r>
        <w:t xml:space="preserve">ederal </w:t>
      </w:r>
      <w:r w:rsidR="00C2550F">
        <w:t>g</w:t>
      </w:r>
      <w:r>
        <w:t>overnment</w:t>
      </w:r>
    </w:p>
    <w:p w:rsidR="008559D9" w:rsidRDefault="00740ADC" w:rsidP="005E41B3">
      <w:pPr>
        <w:pStyle w:val="SL-FlLftSgl"/>
        <w:tabs>
          <w:tab w:val="left" w:pos="5310"/>
        </w:tabs>
        <w:ind w:left="720"/>
      </w:pPr>
      <w:r>
        <w:t>MR -</w:t>
      </w:r>
      <w:r w:rsidR="008559D9">
        <w:t xml:space="preserve"> Medicare</w:t>
      </w:r>
      <w:r w:rsidR="008559D9">
        <w:tab/>
        <w:t xml:space="preserve">SL - </w:t>
      </w:r>
      <w:r w:rsidR="00C2550F">
        <w:t>s</w:t>
      </w:r>
      <w:r w:rsidR="008559D9">
        <w:t>tate/local government</w:t>
      </w:r>
    </w:p>
    <w:p w:rsidR="008559D9" w:rsidRDefault="00740ADC" w:rsidP="005E41B3">
      <w:pPr>
        <w:pStyle w:val="SL-FlLftSgl"/>
        <w:tabs>
          <w:tab w:val="left" w:pos="5310"/>
        </w:tabs>
        <w:ind w:left="720"/>
      </w:pPr>
      <w:r>
        <w:t>MD - Medicaid</w:t>
      </w:r>
      <w:r>
        <w:tab/>
        <w:t>WC -</w:t>
      </w:r>
      <w:r w:rsidR="008559D9">
        <w:t xml:space="preserve"> Workers’ Compensation</w:t>
      </w:r>
    </w:p>
    <w:p w:rsidR="008559D9" w:rsidRDefault="008559D9" w:rsidP="005E41B3">
      <w:pPr>
        <w:pStyle w:val="SL-FlLftSgl"/>
        <w:tabs>
          <w:tab w:val="left" w:pos="5310"/>
        </w:tabs>
        <w:ind w:left="720"/>
      </w:pPr>
      <w:r>
        <w:t>PV - private insurance</w:t>
      </w:r>
      <w:r>
        <w:tab/>
        <w:t>OT - other insurance</w:t>
      </w:r>
    </w:p>
    <w:p w:rsidR="008559D9" w:rsidRDefault="00740ADC" w:rsidP="005E41B3">
      <w:pPr>
        <w:pStyle w:val="SL-FlLftSgl"/>
        <w:tabs>
          <w:tab w:val="left" w:pos="5310"/>
        </w:tabs>
        <w:ind w:left="720"/>
      </w:pPr>
      <w:r>
        <w:t>VA -</w:t>
      </w:r>
      <w:r w:rsidR="008559D9">
        <w:t xml:space="preserve"> Veterans Administration</w:t>
      </w:r>
      <w:r w:rsidR="005E41B3" w:rsidRPr="00547687">
        <w:rPr>
          <w:b/>
        </w:rPr>
        <w:t>/</w:t>
      </w:r>
      <w:r w:rsidR="005E41B3" w:rsidRPr="00AB75B0">
        <w:t>CHAMPVA</w:t>
      </w:r>
      <w:r w:rsidR="008559D9">
        <w:tab/>
        <w:t>OR - other private</w:t>
      </w:r>
    </w:p>
    <w:p w:rsidR="008559D9" w:rsidRDefault="00740ADC" w:rsidP="005E41B3">
      <w:pPr>
        <w:pStyle w:val="SL-FlLftSgl"/>
        <w:tabs>
          <w:tab w:val="left" w:pos="5310"/>
        </w:tabs>
        <w:ind w:left="720"/>
      </w:pPr>
      <w:r>
        <w:t>TR -</w:t>
      </w:r>
      <w:r w:rsidR="008559D9">
        <w:t xml:space="preserve"> TRI</w:t>
      </w:r>
      <w:r w:rsidR="008559D9" w:rsidRPr="00395963">
        <w:t>CARE</w:t>
      </w:r>
      <w:r w:rsidR="008559D9">
        <w:tab/>
        <w:t>OU - other public</w:t>
      </w:r>
    </w:p>
    <w:p w:rsidR="008559D9" w:rsidRDefault="008559D9" w:rsidP="005E41B3">
      <w:pPr>
        <w:pStyle w:val="SL-FlLftSgl"/>
        <w:tabs>
          <w:tab w:val="left" w:pos="5310"/>
        </w:tabs>
        <w:ind w:left="720"/>
      </w:pPr>
      <w:r>
        <w:tab/>
        <w:t>XP - sum of payments</w:t>
      </w:r>
    </w:p>
    <w:p w:rsidR="008559D9" w:rsidRDefault="008559D9">
      <w:pPr>
        <w:pStyle w:val="L1-FlLfSp12"/>
        <w:spacing w:before="240"/>
      </w:pPr>
      <w:r>
        <w:t>In addition, the total charge variable is indicated by TC in the variable name.</w:t>
      </w:r>
    </w:p>
    <w:p w:rsidR="008559D9" w:rsidRDefault="008559D9">
      <w:pPr>
        <w:pStyle w:val="L1-FlLfSp12"/>
      </w:pPr>
      <w:r>
        <w:t>The fifth and sixth characters indicate the y</w:t>
      </w:r>
      <w:r w:rsidR="004F426E">
        <w:t>ear (</w:t>
      </w:r>
      <w:r w:rsidR="00B72083">
        <w:t>1</w:t>
      </w:r>
      <w:r w:rsidR="00CF53C6">
        <w:t>4</w:t>
      </w:r>
      <w:r>
        <w:t xml:space="preserve">). The seventh character, “X”, indicates the variable is edited/imputed. </w:t>
      </w:r>
    </w:p>
    <w:p w:rsidR="008559D9" w:rsidRDefault="008559D9">
      <w:pPr>
        <w:pStyle w:val="L1-FlLfSp12"/>
      </w:pPr>
      <w:r>
        <w:t xml:space="preserve">For example, </w:t>
      </w:r>
      <w:r w:rsidRPr="00F377EF">
        <w:t>HHSF</w:t>
      </w:r>
      <w:r w:rsidR="00B70198">
        <w:t>14X</w:t>
      </w:r>
      <w:r>
        <w:t xml:space="preserve"> is the edited/imputed amount paid by self or family for </w:t>
      </w:r>
      <w:r w:rsidR="00B70198">
        <w:t>2014</w:t>
      </w:r>
      <w:r>
        <w:t xml:space="preserve"> home health expenditures.</w:t>
      </w:r>
    </w:p>
    <w:p w:rsidR="008559D9" w:rsidRPr="00B30515" w:rsidRDefault="008559D9">
      <w:pPr>
        <w:pStyle w:val="Heading2"/>
      </w:pPr>
      <w:bookmarkStart w:id="27" w:name="_Toc25051317"/>
      <w:bookmarkStart w:id="28" w:name="_Toc215888444"/>
      <w:bookmarkStart w:id="29" w:name="_Toc215977522"/>
      <w:r>
        <w:t>2.5</w:t>
      </w:r>
      <w:r>
        <w:tab/>
      </w:r>
      <w:r w:rsidRPr="00B30515">
        <w:t>File Contents</w:t>
      </w:r>
      <w:bookmarkEnd w:id="27"/>
      <w:bookmarkEnd w:id="28"/>
      <w:bookmarkEnd w:id="29"/>
    </w:p>
    <w:p w:rsidR="008559D9" w:rsidRDefault="008559D9">
      <w:pPr>
        <w:pStyle w:val="Heading3"/>
      </w:pPr>
      <w:bookmarkStart w:id="30" w:name="_Toc25051318"/>
      <w:bookmarkStart w:id="31" w:name="_Toc215888445"/>
      <w:bookmarkStart w:id="32" w:name="_Toc215977523"/>
      <w:r>
        <w:t>2.5.1</w:t>
      </w:r>
      <w:r>
        <w:tab/>
        <w:t>Survey Administration Variables</w:t>
      </w:r>
      <w:bookmarkEnd w:id="30"/>
      <w:bookmarkEnd w:id="31"/>
      <w:bookmarkEnd w:id="32"/>
    </w:p>
    <w:p w:rsidR="008559D9" w:rsidRPr="00F377EF" w:rsidRDefault="008559D9">
      <w:pPr>
        <w:pStyle w:val="Heading4"/>
      </w:pPr>
      <w:bookmarkStart w:id="33" w:name="_Toc25051319"/>
      <w:bookmarkStart w:id="34" w:name="_Toc215888446"/>
      <w:bookmarkStart w:id="35" w:name="_Toc215977524"/>
      <w:r>
        <w:t>2.5.1.1</w:t>
      </w:r>
      <w:r>
        <w:tab/>
      </w:r>
      <w:r w:rsidRPr="00F377EF">
        <w:t>Person Identifiers (DUID, PID, DUPERSID)</w:t>
      </w:r>
      <w:bookmarkEnd w:id="33"/>
      <w:bookmarkEnd w:id="34"/>
      <w:bookmarkEnd w:id="35"/>
    </w:p>
    <w:p w:rsidR="008559D9" w:rsidRDefault="008559D9">
      <w:pPr>
        <w:pStyle w:val="L1-FlLfSp12"/>
      </w:pPr>
      <w:r w:rsidRPr="00F377EF">
        <w:t>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w:t>
      </w:r>
      <w:r>
        <w:t xml:space="preserve">. For detailed information on dwelling units and families, please refer to the documentation for the </w:t>
      </w:r>
      <w:r w:rsidR="00B70198">
        <w:t>2014</w:t>
      </w:r>
      <w:r>
        <w:t xml:space="preserve"> </w:t>
      </w:r>
      <w:r w:rsidR="00DF4EE0">
        <w:br/>
      </w:r>
      <w:r w:rsidR="000A7EDB">
        <w:t>Full-Year</w:t>
      </w:r>
      <w:r>
        <w:t xml:space="preserve"> Population Characteristics file.</w:t>
      </w:r>
    </w:p>
    <w:p w:rsidR="008559D9" w:rsidRPr="00F377EF" w:rsidRDefault="008559D9">
      <w:pPr>
        <w:pStyle w:val="Heading4"/>
      </w:pPr>
      <w:bookmarkStart w:id="36" w:name="_Toc25051320"/>
      <w:bookmarkStart w:id="37" w:name="_Toc215888447"/>
      <w:bookmarkStart w:id="38" w:name="_Toc215977525"/>
      <w:r>
        <w:t>2.5.1.2</w:t>
      </w:r>
      <w:r>
        <w:tab/>
      </w:r>
      <w:r w:rsidRPr="00B92AD1">
        <w:t xml:space="preserve">Record </w:t>
      </w:r>
      <w:r w:rsidRPr="00F377EF">
        <w:t>Identifier (EVNTIDX)</w:t>
      </w:r>
      <w:bookmarkEnd w:id="36"/>
      <w:bookmarkEnd w:id="37"/>
      <w:bookmarkEnd w:id="38"/>
    </w:p>
    <w:p w:rsidR="008559D9" w:rsidRDefault="008559D9">
      <w:pPr>
        <w:pStyle w:val="L1-FlLfSp12"/>
      </w:pPr>
      <w:r w:rsidRPr="00F377EF">
        <w:t>EVNTIDX uniquely identifies each event (i.e., each record on the home health file) and is the variable required to link home health</w:t>
      </w:r>
      <w:r>
        <w:t xml:space="preserve"> events to data files containing details on conditions (MEPS </w:t>
      </w:r>
      <w:r w:rsidR="00B70198">
        <w:t>2014</w:t>
      </w:r>
      <w:r>
        <w:t xml:space="preserve"> Medical Conditions File). For details on linking see Section 5.0 or the MEPS </w:t>
      </w:r>
      <w:r w:rsidR="00B70198">
        <w:t>2014</w:t>
      </w:r>
      <w:r>
        <w:t xml:space="preserve"> Appendix File, </w:t>
      </w:r>
      <w:r w:rsidR="00C55B48">
        <w:t>HC-168</w:t>
      </w:r>
      <w:r>
        <w:t>I.</w:t>
      </w:r>
    </w:p>
    <w:p w:rsidR="008559D9" w:rsidRPr="00B92AD1" w:rsidRDefault="008559D9">
      <w:pPr>
        <w:pStyle w:val="Heading4"/>
      </w:pPr>
      <w:bookmarkStart w:id="39" w:name="_Toc25051321"/>
      <w:bookmarkStart w:id="40" w:name="_Toc215888448"/>
      <w:bookmarkStart w:id="41" w:name="_Toc215977526"/>
      <w:r>
        <w:lastRenderedPageBreak/>
        <w:t>2.5.1.3</w:t>
      </w:r>
      <w:r>
        <w:tab/>
      </w:r>
      <w:r w:rsidRPr="00B92AD1">
        <w:t>Round Indicator (</w:t>
      </w:r>
      <w:r w:rsidRPr="00F377EF">
        <w:t>EVENTRN</w:t>
      </w:r>
      <w:r w:rsidRPr="00B92AD1">
        <w:t>)</w:t>
      </w:r>
      <w:bookmarkEnd w:id="39"/>
      <w:bookmarkEnd w:id="40"/>
      <w:bookmarkEnd w:id="41"/>
    </w:p>
    <w:p w:rsidR="008559D9" w:rsidRDefault="008559D9">
      <w:pPr>
        <w:pStyle w:val="L1-FlLfSp12"/>
      </w:pPr>
      <w:r>
        <w:t xml:space="preserve">EVENTRN indicates the round in which the home health event was reported. Please note: Rounds 3, 4, and 5 are associated with MEPS survey data collected from </w:t>
      </w:r>
      <w:r w:rsidR="00E321BC">
        <w:t xml:space="preserve">Panel </w:t>
      </w:r>
      <w:r w:rsidR="00E6346C">
        <w:t>18</w:t>
      </w:r>
      <w:r>
        <w:t xml:space="preserve">. Likewise, Rounds 1, 2, and 3 are associated with data collected from </w:t>
      </w:r>
      <w:r w:rsidR="00E321BC">
        <w:t xml:space="preserve">Panel </w:t>
      </w:r>
      <w:r w:rsidR="00C55B48">
        <w:t>19</w:t>
      </w:r>
      <w:r>
        <w:t>.</w:t>
      </w:r>
    </w:p>
    <w:p w:rsidR="008559D9" w:rsidRPr="00FA625C" w:rsidRDefault="008559D9">
      <w:pPr>
        <w:pStyle w:val="Heading4"/>
      </w:pPr>
      <w:bookmarkStart w:id="42" w:name="_Toc215888449"/>
      <w:bookmarkStart w:id="43" w:name="_Toc215977527"/>
      <w:r w:rsidRPr="00FA625C">
        <w:t>2.5.1.4</w:t>
      </w:r>
      <w:r w:rsidRPr="00FA625C">
        <w:tab/>
        <w:t>Panel Indicator (</w:t>
      </w:r>
      <w:r w:rsidRPr="00F377EF">
        <w:t>PANEL</w:t>
      </w:r>
      <w:r w:rsidRPr="00FA625C">
        <w:t>)</w:t>
      </w:r>
      <w:bookmarkEnd w:id="42"/>
      <w:bookmarkEnd w:id="43"/>
    </w:p>
    <w:p w:rsidR="008559D9" w:rsidRPr="00395963" w:rsidRDefault="008559D9">
      <w:pPr>
        <w:pStyle w:val="L1-FlLfSp12"/>
      </w:pPr>
      <w:bookmarkStart w:id="44" w:name="OLE_LINK6"/>
      <w:r w:rsidRPr="00395963">
        <w:t>PANEL is a constructed variable used to specify the panel number for the person. PA</w:t>
      </w:r>
      <w:r>
        <w:t xml:space="preserve">NEL will indicate either </w:t>
      </w:r>
      <w:r w:rsidR="00E321BC">
        <w:t xml:space="preserve">Panel </w:t>
      </w:r>
      <w:r w:rsidR="00E6346C">
        <w:t>18</w:t>
      </w:r>
      <w:r>
        <w:t xml:space="preserve"> or </w:t>
      </w:r>
      <w:r w:rsidR="00E321BC">
        <w:t xml:space="preserve">Panel </w:t>
      </w:r>
      <w:r w:rsidR="00C55B48">
        <w:t>19</w:t>
      </w:r>
      <w:r w:rsidRPr="00395963">
        <w:t xml:space="preserve"> for</w:t>
      </w:r>
      <w:r>
        <w:t xml:space="preserve"> each person on the file. </w:t>
      </w:r>
      <w:r w:rsidR="00E321BC">
        <w:t xml:space="preserve">Panel </w:t>
      </w:r>
      <w:r w:rsidR="00E6346C">
        <w:t>18</w:t>
      </w:r>
      <w:r w:rsidRPr="00395963">
        <w:t xml:space="preserve"> i</w:t>
      </w:r>
      <w:r w:rsidR="004F426E">
        <w:t xml:space="preserve">s the panel that started in </w:t>
      </w:r>
      <w:r w:rsidR="00F60146">
        <w:t>2013</w:t>
      </w:r>
      <w:r>
        <w:t xml:space="preserve">, and </w:t>
      </w:r>
      <w:r w:rsidR="00E321BC">
        <w:t xml:space="preserve">Panel </w:t>
      </w:r>
      <w:r w:rsidR="00C55B48">
        <w:t>19</w:t>
      </w:r>
      <w:r w:rsidRPr="00395963">
        <w:t xml:space="preserve"> i</w:t>
      </w:r>
      <w:r>
        <w:t xml:space="preserve">s the panel that started in </w:t>
      </w:r>
      <w:r w:rsidR="00B70198">
        <w:t>2014</w:t>
      </w:r>
      <w:r w:rsidRPr="00395963">
        <w:t>.</w:t>
      </w:r>
      <w:bookmarkEnd w:id="44"/>
    </w:p>
    <w:p w:rsidR="008559D9" w:rsidRPr="00FA625C" w:rsidRDefault="008559D9">
      <w:pPr>
        <w:pStyle w:val="Heading3"/>
      </w:pPr>
      <w:bookmarkStart w:id="45" w:name="_Toc25051322"/>
      <w:bookmarkStart w:id="46" w:name="_Toc215888450"/>
      <w:bookmarkStart w:id="47" w:name="_Toc215977528"/>
      <w:r w:rsidRPr="00FA625C">
        <w:t>2.5.2</w:t>
      </w:r>
      <w:r w:rsidRPr="00FA625C">
        <w:tab/>
        <w:t>Home Health Event Variables</w:t>
      </w:r>
      <w:bookmarkEnd w:id="45"/>
      <w:bookmarkEnd w:id="46"/>
      <w:bookmarkEnd w:id="47"/>
    </w:p>
    <w:p w:rsidR="008559D9" w:rsidRDefault="008559D9">
      <w:pPr>
        <w:pStyle w:val="L1-FlLfSp12"/>
      </w:pPr>
      <w:r>
        <w:t>This file contains variables describing home health events reported by household respondents in the Home Health Section of the MEPS HC survey questionnaire.</w:t>
      </w:r>
    </w:p>
    <w:p w:rsidR="008559D9" w:rsidRPr="00446EC8" w:rsidRDefault="008559D9">
      <w:pPr>
        <w:pStyle w:val="Heading4"/>
      </w:pPr>
      <w:bookmarkStart w:id="48" w:name="_Toc25051323"/>
      <w:bookmarkStart w:id="49" w:name="_Toc215888451"/>
      <w:bookmarkStart w:id="50" w:name="_Toc215977529"/>
      <w:r w:rsidRPr="00446EC8">
        <w:t>2.5.2.1</w:t>
      </w:r>
      <w:r w:rsidRPr="00446EC8">
        <w:tab/>
        <w:t>Date of Event (HHDATEYR, HHDATEMM)</w:t>
      </w:r>
      <w:bookmarkEnd w:id="48"/>
      <w:bookmarkEnd w:id="49"/>
      <w:bookmarkEnd w:id="50"/>
      <w:r w:rsidRPr="00446EC8">
        <w:t xml:space="preserve"> </w:t>
      </w:r>
    </w:p>
    <w:p w:rsidR="008559D9" w:rsidRDefault="008559D9">
      <w:pPr>
        <w:pStyle w:val="L1-FlLfSp12"/>
      </w:pPr>
      <w:proofErr w:type="gramStart"/>
      <w:r>
        <w:t xml:space="preserve">The date </w:t>
      </w:r>
      <w:r w:rsidRPr="00F377EF">
        <w:t>variables (HHDATEYR and HHDATEMM) indicate the year and month that the household respondent reported as the year and month of occurrence for this type of home health event.</w:t>
      </w:r>
      <w:proofErr w:type="gramEnd"/>
      <w:r w:rsidRPr="00F377EF">
        <w:t xml:space="preserve"> An artifact of the data collection for the variable HHDATEYR is that a person may have started receiving that type of home health care from that provider</w:t>
      </w:r>
      <w:r w:rsidRPr="00E72EDF">
        <w:t xml:space="preserve"> prior to </w:t>
      </w:r>
      <w:r w:rsidR="00B70198">
        <w:t>2014</w:t>
      </w:r>
      <w:r w:rsidRPr="00E72EDF">
        <w:t xml:space="preserve">. These variables should not be interpreted as </w:t>
      </w:r>
      <w:r>
        <w:t>“</w:t>
      </w:r>
      <w:r w:rsidRPr="00E72EDF">
        <w:t>true</w:t>
      </w:r>
      <w:r>
        <w:t>” start dates.</w:t>
      </w:r>
    </w:p>
    <w:p w:rsidR="008559D9" w:rsidRPr="00FA625C" w:rsidRDefault="008559D9">
      <w:pPr>
        <w:pStyle w:val="Heading4"/>
      </w:pPr>
      <w:bookmarkStart w:id="51" w:name="_Toc25051324"/>
      <w:bookmarkStart w:id="52" w:name="_Toc215888452"/>
      <w:bookmarkStart w:id="53" w:name="_Toc215977530"/>
      <w:r>
        <w:t>2.5.2.2</w:t>
      </w:r>
      <w:r>
        <w:tab/>
      </w:r>
      <w:r w:rsidRPr="00FA625C">
        <w:t>Characteristics of Event (MPCELIG-OTHCWOS)</w:t>
      </w:r>
      <w:bookmarkEnd w:id="51"/>
      <w:bookmarkEnd w:id="52"/>
      <w:bookmarkEnd w:id="53"/>
    </w:p>
    <w:p w:rsidR="008559D9" w:rsidRDefault="008559D9">
      <w:pPr>
        <w:pStyle w:val="L1-FlLfSp12"/>
      </w:pPr>
      <w:r>
        <w:t>The</w:t>
      </w:r>
      <w:r>
        <w:rPr>
          <w:b/>
        </w:rPr>
        <w:t xml:space="preserve"> </w:t>
      </w:r>
      <w:r>
        <w:t xml:space="preserve">HC questionnaire asked the </w:t>
      </w:r>
      <w:r w:rsidRPr="00F377EF">
        <w:t>respondent to indicate whether the home health provider event(s) for each month’s services were provided through an agency or an independent paid provider (SELFAGEN). The response to the SELFAGEN question dictated the skip pattern CAPI followed regarding the questions in the home health section of the HC questionnaire. The questionnaire also asked respondents if the provider was paid or whether a friend, relative, or volunteer (HHTYPE) provided the home health services. The constructed variable MPCELIG indicates whether the home health provider event was eligible for MPC data collection and the type of imputation process the event went through. MPCELIG is a more accurate variable for determining whether the event was an agency, a paid independent</w:t>
      </w:r>
      <w:r w:rsidR="00DB4DF0" w:rsidRPr="00F377EF">
        <w:t>,</w:t>
      </w:r>
      <w:r w:rsidRPr="00F377EF">
        <w:t xml:space="preserve"> or an informal care event. However, </w:t>
      </w:r>
      <w:r w:rsidRPr="00446EC8">
        <w:t>SELFAGEN</w:t>
      </w:r>
      <w:r w:rsidRPr="00F377EF">
        <w:t xml:space="preserve"> is a more accurate variable for determining the home health questions asked of the respondent. </w:t>
      </w:r>
      <w:r w:rsidR="004C4DF0" w:rsidRPr="00F377EF">
        <w:t>For all members</w:t>
      </w:r>
      <w:r w:rsidR="00EF6AA9" w:rsidRPr="00F377EF">
        <w:t xml:space="preserve"> </w:t>
      </w:r>
      <w:r w:rsidR="006C6783" w:rsidRPr="00F377EF">
        <w:t>receiving care from an agency, hospital</w:t>
      </w:r>
      <w:r w:rsidR="00DB4DF0" w:rsidRPr="00F377EF">
        <w:t>,</w:t>
      </w:r>
      <w:r w:rsidR="006C6783" w:rsidRPr="00F377EF">
        <w:t xml:space="preserve"> or nursing home</w:t>
      </w:r>
      <w:r w:rsidR="00F00658" w:rsidRPr="00F377EF">
        <w:t>,</w:t>
      </w:r>
      <w:r w:rsidRPr="00F377EF">
        <w:t xml:space="preserve"> </w:t>
      </w:r>
      <w:r w:rsidR="004C4DF0" w:rsidRPr="00F377EF">
        <w:t xml:space="preserve">the </w:t>
      </w:r>
      <w:r w:rsidR="005D73F7" w:rsidRPr="00F377EF">
        <w:t xml:space="preserve">respondent was </w:t>
      </w:r>
      <w:r w:rsidRPr="00F377EF">
        <w:t xml:space="preserve">asked to identify the type of home health worker (CNA-SPEECTHP) </w:t>
      </w:r>
      <w:r w:rsidR="006C6783" w:rsidRPr="00F377EF">
        <w:t>they saw</w:t>
      </w:r>
      <w:r w:rsidR="00F00658" w:rsidRPr="00F377EF">
        <w:t xml:space="preserve"> </w:t>
      </w:r>
      <w:r w:rsidRPr="00F377EF">
        <w:t>– for example, certified nursing assistant, home health aide, registered nurse</w:t>
      </w:r>
      <w:r>
        <w:t>, etc.</w:t>
      </w:r>
    </w:p>
    <w:p w:rsidR="008559D9" w:rsidRDefault="008559D9">
      <w:pPr>
        <w:pStyle w:val="L1-FlLfSp12"/>
      </w:pPr>
      <w:r>
        <w:t xml:space="preserve">Analysts should keep in mind that these identifications by household respondents are subjective in nature, are not mutually exclusive or collectively exhaustive, and should not be used to make certain estimates. For example, a person on one type of insurance may identify </w:t>
      </w:r>
      <w:proofErr w:type="gramStart"/>
      <w:r>
        <w:t>an individual providing home health care services</w:t>
      </w:r>
      <w:proofErr w:type="gramEnd"/>
      <w:r>
        <w:t xml:space="preserve"> to them as a personal care attendant while an individual having a different type of insurance coverage may identify that same worker as a home care aide. Making estimates of personal care attendants or home care aides based on their identification by household respondents and treating these types of workers as mutually exclusive groups will </w:t>
      </w:r>
      <w:r>
        <w:lastRenderedPageBreak/>
        <w:t xml:space="preserve">result in inaccurate estimates. Respondents may also have indicated that </w:t>
      </w:r>
      <w:r w:rsidR="00DF3A33" w:rsidRPr="00D5769D">
        <w:t xml:space="preserve">a </w:t>
      </w:r>
      <w:r w:rsidR="004C4DF0" w:rsidRPr="00D5769D">
        <w:t>person</w:t>
      </w:r>
      <w:r w:rsidR="00DF3A33" w:rsidRPr="00D5769D">
        <w:t xml:space="preserve"> was</w:t>
      </w:r>
      <w:r w:rsidR="00DF3A33">
        <w:t xml:space="preserve"> </w:t>
      </w:r>
      <w:r>
        <w:t xml:space="preserve">seen by more than one home health care worker during a single event. For example, since an event is a month of services, a respondent may have </w:t>
      </w:r>
      <w:r w:rsidRPr="00F377EF">
        <w:t xml:space="preserve">reported </w:t>
      </w:r>
      <w:r w:rsidR="002954E9" w:rsidRPr="00F377EF">
        <w:t xml:space="preserve">that a </w:t>
      </w:r>
      <w:r w:rsidR="004C4DF0" w:rsidRPr="00F377EF">
        <w:t>person</w:t>
      </w:r>
      <w:r w:rsidR="002954E9" w:rsidRPr="00F377EF">
        <w:t xml:space="preserve"> was </w:t>
      </w:r>
      <w:r w:rsidRPr="00F377EF">
        <w:t xml:space="preserve">seen by a nurse, a physical therapist, and/or a home health aide during a single event. Respondents were also asked to identify other non-skilled, skilled, and other workers seen during that month of care (NONSKILL-OTHCWOS). However, “other specify” variables (SKILLWOS and OTHCWOS) were not reconciled with the type of health care worker variable (CNA-SPEECTHP). In addition, the </w:t>
      </w:r>
      <w:proofErr w:type="gramStart"/>
      <w:r w:rsidRPr="00F377EF">
        <w:t>type of health care worker variables (CNA-SPEECTHP) were</w:t>
      </w:r>
      <w:proofErr w:type="gramEnd"/>
      <w:r w:rsidRPr="00F377EF">
        <w:t xml:space="preserve"> not reconciled with MPCELIG, SELFAGEN</w:t>
      </w:r>
      <w:r w:rsidR="004C4DF0" w:rsidRPr="00F377EF">
        <w:t>,</w:t>
      </w:r>
      <w:r w:rsidRPr="00F377EF">
        <w:t xml:space="preserve"> </w:t>
      </w:r>
      <w:r w:rsidR="004C4DF0" w:rsidRPr="00F377EF">
        <w:t xml:space="preserve">or </w:t>
      </w:r>
      <w:r w:rsidRPr="00F377EF">
        <w:t>HHTYPE, so inconsistencies between these variables</w:t>
      </w:r>
      <w:r>
        <w:t xml:space="preserve"> are possible.</w:t>
      </w:r>
    </w:p>
    <w:p w:rsidR="008559D9" w:rsidRPr="00F377EF" w:rsidRDefault="008559D9">
      <w:pPr>
        <w:pStyle w:val="Heading4"/>
      </w:pPr>
      <w:bookmarkStart w:id="54" w:name="_Toc25051325"/>
      <w:bookmarkStart w:id="55" w:name="_Toc215888453"/>
      <w:bookmarkStart w:id="56" w:name="_Toc215977531"/>
      <w:r w:rsidRPr="00021B8A">
        <w:t>2.5.2.3</w:t>
      </w:r>
      <w:r w:rsidRPr="00021B8A">
        <w:tab/>
        <w:t xml:space="preserve">Treatments, Therapies, and </w:t>
      </w:r>
      <w:r w:rsidRPr="00F377EF">
        <w:t>Services (HOSPITAL-OTHSVCOS)</w:t>
      </w:r>
      <w:bookmarkEnd w:id="54"/>
      <w:bookmarkEnd w:id="55"/>
      <w:bookmarkEnd w:id="56"/>
    </w:p>
    <w:p w:rsidR="008559D9" w:rsidRPr="00F377EF" w:rsidRDefault="008559D9">
      <w:pPr>
        <w:pStyle w:val="L1-FlLfSp12"/>
      </w:pPr>
      <w:r w:rsidRPr="00F377EF">
        <w:t xml:space="preserve">Regardless of the type of provider, all respondents were asked if the home health services received were due to a hospitalization (HOSPITAL), whether services were due to a medical condition (VSTRELCN), if the person was helped with daily activities (DAILYACT), if the person received companionship services (COMPANY), and whether or not the person received any other type of services (OTHSVCE and OTHSVCOS). Only </w:t>
      </w:r>
      <w:r w:rsidR="00EC0074" w:rsidRPr="00F377EF">
        <w:t xml:space="preserve">if </w:t>
      </w:r>
      <w:r w:rsidRPr="00F377EF">
        <w:t xml:space="preserve">persons </w:t>
      </w:r>
      <w:r w:rsidR="00EC0074" w:rsidRPr="00F377EF">
        <w:t xml:space="preserve">were reported as </w:t>
      </w:r>
      <w:r w:rsidRPr="00F377EF">
        <w:t>receiving care from a formal provider w</w:t>
      </w:r>
      <w:r w:rsidR="00EC0074" w:rsidRPr="00F377EF">
        <w:t>as</w:t>
      </w:r>
      <w:r w:rsidRPr="00F377EF">
        <w:t xml:space="preserve"> </w:t>
      </w:r>
      <w:r w:rsidR="00EC0074" w:rsidRPr="00F377EF">
        <w:t xml:space="preserve">the respondent </w:t>
      </w:r>
      <w:r w:rsidRPr="00F377EF">
        <w:t>asked if they were taught how to use medical equipment (MEDEQUIP) and whether or not they received a medical treatment (TREATMT).</w:t>
      </w:r>
    </w:p>
    <w:p w:rsidR="008559D9" w:rsidRPr="00F377EF" w:rsidRDefault="008559D9">
      <w:pPr>
        <w:pStyle w:val="Heading4"/>
      </w:pPr>
      <w:bookmarkStart w:id="57" w:name="_Toc25051326"/>
      <w:bookmarkStart w:id="58" w:name="_Toc215888454"/>
      <w:bookmarkStart w:id="59" w:name="_Toc215977532"/>
      <w:r w:rsidRPr="00F377EF">
        <w:t>2.5.2.4</w:t>
      </w:r>
      <w:r w:rsidRPr="00F377EF">
        <w:tab/>
        <w:t>Frequency of Event (FREQCY-HHDAYS)</w:t>
      </w:r>
      <w:bookmarkEnd w:id="57"/>
      <w:bookmarkEnd w:id="58"/>
      <w:bookmarkEnd w:id="59"/>
    </w:p>
    <w:p w:rsidR="008559D9" w:rsidRDefault="008559D9">
      <w:pPr>
        <w:pStyle w:val="L1-FlLfSp12"/>
      </w:pPr>
      <w:r w:rsidRPr="00F377EF">
        <w:t xml:space="preserve">Several variables identify the frequency and length of home health events (FREQCY-MINLONG) and whether or not the same services were received during each month (SAMESVCE). </w:t>
      </w:r>
      <w:proofErr w:type="gramStart"/>
      <w:r w:rsidRPr="00F377EF">
        <w:t>Frequency of event variables (FREQCY- TMSPDAY) were</w:t>
      </w:r>
      <w:proofErr w:type="gramEnd"/>
      <w:r w:rsidRPr="00F377EF">
        <w:t xml:space="preserve"> used as building blocks to construct HHDAYS. HHDAYS indicates the number of days the person received care during that event (i.e., month of care). Frequency variables can be combined to get a measure of the intensity of care. For example, HHDAYS can be used in conjunction with HRSLONG and TMSPDAY to form a measure of intensity of care, that is, how</w:t>
      </w:r>
      <w:r>
        <w:t xml:space="preserve"> many hours of care were provided in one month. </w:t>
      </w:r>
    </w:p>
    <w:p w:rsidR="008559D9" w:rsidRPr="00021B8A" w:rsidRDefault="008559D9">
      <w:pPr>
        <w:pStyle w:val="Heading3"/>
      </w:pPr>
      <w:bookmarkStart w:id="60" w:name="_Toc215888455"/>
      <w:bookmarkStart w:id="61" w:name="_Toc215977533"/>
      <w:bookmarkStart w:id="62" w:name="_Toc25051327"/>
      <w:r w:rsidRPr="00021B8A">
        <w:t>2.5.3</w:t>
      </w:r>
      <w:r w:rsidRPr="00021B8A">
        <w:tab/>
        <w:t>Flat Fee Variables</w:t>
      </w:r>
      <w:bookmarkEnd w:id="60"/>
      <w:bookmarkEnd w:id="61"/>
    </w:p>
    <w:p w:rsidR="008559D9" w:rsidRPr="008C2992" w:rsidRDefault="008559D9">
      <w:pPr>
        <w:pStyle w:val="L1-FlLfSp12"/>
      </w:pPr>
      <w:r w:rsidRPr="008C2992">
        <w:t>A flat fee is the fixed dollar amount a person is charged for a package of health care services provided during a defined period of time.</w:t>
      </w:r>
      <w:r>
        <w:t xml:space="preserve"> </w:t>
      </w:r>
      <w:r w:rsidRPr="008C2992">
        <w:t>Because MEPS does not collect flat fee information about home health events, no flat fee variables are included in this file.</w:t>
      </w:r>
    </w:p>
    <w:p w:rsidR="008559D9" w:rsidRPr="00021B8A" w:rsidRDefault="008559D9">
      <w:pPr>
        <w:pStyle w:val="Heading3"/>
      </w:pPr>
      <w:bookmarkStart w:id="63" w:name="_Toc215888456"/>
      <w:bookmarkStart w:id="64" w:name="_Toc215977534"/>
      <w:r w:rsidRPr="00021B8A">
        <w:t>2.5.4</w:t>
      </w:r>
      <w:r w:rsidRPr="00021B8A">
        <w:tab/>
        <w:t>Condition, Procedure, and Clinical Classification Codes</w:t>
      </w:r>
      <w:bookmarkEnd w:id="62"/>
      <w:bookmarkEnd w:id="63"/>
      <w:bookmarkEnd w:id="64"/>
      <w:r w:rsidRPr="00021B8A">
        <w:t xml:space="preserve"> </w:t>
      </w:r>
    </w:p>
    <w:p w:rsidR="008559D9" w:rsidRDefault="008559D9">
      <w:pPr>
        <w:pStyle w:val="L1-FlLfSp12"/>
      </w:pPr>
      <w:r>
        <w:t xml:space="preserve">Information on </w:t>
      </w:r>
      <w:r w:rsidR="00EC0074">
        <w:t>household-</w:t>
      </w:r>
      <w:r>
        <w:t xml:space="preserve">reported medical conditions and procedures (including condition codes, procedure codes, and clinical classification codes) associated with each home health event are NOT provided on this file. To obtain complete condition information associated with an event, the analyst must link to the </w:t>
      </w:r>
      <w:r w:rsidR="00B70198">
        <w:t>2014</w:t>
      </w:r>
      <w:r>
        <w:t xml:space="preserve"> Medical Conditions File. Details on how to link to the MEPS </w:t>
      </w:r>
      <w:r w:rsidR="00B70198">
        <w:t>2014</w:t>
      </w:r>
      <w:r>
        <w:t xml:space="preserve"> Medical Conditions File are provided in the MEPS </w:t>
      </w:r>
      <w:r w:rsidR="00B70198">
        <w:t>2014</w:t>
      </w:r>
      <w:r>
        <w:t xml:space="preserve"> Appendix File, </w:t>
      </w:r>
      <w:r w:rsidR="00C55B48">
        <w:t>HC-168</w:t>
      </w:r>
      <w:r>
        <w:t>I.</w:t>
      </w:r>
    </w:p>
    <w:p w:rsidR="008559D9" w:rsidRDefault="008559D9">
      <w:pPr>
        <w:pStyle w:val="Heading3"/>
      </w:pPr>
      <w:bookmarkStart w:id="65" w:name="_Toc25051328"/>
      <w:bookmarkStart w:id="66" w:name="_Toc215888457"/>
      <w:bookmarkStart w:id="67" w:name="_Toc215977535"/>
      <w:r>
        <w:lastRenderedPageBreak/>
        <w:t>2.5.5</w:t>
      </w:r>
      <w:r>
        <w:tab/>
        <w:t>Expenditure Data</w:t>
      </w:r>
      <w:bookmarkEnd w:id="65"/>
      <w:bookmarkEnd w:id="66"/>
      <w:bookmarkEnd w:id="67"/>
    </w:p>
    <w:p w:rsidR="008559D9" w:rsidRDefault="008559D9">
      <w:pPr>
        <w:pStyle w:val="Heading4"/>
      </w:pPr>
      <w:bookmarkStart w:id="68" w:name="_Toc25051329"/>
      <w:bookmarkStart w:id="69" w:name="_Toc215888458"/>
      <w:bookmarkStart w:id="70" w:name="_Toc215977536"/>
      <w:r>
        <w:t>2.5.5.1</w:t>
      </w:r>
      <w:r>
        <w:tab/>
        <w:t>Definition of Expenditures</w:t>
      </w:r>
      <w:bookmarkEnd w:id="68"/>
      <w:bookmarkEnd w:id="69"/>
      <w:bookmarkEnd w:id="70"/>
    </w:p>
    <w:p w:rsidR="008559D9" w:rsidRPr="00A124FD" w:rsidRDefault="008559D9">
      <w:pPr>
        <w:pStyle w:val="L1-FlLfSp12"/>
      </w:pPr>
      <w:r w:rsidRPr="00A124FD">
        <w:t>Expenditures on this file refer to what is paid for health care services.</w:t>
      </w:r>
      <w:r>
        <w:t xml:space="preserve"> </w:t>
      </w:r>
      <w:r w:rsidRPr="00A124FD">
        <w:t>More specifically, expenditures in MEPS are defined as the sum of payments for care received, including out-of-pocket payments and payments made by private insurance, Medicaid, Medicare</w:t>
      </w:r>
      <w:r w:rsidR="00EC0074">
        <w:t>,</w:t>
      </w:r>
      <w:r w:rsidRPr="00A124FD">
        <w:t xml:space="preserve"> and other sources.</w:t>
      </w:r>
      <w:r>
        <w:t xml:space="preserve"> </w:t>
      </w:r>
      <w:r w:rsidRPr="00A124FD">
        <w:t xml:space="preserve">The definition of expenditures used in MEPS differs slightly from its predecessors, the 1987 NMES and 1977 NMCES surveys, where </w:t>
      </w:r>
      <w:r>
        <w:t>“</w:t>
      </w:r>
      <w:r w:rsidRPr="00A124FD">
        <w:t>charges</w:t>
      </w:r>
      <w:r>
        <w:t>”</w:t>
      </w:r>
      <w:r w:rsidRPr="00A124FD">
        <w:t xml:space="preserve"> rather than sum of payments were used to measure expenditures.</w:t>
      </w:r>
      <w:r>
        <w:t xml:space="preserve"> </w:t>
      </w:r>
      <w:r w:rsidRPr="00A124FD">
        <w:t>This change was adopted because charges became a less appropriate proxy for medic</w:t>
      </w:r>
      <w:r>
        <w:t>al expenditures during the 1990</w:t>
      </w:r>
      <w:r w:rsidRPr="00A124FD">
        <w:t>s due to the increasingly common practice of discounting.</w:t>
      </w:r>
      <w:r>
        <w:t xml:space="preserve"> </w:t>
      </w:r>
      <w:r w:rsidRPr="00A124FD">
        <w:t xml:space="preserve">Although measuring expenditures as the sum of payments incorporates discounts in the MEPS expenditure estimates, these estimates do not incorporate any payment not directly tied to specific medical care events, such as bonuses or retrospective payment adjustments paid by third party payers. Another general change from the two prior surveys is that charges associated with uncollected liability, bad debt, and charitable care (unless provided by a public clinic or hospital) are not counted as expenditures because there are no payments associated with those classifications. While charge data are provided on this file, data users/analysts </w:t>
      </w:r>
      <w:proofErr w:type="gramStart"/>
      <w:r w:rsidRPr="00A124FD">
        <w:t>should us</w:t>
      </w:r>
      <w:r w:rsidR="00F56D6F">
        <w:t>e</w:t>
      </w:r>
      <w:proofErr w:type="gramEnd"/>
      <w:r w:rsidR="00F56D6F">
        <w:t xml:space="preserve"> caution when working with </w:t>
      </w:r>
      <w:r w:rsidR="00F56D6F" w:rsidRPr="00C72C38">
        <w:t>these</w:t>
      </w:r>
      <w:r w:rsidRPr="00A124FD">
        <w:t xml:space="preserve"> data because a charge does not typically represent actual dollars exchanged for services or the resource costs of those services, nor are they directly comparable to the expenditures defined in the </w:t>
      </w:r>
      <w:r w:rsidRPr="00FA1231">
        <w:t xml:space="preserve">1987 NMES. For details on </w:t>
      </w:r>
      <w:r w:rsidRPr="00A124FD">
        <w:t xml:space="preserve">expenditure definitions, please refer to the following, </w:t>
      </w:r>
      <w:r>
        <w:t>“</w:t>
      </w:r>
      <w:r w:rsidRPr="00A124FD">
        <w:t>Informing American Health Care Policy</w:t>
      </w:r>
      <w:r>
        <w:t>”</w:t>
      </w:r>
      <w:r w:rsidRPr="00A124FD">
        <w:t xml:space="preserve"> (Monheit et al., </w:t>
      </w:r>
      <w:r w:rsidR="004522FD">
        <w:t>1999</w:t>
      </w:r>
      <w:r w:rsidRPr="00A124FD">
        <w:t>).</w:t>
      </w:r>
      <w:r>
        <w:t xml:space="preserve"> </w:t>
      </w:r>
      <w:r w:rsidRPr="00A124FD">
        <w:t>AHRQ has developed factors to apply to the 1987 NMES expenditure data to facilitate longitudinal analysis.</w:t>
      </w:r>
      <w:r>
        <w:t xml:space="preserve"> </w:t>
      </w:r>
      <w:r w:rsidRPr="00A124FD">
        <w:t>These factors can be accessed via the CFACT Data Center.</w:t>
      </w:r>
      <w:r>
        <w:t xml:space="preserve"> </w:t>
      </w:r>
      <w:r w:rsidRPr="00A124FD">
        <w:t>For more information, see the Data Center s</w:t>
      </w:r>
      <w:r>
        <w:t xml:space="preserve">ection of the MEPS Web site at </w:t>
      </w:r>
      <w:hyperlink r:id="rId17" w:history="1">
        <w:r w:rsidR="00726259">
          <w:rPr>
            <w:color w:val="0000FF"/>
            <w:szCs w:val="24"/>
            <w:u w:val="single"/>
          </w:rPr>
          <w:t>meps.ahrq.gov/</w:t>
        </w:r>
        <w:proofErr w:type="spellStart"/>
        <w:r w:rsidR="00726259">
          <w:rPr>
            <w:color w:val="0000FF"/>
            <w:szCs w:val="24"/>
            <w:u w:val="single"/>
          </w:rPr>
          <w:t>data_stats</w:t>
        </w:r>
        <w:proofErr w:type="spellEnd"/>
        <w:r w:rsidR="00726259">
          <w:rPr>
            <w:color w:val="0000FF"/>
            <w:szCs w:val="24"/>
            <w:u w:val="single"/>
          </w:rPr>
          <w:t>/</w:t>
        </w:r>
        <w:proofErr w:type="spellStart"/>
        <w:r w:rsidR="00726259">
          <w:rPr>
            <w:color w:val="0000FF"/>
            <w:szCs w:val="24"/>
            <w:u w:val="single"/>
          </w:rPr>
          <w:t>onsite_datacenter.jsp</w:t>
        </w:r>
        <w:proofErr w:type="spellEnd"/>
      </w:hyperlink>
      <w:r w:rsidRPr="00A124FD">
        <w:t>. If examin</w:t>
      </w:r>
      <w:r w:rsidR="00EC4992">
        <w:t>ing trends in MEPS expenditures</w:t>
      </w:r>
      <w:r w:rsidRPr="00A124FD">
        <w:t xml:space="preserve">, please refer to </w:t>
      </w:r>
      <w:r w:rsidR="006F7D78">
        <w:t>S</w:t>
      </w:r>
      <w:r w:rsidRPr="001F4FA6">
        <w:t xml:space="preserve">ection </w:t>
      </w:r>
      <w:r w:rsidRPr="00395963">
        <w:t xml:space="preserve">3.3 </w:t>
      </w:r>
      <w:r w:rsidRPr="00A124FD">
        <w:t>for more information.</w:t>
      </w:r>
    </w:p>
    <w:p w:rsidR="008559D9" w:rsidRDefault="008559D9">
      <w:pPr>
        <w:pStyle w:val="Heading4"/>
      </w:pPr>
      <w:bookmarkStart w:id="71" w:name="_Toc25051330"/>
      <w:bookmarkStart w:id="72" w:name="_Toc215888459"/>
      <w:bookmarkStart w:id="73" w:name="_Toc215977537"/>
      <w:r>
        <w:t>2.5.5.2</w:t>
      </w:r>
      <w:r>
        <w:tab/>
        <w:t>Data Editing and Imputation Methodologies of Expenditure Variables</w:t>
      </w:r>
      <w:bookmarkEnd w:id="71"/>
      <w:bookmarkEnd w:id="72"/>
      <w:bookmarkEnd w:id="73"/>
      <w:r>
        <w:t xml:space="preserve"> </w:t>
      </w:r>
    </w:p>
    <w:p w:rsidR="008559D9" w:rsidRDefault="008559D9">
      <w:pPr>
        <w:pStyle w:val="L1-FlLfSp12"/>
      </w:pPr>
      <w:r>
        <w:t xml:space="preserve">The general methodology used for editing and imputing expenditure data is described below. However, please note, the MPC included home health events provided by an agency and did not include home health care provided by paid independent providers. Although the general procedures remain the same for all home health events, there were some differences in the editing and imputation methodologies applied to those events followed in the MPC and those events not followed in the MPC. Analysts should note that home health care provided by friends, family, or volunteers was assumed to be free and was not included in any imputation process. Please see below for details on the differences between these editing/imputation methodologies. </w:t>
      </w:r>
    </w:p>
    <w:p w:rsidR="008559D9" w:rsidRDefault="008559D9">
      <w:pPr>
        <w:pStyle w:val="L1-FlLfSp12"/>
      </w:pPr>
      <w:r>
        <w:t xml:space="preserve">Home health expenditure data for agency, hospital, and nursing home providers were collected exclusively from the MPC (i.e., household respondents were not asked to report home health expenditures from these types of providers). The MPC contacted </w:t>
      </w:r>
      <w:r w:rsidRPr="00694792">
        <w:t>100 percent</w:t>
      </w:r>
      <w:r w:rsidRPr="00D4221E">
        <w:t xml:space="preserve"> </w:t>
      </w:r>
      <w:r>
        <w:t>of the agency, hospital, and nursing home health providers identified by household respondents. Since paid independent home health providers were not included in the MPC, all expenditure data from these providers were collected from household respondents.</w:t>
      </w:r>
    </w:p>
    <w:p w:rsidR="008559D9" w:rsidRDefault="008559D9">
      <w:pPr>
        <w:pStyle w:val="Heading5"/>
      </w:pPr>
      <w:bookmarkStart w:id="74" w:name="_Toc215977538"/>
      <w:r>
        <w:lastRenderedPageBreak/>
        <w:t>2.5.5.2.1</w:t>
      </w:r>
      <w:r>
        <w:tab/>
        <w:t>General Data Editing Methodology</w:t>
      </w:r>
      <w:bookmarkEnd w:id="74"/>
    </w:p>
    <w:p w:rsidR="008559D9" w:rsidRDefault="008559D9">
      <w:pPr>
        <w:pStyle w:val="L1-FlLfSp12"/>
      </w:pPr>
      <w:r>
        <w:t xml:space="preserve">Logical edits were used to resolve internal inconsistencies and other problems in the HC and </w:t>
      </w:r>
      <w:r w:rsidR="00DD21BD">
        <w:t xml:space="preserve">the </w:t>
      </w:r>
      <w:r>
        <w:t xml:space="preserve">MPC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w:t>
      </w:r>
      <w:proofErr w:type="spellStart"/>
      <w:r>
        <w:t>mis</w:t>
      </w:r>
      <w:proofErr w:type="spellEnd"/>
      <w:r>
        <w:t xml:space="preserve">-classifications between Medicare and Medicaid and between Medicare HMOs and private HMOs as payment sources. These edits produced a complete vector of expenditures for some events, and provided the starting point for imputing missing expenditures in the remaining events. </w:t>
      </w:r>
    </w:p>
    <w:p w:rsidR="008559D9" w:rsidRPr="007746B4" w:rsidRDefault="008559D9">
      <w:pPr>
        <w:pStyle w:val="Heading5"/>
      </w:pPr>
      <w:bookmarkStart w:id="75" w:name="_Toc215977539"/>
      <w:r>
        <w:t>2.5.5.2.2</w:t>
      </w:r>
      <w:r>
        <w:tab/>
        <w:t>Imputation</w:t>
      </w:r>
      <w:bookmarkEnd w:id="75"/>
      <w:r w:rsidR="005D7FE6">
        <w:t xml:space="preserve"> </w:t>
      </w:r>
      <w:r w:rsidR="000F42F2" w:rsidRPr="007746B4">
        <w:t>Methodologies</w:t>
      </w:r>
    </w:p>
    <w:p w:rsidR="00E971DC" w:rsidRDefault="00E971DC">
      <w:pPr>
        <w:pStyle w:val="L1-FlLfSp12"/>
      </w:pPr>
      <w:r w:rsidRPr="005A7F38">
        <w:t>The</w:t>
      </w:r>
      <w:r>
        <w:t xml:space="preserve"> </w:t>
      </w:r>
      <w:r w:rsidR="00C37921" w:rsidRPr="007746B4">
        <w:t xml:space="preserve">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t>
      </w:r>
      <w:r w:rsidR="00DE7D11" w:rsidRPr="007746B4">
        <w:t>with the same pattern of expected payment sources as</w:t>
      </w:r>
      <w:r w:rsidR="00C37921" w:rsidRPr="007746B4">
        <w:t xml:space="preserve"> the event with missing payment was used to impute the missing payment value.</w:t>
      </w:r>
      <w:r w:rsidR="000E70FD">
        <w:t xml:space="preserve"> </w:t>
      </w:r>
    </w:p>
    <w:p w:rsidR="00C37921" w:rsidRPr="00E971DC" w:rsidRDefault="00C37921">
      <w:pPr>
        <w:pStyle w:val="L1-FlLfSp12"/>
      </w:pPr>
      <w:r w:rsidRPr="007746B4">
        <w:t>The weighted sequential hot-deck procedure was used to impute the missing total charges</w:t>
      </w:r>
      <w:r w:rsidR="00E971DC" w:rsidRPr="005A7F38">
        <w:t>.</w:t>
      </w:r>
      <w:r w:rsidRPr="005A7F38">
        <w:t xml:space="preserve"> </w:t>
      </w:r>
      <w:r w:rsidR="00E971DC" w:rsidRPr="005A7F38">
        <w:t xml:space="preserve">This procedure uses survey data from respondents to replace missing data while taking into account the persons’ weighted distribution in the imputation process. </w:t>
      </w:r>
    </w:p>
    <w:p w:rsidR="008559D9" w:rsidRDefault="008559D9">
      <w:pPr>
        <w:pStyle w:val="Heading5"/>
      </w:pPr>
      <w:bookmarkStart w:id="76" w:name="_Toc215977540"/>
      <w:r>
        <w:t>2.5.5.2.3</w:t>
      </w:r>
      <w:r>
        <w:tab/>
        <w:t>Home Health Data Editing and Imputation</w:t>
      </w:r>
      <w:bookmarkEnd w:id="76"/>
    </w:p>
    <w:p w:rsidR="008559D9" w:rsidRDefault="008559D9">
      <w:pPr>
        <w:pStyle w:val="L1-FlLfSp12"/>
      </w:pPr>
      <w:r>
        <w:t>Expenditures for home health events were developed in a sequence of logical edits and imputations. (Analysts should note that home health care provided by friends, family, or volunteers was assumed not to have associated expenditures and was not included in any imputation process. All expenditures for home health care provided by informal care providers were assigned “–1” (I</w:t>
      </w:r>
      <w:r w:rsidR="00D05E8A">
        <w:t>napplicable</w:t>
      </w:r>
      <w:r>
        <w:t xml:space="preserve">) because those types of events were skipped out </w:t>
      </w:r>
      <w:r w:rsidRPr="0034015B">
        <w:t>of</w:t>
      </w:r>
      <w:r w:rsidR="00573746" w:rsidRPr="0034015B">
        <w:t xml:space="preserve"> (never asked)</w:t>
      </w:r>
      <w:r>
        <w:t xml:space="preserve"> the questions regarding expenditures.) “Household” edits were applied to sources and amounts of payment for all household-reported events for paid independent providers and unmatched agency providers. </w:t>
      </w:r>
      <w:r w:rsidR="00B21835">
        <w:t>“</w:t>
      </w:r>
      <w:r>
        <w:t>MPC</w:t>
      </w:r>
      <w:r w:rsidR="00B21835">
        <w:t>”</w:t>
      </w:r>
      <w:r>
        <w:t xml:space="preserve"> edits were applied to provider-reported sources and amounts of payment for records matched to household-reported events for all agency home health providers. Both sets of edits were used to correct obvious errors in the reporting of expenditures. Imputations for independent paid providers and for agencies were conducted separately. Within this file, separate imputations were performed for simple events. </w:t>
      </w:r>
    </w:p>
    <w:p w:rsidR="008559D9" w:rsidRDefault="008559D9">
      <w:pPr>
        <w:pStyle w:val="L1-FlLfSp12"/>
      </w:pPr>
      <w:r>
        <w:t xml:space="preserve">Logical edits were used to sort each event into a specific category for the imputations. Events with complete expenditures were flagged as potential donors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w:t>
      </w:r>
      <w:r>
        <w:lastRenderedPageBreak/>
        <w:t>total charge and no or partial expenditure information were assigned to various recipient categories.</w:t>
      </w:r>
    </w:p>
    <w:p w:rsidR="008559D9" w:rsidRDefault="00241A7A">
      <w:pPr>
        <w:pStyle w:val="L1-FlLfSp12"/>
      </w:pPr>
      <w:r w:rsidRPr="00F77E7C">
        <w:t xml:space="preserve">Expenditures were imputed </w:t>
      </w:r>
      <w:r w:rsidR="006F011C" w:rsidRPr="00642D0C">
        <w:t xml:space="preserve">using a </w:t>
      </w:r>
      <w:r w:rsidRPr="00642D0C">
        <w:t xml:space="preserve">predictive mean matching </w:t>
      </w:r>
      <w:r w:rsidR="006F011C" w:rsidRPr="00642D0C">
        <w:t>method</w:t>
      </w:r>
      <w:r w:rsidRPr="00642D0C">
        <w:t xml:space="preserve">. </w:t>
      </w:r>
      <w:r w:rsidR="008559D9" w:rsidRPr="00F77E7C">
        <w:t xml:space="preserve">The donor pool in these imputations includes events with complete expenditures from the HC for HHP </w:t>
      </w:r>
      <w:r w:rsidR="00AC2E18">
        <w:t>and restricted to</w:t>
      </w:r>
      <w:r w:rsidR="00AC2E18" w:rsidRPr="00F77E7C">
        <w:t xml:space="preserve"> </w:t>
      </w:r>
      <w:r w:rsidR="008559D9" w:rsidRPr="00F77E7C">
        <w:t xml:space="preserve">the MPC for HHA. </w:t>
      </w:r>
      <w:r w:rsidR="008559D9">
        <w:t>As stated previously, home health care provided by friends, family, or volunteers (informal, MPCELIG</w:t>
      </w:r>
      <w:r w:rsidR="00DF4EE0">
        <w:t xml:space="preserve"> </w:t>
      </w:r>
      <w:r w:rsidR="008559D9">
        <w:t>=</w:t>
      </w:r>
      <w:r w:rsidR="00DF4EE0">
        <w:t xml:space="preserve"> </w:t>
      </w:r>
      <w:r w:rsidR="008559D9">
        <w:t xml:space="preserve">3) was assumed not to have expenditures associated with it and was not included in any imputation process.) </w:t>
      </w:r>
    </w:p>
    <w:p w:rsidR="008559D9" w:rsidRDefault="008559D9">
      <w:pPr>
        <w:pStyle w:val="Heading4"/>
      </w:pPr>
      <w:bookmarkStart w:id="77" w:name="_Toc215888460"/>
      <w:bookmarkStart w:id="78" w:name="_Toc215977541"/>
      <w:r>
        <w:t>2.5.5.3</w:t>
      </w:r>
      <w:r>
        <w:tab/>
        <w:t>Imputation Flag Variable (IMPFLAG)</w:t>
      </w:r>
      <w:bookmarkEnd w:id="77"/>
      <w:bookmarkEnd w:id="78"/>
    </w:p>
    <w:p w:rsidR="008559D9" w:rsidRDefault="008559D9">
      <w:pPr>
        <w:pStyle w:val="L1-FlLfSp12"/>
      </w:pPr>
      <w:r>
        <w:t>IMPFLAG is a six-category variable that indicates if the event contains complete Household Component (HC) or Medical Provider Component (MPC) data, was fully or partially imputed, or was imputed in the capitated imputation process. The following list identifies how the imputation flag is coded; the categories are mutually exclusive.</w:t>
      </w:r>
    </w:p>
    <w:p w:rsidR="008559D9" w:rsidRDefault="008559D9">
      <w:pPr>
        <w:pStyle w:val="N1-1stBullet"/>
        <w:numPr>
          <w:ilvl w:val="0"/>
          <w:numId w:val="0"/>
        </w:numPr>
        <w:spacing w:after="240"/>
        <w:ind w:left="576"/>
      </w:pPr>
      <w:r>
        <w:t>IMPFLAG</w:t>
      </w:r>
      <w:r w:rsidR="00DF4EE0">
        <w:t xml:space="preserve"> </w:t>
      </w:r>
      <w:r>
        <w:t>=</w:t>
      </w:r>
      <w:r w:rsidR="00DF4EE0">
        <w:t xml:space="preserve"> </w:t>
      </w:r>
      <w:r>
        <w:t>0 not eligible for imputation (includes zeroed out events)</w:t>
      </w:r>
    </w:p>
    <w:p w:rsidR="008559D9" w:rsidRDefault="008559D9">
      <w:pPr>
        <w:pStyle w:val="N1-1stBullet"/>
        <w:numPr>
          <w:ilvl w:val="0"/>
          <w:numId w:val="0"/>
        </w:numPr>
        <w:spacing w:after="240"/>
        <w:ind w:left="576"/>
      </w:pPr>
      <w:r>
        <w:t>IMPFLAG</w:t>
      </w:r>
      <w:r w:rsidR="00DF4EE0">
        <w:t xml:space="preserve"> </w:t>
      </w:r>
      <w:r>
        <w:t>=</w:t>
      </w:r>
      <w:r w:rsidR="00DF4EE0">
        <w:t xml:space="preserve"> </w:t>
      </w:r>
      <w:r>
        <w:t>1 complete HC data</w:t>
      </w:r>
    </w:p>
    <w:p w:rsidR="008559D9" w:rsidRDefault="008559D9">
      <w:pPr>
        <w:pStyle w:val="N1-1stBullet"/>
        <w:numPr>
          <w:ilvl w:val="0"/>
          <w:numId w:val="0"/>
        </w:numPr>
        <w:spacing w:after="240"/>
        <w:ind w:left="576"/>
      </w:pPr>
      <w:r>
        <w:t>IMPFLAG</w:t>
      </w:r>
      <w:r w:rsidR="00DF4EE0">
        <w:t xml:space="preserve"> </w:t>
      </w:r>
      <w:r>
        <w:t>=</w:t>
      </w:r>
      <w:r w:rsidR="00DF4EE0">
        <w:t xml:space="preserve"> </w:t>
      </w:r>
      <w:r>
        <w:t>2 complete MPC data</w:t>
      </w:r>
    </w:p>
    <w:p w:rsidR="008559D9" w:rsidRDefault="008559D9">
      <w:pPr>
        <w:pStyle w:val="N1-1stBullet"/>
        <w:numPr>
          <w:ilvl w:val="0"/>
          <w:numId w:val="0"/>
        </w:numPr>
        <w:spacing w:after="240"/>
        <w:ind w:left="576"/>
      </w:pPr>
      <w:r>
        <w:t>IMPFLAG</w:t>
      </w:r>
      <w:r w:rsidR="00DF4EE0">
        <w:t xml:space="preserve"> </w:t>
      </w:r>
      <w:r>
        <w:t>=</w:t>
      </w:r>
      <w:r w:rsidR="00DF4EE0">
        <w:t xml:space="preserve"> </w:t>
      </w:r>
      <w:r>
        <w:t>3 fully imputed</w:t>
      </w:r>
    </w:p>
    <w:p w:rsidR="008559D9" w:rsidRDefault="008559D9">
      <w:pPr>
        <w:pStyle w:val="N1-1stBullet"/>
        <w:numPr>
          <w:ilvl w:val="0"/>
          <w:numId w:val="0"/>
        </w:numPr>
        <w:spacing w:after="240"/>
        <w:ind w:left="576"/>
      </w:pPr>
      <w:r>
        <w:t>IMPFLAG</w:t>
      </w:r>
      <w:r w:rsidR="00DF4EE0">
        <w:t xml:space="preserve"> </w:t>
      </w:r>
      <w:r>
        <w:t>=</w:t>
      </w:r>
      <w:r w:rsidR="00DF4EE0">
        <w:t xml:space="preserve"> </w:t>
      </w:r>
      <w:r>
        <w:t>4 partially imputed</w:t>
      </w:r>
    </w:p>
    <w:p w:rsidR="008559D9" w:rsidRDefault="008559D9">
      <w:pPr>
        <w:pStyle w:val="N1-1stBullet"/>
        <w:numPr>
          <w:ilvl w:val="0"/>
          <w:numId w:val="0"/>
        </w:numPr>
        <w:spacing w:after="240"/>
        <w:ind w:left="576"/>
      </w:pPr>
      <w:r>
        <w:t>IMPFLAG</w:t>
      </w:r>
      <w:r w:rsidR="00DF4EE0">
        <w:t xml:space="preserve"> </w:t>
      </w:r>
      <w:r>
        <w:t>=</w:t>
      </w:r>
      <w:r w:rsidR="00DF4EE0">
        <w:t xml:space="preserve"> </w:t>
      </w:r>
      <w:r>
        <w:t>5 complete MPC data through capitation imputation (not applicable to HH)</w:t>
      </w:r>
    </w:p>
    <w:p w:rsidR="008559D9" w:rsidRPr="00C86AB2" w:rsidRDefault="008559D9">
      <w:pPr>
        <w:pStyle w:val="Heading4"/>
      </w:pPr>
      <w:bookmarkStart w:id="79" w:name="_Toc215888461"/>
      <w:bookmarkStart w:id="80" w:name="_Toc215977542"/>
      <w:r w:rsidRPr="00C86AB2">
        <w:t>2.5.5.4</w:t>
      </w:r>
      <w:r w:rsidRPr="00C86AB2">
        <w:tab/>
        <w:t>Flat Fee Expenditures</w:t>
      </w:r>
      <w:bookmarkEnd w:id="79"/>
      <w:bookmarkEnd w:id="80"/>
    </w:p>
    <w:p w:rsidR="008559D9" w:rsidRPr="00DB6C65" w:rsidRDefault="008559D9">
      <w:pPr>
        <w:pStyle w:val="L1-FlLfSp12"/>
      </w:pPr>
      <w:r w:rsidRPr="00DB6C65">
        <w:t>A flat fee is the fixed dollar amount a person is charged for a package of health care services provided during a defined period of time.</w:t>
      </w:r>
      <w:r>
        <w:t xml:space="preserve"> </w:t>
      </w:r>
      <w:r w:rsidRPr="00DB6C65">
        <w:t xml:space="preserve">Because MEPS does not collect flat fee information about home health events, there </w:t>
      </w:r>
      <w:proofErr w:type="gramStart"/>
      <w:r w:rsidRPr="00DB6C65">
        <w:t>are</w:t>
      </w:r>
      <w:proofErr w:type="gramEnd"/>
      <w:r w:rsidRPr="00DB6C65">
        <w:t xml:space="preserve"> no flat fee expenditure data included in this file.</w:t>
      </w:r>
    </w:p>
    <w:p w:rsidR="008559D9" w:rsidRDefault="008559D9">
      <w:pPr>
        <w:pStyle w:val="Heading4"/>
      </w:pPr>
      <w:bookmarkStart w:id="81" w:name="_Toc215888462"/>
      <w:bookmarkStart w:id="82" w:name="_Toc215977543"/>
      <w:r>
        <w:t>2.5.5.5</w:t>
      </w:r>
      <w:r>
        <w:tab/>
        <w:t>Zero Expenditures</w:t>
      </w:r>
      <w:bookmarkEnd w:id="81"/>
      <w:bookmarkEnd w:id="82"/>
    </w:p>
    <w:p w:rsidR="008559D9" w:rsidRDefault="008559D9">
      <w:pPr>
        <w:pStyle w:val="L1-FlLfSp12"/>
      </w:pPr>
      <w:r>
        <w:t xml:space="preserve">There are some medical events reported by </w:t>
      </w:r>
      <w:r w:rsidRPr="00E810FE">
        <w:t xml:space="preserve">respondents </w:t>
      </w:r>
      <w:r w:rsidR="007803A1" w:rsidRPr="00E810FE">
        <w:t xml:space="preserve">for which </w:t>
      </w:r>
      <w:r w:rsidRPr="00E810FE">
        <w:t xml:space="preserve">the </w:t>
      </w:r>
      <w:r>
        <w:t>payments were zero. This could occur for several reasons including (1) free care was provided, (2) bad debt was incurred, (3) follow-up</w:t>
      </w:r>
      <w:r w:rsidRPr="00395963">
        <w:t xml:space="preserve"> events were provided without a separate charge (e.g., after a surgical procedure)</w:t>
      </w:r>
      <w:r>
        <w:t>, or (4</w:t>
      </w:r>
      <w:r w:rsidRPr="00395963">
        <w:t>) the event was paid for through government or privately-funded research or clinical trials.</w:t>
      </w:r>
      <w:r>
        <w:t xml:space="preserve"> </w:t>
      </w:r>
      <w:r w:rsidRPr="00395963">
        <w:t>If all of the medical events for a person fell into one of these categories, then the total annu</w:t>
      </w:r>
      <w:r>
        <w:t xml:space="preserve">al expenditures for that person would be zero. All expenditures for home health care provided by informal care providers (family, friends, or volunteers, </w:t>
      </w:r>
      <w:r w:rsidRPr="00F377EF">
        <w:t>MPCELIG</w:t>
      </w:r>
      <w:r w:rsidR="00DF4EE0">
        <w:t xml:space="preserve"> </w:t>
      </w:r>
      <w:r>
        <w:t>=</w:t>
      </w:r>
      <w:r w:rsidR="00DF4EE0">
        <w:t xml:space="preserve"> </w:t>
      </w:r>
      <w:r>
        <w:t xml:space="preserve">3) were assigned </w:t>
      </w:r>
      <w:r w:rsidR="00C82F48" w:rsidRPr="005E170F">
        <w:t>“</w:t>
      </w:r>
      <w:r w:rsidRPr="005E170F">
        <w:t>–1</w:t>
      </w:r>
      <w:r w:rsidR="00C82F48" w:rsidRPr="005E170F">
        <w:t>”</w:t>
      </w:r>
      <w:r w:rsidRPr="005E170F">
        <w:t xml:space="preserve"> </w:t>
      </w:r>
      <w:r w:rsidR="00C82F48" w:rsidRPr="005E170F">
        <w:t>(</w:t>
      </w:r>
      <w:r w:rsidR="00D05E8A" w:rsidRPr="005E170F">
        <w:t>Inapplicable</w:t>
      </w:r>
      <w:r w:rsidR="00C82F48" w:rsidRPr="005E170F">
        <w:t>)</w:t>
      </w:r>
      <w:r w:rsidR="005E170F" w:rsidRPr="005E170F">
        <w:t xml:space="preserve"> </w:t>
      </w:r>
      <w:r>
        <w:t>because those types of events were skipped out</w:t>
      </w:r>
      <w:r w:rsidR="0039215D">
        <w:t xml:space="preserve"> </w:t>
      </w:r>
      <w:r w:rsidR="0039215D" w:rsidRPr="0034015B">
        <w:t>of (never asked)</w:t>
      </w:r>
      <w:r w:rsidR="0039215D">
        <w:t xml:space="preserve"> </w:t>
      </w:r>
      <w:r>
        <w:t>questions regarding expenditures.</w:t>
      </w:r>
    </w:p>
    <w:p w:rsidR="008559D9" w:rsidRDefault="008559D9">
      <w:pPr>
        <w:pStyle w:val="Heading4"/>
      </w:pPr>
      <w:bookmarkStart w:id="83" w:name="_Toc215888463"/>
      <w:bookmarkStart w:id="84" w:name="_Toc215977544"/>
      <w:r>
        <w:lastRenderedPageBreak/>
        <w:t>2.5.5.6</w:t>
      </w:r>
      <w:r>
        <w:tab/>
        <w:t>Sources of Payment</w:t>
      </w:r>
      <w:bookmarkEnd w:id="83"/>
      <w:bookmarkEnd w:id="84"/>
    </w:p>
    <w:p w:rsidR="008559D9" w:rsidRDefault="008559D9">
      <w:pPr>
        <w:pStyle w:val="L1-FlLfSp12"/>
      </w:pPr>
      <w:r>
        <w:t>In addition to total expenditures, variables are provided which itemize expenditures according to major source of payment categories. These categories are:</w:t>
      </w:r>
    </w:p>
    <w:p w:rsidR="008559D9" w:rsidRPr="00657FDB" w:rsidRDefault="00F47988">
      <w:pPr>
        <w:pStyle w:val="N1-1stBullet"/>
        <w:numPr>
          <w:ilvl w:val="0"/>
          <w:numId w:val="30"/>
        </w:numPr>
      </w:pPr>
      <w:r>
        <w:t>Out-of-pocket by User or F</w:t>
      </w:r>
      <w:r w:rsidR="008559D9">
        <w:t>amily,</w:t>
      </w:r>
    </w:p>
    <w:p w:rsidR="008559D9" w:rsidRPr="00657FDB" w:rsidRDefault="008559D9">
      <w:pPr>
        <w:pStyle w:val="N1-1stBullet"/>
        <w:numPr>
          <w:ilvl w:val="0"/>
          <w:numId w:val="30"/>
        </w:numPr>
      </w:pPr>
      <w:r>
        <w:t>Medicare,</w:t>
      </w:r>
    </w:p>
    <w:p w:rsidR="008559D9" w:rsidRPr="00657FDB" w:rsidRDefault="008559D9">
      <w:pPr>
        <w:pStyle w:val="N1-1stBullet"/>
        <w:numPr>
          <w:ilvl w:val="0"/>
          <w:numId w:val="30"/>
        </w:numPr>
      </w:pPr>
      <w:r>
        <w:t>Medicaid,</w:t>
      </w:r>
    </w:p>
    <w:p w:rsidR="008559D9" w:rsidRPr="00657FDB" w:rsidRDefault="008559D9">
      <w:pPr>
        <w:pStyle w:val="N1-1stBullet"/>
        <w:numPr>
          <w:ilvl w:val="0"/>
          <w:numId w:val="30"/>
        </w:numPr>
      </w:pPr>
      <w:r>
        <w:t>Private Insurance,</w:t>
      </w:r>
    </w:p>
    <w:p w:rsidR="008559D9" w:rsidRPr="00657FDB" w:rsidRDefault="008559D9">
      <w:pPr>
        <w:pStyle w:val="N1-1stBullet"/>
        <w:numPr>
          <w:ilvl w:val="0"/>
          <w:numId w:val="30"/>
        </w:numPr>
      </w:pPr>
      <w:r w:rsidRPr="00395963">
        <w:t>Veterans Administration</w:t>
      </w:r>
      <w:r w:rsidR="00B87847" w:rsidRPr="00547687">
        <w:rPr>
          <w:b/>
        </w:rPr>
        <w:t>/</w:t>
      </w:r>
      <w:r w:rsidR="00B87847" w:rsidRPr="00F377EF">
        <w:t>CHAMPVA</w:t>
      </w:r>
      <w:r w:rsidR="00543436">
        <w:t xml:space="preserve">, </w:t>
      </w:r>
      <w:r w:rsidRPr="00395963">
        <w:t>excluding TRICARE</w:t>
      </w:r>
      <w:r w:rsidR="00C83DDB">
        <w:t>,</w:t>
      </w:r>
    </w:p>
    <w:p w:rsidR="008559D9" w:rsidRPr="00657FDB" w:rsidRDefault="008559D9">
      <w:pPr>
        <w:pStyle w:val="N1-1stBullet"/>
        <w:numPr>
          <w:ilvl w:val="0"/>
          <w:numId w:val="30"/>
        </w:numPr>
      </w:pPr>
      <w:r w:rsidRPr="00395963">
        <w:t>TRICARE</w:t>
      </w:r>
      <w:r w:rsidR="00C83DDB">
        <w:t>,</w:t>
      </w:r>
    </w:p>
    <w:p w:rsidR="008559D9" w:rsidRPr="00657FDB" w:rsidRDefault="00F47988">
      <w:pPr>
        <w:pStyle w:val="N1-1stBullet"/>
        <w:numPr>
          <w:ilvl w:val="0"/>
          <w:numId w:val="30"/>
        </w:numPr>
      </w:pPr>
      <w:r>
        <w:t>Other Federal S</w:t>
      </w:r>
      <w:r w:rsidR="008559D9" w:rsidRPr="00395963">
        <w:t>ources - includes Indian Hea</w:t>
      </w:r>
      <w:r w:rsidR="008559D9">
        <w:t xml:space="preserve">lth </w:t>
      </w:r>
      <w:r>
        <w:t>Service, military treatment f</w:t>
      </w:r>
      <w:r w:rsidR="008559D9">
        <w:t>ac</w:t>
      </w:r>
      <w:r>
        <w:t>ilities, and other care by the f</w:t>
      </w:r>
      <w:r w:rsidR="008559D9">
        <w:t>ederal government,</w:t>
      </w:r>
    </w:p>
    <w:p w:rsidR="008559D9" w:rsidRPr="00657FDB" w:rsidRDefault="00F47988">
      <w:pPr>
        <w:pStyle w:val="N1-1stBullet"/>
        <w:numPr>
          <w:ilvl w:val="0"/>
          <w:numId w:val="30"/>
        </w:numPr>
      </w:pPr>
      <w:r>
        <w:t>Other State and Local S</w:t>
      </w:r>
      <w:r w:rsidR="008559D9">
        <w:t>ources - includes commu</w:t>
      </w:r>
      <w:r>
        <w:t>nity and neighborhood clinics, s</w:t>
      </w:r>
      <w:r w:rsidR="008559D9">
        <w:t>tate an</w:t>
      </w:r>
      <w:r>
        <w:t>d local health departments, and s</w:t>
      </w:r>
      <w:r w:rsidR="008559D9">
        <w:t>tate programs other than Medicaid,</w:t>
      </w:r>
    </w:p>
    <w:p w:rsidR="008559D9" w:rsidRPr="00657FDB" w:rsidRDefault="008559D9">
      <w:pPr>
        <w:pStyle w:val="N1-1stBullet"/>
        <w:numPr>
          <w:ilvl w:val="0"/>
          <w:numId w:val="30"/>
        </w:numPr>
      </w:pPr>
      <w:r>
        <w:t>Workers’ Compensation, and</w:t>
      </w:r>
    </w:p>
    <w:p w:rsidR="008559D9" w:rsidRPr="00657FDB" w:rsidRDefault="00F47988">
      <w:pPr>
        <w:pStyle w:val="N1-1stBullet"/>
        <w:numPr>
          <w:ilvl w:val="0"/>
          <w:numId w:val="30"/>
        </w:numPr>
        <w:spacing w:after="240"/>
      </w:pPr>
      <w:r>
        <w:t>Other Unclassified S</w:t>
      </w:r>
      <w:r w:rsidR="008559D9">
        <w:t>ources - includes sources such as automobile, homeowner’s, and liability insurance, and other miscellaneous or unknown sources.</w:t>
      </w:r>
    </w:p>
    <w:p w:rsidR="008559D9" w:rsidRDefault="008559D9">
      <w:pPr>
        <w:pStyle w:val="L1-FlLfSp12"/>
      </w:pPr>
      <w:r>
        <w:t>Two additional source of payment variables were created to classify payments for events with apparent inconsistencies between insurance coverage and sources of payment based on data collected in the survey. These variables include:</w:t>
      </w:r>
    </w:p>
    <w:p w:rsidR="008559D9" w:rsidRPr="00657FDB" w:rsidRDefault="008559D9">
      <w:pPr>
        <w:pStyle w:val="N1-1stBullet"/>
        <w:numPr>
          <w:ilvl w:val="0"/>
          <w:numId w:val="30"/>
        </w:numPr>
      </w:pPr>
      <w:r>
        <w:t>Other Private - any type of private insurance payments reported for persons not reported to have any private health insurance coverage during the year as defined in MEPS, and</w:t>
      </w:r>
    </w:p>
    <w:p w:rsidR="008559D9" w:rsidRPr="00657FDB" w:rsidRDefault="008559D9">
      <w:pPr>
        <w:pStyle w:val="N1-1stBullet"/>
        <w:numPr>
          <w:ilvl w:val="0"/>
          <w:numId w:val="30"/>
        </w:numPr>
        <w:spacing w:after="240"/>
      </w:pPr>
      <w:r>
        <w:t>Other Public - Medicare/Medicaid payments reported for persons who were not reported to be enrolled in the Medicare/Medicaid program at any time during the year.</w:t>
      </w:r>
    </w:p>
    <w:p w:rsidR="008559D9" w:rsidRDefault="008559D9">
      <w:pPr>
        <w:pStyle w:val="L1-FlLfSp12"/>
      </w:pPr>
      <w:r>
        <w:t>Though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public payer.</w:t>
      </w:r>
    </w:p>
    <w:p w:rsidR="008559D9" w:rsidRPr="00F377EF" w:rsidRDefault="008559D9">
      <w:pPr>
        <w:pStyle w:val="Heading4"/>
      </w:pPr>
      <w:bookmarkStart w:id="85" w:name="_Toc215888464"/>
      <w:bookmarkStart w:id="86" w:name="_Toc215977545"/>
      <w:r>
        <w:t>2.5.5.7</w:t>
      </w:r>
      <w:r>
        <w:tab/>
        <w:t>Home Health Expenditure Variables (</w:t>
      </w:r>
      <w:r w:rsidRPr="00F377EF">
        <w:t>HHSF</w:t>
      </w:r>
      <w:r w:rsidR="00B70198">
        <w:t>14X</w:t>
      </w:r>
      <w:r w:rsidRPr="00F377EF">
        <w:t xml:space="preserve"> - HHXP</w:t>
      </w:r>
      <w:r w:rsidR="00B70198">
        <w:t>14X</w:t>
      </w:r>
      <w:r w:rsidRPr="00F377EF">
        <w:t>)</w:t>
      </w:r>
      <w:bookmarkEnd w:id="85"/>
      <w:bookmarkEnd w:id="86"/>
    </w:p>
    <w:p w:rsidR="008559D9" w:rsidRPr="00F377EF" w:rsidRDefault="008559D9">
      <w:pPr>
        <w:pStyle w:val="L1-FlLfSp12"/>
      </w:pPr>
      <w:r w:rsidRPr="00F377EF">
        <w:t>Home health agency, hospital, and nursing home events are sampled at a rate of 100% for the MPC. Households were not asked any expenditure-related questions regard</w:t>
      </w:r>
      <w:r w:rsidR="00624055" w:rsidRPr="00F377EF">
        <w:t>ing</w:t>
      </w:r>
      <w:r w:rsidRPr="00F377EF">
        <w:t xml:space="preserve"> these types of events; th</w:t>
      </w:r>
      <w:r w:rsidR="0077619F" w:rsidRPr="00F377EF">
        <w:t>erefore, there are no household-</w:t>
      </w:r>
      <w:r w:rsidRPr="00F377EF">
        <w:t xml:space="preserve">reported expenditure data for these events. Conversely, </w:t>
      </w:r>
      <w:r w:rsidRPr="00F377EF">
        <w:lastRenderedPageBreak/>
        <w:t>paid independent providers are not</w:t>
      </w:r>
      <w:r w:rsidR="0077619F" w:rsidRPr="00F377EF">
        <w:t xml:space="preserve"> included in the MPC. Household-</w:t>
      </w:r>
      <w:r w:rsidRPr="00F377EF">
        <w:t>reported responses are the only data available for these types of events. All expenditure data for paid independent providers a</w:t>
      </w:r>
      <w:r w:rsidR="0077619F" w:rsidRPr="00F377EF">
        <w:t>re fully imputed from household-</w:t>
      </w:r>
      <w:r w:rsidRPr="00F377EF">
        <w:t>reported expenditures. There are no expenditure data for informal care providers. Informal care (MPCELIG</w:t>
      </w:r>
      <w:r w:rsidR="00DF4EE0">
        <w:t xml:space="preserve"> </w:t>
      </w:r>
      <w:r w:rsidRPr="00F377EF">
        <w:t>=</w:t>
      </w:r>
      <w:r w:rsidR="00DF4EE0">
        <w:t xml:space="preserve"> </w:t>
      </w:r>
      <w:r w:rsidRPr="00F377EF">
        <w:t xml:space="preserve">3, unpaid care provided by family, friends, or volunteers) was assigned </w:t>
      </w:r>
      <w:r w:rsidR="00C82F48" w:rsidRPr="000C5721">
        <w:t>“</w:t>
      </w:r>
      <w:r w:rsidRPr="000C5721">
        <w:t>-1</w:t>
      </w:r>
      <w:r w:rsidR="00C82F48" w:rsidRPr="000C5721">
        <w:t>”</w:t>
      </w:r>
      <w:r w:rsidRPr="000C5721">
        <w:t xml:space="preserve">, </w:t>
      </w:r>
      <w:r w:rsidR="00C82F48" w:rsidRPr="000C5721">
        <w:t>(</w:t>
      </w:r>
      <w:r w:rsidR="00D05E8A" w:rsidRPr="000C5721">
        <w:t>Inapplicable</w:t>
      </w:r>
      <w:r w:rsidR="00C82F48" w:rsidRPr="000C5721">
        <w:t>)</w:t>
      </w:r>
      <w:r w:rsidRPr="000C5721">
        <w:t xml:space="preserve">, </w:t>
      </w:r>
      <w:r w:rsidRPr="00F377EF">
        <w:t xml:space="preserve">in all expenditure categories. </w:t>
      </w:r>
    </w:p>
    <w:p w:rsidR="008559D9" w:rsidRPr="00F377EF" w:rsidRDefault="008559D9">
      <w:pPr>
        <w:pStyle w:val="L1-FlLfSp12"/>
      </w:pPr>
      <w:r w:rsidRPr="00F377EF">
        <w:t xml:space="preserve">The constructed variable MPCELIG is provided on this file. MPCELIG indicates whether the home health provider event was eligible for MPC data collection, and MPCELIG determines the imputation process applied to that event. </w:t>
      </w:r>
    </w:p>
    <w:p w:rsidR="008559D9" w:rsidRPr="00E60B9E" w:rsidRDefault="008559D9">
      <w:pPr>
        <w:pStyle w:val="L1-FlLfSp12"/>
      </w:pPr>
      <w:r w:rsidRPr="00E60B9E">
        <w:t>All of these expenditures have gone through an editing and imputation process and have been rounded to the nearest penny. HHSF</w:t>
      </w:r>
      <w:r w:rsidR="00B70198" w:rsidRPr="00E60B9E">
        <w:t>14X</w:t>
      </w:r>
      <w:r w:rsidRPr="00E60B9E">
        <w:t xml:space="preserve"> </w:t>
      </w:r>
      <w:r w:rsidR="009476DC" w:rsidRPr="00E60B9E">
        <w:t>–</w:t>
      </w:r>
      <w:r w:rsidRPr="00E60B9E">
        <w:t xml:space="preserve"> HHOT</w:t>
      </w:r>
      <w:r w:rsidR="00B70198" w:rsidRPr="00E60B9E">
        <w:t>14X</w:t>
      </w:r>
      <w:r w:rsidRPr="00E60B9E">
        <w:t xml:space="preserve"> are the 12 sources of payment. </w:t>
      </w:r>
      <w:r w:rsidR="00D93685" w:rsidRPr="00E60B9E">
        <w:t>HHXP</w:t>
      </w:r>
      <w:r w:rsidR="00B70198" w:rsidRPr="00E60B9E">
        <w:t>14X</w:t>
      </w:r>
      <w:r w:rsidR="00D93685" w:rsidRPr="00E60B9E">
        <w:t xml:space="preserve"> is the sum of the 12 sources of payment for the home health expenditures, and </w:t>
      </w:r>
      <w:r w:rsidRPr="00E60B9E">
        <w:t>HHTC</w:t>
      </w:r>
      <w:r w:rsidR="00B70198" w:rsidRPr="00E60B9E">
        <w:t>14X</w:t>
      </w:r>
      <w:r w:rsidRPr="00E60B9E">
        <w:t xml:space="preserve"> is the total charge. The 12 sources of payment are: self/family (HHSF</w:t>
      </w:r>
      <w:r w:rsidR="00B70198" w:rsidRPr="00E60B9E">
        <w:t>14X</w:t>
      </w:r>
      <w:r w:rsidRPr="00E60B9E">
        <w:t>), Medicare (HHMR</w:t>
      </w:r>
      <w:r w:rsidR="00B70198" w:rsidRPr="00E60B9E">
        <w:t>14X</w:t>
      </w:r>
      <w:r w:rsidRPr="00E60B9E">
        <w:t>), Medicaid (HHMD</w:t>
      </w:r>
      <w:r w:rsidR="00B70198" w:rsidRPr="00E60B9E">
        <w:t>14X</w:t>
      </w:r>
      <w:r w:rsidRPr="00E60B9E">
        <w:t>), private insurance (HHPV</w:t>
      </w:r>
      <w:r w:rsidR="00B70198" w:rsidRPr="00E60B9E">
        <w:t>14X</w:t>
      </w:r>
      <w:r w:rsidRPr="00E60B9E">
        <w:t>), Veterans Administration</w:t>
      </w:r>
      <w:r w:rsidR="00EC15A9" w:rsidRPr="00E60B9E">
        <w:t>/CHAMPVA</w:t>
      </w:r>
      <w:r w:rsidRPr="00E60B9E">
        <w:t xml:space="preserve"> (HHVA</w:t>
      </w:r>
      <w:r w:rsidR="00B70198" w:rsidRPr="00E60B9E">
        <w:t>14X</w:t>
      </w:r>
      <w:r w:rsidRPr="00E60B9E">
        <w:t>), TRICARE (HHTR</w:t>
      </w:r>
      <w:r w:rsidR="00B70198" w:rsidRPr="00E60B9E">
        <w:t>14X</w:t>
      </w:r>
      <w:r w:rsidR="00F47988" w:rsidRPr="00E60B9E">
        <w:t>), other f</w:t>
      </w:r>
      <w:r w:rsidRPr="00E60B9E">
        <w:t>ederal sources (HHOF</w:t>
      </w:r>
      <w:r w:rsidR="00B70198" w:rsidRPr="00E60B9E">
        <w:t>14X</w:t>
      </w:r>
      <w:r w:rsidR="00F47988" w:rsidRPr="00E60B9E">
        <w:t>), state and l</w:t>
      </w:r>
      <w:r w:rsidRPr="00E60B9E">
        <w:t>ocal (non-federal) government sources (HHSL</w:t>
      </w:r>
      <w:r w:rsidR="00B70198" w:rsidRPr="00E60B9E">
        <w:t>14X</w:t>
      </w:r>
      <w:r w:rsidRPr="00E60B9E">
        <w:t>), Workers’ Compensation (HHWC</w:t>
      </w:r>
      <w:r w:rsidR="00B70198" w:rsidRPr="00E60B9E">
        <w:t>14X</w:t>
      </w:r>
      <w:r w:rsidRPr="00E60B9E">
        <w:t>), other private insurance (HHOR</w:t>
      </w:r>
      <w:r w:rsidR="00B70198" w:rsidRPr="00E60B9E">
        <w:t>14X</w:t>
      </w:r>
      <w:r w:rsidRPr="00E60B9E">
        <w:t>), other public insurance (HHOU</w:t>
      </w:r>
      <w:r w:rsidR="00B70198" w:rsidRPr="00E60B9E">
        <w:t>14X</w:t>
      </w:r>
      <w:r w:rsidRPr="00E60B9E">
        <w:t>), and other insurance (HHOT</w:t>
      </w:r>
      <w:r w:rsidR="00B70198" w:rsidRPr="00E60B9E">
        <w:t>14X</w:t>
      </w:r>
      <w:r w:rsidRPr="00E60B9E">
        <w:t xml:space="preserve">). Analysts can determine if a home health event was provided by an agency or by some other paid independent provider by </w:t>
      </w:r>
      <w:proofErr w:type="spellStart"/>
      <w:r w:rsidRPr="00E60B9E">
        <w:t>subsetting</w:t>
      </w:r>
      <w:proofErr w:type="spellEnd"/>
      <w:r w:rsidRPr="00E60B9E">
        <w:t xml:space="preserve"> the variable MPCELIG to the appropriate and desired value. </w:t>
      </w:r>
    </w:p>
    <w:p w:rsidR="008559D9" w:rsidRDefault="008559D9">
      <w:pPr>
        <w:pStyle w:val="Heading4"/>
      </w:pPr>
      <w:bookmarkStart w:id="87" w:name="_Toc215888465"/>
      <w:bookmarkStart w:id="88" w:name="_Toc215977546"/>
      <w:r>
        <w:t>2.5.5.8</w:t>
      </w:r>
      <w:r>
        <w:tab/>
        <w:t>Rounding</w:t>
      </w:r>
      <w:bookmarkEnd w:id="87"/>
      <w:bookmarkEnd w:id="88"/>
    </w:p>
    <w:p w:rsidR="008559D9" w:rsidRDefault="008559D9">
      <w:pPr>
        <w:pStyle w:val="L1-FlLfSp12"/>
      </w:pPr>
      <w:r>
        <w:t xml:space="preserve">Expenditure variables on the </w:t>
      </w:r>
      <w:r w:rsidR="00B70198">
        <w:t>2014</w:t>
      </w:r>
      <w:r>
        <w:t xml:space="preserve"> home health event file have been rounded to the nearest penny. Person-level expenditure information released on the </w:t>
      </w:r>
      <w:r w:rsidR="00631F05" w:rsidRPr="00265E2C">
        <w:t xml:space="preserve">MEPS </w:t>
      </w:r>
      <w:r w:rsidR="00B70198">
        <w:t>2014</w:t>
      </w:r>
      <w:r w:rsidRPr="00265E2C">
        <w:t xml:space="preserve"> </w:t>
      </w:r>
      <w:r w:rsidR="00794511">
        <w:t>Full-</w:t>
      </w:r>
      <w:r w:rsidR="00631F05" w:rsidRPr="00265E2C">
        <w:t>Year Consolidated File</w:t>
      </w:r>
      <w:r w:rsidRPr="00265E2C">
        <w:t xml:space="preserve"> </w:t>
      </w:r>
      <w:r>
        <w:t xml:space="preserve">was rounded to the nearest dollar. It should be noted that using the </w:t>
      </w:r>
      <w:r w:rsidR="00B70198">
        <w:t>2014</w:t>
      </w:r>
      <w:r>
        <w:t xml:space="preserve"> MEPS event files to create person-level totals will yield slightly different totals than those on the </w:t>
      </w:r>
      <w:r w:rsidR="00265E2C">
        <w:t>consolidated</w:t>
      </w:r>
      <w:r w:rsidRPr="006E2BF3">
        <w:t xml:space="preserve"> file.</w:t>
      </w:r>
      <w:r>
        <w:t xml:space="preserve"> These differences are due to rounding only. Moreover, in some instances, the number of persons having expenditures on the event files for a particular source of payment may differ from the number of persons with expenditures on the </w:t>
      </w:r>
      <w:r w:rsidRPr="006E2BF3">
        <w:t>person-level expenditure file</w:t>
      </w:r>
      <w:r>
        <w:t xml:space="preserve"> for that source of payment. This difference is als</w:t>
      </w:r>
      <w:r w:rsidR="002615F7">
        <w:t>o an artifact of rounding only.</w:t>
      </w:r>
    </w:p>
    <w:p w:rsidR="00CB3A55" w:rsidRPr="00EE3B31" w:rsidRDefault="00CB3A55" w:rsidP="00CB3A55">
      <w:pPr>
        <w:pStyle w:val="Heading1"/>
      </w:pPr>
      <w:bookmarkStart w:id="89" w:name="_Hlt23927098"/>
      <w:bookmarkStart w:id="90" w:name="_Toc215379391"/>
      <w:bookmarkStart w:id="91" w:name="_Toc25050561"/>
      <w:bookmarkStart w:id="92" w:name="40StrategiesEst"/>
      <w:bookmarkStart w:id="93" w:name="_Toc215888474"/>
      <w:bookmarkStart w:id="94" w:name="_Toc215977555"/>
      <w:bookmarkEnd w:id="89"/>
      <w:r w:rsidRPr="00EE3B31">
        <w:t>3.0</w:t>
      </w:r>
      <w:r w:rsidRPr="00EE3B31">
        <w:tab/>
        <w:t>Sample Weight (PERWT</w:t>
      </w:r>
      <w:r w:rsidR="00EE3B31">
        <w:t>14</w:t>
      </w:r>
      <w:r w:rsidRPr="00EE3B31">
        <w:t>F)</w:t>
      </w:r>
      <w:bookmarkEnd w:id="90"/>
    </w:p>
    <w:p w:rsidR="00CB3A55" w:rsidRPr="00EE3B31" w:rsidRDefault="00CB3A55" w:rsidP="00CB3A55">
      <w:pPr>
        <w:pStyle w:val="Heading2"/>
      </w:pPr>
      <w:bookmarkStart w:id="95" w:name="_Toc30232030"/>
      <w:bookmarkStart w:id="96" w:name="_Toc215379392"/>
      <w:r w:rsidRPr="00EE3B31">
        <w:t>3.1</w:t>
      </w:r>
      <w:r w:rsidRPr="00EE3B31">
        <w:tab/>
        <w:t>Overview</w:t>
      </w:r>
      <w:bookmarkStart w:id="97" w:name="_Hlt529087893"/>
      <w:bookmarkEnd w:id="95"/>
      <w:bookmarkEnd w:id="96"/>
      <w:bookmarkEnd w:id="97"/>
    </w:p>
    <w:p w:rsidR="007020C5" w:rsidRPr="00EE3B31" w:rsidRDefault="00CB3A55" w:rsidP="00CB3A55">
      <w:pPr>
        <w:pStyle w:val="L1-FlLfSp12"/>
      </w:pPr>
      <w:r w:rsidRPr="00EE3B31">
        <w:t xml:space="preserve">There is a single </w:t>
      </w:r>
      <w:r w:rsidR="000A7EDB" w:rsidRPr="00EE3B31">
        <w:t>full-year</w:t>
      </w:r>
      <w:r w:rsidRPr="00EE3B31">
        <w:t xml:space="preserve"> person-level weight (PERWT</w:t>
      </w:r>
      <w:r w:rsidR="00EE3B31">
        <w:t>14</w:t>
      </w:r>
      <w:r w:rsidRPr="00EE3B31">
        <w:t xml:space="preserve">F) assigned to each record for each key, in-scope person who responded to MEPS for the full period of time that he or she was in-scope during </w:t>
      </w:r>
      <w:r w:rsidR="00EE3B31">
        <w:t>2014</w:t>
      </w:r>
      <w:r w:rsidRPr="00EE3B31">
        <w:t xml:space="preserve">. A key person </w:t>
      </w:r>
      <w:r w:rsidR="00D7500C" w:rsidRPr="00EE3B31">
        <w:t xml:space="preserve">was </w:t>
      </w:r>
      <w:r w:rsidRPr="00EE3B31">
        <w:t>either a member of a</w:t>
      </w:r>
      <w:r w:rsidR="00D7500C" w:rsidRPr="00EE3B31">
        <w:t xml:space="preserve"> responding</w:t>
      </w:r>
      <w:r w:rsidRPr="00EE3B31">
        <w:t xml:space="preserve"> NHIS household at the time of interview or </w:t>
      </w:r>
      <w:r w:rsidR="00D7500C" w:rsidRPr="00EE3B31">
        <w:t>joined</w:t>
      </w:r>
      <w:r w:rsidRPr="00EE3B31">
        <w:t xml:space="preserve"> a family associated with such a household after being out-of-scope at the time of the NHIS (the latter circumstance includes newborns as well as </w:t>
      </w:r>
      <w:r w:rsidR="00D7500C" w:rsidRPr="00EE3B31">
        <w:t>those</w:t>
      </w:r>
      <w:r w:rsidRPr="00EE3B31">
        <w:t xml:space="preserve"> returning from military service, an institution, or </w:t>
      </w:r>
      <w:r w:rsidR="00D7500C" w:rsidRPr="00EE3B31">
        <w:t>residence in a foreign country</w:t>
      </w:r>
      <w:r w:rsidRPr="00EE3B31">
        <w:t>). A person is in-scope whenever he or she is a member of the civilian noninstitutionalized portion of the U.S. population.</w:t>
      </w:r>
    </w:p>
    <w:p w:rsidR="00CB3A55" w:rsidRPr="00EE3B31" w:rsidRDefault="00CB3A55" w:rsidP="00CB3A55">
      <w:pPr>
        <w:pStyle w:val="Heading2"/>
      </w:pPr>
      <w:bookmarkStart w:id="98" w:name="_Toc30232031"/>
      <w:bookmarkStart w:id="99" w:name="_Toc215379393"/>
      <w:r w:rsidRPr="00EE3B31">
        <w:t>3.2</w:t>
      </w:r>
      <w:r w:rsidRPr="00EE3B31">
        <w:tab/>
        <w:t>Details on Person Weight Construction</w:t>
      </w:r>
      <w:bookmarkEnd w:id="98"/>
      <w:bookmarkEnd w:id="99"/>
    </w:p>
    <w:p w:rsidR="00050931" w:rsidRPr="00EE3B31" w:rsidRDefault="00CB3A55" w:rsidP="00050931">
      <w:pPr>
        <w:pStyle w:val="L1-FlLfSp12"/>
      </w:pPr>
      <w:r w:rsidRPr="00EE3B31">
        <w:t>The person-level weight PERWT</w:t>
      </w:r>
      <w:r w:rsidR="00EE3B31">
        <w:t>14</w:t>
      </w:r>
      <w:r w:rsidRPr="00EE3B31">
        <w:t>F was developed in several stages.</w:t>
      </w:r>
      <w:r w:rsidR="007351A0" w:rsidRPr="00EE3B31">
        <w:t xml:space="preserve"> Person-level weights for </w:t>
      </w:r>
      <w:r w:rsidR="009337E0" w:rsidRPr="00EE3B31">
        <w:t xml:space="preserve">Panel </w:t>
      </w:r>
      <w:r w:rsidR="00682719">
        <w:t>18</w:t>
      </w:r>
      <w:r w:rsidRPr="00EE3B31">
        <w:t xml:space="preserve"> and </w:t>
      </w:r>
      <w:r w:rsidR="009337E0" w:rsidRPr="00EE3B31">
        <w:t xml:space="preserve">Panel </w:t>
      </w:r>
      <w:r w:rsidR="00682719">
        <w:t>19</w:t>
      </w:r>
      <w:r w:rsidRPr="00EE3B31">
        <w:t xml:space="preserve"> were created separately. The weighting process for each panel included an </w:t>
      </w:r>
      <w:r w:rsidRPr="00EE3B31">
        <w:lastRenderedPageBreak/>
        <w:t xml:space="preserve">adjustment for nonresponse over time and calibration to independent population figures. The calibration was initially accomplished separately for each panel by raking the corresponding sample weights </w:t>
      </w:r>
      <w:r w:rsidR="002625A9" w:rsidRPr="00EE3B31">
        <w:t xml:space="preserve">for </w:t>
      </w:r>
      <w:proofErr w:type="gramStart"/>
      <w:r w:rsidR="002625A9" w:rsidRPr="00EE3B31">
        <w:t>those in</w:t>
      </w:r>
      <w:r w:rsidR="004B4262" w:rsidRPr="00EE3B31">
        <w:t>-</w:t>
      </w:r>
      <w:r w:rsidR="002625A9" w:rsidRPr="00EE3B31">
        <w:t>scope</w:t>
      </w:r>
      <w:proofErr w:type="gramEnd"/>
      <w:r w:rsidR="002625A9" w:rsidRPr="00EE3B31">
        <w:t xml:space="preserve"> at the end of the calendar year </w:t>
      </w:r>
      <w:r w:rsidRPr="00EE3B31">
        <w:t xml:space="preserve">to Current Population Survey (CPS) population estimates based on </w:t>
      </w:r>
      <w:r w:rsidR="00050931" w:rsidRPr="00EE3B31">
        <w:t>five</w:t>
      </w:r>
      <w:r w:rsidR="007020C5" w:rsidRPr="00EE3B31">
        <w:t xml:space="preserve"> </w:t>
      </w:r>
      <w:r w:rsidRPr="00EE3B31">
        <w:t xml:space="preserve">variables. The </w:t>
      </w:r>
      <w:r w:rsidR="00050931" w:rsidRPr="00EE3B31">
        <w:t>five</w:t>
      </w:r>
      <w:r w:rsidR="00BC54AB" w:rsidRPr="00EE3B31">
        <w:t xml:space="preserve"> </w:t>
      </w:r>
      <w:r w:rsidRPr="00EE3B31">
        <w:t xml:space="preserve">variables used in the establishment of the initial person-level control figures were: census region (Northeast, Midwest, South, </w:t>
      </w:r>
      <w:proofErr w:type="gramStart"/>
      <w:r w:rsidRPr="00EE3B31">
        <w:t>West</w:t>
      </w:r>
      <w:proofErr w:type="gramEnd"/>
      <w:r w:rsidRPr="00EE3B31">
        <w:t>); MSA status (MSA, non</w:t>
      </w:r>
      <w:r w:rsidR="00256DB9" w:rsidRPr="00EE3B31">
        <w:t>-MSA); race/ethnicity (Hispanic;</w:t>
      </w:r>
      <w:r w:rsidR="0076652E" w:rsidRPr="00EE3B31">
        <w:t xml:space="preserve"> </w:t>
      </w:r>
      <w:r w:rsidR="000A7EDB" w:rsidRPr="00EE3B31">
        <w:t>Black</w:t>
      </w:r>
      <w:r w:rsidR="00256DB9" w:rsidRPr="00EE3B31">
        <w:t>,</w:t>
      </w:r>
      <w:r w:rsidR="00FD4612" w:rsidRPr="00EE3B31">
        <w:t xml:space="preserve"> </w:t>
      </w:r>
      <w:r w:rsidRPr="00EE3B31">
        <w:t>non-Hispanic</w:t>
      </w:r>
      <w:r w:rsidR="00256DB9" w:rsidRPr="00EE3B31">
        <w:t>;</w:t>
      </w:r>
      <w:r w:rsidRPr="00EE3B31">
        <w:t xml:space="preserve"> </w:t>
      </w:r>
      <w:r w:rsidR="0076652E" w:rsidRPr="00EE3B31">
        <w:t>Asian</w:t>
      </w:r>
      <w:r w:rsidR="00256DB9" w:rsidRPr="00EE3B31">
        <w:t>,</w:t>
      </w:r>
      <w:r w:rsidR="0076652E" w:rsidRPr="00EE3B31">
        <w:t xml:space="preserve"> </w:t>
      </w:r>
      <w:r w:rsidRPr="00EE3B31">
        <w:rPr>
          <w:bCs/>
        </w:rPr>
        <w:t>non-Hispanic</w:t>
      </w:r>
      <w:r w:rsidR="00256DB9" w:rsidRPr="00EE3B31">
        <w:rPr>
          <w:bCs/>
        </w:rPr>
        <w:t>;</w:t>
      </w:r>
      <w:r w:rsidRPr="00EE3B31">
        <w:rPr>
          <w:bCs/>
        </w:rPr>
        <w:t xml:space="preserve"> </w:t>
      </w:r>
      <w:r w:rsidRPr="00EE3B31">
        <w:t xml:space="preserve">and other); sex; and age. A </w:t>
      </w:r>
      <w:r w:rsidR="00EE3B31">
        <w:t>2014</w:t>
      </w:r>
      <w:r w:rsidRPr="00EE3B31">
        <w:t xml:space="preserve"> composite weight was then formed by multiplying each weight from </w:t>
      </w:r>
      <w:r w:rsidR="009337E0" w:rsidRPr="00EE3B31">
        <w:t xml:space="preserve">Panel </w:t>
      </w:r>
      <w:r w:rsidR="00682719">
        <w:t>18</w:t>
      </w:r>
      <w:r w:rsidRPr="00EE3B31">
        <w:t xml:space="preserve"> by the factor </w:t>
      </w:r>
      <w:r w:rsidR="009C762E" w:rsidRPr="007D2517">
        <w:t>.50</w:t>
      </w:r>
      <w:r w:rsidR="00F644F7" w:rsidRPr="007D2517">
        <w:t>0</w:t>
      </w:r>
      <w:r w:rsidR="00481CE9" w:rsidRPr="007D2517">
        <w:t xml:space="preserve"> a</w:t>
      </w:r>
      <w:r w:rsidRPr="007D2517">
        <w:t xml:space="preserve">nd each weight from </w:t>
      </w:r>
      <w:r w:rsidR="009337E0" w:rsidRPr="007D2517">
        <w:t xml:space="preserve">Panel </w:t>
      </w:r>
      <w:r w:rsidR="00682719" w:rsidRPr="007D2517">
        <w:t>19</w:t>
      </w:r>
      <w:r w:rsidRPr="007D2517">
        <w:t xml:space="preserve"> by the factor </w:t>
      </w:r>
      <w:r w:rsidR="00557B6B" w:rsidRPr="007D2517">
        <w:t>.</w:t>
      </w:r>
      <w:r w:rsidR="00F644F7" w:rsidRPr="007D2517">
        <w:t>500</w:t>
      </w:r>
      <w:r w:rsidRPr="007D2517">
        <w:t xml:space="preserve">. </w:t>
      </w:r>
      <w:r w:rsidRPr="00EE3B31">
        <w:t xml:space="preserve">The choice of factors reflected the relative sample sizes of the two panels, helping to limit the variance of estimates obtained from pooling the two samples. The composite weight was raked to the same set of CPS-based control totals. When </w:t>
      </w:r>
      <w:r w:rsidR="00050931" w:rsidRPr="00EE3B31">
        <w:t xml:space="preserve">the </w:t>
      </w:r>
      <w:r w:rsidRPr="00EE3B31">
        <w:t xml:space="preserve">poverty status information derived from income variables became available, a final raking was undertaken on the previously established weight variable. </w:t>
      </w:r>
      <w:r w:rsidR="0071593F" w:rsidRPr="00EE3B31">
        <w:t>Control totals were established using poverty status (five categories: below poverty, from 100 to 125 percent of poverty, from 125 to 200 percent of poverty, from 200 to 400 percent of poverty, a</w:t>
      </w:r>
      <w:r w:rsidR="00F644F7">
        <w:t xml:space="preserve">t least 400 percent of </w:t>
      </w:r>
      <w:r w:rsidR="00F644F7" w:rsidRPr="007D2517">
        <w:t>poverty) as well as</w:t>
      </w:r>
      <w:r w:rsidR="0071593F" w:rsidRPr="007D2517">
        <w:t xml:space="preserve"> the </w:t>
      </w:r>
      <w:r w:rsidR="0071593F" w:rsidRPr="00EE3B31">
        <w:t>other five variables previously used in the weight calibration.</w:t>
      </w:r>
    </w:p>
    <w:p w:rsidR="00CB3A55" w:rsidRPr="00EE3B31" w:rsidRDefault="00CB3A55" w:rsidP="00BC54AB">
      <w:pPr>
        <w:pStyle w:val="L1-FlLfSp12"/>
        <w:rPr>
          <w:b/>
        </w:rPr>
      </w:pPr>
      <w:bookmarkStart w:id="100" w:name="_Toc30232032"/>
      <w:bookmarkStart w:id="101" w:name="_Toc215379394"/>
      <w:r w:rsidRPr="00EE3B31">
        <w:rPr>
          <w:b/>
        </w:rPr>
        <w:t>3.2.1</w:t>
      </w:r>
      <w:r w:rsidRPr="00EE3B31">
        <w:rPr>
          <w:b/>
        </w:rPr>
        <w:tab/>
        <w:t xml:space="preserve">MEPS </w:t>
      </w:r>
      <w:r w:rsidR="009337E0" w:rsidRPr="00EE3B31">
        <w:rPr>
          <w:b/>
        </w:rPr>
        <w:t xml:space="preserve">Panel </w:t>
      </w:r>
      <w:r w:rsidR="00682719">
        <w:rPr>
          <w:b/>
        </w:rPr>
        <w:t>18</w:t>
      </w:r>
      <w:r w:rsidRPr="00EE3B31">
        <w:rPr>
          <w:b/>
        </w:rPr>
        <w:t xml:space="preserve"> Weight</w:t>
      </w:r>
      <w:bookmarkEnd w:id="100"/>
      <w:bookmarkEnd w:id="101"/>
      <w:r w:rsidR="00557B6B" w:rsidRPr="00EE3B31">
        <w:rPr>
          <w:b/>
        </w:rPr>
        <w:t xml:space="preserve"> Development Process</w:t>
      </w:r>
    </w:p>
    <w:p w:rsidR="007A609C" w:rsidRPr="00EE3B31" w:rsidRDefault="00CB3A55" w:rsidP="00CB3A55">
      <w:pPr>
        <w:pStyle w:val="L1-FlLfSp12"/>
      </w:pPr>
      <w:r w:rsidRPr="00EE3B31">
        <w:t xml:space="preserve">The person-level weight for MEPS </w:t>
      </w:r>
      <w:r w:rsidR="009337E0" w:rsidRPr="00EE3B31">
        <w:t xml:space="preserve">Panel </w:t>
      </w:r>
      <w:r w:rsidR="00682719">
        <w:t>18</w:t>
      </w:r>
      <w:r w:rsidRPr="00EE3B31">
        <w:t xml:space="preserve"> was developed using the </w:t>
      </w:r>
      <w:r w:rsidR="00EE3B31">
        <w:t>2013</w:t>
      </w:r>
      <w:r w:rsidRPr="00EE3B31">
        <w:t xml:space="preserve"> </w:t>
      </w:r>
      <w:r w:rsidR="000A7EDB" w:rsidRPr="00EE3B31">
        <w:t>full-year</w:t>
      </w:r>
      <w:r w:rsidRPr="00EE3B31">
        <w:t xml:space="preserve"> weight for an individual as a “base” weight for survey participants present in </w:t>
      </w:r>
      <w:r w:rsidR="00EE3B31">
        <w:t>2013</w:t>
      </w:r>
      <w:r w:rsidRPr="00EE3B31">
        <w:t>. For key, in-scope</w:t>
      </w:r>
      <w:r w:rsidR="00CE120E" w:rsidRPr="00EE3B31">
        <w:t xml:space="preserve"> members </w:t>
      </w:r>
      <w:r w:rsidR="00733C01" w:rsidRPr="00EE3B31">
        <w:t>who joined an RU some</w:t>
      </w:r>
      <w:r w:rsidR="0057386F" w:rsidRPr="00EE3B31">
        <w:t xml:space="preserve"> </w:t>
      </w:r>
      <w:r w:rsidRPr="00EE3B31">
        <w:t xml:space="preserve">time in </w:t>
      </w:r>
      <w:r w:rsidR="00EE3B31">
        <w:t>2014</w:t>
      </w:r>
      <w:r w:rsidRPr="00EE3B31">
        <w:t xml:space="preserve"> after being out-of-scope in </w:t>
      </w:r>
      <w:r w:rsidR="00EE3B31">
        <w:t>2013</w:t>
      </w:r>
      <w:r w:rsidRPr="00EE3B31">
        <w:t xml:space="preserve">, the </w:t>
      </w:r>
      <w:r w:rsidR="001D18D0" w:rsidRPr="00EE3B31">
        <w:t xml:space="preserve">initially assigned person-level weight was the corresponding </w:t>
      </w:r>
      <w:r w:rsidR="00EE3B31">
        <w:t>2013</w:t>
      </w:r>
      <w:r w:rsidRPr="00EE3B31">
        <w:t xml:space="preserve"> family weight. The weighting process included an adjustment for </w:t>
      </w:r>
      <w:r w:rsidR="003F40C3" w:rsidRPr="00EE3B31">
        <w:t xml:space="preserve">person-level </w:t>
      </w:r>
      <w:r w:rsidRPr="00EE3B31">
        <w:t xml:space="preserve">nonresponse over Rounds 4 and 5 as well as raking to population control </w:t>
      </w:r>
      <w:r w:rsidR="00A529FB" w:rsidRPr="00EE3B31">
        <w:t>totals</w:t>
      </w:r>
      <w:r w:rsidRPr="00EE3B31">
        <w:t xml:space="preserve"> for December </w:t>
      </w:r>
      <w:r w:rsidR="00EE3B31">
        <w:t>2014</w:t>
      </w:r>
      <w:r w:rsidR="00993589" w:rsidRPr="00EE3B31">
        <w:t xml:space="preserve"> for key, responding </w:t>
      </w:r>
      <w:proofErr w:type="gramStart"/>
      <w:r w:rsidR="00993589" w:rsidRPr="00EE3B31">
        <w:t>persons</w:t>
      </w:r>
      <w:proofErr w:type="gramEnd"/>
      <w:r w:rsidR="00993589" w:rsidRPr="00EE3B31">
        <w:t xml:space="preserve"> in-scope on December 31, </w:t>
      </w:r>
      <w:r w:rsidR="00EE3B31">
        <w:t>2014</w:t>
      </w:r>
      <w:r w:rsidRPr="00EE3B31">
        <w:t xml:space="preserve">. These control figures were derived by scaling back the population </w:t>
      </w:r>
      <w:r w:rsidR="003F40C3" w:rsidRPr="00EE3B31">
        <w:t xml:space="preserve">distribution </w:t>
      </w:r>
      <w:r w:rsidRPr="00EE3B31">
        <w:t xml:space="preserve">obtained from the March </w:t>
      </w:r>
      <w:r w:rsidR="00EE3B31">
        <w:t>2015</w:t>
      </w:r>
      <w:r w:rsidRPr="00EE3B31">
        <w:t xml:space="preserve"> CPS </w:t>
      </w:r>
      <w:r w:rsidR="003F40C3" w:rsidRPr="00EE3B31">
        <w:t xml:space="preserve">to reflect the December 31, </w:t>
      </w:r>
      <w:r w:rsidR="00EE3B31">
        <w:t>2014</w:t>
      </w:r>
      <w:r w:rsidR="003F40C3" w:rsidRPr="00EE3B31">
        <w:t xml:space="preserve"> estimated population total (estimated based on Census projections for January 1, </w:t>
      </w:r>
      <w:r w:rsidR="00EE3B31">
        <w:t>2015</w:t>
      </w:r>
      <w:r w:rsidR="003F40C3" w:rsidRPr="00EE3B31">
        <w:t xml:space="preserve">). </w:t>
      </w:r>
      <w:r w:rsidRPr="00EE3B31">
        <w:t>Variables used</w:t>
      </w:r>
      <w:r w:rsidR="003F40C3" w:rsidRPr="00EE3B31">
        <w:t xml:space="preserve"> for person-level raking included</w:t>
      </w:r>
      <w:r w:rsidR="00F901CF" w:rsidRPr="00EE3B31">
        <w:t>: c</w:t>
      </w:r>
      <w:r w:rsidRPr="00EE3B31">
        <w:t xml:space="preserve">ensus region (Northeast, Midwest, South, </w:t>
      </w:r>
      <w:proofErr w:type="gramStart"/>
      <w:r w:rsidRPr="00EE3B31">
        <w:t>West</w:t>
      </w:r>
      <w:proofErr w:type="gramEnd"/>
      <w:r w:rsidRPr="00EE3B31">
        <w:t>); MSA status (MSA, non</w:t>
      </w:r>
      <w:r w:rsidR="0057386F" w:rsidRPr="00EE3B31">
        <w:t>-MSA); race/ethnicity (Hispanic;</w:t>
      </w:r>
      <w:r w:rsidRPr="00EE3B31">
        <w:t xml:space="preserve"> </w:t>
      </w:r>
      <w:r w:rsidR="000A7EDB" w:rsidRPr="00EE3B31">
        <w:t>Black</w:t>
      </w:r>
      <w:r w:rsidR="0057386F" w:rsidRPr="00EE3B31">
        <w:t xml:space="preserve"> non-Hispanic;</w:t>
      </w:r>
      <w:r w:rsidRPr="00EE3B31">
        <w:t xml:space="preserve"> </w:t>
      </w:r>
      <w:r w:rsidR="00B6689F" w:rsidRPr="00EE3B31">
        <w:rPr>
          <w:bCs/>
        </w:rPr>
        <w:t>Asian</w:t>
      </w:r>
      <w:r w:rsidR="0057386F" w:rsidRPr="00EE3B31">
        <w:rPr>
          <w:bCs/>
        </w:rPr>
        <w:t xml:space="preserve"> non-Hispanic;</w:t>
      </w:r>
      <w:r w:rsidRPr="00EE3B31">
        <w:rPr>
          <w:rFonts w:ascii="Arial" w:hAnsi="Arial" w:cs="Arial"/>
          <w:bCs/>
        </w:rPr>
        <w:t xml:space="preserve"> </w:t>
      </w:r>
      <w:r w:rsidRPr="00EE3B31">
        <w:t>and other); sex;</w:t>
      </w:r>
      <w:r w:rsidR="003F40C3" w:rsidRPr="00EE3B31">
        <w:t xml:space="preserve"> </w:t>
      </w:r>
      <w:r w:rsidRPr="00EE3B31">
        <w:t>and age</w:t>
      </w:r>
      <w:r w:rsidR="005B0AE8" w:rsidRPr="00EE3B31">
        <w:t xml:space="preserve">. </w:t>
      </w:r>
      <w:r w:rsidR="00007799" w:rsidRPr="00EE3B31">
        <w:rPr>
          <w:bCs/>
        </w:rPr>
        <w:t xml:space="preserve">(Poverty status is not included in this version of the MEPS full year database because of the time required to process the income data collected and then assign persons to a poverty status category). </w:t>
      </w:r>
      <w:r w:rsidR="00C234E4" w:rsidRPr="00EE3B31">
        <w:t>The final weight for k</w:t>
      </w:r>
      <w:r w:rsidRPr="00EE3B31">
        <w:t xml:space="preserve">ey, </w:t>
      </w:r>
      <w:r w:rsidR="00C234E4" w:rsidRPr="00EE3B31">
        <w:t>responding persons who were</w:t>
      </w:r>
      <w:r w:rsidRPr="00EE3B31">
        <w:t xml:space="preserve"> not in-scope on December 31, </w:t>
      </w:r>
      <w:r w:rsidR="00EE3B31">
        <w:t>2014</w:t>
      </w:r>
      <w:r w:rsidRPr="00EE3B31">
        <w:t xml:space="preserve"> but </w:t>
      </w:r>
      <w:r w:rsidR="00C234E4" w:rsidRPr="00EE3B31">
        <w:t xml:space="preserve">were </w:t>
      </w:r>
      <w:r w:rsidRPr="00EE3B31">
        <w:t xml:space="preserve">in-scope earlier in the year </w:t>
      </w:r>
      <w:r w:rsidR="00C234E4" w:rsidRPr="00EE3B31">
        <w:t>was the person</w:t>
      </w:r>
      <w:r w:rsidRPr="00EE3B31">
        <w:t xml:space="preserve"> weight after the nonresponse adjustment.</w:t>
      </w:r>
    </w:p>
    <w:p w:rsidR="00CB3A55" w:rsidRPr="00EE3B31" w:rsidRDefault="00CB3A55" w:rsidP="00CB3A55">
      <w:pPr>
        <w:pStyle w:val="Heading3"/>
      </w:pPr>
      <w:bookmarkStart w:id="102" w:name="_Toc30232033"/>
      <w:bookmarkStart w:id="103" w:name="_Toc215379395"/>
      <w:r w:rsidRPr="00EE3B31">
        <w:t>3.2.2</w:t>
      </w:r>
      <w:r w:rsidRPr="00EE3B31">
        <w:tab/>
        <w:t xml:space="preserve">MEPS </w:t>
      </w:r>
      <w:r w:rsidR="009337E0" w:rsidRPr="00EE3B31">
        <w:t xml:space="preserve">Panel </w:t>
      </w:r>
      <w:r w:rsidR="00682719">
        <w:t>19</w:t>
      </w:r>
      <w:r w:rsidRPr="00EE3B31">
        <w:t xml:space="preserve"> Weight</w:t>
      </w:r>
      <w:bookmarkEnd w:id="102"/>
      <w:bookmarkEnd w:id="103"/>
      <w:r w:rsidR="00557B6B" w:rsidRPr="00EE3B31">
        <w:t xml:space="preserve"> Development Process</w:t>
      </w:r>
    </w:p>
    <w:p w:rsidR="00CB3A55" w:rsidRPr="00EE3B31" w:rsidRDefault="00CB3A55" w:rsidP="00CB3A55">
      <w:pPr>
        <w:pStyle w:val="L1-FlLfSp12"/>
      </w:pPr>
      <w:r w:rsidRPr="00EE3B31">
        <w:t xml:space="preserve">The person-level weight for MEPS </w:t>
      </w:r>
      <w:r w:rsidR="00747DDF" w:rsidRPr="00EE3B31">
        <w:t xml:space="preserve">Panel </w:t>
      </w:r>
      <w:r w:rsidR="00682719">
        <w:t>19</w:t>
      </w:r>
      <w:r w:rsidRPr="00EE3B31">
        <w:t xml:space="preserve"> was developed using the </w:t>
      </w:r>
      <w:r w:rsidR="00EE3B31">
        <w:t>2014</w:t>
      </w:r>
      <w:r w:rsidR="007F3BD7" w:rsidRPr="00EE3B31">
        <w:t xml:space="preserve"> </w:t>
      </w:r>
      <w:r w:rsidRPr="00EE3B31">
        <w:t xml:space="preserve">MEPS Round 1 person-level weight as a “base” weight. For key, in-scope </w:t>
      </w:r>
      <w:r w:rsidR="00332A21" w:rsidRPr="00EE3B31">
        <w:t xml:space="preserve">members </w:t>
      </w:r>
      <w:r w:rsidRPr="00EE3B31">
        <w:t xml:space="preserve">who joined an RU after Round 1, the Round 1 family weight served as a “base” weight. The weighting process included an adjustment for nonresponse </w:t>
      </w:r>
      <w:r w:rsidR="007F3BD7" w:rsidRPr="00EE3B31">
        <w:t xml:space="preserve">over the remaining data collection rounds in </w:t>
      </w:r>
      <w:r w:rsidR="00EE3B31">
        <w:t>2014</w:t>
      </w:r>
      <w:r w:rsidR="007F3BD7" w:rsidRPr="00EE3B31">
        <w:t xml:space="preserve"> </w:t>
      </w:r>
      <w:r w:rsidRPr="00EE3B31">
        <w:t xml:space="preserve">as well as raking to the same population control figures for December </w:t>
      </w:r>
      <w:r w:rsidR="00EE3B31">
        <w:t>2014</w:t>
      </w:r>
      <w:r w:rsidRPr="00EE3B31">
        <w:t xml:space="preserve"> used for the MEPS </w:t>
      </w:r>
      <w:r w:rsidR="009337E0" w:rsidRPr="00EE3B31">
        <w:t xml:space="preserve">Panel </w:t>
      </w:r>
      <w:r w:rsidR="00682719">
        <w:t>18</w:t>
      </w:r>
      <w:r w:rsidRPr="00EE3B31">
        <w:t xml:space="preserve"> weights</w:t>
      </w:r>
      <w:r w:rsidR="007F3BD7" w:rsidRPr="00EE3B31">
        <w:t xml:space="preserve"> for key, responding </w:t>
      </w:r>
      <w:proofErr w:type="gramStart"/>
      <w:r w:rsidR="007F3BD7" w:rsidRPr="00EE3B31">
        <w:t>persons</w:t>
      </w:r>
      <w:proofErr w:type="gramEnd"/>
      <w:r w:rsidR="007F3BD7" w:rsidRPr="00EE3B31">
        <w:t xml:space="preserve"> in-scope on December 31, </w:t>
      </w:r>
      <w:r w:rsidR="00EE3B31">
        <w:t>2014</w:t>
      </w:r>
      <w:r w:rsidRPr="00EE3B31">
        <w:t xml:space="preserve">. The same </w:t>
      </w:r>
      <w:r w:rsidR="00F7343C" w:rsidRPr="00EE3B31">
        <w:t>fiv</w:t>
      </w:r>
      <w:r w:rsidR="007D01FD" w:rsidRPr="00EE3B31">
        <w:t>e</w:t>
      </w:r>
      <w:r w:rsidRPr="00EE3B31">
        <w:t xml:space="preserve"> variables employed for </w:t>
      </w:r>
      <w:r w:rsidR="009337E0" w:rsidRPr="00EE3B31">
        <w:t xml:space="preserve">Panel </w:t>
      </w:r>
      <w:r w:rsidR="00682719">
        <w:t>18</w:t>
      </w:r>
      <w:r w:rsidRPr="00EE3B31">
        <w:t xml:space="preserve"> raking (census region, MSA status,</w:t>
      </w:r>
      <w:r w:rsidR="000E70FD" w:rsidRPr="00EE3B31">
        <w:t xml:space="preserve"> </w:t>
      </w:r>
      <w:r w:rsidRPr="00EE3B31">
        <w:t xml:space="preserve">race/ethnicity, sex, and age) were used for </w:t>
      </w:r>
      <w:r w:rsidR="009337E0" w:rsidRPr="00EE3B31">
        <w:t xml:space="preserve">Panel </w:t>
      </w:r>
      <w:r w:rsidR="00682719">
        <w:t>19</w:t>
      </w:r>
      <w:r w:rsidRPr="00EE3B31">
        <w:t xml:space="preserve"> raking. </w:t>
      </w:r>
      <w:r w:rsidR="00A55DAF" w:rsidRPr="00EE3B31">
        <w:t xml:space="preserve">Again, the final weight for </w:t>
      </w:r>
      <w:r w:rsidRPr="00EE3B31">
        <w:t xml:space="preserve">key, </w:t>
      </w:r>
      <w:r w:rsidR="00A55DAF" w:rsidRPr="00EE3B31">
        <w:t>responding persons</w:t>
      </w:r>
      <w:r w:rsidR="00C44AB9" w:rsidRPr="00EE3B31">
        <w:t xml:space="preserve"> </w:t>
      </w:r>
      <w:r w:rsidR="00A55DAF" w:rsidRPr="00EE3B31">
        <w:t xml:space="preserve">who were </w:t>
      </w:r>
      <w:r w:rsidRPr="00EE3B31">
        <w:t>not in-</w:t>
      </w:r>
      <w:r w:rsidRPr="00EE3B31">
        <w:lastRenderedPageBreak/>
        <w:t xml:space="preserve">scope on December 31, </w:t>
      </w:r>
      <w:r w:rsidR="00EE3B31">
        <w:t>2014</w:t>
      </w:r>
      <w:r w:rsidRPr="00EE3B31">
        <w:t xml:space="preserve"> but </w:t>
      </w:r>
      <w:r w:rsidR="00A55DAF" w:rsidRPr="00EE3B31">
        <w:t xml:space="preserve">were </w:t>
      </w:r>
      <w:r w:rsidRPr="00EE3B31">
        <w:t xml:space="preserve">in-scope earlier in the year </w:t>
      </w:r>
      <w:r w:rsidR="00A55DAF" w:rsidRPr="00EE3B31">
        <w:t xml:space="preserve">was </w:t>
      </w:r>
      <w:r w:rsidRPr="00EE3B31">
        <w:t xml:space="preserve">the </w:t>
      </w:r>
      <w:r w:rsidR="00A55DAF" w:rsidRPr="00EE3B31">
        <w:t xml:space="preserve">person </w:t>
      </w:r>
      <w:r w:rsidRPr="00EE3B31">
        <w:t>weight after the nonresponse adjustment.</w:t>
      </w:r>
    </w:p>
    <w:p w:rsidR="00CF799E" w:rsidRPr="00EE3B31" w:rsidRDefault="006F6B28" w:rsidP="00CB3A55">
      <w:pPr>
        <w:pStyle w:val="L1-FlLfSp12"/>
      </w:pPr>
      <w:r w:rsidRPr="00EE3B31">
        <w:t>Note that the MEPS Round 1 weights for both panels incorporated the following components: a weight reflecting the original household probability of selection for the NHIS and an adjustment for NHIS nonresponse; a factor representing the proportion of the 16 NHIS panel-quarter combinations eligible for MEPS; the oversampling of certain subgroups for MEPS among the NHIS household respondents eligible for MEPS; ratio-adjustment to NHIS-based national population estimates at the household (occupied DU) level; adjustment for nonresponse at the DU level for Round 1; and poststratification to U.S. civilian noninstitutionalized population estimates at the family and person level o</w:t>
      </w:r>
      <w:r w:rsidR="0048776C" w:rsidRPr="00EE3B31">
        <w:t>btained from the</w:t>
      </w:r>
      <w:r w:rsidR="00A45692" w:rsidRPr="00EE3B31">
        <w:t xml:space="preserve"> corresponding</w:t>
      </w:r>
      <w:r w:rsidR="0048776C" w:rsidRPr="00EE3B31">
        <w:t xml:space="preserve"> March CPS data</w:t>
      </w:r>
      <w:r w:rsidRPr="00EE3B31">
        <w:t>base</w:t>
      </w:r>
      <w:r w:rsidR="008507FA" w:rsidRPr="00EE3B31">
        <w:t>s</w:t>
      </w:r>
      <w:r w:rsidR="0048776C" w:rsidRPr="00EE3B31">
        <w:t>.</w:t>
      </w:r>
    </w:p>
    <w:p w:rsidR="00CB3A55" w:rsidRPr="00EE3B31" w:rsidRDefault="00CB3A55" w:rsidP="00CB3A55">
      <w:pPr>
        <w:pStyle w:val="Heading3"/>
      </w:pPr>
      <w:bookmarkStart w:id="104" w:name="_Toc30232034"/>
      <w:bookmarkStart w:id="105" w:name="_Toc215379396"/>
      <w:r w:rsidRPr="00EE3B31">
        <w:t>3.2.3</w:t>
      </w:r>
      <w:r w:rsidRPr="00EE3B31">
        <w:tab/>
        <w:t xml:space="preserve">The Final Weight for </w:t>
      </w:r>
      <w:bookmarkEnd w:id="104"/>
      <w:bookmarkEnd w:id="105"/>
      <w:r w:rsidR="00EE3B31">
        <w:t>2014</w:t>
      </w:r>
    </w:p>
    <w:p w:rsidR="00E22099" w:rsidRPr="00EE3B31" w:rsidRDefault="00CF799E" w:rsidP="004E783B">
      <w:pPr>
        <w:pStyle w:val="L1-FlLfSp12"/>
      </w:pPr>
      <w:r w:rsidRPr="00EE3B31">
        <w:t xml:space="preserve">The final raking of </w:t>
      </w:r>
      <w:proofErr w:type="gramStart"/>
      <w:r w:rsidRPr="00EE3B31">
        <w:t>those in-scope</w:t>
      </w:r>
      <w:proofErr w:type="gramEnd"/>
      <w:r w:rsidRPr="00EE3B31">
        <w:t xml:space="preserve"> at the end of the year has been described above.</w:t>
      </w:r>
      <w:r w:rsidR="000E70FD" w:rsidRPr="00EE3B31">
        <w:t xml:space="preserve"> </w:t>
      </w:r>
      <w:r w:rsidRPr="00EE3B31">
        <w:t>In addition, t</w:t>
      </w:r>
      <w:r w:rsidR="00CB3A55" w:rsidRPr="00EE3B31">
        <w:t xml:space="preserve">he </w:t>
      </w:r>
      <w:r w:rsidR="00E57F25" w:rsidRPr="00EE3B31">
        <w:t xml:space="preserve">composite </w:t>
      </w:r>
      <w:r w:rsidR="00CB3A55" w:rsidRPr="00EE3B31">
        <w:t xml:space="preserve">weights of two groups of persons who were out-of-scope on December 31, </w:t>
      </w:r>
      <w:r w:rsidR="00EE3B31">
        <w:t>2014</w:t>
      </w:r>
      <w:r w:rsidR="00CB3A55" w:rsidRPr="00EE3B31">
        <w:t xml:space="preserve"> were</w:t>
      </w:r>
      <w:r w:rsidR="00757646" w:rsidRPr="00EE3B31">
        <w:t xml:space="preserve"> </w:t>
      </w:r>
      <w:r w:rsidR="00CB3A55" w:rsidRPr="00EE3B31">
        <w:t>poststratified. Specifically,</w:t>
      </w:r>
      <w:r w:rsidR="00757646" w:rsidRPr="00EE3B31">
        <w:t xml:space="preserve"> </w:t>
      </w:r>
      <w:r w:rsidR="00CB3A55" w:rsidRPr="00EE3B31">
        <w:t>the weights of those who were in-scope some</w:t>
      </w:r>
      <w:r w:rsidR="0057386F" w:rsidRPr="00EE3B31">
        <w:t xml:space="preserve"> </w:t>
      </w:r>
      <w:r w:rsidR="00CB3A55" w:rsidRPr="00EE3B31">
        <w:t xml:space="preserve">time during the year, out-of-scope on December 31, and entered a nursing home during the year were poststratified to a corresponding control total obtained from the </w:t>
      </w:r>
      <w:r w:rsidR="00CB3A55" w:rsidRPr="004522FD">
        <w:t xml:space="preserve">1996 </w:t>
      </w:r>
      <w:r w:rsidR="00CB3A55" w:rsidRPr="00EE3B31">
        <w:t xml:space="preserve">MEPS Nursing Home Component. </w:t>
      </w:r>
      <w:r w:rsidR="00E03FA7">
        <w:t>The weights of persons</w:t>
      </w:r>
      <w:r w:rsidR="00CB3A55" w:rsidRPr="00EE3B31">
        <w:t xml:space="preserve"> who died while in-scope during </w:t>
      </w:r>
      <w:r w:rsidR="00EE3B31">
        <w:t>2014</w:t>
      </w:r>
      <w:r w:rsidR="00CB3A55" w:rsidRPr="00EE3B31">
        <w:t xml:space="preserve"> were poststratified to corresponding estimates derived using data obtained from the Medicare Current Beneficiary Survey (MCBS) and Vital Statistics information provided by the National Center for Health Statistics (NCHS). Separate </w:t>
      </w:r>
      <w:r w:rsidR="00601CAE" w:rsidRPr="00EE3B31">
        <w:t xml:space="preserve">decedent </w:t>
      </w:r>
      <w:r w:rsidR="00CB3A55" w:rsidRPr="00EE3B31">
        <w:t>control totals were developed for the “65 and older” and “under 65” civilian non</w:t>
      </w:r>
      <w:r w:rsidR="00733C01" w:rsidRPr="00EE3B31">
        <w:t>institutionalized populations.</w:t>
      </w:r>
      <w:r w:rsidR="00E22099" w:rsidRPr="00EE3B31">
        <w:t xml:space="preserve"> </w:t>
      </w:r>
    </w:p>
    <w:p w:rsidR="000E248A" w:rsidRPr="00331704" w:rsidRDefault="009E04CB" w:rsidP="00486C10">
      <w:pPr>
        <w:pStyle w:val="L1-FlLfSp12"/>
        <w:spacing w:after="0"/>
      </w:pPr>
      <w:r w:rsidRPr="00EE3B31">
        <w:t>Overall, the weighted population estimate for the civilian noninstitution</w:t>
      </w:r>
      <w:r w:rsidR="00197547" w:rsidRPr="00EE3B31">
        <w:t>alized population for December 3</w:t>
      </w:r>
      <w:r w:rsidRPr="00EE3B31">
        <w:t xml:space="preserve">1, </w:t>
      </w:r>
      <w:r w:rsidR="00EE3B31" w:rsidRPr="00331704">
        <w:t>2014</w:t>
      </w:r>
      <w:r w:rsidRPr="00331704">
        <w:t xml:space="preserve"> is </w:t>
      </w:r>
      <w:r w:rsidR="00F644F7" w:rsidRPr="00331704">
        <w:t xml:space="preserve">314,906,436 </w:t>
      </w:r>
      <w:r w:rsidRPr="00331704">
        <w:t>(PER</w:t>
      </w:r>
      <w:r w:rsidR="00C40D39" w:rsidRPr="00331704">
        <w:t>W</w:t>
      </w:r>
      <w:r w:rsidRPr="00331704">
        <w:t>T</w:t>
      </w:r>
      <w:r w:rsidR="00EE3B31" w:rsidRPr="00331704">
        <w:t>14</w:t>
      </w:r>
      <w:r w:rsidRPr="00331704">
        <w:t>F&gt;0 and INSC1231</w:t>
      </w:r>
      <w:r w:rsidR="00DF4EE0" w:rsidRPr="00331704">
        <w:t xml:space="preserve"> </w:t>
      </w:r>
      <w:r w:rsidRPr="00331704">
        <w:t>=</w:t>
      </w:r>
      <w:r w:rsidR="00DF4EE0" w:rsidRPr="00331704">
        <w:t xml:space="preserve"> </w:t>
      </w:r>
      <w:r w:rsidRPr="00331704">
        <w:t>1). The sum of person-level weights across all persons assigned a positive person-level weight is</w:t>
      </w:r>
      <w:r w:rsidR="007B539C" w:rsidRPr="00331704">
        <w:t xml:space="preserve"> </w:t>
      </w:r>
      <w:r w:rsidR="00F644F7" w:rsidRPr="00331704">
        <w:t>318,440,423</w:t>
      </w:r>
      <w:r w:rsidRPr="00331704">
        <w:t>.</w:t>
      </w:r>
    </w:p>
    <w:p w:rsidR="00486C10" w:rsidRPr="00EE3B31" w:rsidRDefault="00486C10" w:rsidP="00486C10">
      <w:pPr>
        <w:pStyle w:val="L1-FlLfSp12"/>
        <w:spacing w:after="0"/>
      </w:pPr>
    </w:p>
    <w:p w:rsidR="00CB3A55" w:rsidRPr="00EE3B31" w:rsidRDefault="00CB3A55" w:rsidP="00CB3A55">
      <w:pPr>
        <w:pStyle w:val="Heading3"/>
      </w:pPr>
      <w:r w:rsidRPr="00EE3B31">
        <w:t>3.2.</w:t>
      </w:r>
      <w:r w:rsidR="00C63BEE" w:rsidRPr="00EE3B31">
        <w:t>4</w:t>
      </w:r>
      <w:r w:rsidRPr="00EE3B31">
        <w:tab/>
        <w:t>Coverage</w:t>
      </w:r>
    </w:p>
    <w:p w:rsidR="00CB3A55" w:rsidRPr="00EE3B31" w:rsidRDefault="00CB3A55" w:rsidP="00CB3A55">
      <w:pPr>
        <w:pStyle w:val="L1-FlLfSp12"/>
      </w:pPr>
      <w:r w:rsidRPr="00EE3B31">
        <w:t xml:space="preserve">The target population for MEPS in this file is the </w:t>
      </w:r>
      <w:r w:rsidR="00EE3B31">
        <w:t>2014</w:t>
      </w:r>
      <w:r w:rsidRPr="00EE3B31">
        <w:t xml:space="preserve"> U.S. civilian noninstitutionalized population. However, the MEPS sampled households are a subsample of the NHIS households interviewed in </w:t>
      </w:r>
      <w:r w:rsidR="00B41FF7">
        <w:t>2012</w:t>
      </w:r>
      <w:r w:rsidR="00B41FF7" w:rsidRPr="00EE3B31">
        <w:t xml:space="preserve"> </w:t>
      </w:r>
      <w:r w:rsidRPr="00EE3B31">
        <w:t>(</w:t>
      </w:r>
      <w:r w:rsidR="009337E0" w:rsidRPr="00EE3B31">
        <w:t xml:space="preserve">Panel </w:t>
      </w:r>
      <w:r w:rsidR="00682719">
        <w:t>18</w:t>
      </w:r>
      <w:r w:rsidRPr="00EE3B31">
        <w:t xml:space="preserve">) and </w:t>
      </w:r>
      <w:r w:rsidR="00EE3B31">
        <w:t>2013</w:t>
      </w:r>
      <w:r w:rsidRPr="00EE3B31">
        <w:t xml:space="preserve"> (</w:t>
      </w:r>
      <w:r w:rsidR="009337E0" w:rsidRPr="00EE3B31">
        <w:t xml:space="preserve">Panel </w:t>
      </w:r>
      <w:r w:rsidR="00682719">
        <w:t>19</w:t>
      </w:r>
      <w:r w:rsidRPr="00EE3B31">
        <w:t xml:space="preserve">). New households created after the NHIS interviews for the respective Panels and consisting exclusively of persons who entered the target population after </w:t>
      </w:r>
      <w:r w:rsidR="00B41FF7">
        <w:t>2012</w:t>
      </w:r>
      <w:r w:rsidR="00B41FF7" w:rsidRPr="00EE3B31">
        <w:t xml:space="preserve"> </w:t>
      </w:r>
      <w:r w:rsidRPr="00EE3B31">
        <w:t>(</w:t>
      </w:r>
      <w:r w:rsidR="009337E0" w:rsidRPr="00EE3B31">
        <w:t xml:space="preserve">Panel </w:t>
      </w:r>
      <w:r w:rsidR="00682719">
        <w:t>18</w:t>
      </w:r>
      <w:r w:rsidRPr="00EE3B31">
        <w:t xml:space="preserve">) or after </w:t>
      </w:r>
      <w:r w:rsidR="00EE3B31">
        <w:t>2013</w:t>
      </w:r>
      <w:r w:rsidRPr="00EE3B31">
        <w:t xml:space="preserve"> (</w:t>
      </w:r>
      <w:r w:rsidR="009337E0" w:rsidRPr="00EE3B31">
        <w:t xml:space="preserve">Panel </w:t>
      </w:r>
      <w:r w:rsidR="00682719">
        <w:t>19</w:t>
      </w:r>
      <w:r w:rsidRPr="00EE3B31">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CB3A55" w:rsidRPr="00EE3B31" w:rsidRDefault="00CB3A55" w:rsidP="00CB3A55">
      <w:pPr>
        <w:pStyle w:val="Heading2"/>
      </w:pPr>
      <w:bookmarkStart w:id="106" w:name="_Toc215379398"/>
      <w:r w:rsidRPr="00EE3B31">
        <w:rPr>
          <w:lang w:val="en-CA"/>
        </w:rPr>
        <w:t>3.3</w:t>
      </w:r>
      <w:r w:rsidRPr="00EE3B31">
        <w:rPr>
          <w:lang w:val="en-CA"/>
        </w:rPr>
        <w:tab/>
      </w:r>
      <w:r w:rsidRPr="00EE3B31">
        <w:t>Using MEPS Data for Trend Analysis</w:t>
      </w:r>
      <w:bookmarkEnd w:id="106"/>
    </w:p>
    <w:p w:rsidR="00E24C33" w:rsidRPr="00EE3B31" w:rsidRDefault="00CB3A55" w:rsidP="00CB3A55">
      <w:pPr>
        <w:pStyle w:val="L1-FlLfSp12"/>
      </w:pPr>
      <w:r w:rsidRPr="00EE3B31">
        <w:t>MEPS began in 1996, and the utility of the survey for analyzing health care trends expands with</w:t>
      </w:r>
      <w:r w:rsidR="00D6348B" w:rsidRPr="00EE3B31">
        <w:t xml:space="preserve"> each additional year of data. H</w:t>
      </w:r>
      <w:r w:rsidRPr="00EE3B31">
        <w:t>owever, it is important to consider a variety of factors when examini</w:t>
      </w:r>
      <w:r w:rsidR="00931ED0" w:rsidRPr="00EE3B31">
        <w:t xml:space="preserve">ng trends over time using MEPS. </w:t>
      </w:r>
      <w:r w:rsidRPr="00EE3B31">
        <w:t xml:space="preserve">Statistical significance tests should be conducted to </w:t>
      </w:r>
      <w:r w:rsidRPr="00EE3B31">
        <w:lastRenderedPageBreak/>
        <w:t>assess the likelihood that observed trends may be attributable to sampling variation. The length of time being analyzed should also be considered. In particular, large shifts in survey estimates over short periods of time (e.g. from one year to the next) that are statistically significant sho</w:t>
      </w:r>
      <w:r w:rsidR="00F644F7">
        <w:t>uld be interpreted with caution</w:t>
      </w:r>
      <w:r w:rsidRPr="00EE3B31">
        <w:t xml:space="preserve"> unless they are attributable to known factors such as changes in public policy, economic conditions, or MEPS survey methodology. </w:t>
      </w:r>
    </w:p>
    <w:p w:rsidR="00F56D7D" w:rsidRPr="00EE3B31" w:rsidRDefault="00F56D7D" w:rsidP="00F56D7D">
      <w:pPr>
        <w:pStyle w:val="L1-FlLfSp12"/>
      </w:pPr>
      <w:r w:rsidRPr="00EE3B31">
        <w:t>With respect to methodological considerations, in 2013 MEPS introduced an effort to obtain more complete information about health care utilization from MEPS responde</w:t>
      </w:r>
      <w:r w:rsidR="0093087D">
        <w:t>nts with full implementation in</w:t>
      </w:r>
      <w:r w:rsidRPr="004058CD">
        <w:t xml:space="preserve"> </w:t>
      </w:r>
      <w:r w:rsidRPr="00EE3B31">
        <w:t xml:space="preserve">2014. This effort likely resulted in improved data quality and a reduction in underreporting </w:t>
      </w:r>
      <w:r w:rsidRPr="0093087D">
        <w:t>in</w:t>
      </w:r>
      <w:r w:rsidR="00DF6AEE" w:rsidRPr="0093087D">
        <w:t xml:space="preserve"> </w:t>
      </w:r>
      <w:r w:rsidR="00DF6AEE" w:rsidRPr="0093087D">
        <w:rPr>
          <w:szCs w:val="24"/>
        </w:rPr>
        <w:t>FY 2014 and</w:t>
      </w:r>
      <w:r w:rsidRPr="0093087D">
        <w:t xml:space="preserve"> </w:t>
      </w:r>
      <w:r w:rsidRPr="00EE3B31">
        <w:t>could have some modest impact on analyses involving trends in utilization across years.</w:t>
      </w:r>
    </w:p>
    <w:p w:rsidR="00CB3A55" w:rsidRPr="00B519AC" w:rsidRDefault="00931ED0" w:rsidP="00CB3A55">
      <w:pPr>
        <w:pStyle w:val="L1-FlLfSp12"/>
        <w:rPr>
          <w:bCs/>
        </w:rPr>
      </w:pPr>
      <w:r w:rsidRPr="00EE3B31">
        <w:t>There are also statistical factors to consider in interpreting trend analyses.</w:t>
      </w:r>
      <w:r w:rsidRPr="00EE3B31">
        <w:rPr>
          <w:b/>
        </w:rPr>
        <w:t xml:space="preserve"> </w:t>
      </w:r>
      <w:r w:rsidR="00CB3A55" w:rsidRPr="00EE3B31">
        <w:t xml:space="preserve">Looking at changes over longer periods of time can provide a more complete picture of underlying trends. Analysts may wish to consider using techniques to </w:t>
      </w:r>
      <w:r w:rsidR="00997C8E" w:rsidRPr="00EE3B31">
        <w:t>evaluate, s</w:t>
      </w:r>
      <w:r w:rsidR="00CB3A55" w:rsidRPr="00EE3B31">
        <w:t>mooth</w:t>
      </w:r>
      <w:r w:rsidR="00997C8E" w:rsidRPr="00EE3B31">
        <w:t>,</w:t>
      </w:r>
      <w:r w:rsidR="00CB3A55" w:rsidRPr="00EE3B31">
        <w:t xml:space="preserve"> or stabilize </w:t>
      </w:r>
      <w:r w:rsidR="007F3BD7" w:rsidRPr="00EE3B31">
        <w:t xml:space="preserve">analyses </w:t>
      </w:r>
      <w:r w:rsidR="00CB3A55" w:rsidRPr="00EE3B31">
        <w:t xml:space="preserve">of trends </w:t>
      </w:r>
      <w:r w:rsidR="007F3BD7" w:rsidRPr="00EE3B31">
        <w:t xml:space="preserve">using MEPS data such as </w:t>
      </w:r>
      <w:r w:rsidR="00CB3A55" w:rsidRPr="00EE3B31">
        <w:t>comparing pooled time p</w:t>
      </w:r>
      <w:r w:rsidR="007B539C" w:rsidRPr="00EE3B31">
        <w:t xml:space="preserve">eriods (e.g. 1996-97 versus </w:t>
      </w:r>
      <w:r w:rsidR="0021789C" w:rsidRPr="00EE3B31">
        <w:t>201</w:t>
      </w:r>
      <w:r w:rsidR="00EE3B31">
        <w:t>3</w:t>
      </w:r>
      <w:r w:rsidR="007B539C" w:rsidRPr="00EE3B31">
        <w:t>-</w:t>
      </w:r>
      <w:r w:rsidR="00F227D8" w:rsidRPr="00EE3B31">
        <w:t>1</w:t>
      </w:r>
      <w:r w:rsidR="00EE3B31">
        <w:t>4</w:t>
      </w:r>
      <w:r w:rsidR="00CB3A55" w:rsidRPr="00EE3B31">
        <w:t>), working with moving averages, or using modeling techniques with several consecutive years of MEPS data to test the fit of specified patterns over time.</w:t>
      </w:r>
      <w:r w:rsidR="00186CA8" w:rsidRPr="00EE3B31">
        <w:rPr>
          <w:b/>
        </w:rPr>
        <w:t xml:space="preserve"> </w:t>
      </w:r>
      <w:r w:rsidR="00CB3A55" w:rsidRPr="00EE3B31">
        <w:t>Finally, researchers should be aware of the impact of multiple comparisons on Type I error</w:t>
      </w:r>
      <w:r w:rsidR="007F3BD7" w:rsidRPr="00EE3B31">
        <w:t>.</w:t>
      </w:r>
      <w:r w:rsidR="00EF5728" w:rsidRPr="00EE3B31">
        <w:t xml:space="preserve"> </w:t>
      </w:r>
      <w:r w:rsidR="0064566A" w:rsidRPr="00EE3B31">
        <w:rPr>
          <w:bCs/>
        </w:rPr>
        <w:t>Without making appropriate allowance for multiple comparisons, undertaking</w:t>
      </w:r>
      <w:r w:rsidR="00016F75" w:rsidRPr="00EE3B31">
        <w:t xml:space="preserve"> numerous statistical significance tests </w:t>
      </w:r>
      <w:r w:rsidR="0064566A" w:rsidRPr="00EE3B31">
        <w:t xml:space="preserve">of trends </w:t>
      </w:r>
      <w:r w:rsidR="00016F75" w:rsidRPr="00EE3B31">
        <w:t xml:space="preserve">increases the likelihood of </w:t>
      </w:r>
      <w:r w:rsidR="0064566A" w:rsidRPr="00EE3B31">
        <w:rPr>
          <w:bCs/>
        </w:rPr>
        <w:t>concluding that a change has taken place when one has not.</w:t>
      </w:r>
    </w:p>
    <w:bookmarkEnd w:id="91"/>
    <w:p w:rsidR="008559D9" w:rsidRDefault="008559D9">
      <w:pPr>
        <w:pStyle w:val="Heading1"/>
      </w:pPr>
      <w:r w:rsidRPr="006F193B">
        <w:t>4.0</w:t>
      </w:r>
      <w:r w:rsidRPr="006F193B">
        <w:tab/>
        <w:t>Strategies for Estimation</w:t>
      </w:r>
      <w:bookmarkEnd w:id="92"/>
      <w:bookmarkEnd w:id="93"/>
      <w:bookmarkEnd w:id="94"/>
    </w:p>
    <w:p w:rsidR="008559D9" w:rsidRPr="006F193B" w:rsidRDefault="008559D9">
      <w:pPr>
        <w:pStyle w:val="Heading2"/>
      </w:pPr>
      <w:bookmarkStart w:id="107" w:name="_Toc215888475"/>
      <w:bookmarkStart w:id="108" w:name="_Toc215977556"/>
      <w:bookmarkStart w:id="109" w:name="45SampWt"/>
      <w:r w:rsidRPr="006F193B">
        <w:t>4.1</w:t>
      </w:r>
      <w:r w:rsidRPr="006F193B">
        <w:tab/>
        <w:t>Developing Event-Level Estimates</w:t>
      </w:r>
      <w:bookmarkEnd w:id="107"/>
      <w:bookmarkEnd w:id="108"/>
    </w:p>
    <w:p w:rsidR="008559D9" w:rsidRDefault="008559D9">
      <w:pPr>
        <w:pStyle w:val="L1-FlLfSp12"/>
        <w:rPr>
          <w:szCs w:val="17"/>
        </w:rPr>
      </w:pPr>
      <w:r w:rsidRPr="00F562F6">
        <w:t xml:space="preserve">The data in this file can </w:t>
      </w:r>
      <w:r>
        <w:t xml:space="preserve">be used to develop national </w:t>
      </w:r>
      <w:r w:rsidR="00B70198">
        <w:t>2014</w:t>
      </w:r>
      <w:r w:rsidR="002A66E8">
        <w:t xml:space="preserve"> event-</w:t>
      </w:r>
      <w:r w:rsidRPr="00F562F6">
        <w:t xml:space="preserve">level </w:t>
      </w:r>
      <w:r>
        <w:t>(</w:t>
      </w:r>
      <w:r w:rsidRPr="00681352">
        <w:t>i.e</w:t>
      </w:r>
      <w:r w:rsidR="00681352">
        <w:t>.,</w:t>
      </w:r>
      <w:r w:rsidRPr="004058CD">
        <w:t xml:space="preserve"> </w:t>
      </w:r>
      <w:r>
        <w:t xml:space="preserve">monthly) </w:t>
      </w:r>
      <w:r w:rsidRPr="00F562F6">
        <w:t>estimates for the U.S. civilian noninstitutionalized population on expenditures and sources of payment for home health care medical provi</w:t>
      </w:r>
      <w:r w:rsidRPr="00BA1201">
        <w:t>der visits.</w:t>
      </w:r>
      <w:r>
        <w:t xml:space="preserve"> </w:t>
      </w:r>
      <w:r w:rsidRPr="00BA1201">
        <w:t>The weight assigned to each home health care medical provider event reported is the person-level weight of the person who was visited.</w:t>
      </w:r>
      <w:r>
        <w:t xml:space="preserve"> </w:t>
      </w:r>
      <w:r w:rsidRPr="00BA1201">
        <w:t>If a person had several events reported, each event is assigned that individual</w:t>
      </w:r>
      <w:r>
        <w:t>’</w:t>
      </w:r>
      <w:r w:rsidRPr="00BA1201">
        <w:t>s person-level weight.</w:t>
      </w:r>
      <w:r>
        <w:t xml:space="preserve"> </w:t>
      </w:r>
      <w:r w:rsidRPr="00BA1201">
        <w:t>E</w:t>
      </w:r>
      <w:r w:rsidRPr="00F562F6">
        <w:t>stim</w:t>
      </w:r>
      <w:r>
        <w:t>ates must be weighted by PERWT</w:t>
      </w:r>
      <w:r w:rsidR="00B70198">
        <w:t>14F</w:t>
      </w:r>
      <w:r w:rsidRPr="00F562F6">
        <w:t xml:space="preserve"> to be natio</w:t>
      </w:r>
      <w:r w:rsidRPr="0046697A">
        <w:t>nally representative.</w:t>
      </w:r>
      <w:r>
        <w:t xml:space="preserve"> </w:t>
      </w:r>
      <w:r w:rsidRPr="0046697A">
        <w:rPr>
          <w:szCs w:val="17"/>
        </w:rPr>
        <w:t xml:space="preserve">For example, the appropriate estimate for the overall mean out-of-pocket payment per month of care is computed as follows (the subscript </w:t>
      </w:r>
      <w:r>
        <w:rPr>
          <w:szCs w:val="17"/>
        </w:rPr>
        <w:t>‘</w:t>
      </w:r>
      <w:r w:rsidRPr="0046697A">
        <w:rPr>
          <w:szCs w:val="17"/>
        </w:rPr>
        <w:t>j</w:t>
      </w:r>
      <w:r>
        <w:rPr>
          <w:szCs w:val="17"/>
        </w:rPr>
        <w:t>’</w:t>
      </w:r>
      <w:r w:rsidRPr="0046697A">
        <w:rPr>
          <w:szCs w:val="17"/>
        </w:rPr>
        <w:t xml:space="preserve"> identifies each event and represents a numbering of events from 1 through the total number of events in the file):</w:t>
      </w:r>
    </w:p>
    <w:p w:rsidR="008559D9" w:rsidRPr="0046697A" w:rsidRDefault="00CC4BB3">
      <w:pPr>
        <w:pStyle w:val="SL-FlLftSgl"/>
        <w:spacing w:after="240"/>
        <w:ind w:left="1440"/>
      </w:pPr>
      <w:r w:rsidRPr="0046697A">
        <w:t xml:space="preserve"> </w:t>
      </w:r>
      <w:r w:rsidR="008559D9" w:rsidRPr="0046697A">
        <w:t>(</w:t>
      </w:r>
      <w:r w:rsidR="008559D9" w:rsidRPr="0046697A">
        <w:sym w:font="Symbol" w:char="F0E5"/>
      </w:r>
      <w:r w:rsidR="008559D9" w:rsidRPr="0046697A">
        <w:rPr>
          <w:i/>
        </w:rPr>
        <w:t xml:space="preserve"> </w:t>
      </w:r>
      <w:proofErr w:type="spellStart"/>
      <w:r w:rsidR="008559D9" w:rsidRPr="0046697A">
        <w:t>W</w:t>
      </w:r>
      <w:r w:rsidR="008559D9" w:rsidRPr="0046697A">
        <w:rPr>
          <w:vertAlign w:val="subscript"/>
        </w:rPr>
        <w:t>j</w:t>
      </w:r>
      <w:proofErr w:type="spellEnd"/>
      <w:r w:rsidR="008559D9" w:rsidRPr="0046697A">
        <w:t xml:space="preserve"> </w:t>
      </w:r>
      <w:proofErr w:type="spellStart"/>
      <w:r w:rsidR="008559D9" w:rsidRPr="0046697A">
        <w:t>X</w:t>
      </w:r>
      <w:r w:rsidR="008559D9" w:rsidRPr="0046697A">
        <w:rPr>
          <w:vertAlign w:val="subscript"/>
        </w:rPr>
        <w:t>j</w:t>
      </w:r>
      <w:proofErr w:type="spellEnd"/>
      <w:r w:rsidR="008559D9" w:rsidRPr="0046697A">
        <w:rPr>
          <w:i/>
        </w:rPr>
        <w:t>)</w:t>
      </w:r>
      <w:proofErr w:type="gramStart"/>
      <w:r w:rsidR="008559D9" w:rsidRPr="0046697A">
        <w:rPr>
          <w:i/>
        </w:rPr>
        <w:t>/</w:t>
      </w:r>
      <w:r w:rsidR="008559D9" w:rsidRPr="0046697A">
        <w:t>(</w:t>
      </w:r>
      <w:proofErr w:type="gramEnd"/>
      <w:r w:rsidR="008559D9" w:rsidRPr="0046697A">
        <w:sym w:font="Symbol" w:char="F0E5"/>
      </w:r>
      <w:r w:rsidR="008559D9" w:rsidRPr="0046697A">
        <w:rPr>
          <w:i/>
        </w:rPr>
        <w:t xml:space="preserve"> </w:t>
      </w:r>
      <w:proofErr w:type="spellStart"/>
      <w:r w:rsidR="008559D9" w:rsidRPr="0046697A">
        <w:t>W</w:t>
      </w:r>
      <w:r w:rsidR="008559D9" w:rsidRPr="0046697A">
        <w:rPr>
          <w:vertAlign w:val="subscript"/>
        </w:rPr>
        <w:t>j</w:t>
      </w:r>
      <w:proofErr w:type="spellEnd"/>
      <w:r w:rsidR="008559D9" w:rsidRPr="0046697A">
        <w:rPr>
          <w:i/>
        </w:rPr>
        <w:t>)</w:t>
      </w:r>
      <w:r w:rsidR="008559D9" w:rsidRPr="0046697A">
        <w:t>, where</w:t>
      </w:r>
    </w:p>
    <w:p w:rsidR="008559D9" w:rsidRPr="0046697A" w:rsidRDefault="008559D9">
      <w:pPr>
        <w:pStyle w:val="SL-FlLftSgl"/>
        <w:ind w:left="5040" w:hanging="2160"/>
      </w:pPr>
      <w:proofErr w:type="spellStart"/>
      <w:r w:rsidRPr="0046697A">
        <w:t>W</w:t>
      </w:r>
      <w:r w:rsidRPr="0046697A">
        <w:rPr>
          <w:vertAlign w:val="subscript"/>
        </w:rPr>
        <w:t>j</w:t>
      </w:r>
      <w:proofErr w:type="spellEnd"/>
      <w:r w:rsidRPr="0046697A">
        <w:t xml:space="preserve"> = </w:t>
      </w:r>
      <w:r>
        <w:t>PERWT</w:t>
      </w:r>
      <w:r w:rsidR="00B70198">
        <w:t>14F</w:t>
      </w:r>
      <w:r w:rsidRPr="0046697A">
        <w:rPr>
          <w:vertAlign w:val="subscript"/>
        </w:rPr>
        <w:t xml:space="preserve">j </w:t>
      </w:r>
      <w:r>
        <w:rPr>
          <w:vertAlign w:val="subscript"/>
        </w:rPr>
        <w:tab/>
      </w:r>
      <w:r w:rsidRPr="0046697A">
        <w:t>(</w:t>
      </w:r>
      <w:r w:rsidR="000A7EDB">
        <w:t>full-year</w:t>
      </w:r>
      <w:r w:rsidRPr="0046697A">
        <w:t xml:space="preserve"> person weight for the person associated with event j) and </w:t>
      </w:r>
    </w:p>
    <w:p w:rsidR="008559D9" w:rsidRPr="0046697A" w:rsidRDefault="008559D9">
      <w:pPr>
        <w:pStyle w:val="SL-FlLftSgl"/>
        <w:spacing w:after="240"/>
        <w:ind w:left="5040" w:hanging="2160"/>
      </w:pPr>
      <w:proofErr w:type="spellStart"/>
      <w:r w:rsidRPr="0046697A">
        <w:t>X</w:t>
      </w:r>
      <w:r w:rsidRPr="0046697A">
        <w:rPr>
          <w:vertAlign w:val="subscript"/>
        </w:rPr>
        <w:t>j</w:t>
      </w:r>
      <w:proofErr w:type="spellEnd"/>
      <w:r w:rsidRPr="0046697A">
        <w:t xml:space="preserve"> = HHSF</w:t>
      </w:r>
      <w:r w:rsidR="00B70198">
        <w:t>14X</w:t>
      </w:r>
      <w:r w:rsidRPr="0046697A">
        <w:rPr>
          <w:vertAlign w:val="subscript"/>
        </w:rPr>
        <w:t>j</w:t>
      </w:r>
      <w:r w:rsidRPr="0046697A">
        <w:rPr>
          <w:i/>
        </w:rPr>
        <w:t xml:space="preserve"> </w:t>
      </w:r>
      <w:r>
        <w:tab/>
      </w:r>
      <w:r w:rsidRPr="0046697A">
        <w:t>(amount paid by self/family for event j)</w:t>
      </w:r>
    </w:p>
    <w:p w:rsidR="008559D9" w:rsidRDefault="008559D9">
      <w:pPr>
        <w:pStyle w:val="L1-FlLfSp12"/>
      </w:pPr>
      <w:r>
        <w:rPr>
          <w:color w:val="000000"/>
          <w:szCs w:val="17"/>
        </w:rPr>
        <w:t xml:space="preserve">Estimates and corresponding </w:t>
      </w:r>
      <w:r>
        <w:t xml:space="preserve">standard errors (SE) can be derived using an appropriate computer software package for complex survey analysis such as SAS, Stata, </w:t>
      </w:r>
      <w:r w:rsidRPr="00F377EF">
        <w:t>SUDAAN or SPSS</w:t>
      </w:r>
      <w:r w:rsidR="00681352" w:rsidRPr="0087290C">
        <w:t>. For information please see</w:t>
      </w:r>
      <w:r w:rsidRPr="0087290C">
        <w:t xml:space="preserve"> </w:t>
      </w:r>
      <w:hyperlink r:id="rId18" w:history="1">
        <w:r w:rsidR="00046B51">
          <w:rPr>
            <w:rStyle w:val="Hyperlink"/>
          </w:rPr>
          <w:t>meps.ahrq.gov/</w:t>
        </w:r>
        <w:proofErr w:type="spellStart"/>
        <w:r w:rsidR="00046B51">
          <w:rPr>
            <w:rStyle w:val="Hyperlink"/>
          </w:rPr>
          <w:t>survey_com</w:t>
        </w:r>
        <w:proofErr w:type="spellEnd"/>
        <w:r w:rsidR="00992AB4">
          <w:rPr>
            <w:rStyle w:val="Hyperlink"/>
          </w:rPr>
          <w:t xml:space="preserve"> </w:t>
        </w:r>
        <w:r w:rsidR="00046B51">
          <w:rPr>
            <w:rStyle w:val="Hyperlink"/>
          </w:rPr>
          <w:t>p/</w:t>
        </w:r>
        <w:proofErr w:type="spellStart"/>
        <w:r w:rsidR="00046B51">
          <w:rPr>
            <w:rStyle w:val="Hyperlink"/>
          </w:rPr>
          <w:t>standard_errors.jsp</w:t>
        </w:r>
        <w:proofErr w:type="spellEnd"/>
      </w:hyperlink>
      <w:r>
        <w:t xml:space="preserve">. </w:t>
      </w:r>
    </w:p>
    <w:p w:rsidR="008559D9" w:rsidRPr="00395963" w:rsidRDefault="008559D9">
      <w:pPr>
        <w:pStyle w:val="L1-FlLfSp12"/>
      </w:pPr>
      <w:r>
        <w:lastRenderedPageBreak/>
        <w:t xml:space="preserve">The tables below contain the event-level estimates for several key variables on this file. </w:t>
      </w:r>
      <w:r w:rsidRPr="00395963">
        <w:t>Informal care (</w:t>
      </w:r>
      <w:r w:rsidRPr="00F377EF">
        <w:t>MPCELIG</w:t>
      </w:r>
      <w:r w:rsidRPr="00395963">
        <w:t xml:space="preserve"> = 3) is not included in the table</w:t>
      </w:r>
      <w:r>
        <w:t>s</w:t>
      </w:r>
      <w:r w:rsidRPr="00395963">
        <w:t xml:space="preserve"> because, by definition, there are no payments for those events and, therefore, no expenditure data are collected.</w:t>
      </w:r>
    </w:p>
    <w:p w:rsidR="00D22EA7" w:rsidRPr="007260B3" w:rsidRDefault="008559D9">
      <w:pPr>
        <w:pStyle w:val="L1-FlLfSp12"/>
        <w:rPr>
          <w:b/>
        </w:rPr>
      </w:pPr>
      <w:r w:rsidRPr="007260B3">
        <w:rPr>
          <w:b/>
        </w:rPr>
        <w:t xml:space="preserve">Selected Event-Level Estimates </w:t>
      </w:r>
    </w:p>
    <w:p w:rsidR="008559D9" w:rsidRPr="007803A1" w:rsidRDefault="008559D9">
      <w:pPr>
        <w:pStyle w:val="L1-FlLfSp12"/>
        <w:rPr>
          <w:b/>
        </w:rPr>
      </w:pPr>
      <w:r w:rsidRPr="007803A1">
        <w:rPr>
          <w:b/>
        </w:rPr>
        <w:t>Expenditures: Home Health Agency &amp; Pai</w:t>
      </w:r>
      <w:r w:rsidR="0042433C">
        <w:rPr>
          <w:b/>
        </w:rPr>
        <w:t>d Independents (MPCELIG = 1, 2)</w:t>
      </w:r>
      <w:bookmarkStart w:id="110" w:name="_GoBack"/>
      <w:bookmarkEnd w:id="110"/>
    </w:p>
    <w:tbl>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994"/>
        <w:gridCol w:w="1530"/>
        <w:gridCol w:w="2151"/>
        <w:gridCol w:w="2511"/>
      </w:tblGrid>
      <w:tr w:rsidR="00DB4F08" w:rsidRPr="00DB4F08" w:rsidTr="005D3BED">
        <w:trPr>
          <w:trHeight w:val="429"/>
          <w:tblHeader/>
        </w:trPr>
        <w:tc>
          <w:tcPr>
            <w:tcW w:w="3994" w:type="dxa"/>
            <w:vAlign w:val="center"/>
          </w:tcPr>
          <w:p w:rsidR="008559D9" w:rsidRPr="00DB4F08" w:rsidRDefault="008559D9" w:rsidP="004A4C82">
            <w:pPr>
              <w:pStyle w:val="SL-FlLftSgl"/>
              <w:widowControl w:val="0"/>
              <w:spacing w:before="40" w:after="40"/>
              <w:jc w:val="center"/>
              <w:rPr>
                <w:b/>
              </w:rPr>
            </w:pPr>
            <w:r w:rsidRPr="00DB4F08">
              <w:rPr>
                <w:b/>
              </w:rPr>
              <w:t>Estimate of Interest</w:t>
            </w:r>
          </w:p>
        </w:tc>
        <w:tc>
          <w:tcPr>
            <w:tcW w:w="1530" w:type="dxa"/>
            <w:tcBorders>
              <w:bottom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Variable</w:t>
            </w:r>
          </w:p>
        </w:tc>
        <w:tc>
          <w:tcPr>
            <w:tcW w:w="2151" w:type="dxa"/>
            <w:vAlign w:val="center"/>
          </w:tcPr>
          <w:p w:rsidR="008559D9" w:rsidRPr="00DB4F08" w:rsidRDefault="008559D9" w:rsidP="004A4C82">
            <w:pPr>
              <w:pStyle w:val="SL-FlLftSgl"/>
              <w:widowControl w:val="0"/>
              <w:spacing w:before="40" w:after="40"/>
              <w:jc w:val="center"/>
              <w:rPr>
                <w:b/>
              </w:rPr>
            </w:pPr>
            <w:r w:rsidRPr="00DB4F08">
              <w:rPr>
                <w:b/>
              </w:rPr>
              <w:t>Estimate (SE)</w:t>
            </w:r>
          </w:p>
        </w:tc>
        <w:tc>
          <w:tcPr>
            <w:tcW w:w="2511" w:type="dxa"/>
            <w:vAlign w:val="center"/>
          </w:tcPr>
          <w:p w:rsidR="008559D9" w:rsidRPr="00DB4F08" w:rsidRDefault="008559D9" w:rsidP="004A4C82">
            <w:pPr>
              <w:pStyle w:val="SL-FlLftSgl"/>
              <w:widowControl w:val="0"/>
              <w:spacing w:before="40" w:after="40"/>
              <w:jc w:val="center"/>
              <w:rPr>
                <w:b/>
              </w:rPr>
            </w:pPr>
            <w:r w:rsidRPr="00DB4F08">
              <w:rPr>
                <w:b/>
              </w:rPr>
              <w:t xml:space="preserve">Estimate </w:t>
            </w:r>
            <w:r w:rsidR="00CB3A55" w:rsidRPr="00DB4F08">
              <w:rPr>
                <w:b/>
              </w:rPr>
              <w:t>Excluding Zero Payment Events (SE)</w:t>
            </w:r>
          </w:p>
        </w:tc>
      </w:tr>
      <w:tr w:rsidR="002E7832" w:rsidRPr="00DB4F08" w:rsidTr="005D3BED">
        <w:trPr>
          <w:trHeight w:val="507"/>
        </w:trPr>
        <w:tc>
          <w:tcPr>
            <w:tcW w:w="3994" w:type="dxa"/>
            <w:vAlign w:val="center"/>
          </w:tcPr>
          <w:p w:rsidR="002E7832" w:rsidRPr="00DB4F08" w:rsidRDefault="002E7832" w:rsidP="004A4C82">
            <w:pPr>
              <w:pStyle w:val="SL-FlLftSgl"/>
              <w:widowControl w:val="0"/>
              <w:spacing w:before="40" w:after="40"/>
            </w:pPr>
            <w:r w:rsidRPr="00DB4F08">
              <w:t xml:space="preserve">Proportion of events with </w:t>
            </w:r>
            <w:r>
              <w:br/>
            </w:r>
            <w:r w:rsidRPr="00DB4F08">
              <w:t>expenditures</w:t>
            </w:r>
            <w:r>
              <w:t xml:space="preserve"> </w:t>
            </w:r>
            <w:r w:rsidRPr="00DB4F08">
              <w:t>&gt;</w:t>
            </w:r>
            <w:r>
              <w:t xml:space="preserve"> </w:t>
            </w:r>
            <w:r w:rsidRPr="00DB4F08">
              <w:t>0*</w:t>
            </w:r>
          </w:p>
        </w:tc>
        <w:tc>
          <w:tcPr>
            <w:tcW w:w="1530" w:type="dxa"/>
            <w:tcBorders>
              <w:top w:val="single" w:sz="4" w:space="0" w:color="auto"/>
            </w:tcBorders>
            <w:vAlign w:val="center"/>
          </w:tcPr>
          <w:p w:rsidR="002E7832" w:rsidRPr="00E60B9E" w:rsidRDefault="002E7832" w:rsidP="0013067D">
            <w:pPr>
              <w:pStyle w:val="SL-FlLftSgl"/>
              <w:widowControl w:val="0"/>
              <w:spacing w:before="40" w:after="40"/>
              <w:jc w:val="center"/>
            </w:pPr>
            <w:r w:rsidRPr="00E60B9E">
              <w:t>HHXP</w:t>
            </w:r>
            <w:r w:rsidR="00B70198" w:rsidRPr="00E60B9E">
              <w:t>14X</w:t>
            </w:r>
          </w:p>
        </w:tc>
        <w:tc>
          <w:tcPr>
            <w:tcW w:w="2151" w:type="dxa"/>
            <w:tcBorders>
              <w:top w:val="single" w:sz="4" w:space="0" w:color="auto"/>
            </w:tcBorders>
            <w:vAlign w:val="center"/>
          </w:tcPr>
          <w:p w:rsidR="002E7832" w:rsidRPr="009E4954" w:rsidRDefault="00D850D7" w:rsidP="004569A3">
            <w:pPr>
              <w:jc w:val="center"/>
            </w:pPr>
            <w:r w:rsidRPr="009E4954">
              <w:t>0.</w:t>
            </w:r>
            <w:r w:rsidR="00D678A0" w:rsidRPr="009E4954">
              <w:t>973</w:t>
            </w:r>
            <w:r w:rsidR="004569A3" w:rsidRPr="009E4954">
              <w:t xml:space="preserve"> </w:t>
            </w:r>
            <w:r w:rsidRPr="009E4954">
              <w:t>(</w:t>
            </w:r>
            <w:r w:rsidR="002E7832" w:rsidRPr="009E4954">
              <w:t>0.</w:t>
            </w:r>
            <w:r w:rsidR="00D678A0" w:rsidRPr="009E4954">
              <w:t>0078</w:t>
            </w:r>
            <w:r w:rsidRPr="009E4954">
              <w:t>)</w:t>
            </w:r>
          </w:p>
        </w:tc>
        <w:tc>
          <w:tcPr>
            <w:tcW w:w="2511" w:type="dxa"/>
            <w:vAlign w:val="center"/>
          </w:tcPr>
          <w:p w:rsidR="002E7832" w:rsidRPr="009E4954" w:rsidRDefault="002E7832">
            <w:pPr>
              <w:jc w:val="center"/>
            </w:pPr>
            <w:r w:rsidRPr="009E4954">
              <w:t>_________</w:t>
            </w:r>
          </w:p>
        </w:tc>
      </w:tr>
      <w:tr w:rsidR="002E7832" w:rsidRPr="00DB4F08" w:rsidTr="005D3BED">
        <w:trPr>
          <w:trHeight w:val="507"/>
        </w:trPr>
        <w:tc>
          <w:tcPr>
            <w:tcW w:w="3994" w:type="dxa"/>
            <w:vAlign w:val="center"/>
          </w:tcPr>
          <w:p w:rsidR="002E7832" w:rsidRPr="00DB4F08" w:rsidRDefault="002E7832" w:rsidP="004A4C82">
            <w:pPr>
              <w:pStyle w:val="SL-FlLftSgl"/>
              <w:widowControl w:val="0"/>
              <w:spacing w:before="40" w:after="40"/>
            </w:pPr>
            <w:r w:rsidRPr="00DB4F08">
              <w:t>Mean total payments per month of care</w:t>
            </w:r>
          </w:p>
        </w:tc>
        <w:tc>
          <w:tcPr>
            <w:tcW w:w="1530" w:type="dxa"/>
            <w:vAlign w:val="center"/>
          </w:tcPr>
          <w:p w:rsidR="002E7832" w:rsidRPr="00E60B9E" w:rsidRDefault="002E7832" w:rsidP="0013067D">
            <w:pPr>
              <w:pStyle w:val="SL-FlLftSgl"/>
              <w:widowControl w:val="0"/>
              <w:spacing w:before="40" w:after="40"/>
              <w:jc w:val="center"/>
            </w:pPr>
            <w:r w:rsidRPr="00E60B9E">
              <w:t>HHXP</w:t>
            </w:r>
            <w:r w:rsidR="00B70198" w:rsidRPr="00E60B9E">
              <w:t>14X</w:t>
            </w:r>
          </w:p>
        </w:tc>
        <w:tc>
          <w:tcPr>
            <w:tcW w:w="2151" w:type="dxa"/>
            <w:vAlign w:val="center"/>
          </w:tcPr>
          <w:p w:rsidR="002E7832" w:rsidRPr="009E4954" w:rsidRDefault="00D850D7" w:rsidP="004569A3">
            <w:pPr>
              <w:jc w:val="center"/>
            </w:pPr>
            <w:r w:rsidRPr="009E4954">
              <w:t>$1,</w:t>
            </w:r>
            <w:r w:rsidR="00EA3D10" w:rsidRPr="009E4954">
              <w:t>415</w:t>
            </w:r>
            <w:r w:rsidR="004569A3" w:rsidRPr="009E4954">
              <w:t xml:space="preserve"> </w:t>
            </w:r>
            <w:r w:rsidRPr="009E4954">
              <w:t>(</w:t>
            </w:r>
            <w:r w:rsidR="00D678A0" w:rsidRPr="009E4954">
              <w:t>130.40</w:t>
            </w:r>
            <w:r w:rsidR="004569A3" w:rsidRPr="009E4954">
              <w:t>00</w:t>
            </w:r>
            <w:r w:rsidRPr="009E4954">
              <w:t>)</w:t>
            </w:r>
          </w:p>
        </w:tc>
        <w:tc>
          <w:tcPr>
            <w:tcW w:w="2511" w:type="dxa"/>
            <w:vAlign w:val="center"/>
          </w:tcPr>
          <w:p w:rsidR="002E7832" w:rsidRPr="009E4954" w:rsidRDefault="00D850D7" w:rsidP="00CA06C5">
            <w:pPr>
              <w:jc w:val="center"/>
            </w:pPr>
            <w:r w:rsidRPr="009E4954">
              <w:t>$1,</w:t>
            </w:r>
            <w:r w:rsidR="00CA06C5" w:rsidRPr="009E4954">
              <w:t>454</w:t>
            </w:r>
            <w:r w:rsidR="004569A3" w:rsidRPr="009E4954">
              <w:t xml:space="preserve"> </w:t>
            </w:r>
            <w:r w:rsidRPr="009E4954">
              <w:t>(</w:t>
            </w:r>
            <w:r w:rsidR="00CA06C5" w:rsidRPr="009E4954">
              <w:t>132.8000</w:t>
            </w:r>
            <w:r w:rsidRPr="009E4954">
              <w:t>)</w:t>
            </w:r>
          </w:p>
        </w:tc>
      </w:tr>
      <w:tr w:rsidR="002E7832" w:rsidRPr="00DB4F08" w:rsidTr="005D3BED">
        <w:trPr>
          <w:trHeight w:val="620"/>
        </w:trPr>
        <w:tc>
          <w:tcPr>
            <w:tcW w:w="3994" w:type="dxa"/>
            <w:vAlign w:val="center"/>
          </w:tcPr>
          <w:p w:rsidR="002E7832" w:rsidRPr="00DB4F08" w:rsidRDefault="002E7832" w:rsidP="004A4C82">
            <w:pPr>
              <w:widowControl w:val="0"/>
              <w:spacing w:line="240" w:lineRule="auto"/>
              <w:rPr>
                <w:szCs w:val="24"/>
              </w:rPr>
            </w:pPr>
            <w:r w:rsidRPr="00DB4F08">
              <w:rPr>
                <w:szCs w:val="24"/>
              </w:rPr>
              <w:t>Mean out-of-pocket payments per month of care</w:t>
            </w:r>
          </w:p>
        </w:tc>
        <w:tc>
          <w:tcPr>
            <w:tcW w:w="1530" w:type="dxa"/>
            <w:vAlign w:val="center"/>
          </w:tcPr>
          <w:p w:rsidR="002E7832" w:rsidRPr="00E60B9E" w:rsidRDefault="002E7832" w:rsidP="0013067D">
            <w:pPr>
              <w:widowControl w:val="0"/>
              <w:spacing w:line="240" w:lineRule="auto"/>
              <w:jc w:val="center"/>
            </w:pPr>
            <w:r w:rsidRPr="00E60B9E">
              <w:t>HHSF</w:t>
            </w:r>
            <w:r w:rsidR="00B70198" w:rsidRPr="00E60B9E">
              <w:t>14X</w:t>
            </w:r>
          </w:p>
        </w:tc>
        <w:tc>
          <w:tcPr>
            <w:tcW w:w="2151" w:type="dxa"/>
            <w:vAlign w:val="center"/>
          </w:tcPr>
          <w:p w:rsidR="002E7832" w:rsidRPr="009E4954" w:rsidRDefault="00D850D7" w:rsidP="00E55FD0">
            <w:pPr>
              <w:jc w:val="center"/>
            </w:pPr>
            <w:r w:rsidRPr="009E4954">
              <w:t>$</w:t>
            </w:r>
            <w:r w:rsidR="00D678A0" w:rsidRPr="009E4954">
              <w:t>93</w:t>
            </w:r>
            <w:r w:rsidR="00E55FD0" w:rsidRPr="009E4954">
              <w:t xml:space="preserve"> </w:t>
            </w:r>
            <w:r w:rsidRPr="009E4954">
              <w:t>(</w:t>
            </w:r>
            <w:r w:rsidR="00D678A0" w:rsidRPr="009E4954">
              <w:t>21.7</w:t>
            </w:r>
            <w:r w:rsidR="00E55FD0" w:rsidRPr="009E4954">
              <w:t>000</w:t>
            </w:r>
            <w:r w:rsidRPr="009E4954">
              <w:t>)</w:t>
            </w:r>
          </w:p>
        </w:tc>
        <w:tc>
          <w:tcPr>
            <w:tcW w:w="2511" w:type="dxa"/>
            <w:vAlign w:val="center"/>
          </w:tcPr>
          <w:p w:rsidR="002E7832" w:rsidRPr="009E4954" w:rsidRDefault="00D850D7" w:rsidP="00235202">
            <w:pPr>
              <w:jc w:val="center"/>
            </w:pPr>
            <w:r w:rsidRPr="009E4954">
              <w:t>$</w:t>
            </w:r>
            <w:r w:rsidR="00235202" w:rsidRPr="009E4954">
              <w:t>9</w:t>
            </w:r>
            <w:r w:rsidR="00A5121F" w:rsidRPr="009E4954">
              <w:t>6</w:t>
            </w:r>
            <w:r w:rsidR="00235202" w:rsidRPr="009E4954">
              <w:t xml:space="preserve"> </w:t>
            </w:r>
            <w:r w:rsidRPr="009E4954">
              <w:t>(</w:t>
            </w:r>
            <w:r w:rsidR="00A5121F" w:rsidRPr="009E4954">
              <w:t>22.3</w:t>
            </w:r>
            <w:r w:rsidR="00235202" w:rsidRPr="009E4954">
              <w:t>000</w:t>
            </w:r>
            <w:r w:rsidRPr="009E4954">
              <w:t>)</w:t>
            </w:r>
          </w:p>
        </w:tc>
      </w:tr>
      <w:tr w:rsidR="002E7832" w:rsidRPr="00DB4F08" w:rsidTr="005D3BED">
        <w:trPr>
          <w:trHeight w:val="620"/>
        </w:trPr>
        <w:tc>
          <w:tcPr>
            <w:tcW w:w="3994" w:type="dxa"/>
            <w:vAlign w:val="center"/>
          </w:tcPr>
          <w:p w:rsidR="002E7832" w:rsidRPr="00DB4F08" w:rsidRDefault="002E7832" w:rsidP="004A4C82">
            <w:pPr>
              <w:pStyle w:val="SL-FlLftSgl"/>
              <w:widowControl w:val="0"/>
              <w:spacing w:before="40" w:after="40"/>
            </w:pPr>
            <w:r w:rsidRPr="00DB4F08">
              <w:t xml:space="preserve">Mean proportion of total monthly expenditures paid out of pocket </w:t>
            </w:r>
          </w:p>
        </w:tc>
        <w:tc>
          <w:tcPr>
            <w:tcW w:w="1530" w:type="dxa"/>
            <w:vAlign w:val="center"/>
          </w:tcPr>
          <w:p w:rsidR="002E7832" w:rsidRPr="00E60B9E" w:rsidRDefault="002E7832" w:rsidP="0013067D">
            <w:pPr>
              <w:pStyle w:val="SL-FlLftSgl"/>
              <w:widowControl w:val="0"/>
              <w:spacing w:before="40" w:after="40"/>
              <w:jc w:val="center"/>
            </w:pPr>
            <w:r w:rsidRPr="00E60B9E">
              <w:t>HHSF</w:t>
            </w:r>
            <w:r w:rsidR="00B70198" w:rsidRPr="00E60B9E">
              <w:t>14X</w:t>
            </w:r>
            <w:r w:rsidRPr="00E60B9E">
              <w:t>/</w:t>
            </w:r>
            <w:r w:rsidRPr="00E60B9E">
              <w:br/>
              <w:t>HHXP</w:t>
            </w:r>
            <w:r w:rsidR="00B70198" w:rsidRPr="00E60B9E">
              <w:t>14X</w:t>
            </w:r>
          </w:p>
        </w:tc>
        <w:tc>
          <w:tcPr>
            <w:tcW w:w="2151" w:type="dxa"/>
            <w:vAlign w:val="center"/>
          </w:tcPr>
          <w:p w:rsidR="002E7832" w:rsidRPr="009E4954" w:rsidRDefault="002E7832">
            <w:pPr>
              <w:jc w:val="center"/>
            </w:pPr>
            <w:r w:rsidRPr="009E4954">
              <w:t>_________</w:t>
            </w:r>
          </w:p>
        </w:tc>
        <w:tc>
          <w:tcPr>
            <w:tcW w:w="2511" w:type="dxa"/>
            <w:vAlign w:val="center"/>
          </w:tcPr>
          <w:p w:rsidR="002E7832" w:rsidRPr="009E4954" w:rsidRDefault="00D850D7" w:rsidP="006F37FE">
            <w:pPr>
              <w:jc w:val="center"/>
            </w:pPr>
            <w:r w:rsidRPr="009E4954">
              <w:t>0.</w:t>
            </w:r>
            <w:r w:rsidR="00A5121F" w:rsidRPr="009E4954">
              <w:t>162</w:t>
            </w:r>
            <w:r w:rsidR="006F37FE" w:rsidRPr="009E4954">
              <w:t xml:space="preserve"> </w:t>
            </w:r>
            <w:r w:rsidRPr="009E4954">
              <w:t>(</w:t>
            </w:r>
            <w:r w:rsidR="002E7832" w:rsidRPr="009E4954">
              <w:t>0.</w:t>
            </w:r>
            <w:r w:rsidR="00A5121F" w:rsidRPr="009E4954">
              <w:t>0319</w:t>
            </w:r>
            <w:r w:rsidRPr="009E4954">
              <w:t>)</w:t>
            </w:r>
          </w:p>
        </w:tc>
      </w:tr>
      <w:tr w:rsidR="002E7832" w:rsidRPr="00DB4F08" w:rsidTr="005D3BED">
        <w:trPr>
          <w:trHeight w:val="745"/>
        </w:trPr>
        <w:tc>
          <w:tcPr>
            <w:tcW w:w="3994" w:type="dxa"/>
            <w:tcBorders>
              <w:bottom w:val="single" w:sz="4" w:space="0" w:color="auto"/>
            </w:tcBorders>
            <w:vAlign w:val="center"/>
          </w:tcPr>
          <w:p w:rsidR="002E7832" w:rsidRPr="00DB4F08" w:rsidRDefault="002E7832" w:rsidP="004A4C82">
            <w:pPr>
              <w:pStyle w:val="SL-FlLftSgl"/>
              <w:widowControl w:val="0"/>
              <w:spacing w:before="40" w:after="40"/>
            </w:pPr>
            <w:r w:rsidRPr="00DB4F08">
              <w:t>Mean total payments per month where any services provided due to hospitalization (HOSPITAL</w:t>
            </w:r>
            <w:r>
              <w:t xml:space="preserve"> </w:t>
            </w:r>
            <w:r w:rsidRPr="00DB4F08">
              <w:t>=</w:t>
            </w:r>
            <w:r>
              <w:t xml:space="preserve"> </w:t>
            </w:r>
            <w:r w:rsidRPr="00DB4F08">
              <w:t>1)</w:t>
            </w:r>
          </w:p>
        </w:tc>
        <w:tc>
          <w:tcPr>
            <w:tcW w:w="1530" w:type="dxa"/>
            <w:tcBorders>
              <w:bottom w:val="single" w:sz="4" w:space="0" w:color="auto"/>
            </w:tcBorders>
            <w:vAlign w:val="center"/>
          </w:tcPr>
          <w:p w:rsidR="002E7832" w:rsidRPr="00E60B9E" w:rsidRDefault="002E7832" w:rsidP="0013067D">
            <w:pPr>
              <w:pStyle w:val="SL-FlLftSgl"/>
              <w:widowControl w:val="0"/>
              <w:spacing w:before="40" w:after="40"/>
              <w:jc w:val="center"/>
            </w:pPr>
            <w:r w:rsidRPr="00E60B9E">
              <w:t>HHXP</w:t>
            </w:r>
            <w:r w:rsidR="00B70198" w:rsidRPr="00E60B9E">
              <w:t>14X</w:t>
            </w:r>
          </w:p>
        </w:tc>
        <w:tc>
          <w:tcPr>
            <w:tcW w:w="2151" w:type="dxa"/>
            <w:tcBorders>
              <w:bottom w:val="single" w:sz="4" w:space="0" w:color="auto"/>
            </w:tcBorders>
            <w:vAlign w:val="center"/>
          </w:tcPr>
          <w:p w:rsidR="002E7832" w:rsidRPr="009E4954" w:rsidRDefault="00D850D7" w:rsidP="00FE4798">
            <w:pPr>
              <w:jc w:val="center"/>
            </w:pPr>
            <w:r w:rsidRPr="009E4954">
              <w:t>$</w:t>
            </w:r>
            <w:r w:rsidR="00D678A0" w:rsidRPr="009E4954">
              <w:t>1,345</w:t>
            </w:r>
            <w:r w:rsidRPr="009E4954">
              <w:t xml:space="preserve"> (</w:t>
            </w:r>
            <w:r w:rsidR="00D678A0" w:rsidRPr="009E4954">
              <w:t>106.7</w:t>
            </w:r>
            <w:r w:rsidR="00FE4798" w:rsidRPr="009E4954">
              <w:t>000</w:t>
            </w:r>
            <w:r w:rsidRPr="009E4954">
              <w:t>)</w:t>
            </w:r>
          </w:p>
        </w:tc>
        <w:tc>
          <w:tcPr>
            <w:tcW w:w="2511" w:type="dxa"/>
            <w:tcBorders>
              <w:bottom w:val="single" w:sz="4" w:space="0" w:color="auto"/>
            </w:tcBorders>
            <w:vAlign w:val="center"/>
          </w:tcPr>
          <w:p w:rsidR="002E7832" w:rsidRPr="009E4954" w:rsidRDefault="00D850D7" w:rsidP="00FE4798">
            <w:pPr>
              <w:jc w:val="center"/>
            </w:pPr>
            <w:r w:rsidRPr="009E4954">
              <w:t>$1,</w:t>
            </w:r>
            <w:r w:rsidR="00A5121F" w:rsidRPr="009E4954">
              <w:t>362</w:t>
            </w:r>
            <w:r w:rsidR="00FE4798" w:rsidRPr="009E4954">
              <w:t xml:space="preserve"> </w:t>
            </w:r>
            <w:r w:rsidR="00A5121F" w:rsidRPr="009E4954">
              <w:t>(107</w:t>
            </w:r>
            <w:r w:rsidR="00FE4798" w:rsidRPr="009E4954">
              <w:t>.</w:t>
            </w:r>
            <w:r w:rsidR="00A5121F" w:rsidRPr="009E4954">
              <w:t>9</w:t>
            </w:r>
            <w:r w:rsidR="00FE4798" w:rsidRPr="009E4954">
              <w:t>000</w:t>
            </w:r>
            <w:r w:rsidRPr="009E4954">
              <w:t>)</w:t>
            </w:r>
          </w:p>
        </w:tc>
      </w:tr>
    </w:tbl>
    <w:p w:rsidR="008559D9" w:rsidRPr="007260B3" w:rsidRDefault="008559D9">
      <w:pPr>
        <w:pStyle w:val="L1-FlLfSp12"/>
        <w:spacing w:before="240"/>
        <w:rPr>
          <w:b/>
        </w:rPr>
      </w:pPr>
      <w:r w:rsidRPr="007260B3">
        <w:rPr>
          <w:b/>
        </w:rPr>
        <w:t>Expenditures: Home Health Agency Providers only (MPCELIG</w:t>
      </w:r>
      <w:r w:rsidR="00DF4EE0" w:rsidRPr="007260B3">
        <w:rPr>
          <w:b/>
        </w:rPr>
        <w:t xml:space="preserve"> </w:t>
      </w:r>
      <w:r w:rsidRPr="007260B3">
        <w:rPr>
          <w:b/>
        </w:rPr>
        <w:t>=</w:t>
      </w:r>
      <w:r w:rsidR="00DF4EE0" w:rsidRPr="007260B3">
        <w:rPr>
          <w:b/>
        </w:rPr>
        <w:t xml:space="preserve"> </w:t>
      </w:r>
      <w:r w:rsidRPr="007260B3">
        <w:rPr>
          <w:b/>
        </w:rPr>
        <w:t>1)</w:t>
      </w:r>
    </w:p>
    <w:tbl>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994"/>
        <w:gridCol w:w="1530"/>
        <w:gridCol w:w="2151"/>
        <w:gridCol w:w="2511"/>
      </w:tblGrid>
      <w:tr w:rsidR="00DB4F08" w:rsidRPr="00DB4F08" w:rsidTr="005D3BED">
        <w:trPr>
          <w:trHeight w:val="440"/>
        </w:trPr>
        <w:tc>
          <w:tcPr>
            <w:tcW w:w="3994" w:type="dxa"/>
            <w:tcBorders>
              <w:top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Estimate of Interest</w:t>
            </w:r>
          </w:p>
        </w:tc>
        <w:tc>
          <w:tcPr>
            <w:tcW w:w="1530" w:type="dxa"/>
            <w:tcBorders>
              <w:top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Variable</w:t>
            </w:r>
          </w:p>
        </w:tc>
        <w:tc>
          <w:tcPr>
            <w:tcW w:w="2151" w:type="dxa"/>
            <w:tcBorders>
              <w:top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Estimate (SE)</w:t>
            </w:r>
          </w:p>
        </w:tc>
        <w:tc>
          <w:tcPr>
            <w:tcW w:w="2511" w:type="dxa"/>
            <w:tcBorders>
              <w:top w:val="single" w:sz="4" w:space="0" w:color="auto"/>
            </w:tcBorders>
            <w:vAlign w:val="center"/>
          </w:tcPr>
          <w:p w:rsidR="008559D9" w:rsidRPr="00DB4F08" w:rsidRDefault="00CB3A55" w:rsidP="004A4C82">
            <w:pPr>
              <w:pStyle w:val="SL-FlLftSgl"/>
              <w:widowControl w:val="0"/>
              <w:spacing w:before="40" w:after="40"/>
              <w:jc w:val="center"/>
              <w:rPr>
                <w:b/>
              </w:rPr>
            </w:pPr>
            <w:r w:rsidRPr="00DB4F08">
              <w:rPr>
                <w:b/>
              </w:rPr>
              <w:t>Estimate Excluding Zero Payment Events (SE)</w:t>
            </w:r>
          </w:p>
        </w:tc>
      </w:tr>
      <w:tr w:rsidR="00382ACB" w:rsidRPr="00382ACB" w:rsidTr="005D3BED">
        <w:trPr>
          <w:trHeight w:val="440"/>
        </w:trPr>
        <w:tc>
          <w:tcPr>
            <w:tcW w:w="3994" w:type="dxa"/>
            <w:tcBorders>
              <w:top w:val="single" w:sz="4" w:space="0" w:color="auto"/>
            </w:tcBorders>
            <w:vAlign w:val="center"/>
          </w:tcPr>
          <w:p w:rsidR="002E7832" w:rsidRPr="00DB4F08" w:rsidRDefault="002E7832" w:rsidP="004A4C82">
            <w:pPr>
              <w:pStyle w:val="SL-FlLftSgl"/>
              <w:widowControl w:val="0"/>
              <w:spacing w:before="40" w:after="40"/>
            </w:pPr>
            <w:bookmarkStart w:id="111" w:name="_Hlk160946830"/>
            <w:r>
              <w:t>Proportion of events with</w:t>
            </w:r>
            <w:r>
              <w:br/>
            </w:r>
            <w:r w:rsidRPr="00DB4F08">
              <w:t>expenditures</w:t>
            </w:r>
            <w:r>
              <w:t xml:space="preserve"> </w:t>
            </w:r>
            <w:r w:rsidRPr="00DB4F08">
              <w:t>&gt;</w:t>
            </w:r>
            <w:r>
              <w:t xml:space="preserve"> </w:t>
            </w:r>
            <w:r w:rsidRPr="00DB4F08">
              <w:t>0*</w:t>
            </w:r>
          </w:p>
        </w:tc>
        <w:tc>
          <w:tcPr>
            <w:tcW w:w="1530" w:type="dxa"/>
            <w:tcBorders>
              <w:top w:val="single" w:sz="4" w:space="0" w:color="auto"/>
            </w:tcBorders>
            <w:vAlign w:val="center"/>
          </w:tcPr>
          <w:p w:rsidR="002E7832" w:rsidRPr="00E60B9E" w:rsidRDefault="002E7832" w:rsidP="0070592D">
            <w:pPr>
              <w:pStyle w:val="SL-FlLftSgl"/>
              <w:widowControl w:val="0"/>
              <w:spacing w:before="40" w:after="40"/>
              <w:jc w:val="center"/>
            </w:pPr>
            <w:r w:rsidRPr="00E60B9E">
              <w:t>HHXP</w:t>
            </w:r>
            <w:r w:rsidR="00B70198" w:rsidRPr="00E60B9E">
              <w:t>14X</w:t>
            </w:r>
          </w:p>
        </w:tc>
        <w:tc>
          <w:tcPr>
            <w:tcW w:w="2151" w:type="dxa"/>
            <w:tcBorders>
              <w:top w:val="single" w:sz="4" w:space="0" w:color="auto"/>
            </w:tcBorders>
            <w:vAlign w:val="center"/>
          </w:tcPr>
          <w:p w:rsidR="002E7832" w:rsidRPr="009E4954" w:rsidRDefault="00D850D7" w:rsidP="00C95319">
            <w:pPr>
              <w:jc w:val="center"/>
            </w:pPr>
            <w:r w:rsidRPr="009E4954">
              <w:t>0.</w:t>
            </w:r>
            <w:r w:rsidR="00D678A0" w:rsidRPr="009E4954">
              <w:t>972</w:t>
            </w:r>
            <w:r w:rsidR="00C95319" w:rsidRPr="009E4954">
              <w:t xml:space="preserve"> </w:t>
            </w:r>
            <w:r w:rsidRPr="009E4954">
              <w:t>(</w:t>
            </w:r>
            <w:r w:rsidR="002E7832" w:rsidRPr="009E4954">
              <w:t>0.</w:t>
            </w:r>
            <w:r w:rsidR="00D678A0" w:rsidRPr="009E4954">
              <w:t>0092</w:t>
            </w:r>
            <w:r w:rsidRPr="009E4954">
              <w:t>)</w:t>
            </w:r>
          </w:p>
        </w:tc>
        <w:tc>
          <w:tcPr>
            <w:tcW w:w="2511" w:type="dxa"/>
            <w:tcBorders>
              <w:top w:val="single" w:sz="4" w:space="0" w:color="auto"/>
            </w:tcBorders>
            <w:vAlign w:val="center"/>
          </w:tcPr>
          <w:p w:rsidR="002E7832" w:rsidRPr="009E4954" w:rsidRDefault="002E7832">
            <w:pPr>
              <w:jc w:val="center"/>
            </w:pPr>
            <w:r w:rsidRPr="009E4954">
              <w:t>_________</w:t>
            </w:r>
          </w:p>
        </w:tc>
      </w:tr>
      <w:bookmarkEnd w:id="111"/>
      <w:tr w:rsidR="00382ACB" w:rsidRPr="00382ACB" w:rsidTr="005D3BED">
        <w:trPr>
          <w:trHeight w:val="440"/>
        </w:trPr>
        <w:tc>
          <w:tcPr>
            <w:tcW w:w="3994" w:type="dxa"/>
            <w:vAlign w:val="center"/>
          </w:tcPr>
          <w:p w:rsidR="002E7832" w:rsidRPr="00DB4F08" w:rsidRDefault="002E7832" w:rsidP="004A4C82">
            <w:pPr>
              <w:pStyle w:val="SL-FlLftSgl"/>
              <w:widowControl w:val="0"/>
              <w:spacing w:before="40" w:after="40"/>
            </w:pPr>
            <w:r w:rsidRPr="00DB4F08">
              <w:t>Mean total payments per month</w:t>
            </w:r>
          </w:p>
        </w:tc>
        <w:tc>
          <w:tcPr>
            <w:tcW w:w="1530" w:type="dxa"/>
            <w:vAlign w:val="center"/>
          </w:tcPr>
          <w:p w:rsidR="002E7832" w:rsidRPr="00E60B9E" w:rsidRDefault="002E7832" w:rsidP="0070592D">
            <w:pPr>
              <w:pStyle w:val="SL-FlLftSgl"/>
              <w:widowControl w:val="0"/>
              <w:spacing w:before="40" w:after="40"/>
              <w:jc w:val="center"/>
            </w:pPr>
            <w:r w:rsidRPr="00E60B9E">
              <w:t>HHXP</w:t>
            </w:r>
            <w:r w:rsidR="00B70198" w:rsidRPr="00E60B9E">
              <w:t>14X</w:t>
            </w:r>
          </w:p>
        </w:tc>
        <w:tc>
          <w:tcPr>
            <w:tcW w:w="2151" w:type="dxa"/>
            <w:vAlign w:val="center"/>
          </w:tcPr>
          <w:p w:rsidR="002E7832" w:rsidRPr="009E4954" w:rsidRDefault="00D850D7" w:rsidP="00C95319">
            <w:pPr>
              <w:jc w:val="center"/>
            </w:pPr>
            <w:r w:rsidRPr="009E4954">
              <w:t>$1,</w:t>
            </w:r>
            <w:r w:rsidR="00D678A0" w:rsidRPr="009E4954">
              <w:t>607</w:t>
            </w:r>
            <w:r w:rsidR="00C95319" w:rsidRPr="009E4954">
              <w:t xml:space="preserve"> </w:t>
            </w:r>
            <w:r w:rsidRPr="009E4954">
              <w:t>(</w:t>
            </w:r>
            <w:r w:rsidR="00D678A0" w:rsidRPr="009E4954">
              <w:t>151.20</w:t>
            </w:r>
            <w:r w:rsidR="00C95319" w:rsidRPr="009E4954">
              <w:t>00</w:t>
            </w:r>
            <w:r w:rsidRPr="009E4954">
              <w:t>)</w:t>
            </w:r>
          </w:p>
        </w:tc>
        <w:tc>
          <w:tcPr>
            <w:tcW w:w="2511" w:type="dxa"/>
            <w:vAlign w:val="center"/>
          </w:tcPr>
          <w:p w:rsidR="002E7832" w:rsidRPr="009E4954" w:rsidRDefault="00D850D7" w:rsidP="00A5121F">
            <w:pPr>
              <w:jc w:val="center"/>
            </w:pPr>
            <w:r w:rsidRPr="009E4954">
              <w:t>$1,</w:t>
            </w:r>
            <w:r w:rsidR="00A5121F" w:rsidRPr="009E4954">
              <w:t>653</w:t>
            </w:r>
            <w:r w:rsidR="00AB782E" w:rsidRPr="009E4954">
              <w:t xml:space="preserve"> </w:t>
            </w:r>
            <w:r w:rsidRPr="009E4954">
              <w:t>(</w:t>
            </w:r>
            <w:r w:rsidR="00A5121F" w:rsidRPr="009E4954">
              <w:t>153.7</w:t>
            </w:r>
            <w:r w:rsidR="00AB782E" w:rsidRPr="009E4954">
              <w:t>000</w:t>
            </w:r>
            <w:r w:rsidRPr="009E4954">
              <w:t>)</w:t>
            </w:r>
          </w:p>
        </w:tc>
      </w:tr>
      <w:tr w:rsidR="00382ACB" w:rsidRPr="00382ACB" w:rsidTr="005D3BED">
        <w:tblPrEx>
          <w:tblCellMar>
            <w:left w:w="108" w:type="dxa"/>
            <w:right w:w="108" w:type="dxa"/>
          </w:tblCellMar>
        </w:tblPrEx>
        <w:trPr>
          <w:trHeight w:val="630"/>
        </w:trPr>
        <w:tc>
          <w:tcPr>
            <w:tcW w:w="3994" w:type="dxa"/>
            <w:vAlign w:val="center"/>
          </w:tcPr>
          <w:p w:rsidR="002E7832" w:rsidRPr="00DB4F08" w:rsidRDefault="002E7832" w:rsidP="004A4C82">
            <w:pPr>
              <w:widowControl w:val="0"/>
              <w:spacing w:line="240" w:lineRule="auto"/>
              <w:rPr>
                <w:szCs w:val="24"/>
              </w:rPr>
            </w:pPr>
            <w:r w:rsidRPr="00DB4F08">
              <w:rPr>
                <w:szCs w:val="24"/>
              </w:rPr>
              <w:t>Mean out-of-pocket payments per month</w:t>
            </w:r>
          </w:p>
        </w:tc>
        <w:tc>
          <w:tcPr>
            <w:tcW w:w="1530" w:type="dxa"/>
            <w:vAlign w:val="center"/>
          </w:tcPr>
          <w:p w:rsidR="002E7832" w:rsidRPr="00E60B9E" w:rsidRDefault="002E7832" w:rsidP="0070592D">
            <w:pPr>
              <w:widowControl w:val="0"/>
              <w:spacing w:line="240" w:lineRule="auto"/>
              <w:jc w:val="center"/>
            </w:pPr>
            <w:r w:rsidRPr="00E60B9E">
              <w:t>HHSF</w:t>
            </w:r>
            <w:r w:rsidR="00B70198" w:rsidRPr="00E60B9E">
              <w:t>14X</w:t>
            </w:r>
          </w:p>
        </w:tc>
        <w:tc>
          <w:tcPr>
            <w:tcW w:w="2151" w:type="dxa"/>
            <w:noWrap/>
            <w:vAlign w:val="center"/>
          </w:tcPr>
          <w:p w:rsidR="002E7832" w:rsidRPr="009E4954" w:rsidRDefault="00D850D7" w:rsidP="009B7DF4">
            <w:pPr>
              <w:jc w:val="center"/>
            </w:pPr>
            <w:r w:rsidRPr="009E4954">
              <w:t>$</w:t>
            </w:r>
            <w:r w:rsidR="00D678A0" w:rsidRPr="009E4954">
              <w:t>27</w:t>
            </w:r>
            <w:r w:rsidR="009B7DF4" w:rsidRPr="009E4954">
              <w:t xml:space="preserve"> </w:t>
            </w:r>
            <w:r w:rsidRPr="009E4954">
              <w:t>(</w:t>
            </w:r>
            <w:r w:rsidR="00D678A0" w:rsidRPr="009E4954">
              <w:t>11</w:t>
            </w:r>
            <w:r w:rsidR="002E7832" w:rsidRPr="009E4954">
              <w:t>.</w:t>
            </w:r>
            <w:r w:rsidR="00D678A0" w:rsidRPr="009E4954">
              <w:t>4</w:t>
            </w:r>
            <w:r w:rsidR="009B7DF4" w:rsidRPr="009E4954">
              <w:t>000</w:t>
            </w:r>
            <w:r w:rsidRPr="009E4954">
              <w:t>)</w:t>
            </w:r>
          </w:p>
        </w:tc>
        <w:tc>
          <w:tcPr>
            <w:tcW w:w="2511" w:type="dxa"/>
            <w:noWrap/>
            <w:vAlign w:val="center"/>
          </w:tcPr>
          <w:p w:rsidR="002E7832" w:rsidRPr="009E4954" w:rsidRDefault="00D850D7" w:rsidP="004A15BB">
            <w:pPr>
              <w:jc w:val="center"/>
            </w:pPr>
            <w:r w:rsidRPr="009E4954">
              <w:t>$</w:t>
            </w:r>
            <w:r w:rsidR="00A5121F" w:rsidRPr="009E4954">
              <w:t>28</w:t>
            </w:r>
            <w:r w:rsidR="004A15BB" w:rsidRPr="009E4954">
              <w:t xml:space="preserve"> </w:t>
            </w:r>
            <w:r w:rsidRPr="009E4954">
              <w:t>(</w:t>
            </w:r>
            <w:r w:rsidR="00A5121F" w:rsidRPr="009E4954">
              <w:t>11.7</w:t>
            </w:r>
            <w:r w:rsidR="004A15BB" w:rsidRPr="009E4954">
              <w:t>000</w:t>
            </w:r>
            <w:r w:rsidRPr="009E4954">
              <w:t>)</w:t>
            </w:r>
          </w:p>
        </w:tc>
      </w:tr>
      <w:tr w:rsidR="00382ACB" w:rsidRPr="00382ACB" w:rsidTr="005D3BED">
        <w:trPr>
          <w:trHeight w:val="440"/>
        </w:trPr>
        <w:tc>
          <w:tcPr>
            <w:tcW w:w="3994" w:type="dxa"/>
            <w:vAlign w:val="center"/>
          </w:tcPr>
          <w:p w:rsidR="002E7832" w:rsidRPr="00DB4F08" w:rsidRDefault="002E7832" w:rsidP="004A4C82">
            <w:pPr>
              <w:pStyle w:val="SL-FlLftSgl"/>
              <w:widowControl w:val="0"/>
              <w:spacing w:before="40" w:after="40"/>
            </w:pPr>
            <w:r w:rsidRPr="00DB4F08">
              <w:t>Mean proportion of total monthly expenditures paid out of pocket</w:t>
            </w:r>
          </w:p>
        </w:tc>
        <w:tc>
          <w:tcPr>
            <w:tcW w:w="1530" w:type="dxa"/>
            <w:vAlign w:val="center"/>
          </w:tcPr>
          <w:p w:rsidR="002E7832" w:rsidRPr="00E60B9E" w:rsidRDefault="002E7832" w:rsidP="0070592D">
            <w:pPr>
              <w:pStyle w:val="SL-FlLftSgl"/>
              <w:widowControl w:val="0"/>
              <w:spacing w:before="40" w:after="40"/>
              <w:jc w:val="center"/>
            </w:pPr>
            <w:r w:rsidRPr="00E60B9E">
              <w:t>HHSF</w:t>
            </w:r>
            <w:r w:rsidR="00B70198" w:rsidRPr="00E60B9E">
              <w:t>14X</w:t>
            </w:r>
            <w:r w:rsidRPr="00E60B9E">
              <w:t>/</w:t>
            </w:r>
            <w:r w:rsidRPr="00E60B9E">
              <w:br/>
              <w:t>HHXP</w:t>
            </w:r>
            <w:r w:rsidR="00B70198" w:rsidRPr="00E60B9E">
              <w:t>14X</w:t>
            </w:r>
          </w:p>
        </w:tc>
        <w:tc>
          <w:tcPr>
            <w:tcW w:w="2151" w:type="dxa"/>
            <w:vAlign w:val="center"/>
          </w:tcPr>
          <w:p w:rsidR="002E7832" w:rsidRPr="009E4954" w:rsidRDefault="002E7832">
            <w:pPr>
              <w:jc w:val="center"/>
            </w:pPr>
            <w:r w:rsidRPr="009E4954">
              <w:t>_________</w:t>
            </w:r>
          </w:p>
        </w:tc>
        <w:tc>
          <w:tcPr>
            <w:tcW w:w="2511" w:type="dxa"/>
            <w:vAlign w:val="center"/>
          </w:tcPr>
          <w:p w:rsidR="002E7832" w:rsidRPr="009E4954" w:rsidRDefault="00A5121F" w:rsidP="009B40F4">
            <w:pPr>
              <w:jc w:val="center"/>
            </w:pPr>
            <w:r w:rsidRPr="009E4954">
              <w:t>0.017</w:t>
            </w:r>
            <w:r w:rsidR="00D850D7" w:rsidRPr="009E4954">
              <w:t xml:space="preserve"> (</w:t>
            </w:r>
            <w:r w:rsidR="002E7832" w:rsidRPr="009E4954">
              <w:t>0.</w:t>
            </w:r>
            <w:r w:rsidRPr="009E4954">
              <w:t>0054</w:t>
            </w:r>
            <w:r w:rsidR="00D850D7" w:rsidRPr="009E4954">
              <w:t>)</w:t>
            </w:r>
          </w:p>
        </w:tc>
      </w:tr>
      <w:tr w:rsidR="00382ACB" w:rsidRPr="00382ACB" w:rsidTr="005D3BED">
        <w:trPr>
          <w:trHeight w:val="440"/>
        </w:trPr>
        <w:tc>
          <w:tcPr>
            <w:tcW w:w="3994" w:type="dxa"/>
            <w:vAlign w:val="center"/>
          </w:tcPr>
          <w:p w:rsidR="002E7832" w:rsidRPr="00DB4F08" w:rsidRDefault="002E7832" w:rsidP="004A4C82">
            <w:pPr>
              <w:pStyle w:val="SL-FlLftSgl"/>
              <w:widowControl w:val="0"/>
              <w:spacing w:before="40" w:after="40"/>
            </w:pPr>
            <w:r w:rsidRPr="00DB4F08">
              <w:t>Mean total payments per month where any services provided due to hospitalization (HOSPITAL</w:t>
            </w:r>
            <w:r>
              <w:t xml:space="preserve"> </w:t>
            </w:r>
            <w:r w:rsidRPr="00DB4F08">
              <w:t>=</w:t>
            </w:r>
            <w:r>
              <w:t xml:space="preserve"> </w:t>
            </w:r>
            <w:r w:rsidRPr="00DB4F08">
              <w:t>1)</w:t>
            </w:r>
          </w:p>
        </w:tc>
        <w:tc>
          <w:tcPr>
            <w:tcW w:w="1530" w:type="dxa"/>
            <w:vAlign w:val="center"/>
          </w:tcPr>
          <w:p w:rsidR="002E7832" w:rsidRPr="00E60B9E" w:rsidRDefault="002E7832" w:rsidP="0070592D">
            <w:pPr>
              <w:pStyle w:val="SL-FlLftSgl"/>
              <w:widowControl w:val="0"/>
              <w:spacing w:before="40" w:after="40"/>
              <w:jc w:val="center"/>
            </w:pPr>
            <w:r w:rsidRPr="00E60B9E">
              <w:t>HHXP</w:t>
            </w:r>
            <w:r w:rsidR="00B70198" w:rsidRPr="00E60B9E">
              <w:t>14X</w:t>
            </w:r>
          </w:p>
        </w:tc>
        <w:tc>
          <w:tcPr>
            <w:tcW w:w="2151" w:type="dxa"/>
            <w:vAlign w:val="center"/>
          </w:tcPr>
          <w:p w:rsidR="002E7832" w:rsidRPr="009E4954" w:rsidRDefault="00D850D7" w:rsidP="00C93E9C">
            <w:pPr>
              <w:jc w:val="center"/>
            </w:pPr>
            <w:r w:rsidRPr="009E4954">
              <w:t>$1,</w:t>
            </w:r>
            <w:r w:rsidR="00D678A0" w:rsidRPr="009E4954">
              <w:t>487</w:t>
            </w:r>
            <w:r w:rsidR="00C93E9C" w:rsidRPr="009E4954">
              <w:t xml:space="preserve"> </w:t>
            </w:r>
            <w:r w:rsidRPr="009E4954">
              <w:t>(</w:t>
            </w:r>
            <w:r w:rsidR="00D678A0" w:rsidRPr="009E4954">
              <w:t>113.0</w:t>
            </w:r>
            <w:r w:rsidR="00C93E9C" w:rsidRPr="009E4954">
              <w:t>000</w:t>
            </w:r>
            <w:r w:rsidRPr="009E4954">
              <w:t>)</w:t>
            </w:r>
          </w:p>
        </w:tc>
        <w:tc>
          <w:tcPr>
            <w:tcW w:w="2511" w:type="dxa"/>
            <w:vAlign w:val="center"/>
          </w:tcPr>
          <w:p w:rsidR="002E7832" w:rsidRPr="009E4954" w:rsidRDefault="00D850D7" w:rsidP="00BD78E9">
            <w:pPr>
              <w:jc w:val="center"/>
            </w:pPr>
            <w:r w:rsidRPr="009E4954">
              <w:t>$1,</w:t>
            </w:r>
            <w:r w:rsidR="00A5121F" w:rsidRPr="009E4954">
              <w:t>509</w:t>
            </w:r>
            <w:r w:rsidR="00BD78E9" w:rsidRPr="009E4954">
              <w:t xml:space="preserve"> </w:t>
            </w:r>
            <w:r w:rsidRPr="009E4954">
              <w:t>(</w:t>
            </w:r>
            <w:r w:rsidR="00A5121F" w:rsidRPr="009E4954">
              <w:t>113</w:t>
            </w:r>
            <w:r w:rsidR="00BD78E9" w:rsidRPr="009E4954">
              <w:t>.7000</w:t>
            </w:r>
            <w:r w:rsidRPr="009E4954">
              <w:t>)</w:t>
            </w:r>
          </w:p>
        </w:tc>
      </w:tr>
    </w:tbl>
    <w:p w:rsidR="00E60B9E" w:rsidRDefault="00E60B9E">
      <w:pPr>
        <w:pStyle w:val="L1-FlLfSp12"/>
        <w:spacing w:before="240"/>
        <w:rPr>
          <w:b/>
        </w:rPr>
      </w:pPr>
    </w:p>
    <w:p w:rsidR="00E60B9E" w:rsidRDefault="00E60B9E">
      <w:pPr>
        <w:pStyle w:val="L1-FlLfSp12"/>
        <w:spacing w:before="240"/>
        <w:rPr>
          <w:b/>
        </w:rPr>
      </w:pPr>
    </w:p>
    <w:p w:rsidR="008559D9" w:rsidRPr="007260B3" w:rsidRDefault="008559D9">
      <w:pPr>
        <w:pStyle w:val="L1-FlLfSp12"/>
        <w:spacing w:before="240"/>
        <w:rPr>
          <w:b/>
        </w:rPr>
      </w:pPr>
      <w:r w:rsidRPr="007260B3">
        <w:rPr>
          <w:b/>
        </w:rPr>
        <w:lastRenderedPageBreak/>
        <w:t>Expenditures: Paid Independent Providers only (MPCELIG</w:t>
      </w:r>
      <w:r w:rsidR="00DF4EE0" w:rsidRPr="007260B3">
        <w:rPr>
          <w:b/>
        </w:rPr>
        <w:t xml:space="preserve"> </w:t>
      </w:r>
      <w:r w:rsidRPr="007260B3">
        <w:rPr>
          <w:b/>
        </w:rPr>
        <w:t>=</w:t>
      </w:r>
      <w:r w:rsidR="00DF4EE0" w:rsidRPr="007260B3">
        <w:rPr>
          <w:b/>
        </w:rPr>
        <w:t xml:space="preserve"> </w:t>
      </w:r>
      <w:r w:rsidRPr="007260B3">
        <w:rPr>
          <w:b/>
        </w:rPr>
        <w:t>2)</w:t>
      </w: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80"/>
        <w:gridCol w:w="1530"/>
        <w:gridCol w:w="2158"/>
        <w:gridCol w:w="2511"/>
      </w:tblGrid>
      <w:tr w:rsidR="00DB4F08" w:rsidRPr="00DB4F08" w:rsidTr="005D3BED">
        <w:trPr>
          <w:trHeight w:val="305"/>
        </w:trPr>
        <w:tc>
          <w:tcPr>
            <w:tcW w:w="3980" w:type="dxa"/>
            <w:tcBorders>
              <w:top w:val="single" w:sz="4" w:space="0" w:color="auto"/>
              <w:left w:val="single" w:sz="4" w:space="0" w:color="auto"/>
              <w:bottom w:val="single" w:sz="4" w:space="0" w:color="auto"/>
              <w:right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Estimate of Interest</w:t>
            </w:r>
          </w:p>
        </w:tc>
        <w:tc>
          <w:tcPr>
            <w:tcW w:w="1530" w:type="dxa"/>
            <w:tcBorders>
              <w:top w:val="single" w:sz="4" w:space="0" w:color="auto"/>
              <w:left w:val="single" w:sz="4" w:space="0" w:color="auto"/>
              <w:bottom w:val="single" w:sz="4" w:space="0" w:color="auto"/>
              <w:right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Variable</w:t>
            </w:r>
          </w:p>
        </w:tc>
        <w:tc>
          <w:tcPr>
            <w:tcW w:w="2158" w:type="dxa"/>
            <w:tcBorders>
              <w:top w:val="single" w:sz="4" w:space="0" w:color="auto"/>
              <w:left w:val="single" w:sz="4" w:space="0" w:color="auto"/>
              <w:bottom w:val="single" w:sz="4" w:space="0" w:color="auto"/>
              <w:right w:val="single" w:sz="4" w:space="0" w:color="auto"/>
            </w:tcBorders>
            <w:vAlign w:val="center"/>
          </w:tcPr>
          <w:p w:rsidR="008559D9" w:rsidRPr="00DB4F08" w:rsidRDefault="008559D9" w:rsidP="004A4C82">
            <w:pPr>
              <w:pStyle w:val="SL-FlLftSgl"/>
              <w:widowControl w:val="0"/>
              <w:spacing w:before="40" w:after="40"/>
              <w:jc w:val="center"/>
              <w:rPr>
                <w:b/>
              </w:rPr>
            </w:pPr>
            <w:r w:rsidRPr="00DB4F08">
              <w:rPr>
                <w:b/>
              </w:rPr>
              <w:t>Estimate (SE)</w:t>
            </w:r>
          </w:p>
        </w:tc>
        <w:tc>
          <w:tcPr>
            <w:tcW w:w="2511" w:type="dxa"/>
            <w:tcBorders>
              <w:top w:val="single" w:sz="4" w:space="0" w:color="auto"/>
              <w:left w:val="single" w:sz="4" w:space="0" w:color="auto"/>
              <w:bottom w:val="single" w:sz="4" w:space="0" w:color="auto"/>
              <w:right w:val="single" w:sz="4" w:space="0" w:color="auto"/>
            </w:tcBorders>
            <w:vAlign w:val="center"/>
          </w:tcPr>
          <w:p w:rsidR="008559D9" w:rsidRPr="00DB4F08" w:rsidRDefault="00CB3A55" w:rsidP="004A4C82">
            <w:pPr>
              <w:pStyle w:val="SL-FlLftSgl"/>
              <w:widowControl w:val="0"/>
              <w:spacing w:before="40" w:after="40"/>
              <w:jc w:val="center"/>
              <w:rPr>
                <w:b/>
              </w:rPr>
            </w:pPr>
            <w:r w:rsidRPr="00DB4F08">
              <w:rPr>
                <w:b/>
              </w:rPr>
              <w:t>Estimate Excluding Zero Payment Events (SE)</w:t>
            </w:r>
          </w:p>
        </w:tc>
      </w:tr>
      <w:tr w:rsidR="002E7832" w:rsidRPr="00DB4F08" w:rsidTr="005D3BED">
        <w:trPr>
          <w:trHeight w:val="305"/>
        </w:trPr>
        <w:tc>
          <w:tcPr>
            <w:tcW w:w="3980" w:type="dxa"/>
            <w:tcBorders>
              <w:top w:val="single" w:sz="4" w:space="0" w:color="auto"/>
            </w:tcBorders>
            <w:vAlign w:val="center"/>
          </w:tcPr>
          <w:p w:rsidR="002E7832" w:rsidRPr="00DB4F08" w:rsidRDefault="002E7832" w:rsidP="004A4C82">
            <w:pPr>
              <w:pStyle w:val="SL-FlLftSgl"/>
              <w:widowControl w:val="0"/>
              <w:spacing w:before="40" w:after="40"/>
            </w:pPr>
            <w:r w:rsidRPr="00DB4F08">
              <w:t>Proportion of events wi</w:t>
            </w:r>
            <w:r>
              <w:t>th</w:t>
            </w:r>
            <w:r>
              <w:br/>
            </w:r>
            <w:r w:rsidRPr="00DB4F08">
              <w:t>expenditures</w:t>
            </w:r>
            <w:r>
              <w:t xml:space="preserve"> </w:t>
            </w:r>
            <w:r w:rsidRPr="00DB4F08">
              <w:t>&gt;</w:t>
            </w:r>
            <w:r>
              <w:t xml:space="preserve"> </w:t>
            </w:r>
            <w:r w:rsidRPr="00DB4F08">
              <w:t>0*</w:t>
            </w:r>
          </w:p>
        </w:tc>
        <w:tc>
          <w:tcPr>
            <w:tcW w:w="1530" w:type="dxa"/>
            <w:tcBorders>
              <w:top w:val="single" w:sz="4" w:space="0" w:color="auto"/>
            </w:tcBorders>
            <w:vAlign w:val="center"/>
          </w:tcPr>
          <w:p w:rsidR="002E7832" w:rsidRPr="00E60B9E" w:rsidRDefault="002E7832" w:rsidP="004E357B">
            <w:pPr>
              <w:pStyle w:val="SL-FlLftSgl"/>
              <w:widowControl w:val="0"/>
              <w:spacing w:before="40" w:after="40"/>
              <w:jc w:val="center"/>
            </w:pPr>
            <w:r w:rsidRPr="00E60B9E">
              <w:t>HHXP</w:t>
            </w:r>
            <w:r w:rsidR="00B70198" w:rsidRPr="00E60B9E">
              <w:t>14X</w:t>
            </w:r>
          </w:p>
        </w:tc>
        <w:tc>
          <w:tcPr>
            <w:tcW w:w="2158" w:type="dxa"/>
            <w:tcBorders>
              <w:top w:val="single" w:sz="4" w:space="0" w:color="auto"/>
            </w:tcBorders>
            <w:vAlign w:val="center"/>
          </w:tcPr>
          <w:p w:rsidR="002E7832" w:rsidRPr="00651354" w:rsidRDefault="00A5121F" w:rsidP="00FB05EA">
            <w:pPr>
              <w:jc w:val="center"/>
            </w:pPr>
            <w:r w:rsidRPr="00651354">
              <w:t>0.978</w:t>
            </w:r>
            <w:r w:rsidR="00D850D7" w:rsidRPr="00651354">
              <w:t xml:space="preserve"> (</w:t>
            </w:r>
            <w:r w:rsidR="002E7832" w:rsidRPr="00651354">
              <w:t>0.</w:t>
            </w:r>
            <w:r w:rsidRPr="00651354">
              <w:t>0114</w:t>
            </w:r>
            <w:r w:rsidR="00D850D7" w:rsidRPr="00651354">
              <w:t>)</w:t>
            </w:r>
          </w:p>
        </w:tc>
        <w:tc>
          <w:tcPr>
            <w:tcW w:w="2511" w:type="dxa"/>
            <w:tcBorders>
              <w:top w:val="single" w:sz="4" w:space="0" w:color="auto"/>
            </w:tcBorders>
            <w:vAlign w:val="center"/>
          </w:tcPr>
          <w:p w:rsidR="002E7832" w:rsidRPr="00651354" w:rsidRDefault="002E7832">
            <w:pPr>
              <w:jc w:val="center"/>
            </w:pPr>
            <w:r w:rsidRPr="00651354">
              <w:t>_________</w:t>
            </w:r>
          </w:p>
        </w:tc>
      </w:tr>
      <w:tr w:rsidR="002E7832" w:rsidRPr="00DB4F08" w:rsidTr="005D3BED">
        <w:trPr>
          <w:trHeight w:val="305"/>
        </w:trPr>
        <w:tc>
          <w:tcPr>
            <w:tcW w:w="3980" w:type="dxa"/>
            <w:vAlign w:val="center"/>
          </w:tcPr>
          <w:p w:rsidR="002E7832" w:rsidRPr="00DB4F08" w:rsidRDefault="002E7832" w:rsidP="004A4C82">
            <w:pPr>
              <w:pStyle w:val="SL-FlLftSgl"/>
              <w:widowControl w:val="0"/>
              <w:spacing w:before="40" w:after="40"/>
            </w:pPr>
            <w:r w:rsidRPr="00DB4F08">
              <w:t>Mean total payments per month</w:t>
            </w:r>
          </w:p>
        </w:tc>
        <w:tc>
          <w:tcPr>
            <w:tcW w:w="1530" w:type="dxa"/>
            <w:vAlign w:val="center"/>
          </w:tcPr>
          <w:p w:rsidR="002E7832" w:rsidRPr="00E60B9E" w:rsidRDefault="002E7832" w:rsidP="004E357B">
            <w:pPr>
              <w:pStyle w:val="SL-FlLftSgl"/>
              <w:widowControl w:val="0"/>
              <w:spacing w:before="40" w:after="40"/>
              <w:jc w:val="center"/>
            </w:pPr>
            <w:r w:rsidRPr="00E60B9E">
              <w:t>HHXP</w:t>
            </w:r>
            <w:r w:rsidR="00B70198" w:rsidRPr="00E60B9E">
              <w:t>14X</w:t>
            </w:r>
          </w:p>
        </w:tc>
        <w:tc>
          <w:tcPr>
            <w:tcW w:w="2158" w:type="dxa"/>
            <w:vAlign w:val="center"/>
          </w:tcPr>
          <w:p w:rsidR="002E7832" w:rsidRPr="00651354" w:rsidRDefault="00D850D7" w:rsidP="00FB05EA">
            <w:pPr>
              <w:jc w:val="center"/>
            </w:pPr>
            <w:r w:rsidRPr="00651354">
              <w:t>$</w:t>
            </w:r>
            <w:r w:rsidR="00A5121F" w:rsidRPr="00651354">
              <w:t>494</w:t>
            </w:r>
            <w:r w:rsidR="00FB05EA" w:rsidRPr="00651354">
              <w:t xml:space="preserve"> </w:t>
            </w:r>
            <w:r w:rsidRPr="00651354">
              <w:t>(</w:t>
            </w:r>
            <w:r w:rsidR="00A5121F" w:rsidRPr="00651354">
              <w:t>73.1</w:t>
            </w:r>
            <w:r w:rsidR="00FB05EA" w:rsidRPr="00651354">
              <w:t>000</w:t>
            </w:r>
            <w:r w:rsidRPr="00651354">
              <w:t>)</w:t>
            </w:r>
          </w:p>
        </w:tc>
        <w:tc>
          <w:tcPr>
            <w:tcW w:w="2511" w:type="dxa"/>
            <w:vAlign w:val="center"/>
          </w:tcPr>
          <w:p w:rsidR="002E7832" w:rsidRPr="00651354" w:rsidRDefault="00D850D7" w:rsidP="00A5121F">
            <w:pPr>
              <w:jc w:val="center"/>
            </w:pPr>
            <w:r w:rsidRPr="00651354">
              <w:t>$</w:t>
            </w:r>
            <w:r w:rsidR="00A5121F" w:rsidRPr="00651354">
              <w:t>505</w:t>
            </w:r>
            <w:r w:rsidR="00FB05EA" w:rsidRPr="00651354">
              <w:t xml:space="preserve"> </w:t>
            </w:r>
            <w:r w:rsidRPr="00651354">
              <w:t>(</w:t>
            </w:r>
            <w:r w:rsidR="00A5121F" w:rsidRPr="00651354">
              <w:t>74.1</w:t>
            </w:r>
            <w:r w:rsidR="002E7832" w:rsidRPr="00651354">
              <w:t>000</w:t>
            </w:r>
            <w:r w:rsidRPr="00651354">
              <w:t>)</w:t>
            </w:r>
          </w:p>
        </w:tc>
      </w:tr>
      <w:tr w:rsidR="002E7832" w:rsidRPr="00DB4F08" w:rsidTr="005D3BED">
        <w:trPr>
          <w:trHeight w:val="530"/>
        </w:trPr>
        <w:tc>
          <w:tcPr>
            <w:tcW w:w="3980" w:type="dxa"/>
            <w:vAlign w:val="center"/>
          </w:tcPr>
          <w:p w:rsidR="002E7832" w:rsidRPr="00DB4F08" w:rsidRDefault="002E7832" w:rsidP="004A4C82">
            <w:pPr>
              <w:pStyle w:val="SL-FlLftSgl"/>
              <w:widowControl w:val="0"/>
              <w:spacing w:before="40" w:after="40"/>
            </w:pPr>
            <w:r w:rsidRPr="00DB4F08">
              <w:t>Mean out-of-pocket payments per month of care</w:t>
            </w:r>
          </w:p>
        </w:tc>
        <w:tc>
          <w:tcPr>
            <w:tcW w:w="1530" w:type="dxa"/>
            <w:vAlign w:val="center"/>
          </w:tcPr>
          <w:p w:rsidR="002E7832" w:rsidRPr="00E60B9E" w:rsidRDefault="002E7832" w:rsidP="004E357B">
            <w:pPr>
              <w:pStyle w:val="SL-FlLftSgl"/>
              <w:widowControl w:val="0"/>
              <w:spacing w:before="40" w:after="40"/>
              <w:jc w:val="center"/>
            </w:pPr>
            <w:r w:rsidRPr="00E60B9E">
              <w:t>HHSF</w:t>
            </w:r>
            <w:r w:rsidR="00B70198" w:rsidRPr="00E60B9E">
              <w:t>14X</w:t>
            </w:r>
          </w:p>
        </w:tc>
        <w:tc>
          <w:tcPr>
            <w:tcW w:w="2158" w:type="dxa"/>
            <w:vAlign w:val="center"/>
          </w:tcPr>
          <w:p w:rsidR="002E7832" w:rsidRPr="00651354" w:rsidRDefault="00D850D7" w:rsidP="00416BE2">
            <w:pPr>
              <w:jc w:val="center"/>
            </w:pPr>
            <w:r w:rsidRPr="00651354">
              <w:t>$</w:t>
            </w:r>
            <w:r w:rsidR="00A5121F" w:rsidRPr="00651354">
              <w:t>410</w:t>
            </w:r>
            <w:r w:rsidR="00416BE2" w:rsidRPr="00651354">
              <w:t xml:space="preserve"> </w:t>
            </w:r>
            <w:r w:rsidRPr="00651354">
              <w:t>(</w:t>
            </w:r>
            <w:r w:rsidR="00A5121F" w:rsidRPr="00651354">
              <w:t>7</w:t>
            </w:r>
            <w:r w:rsidR="002E7832" w:rsidRPr="00651354">
              <w:t>1.</w:t>
            </w:r>
            <w:r w:rsidR="00A5121F" w:rsidRPr="00651354">
              <w:t>2</w:t>
            </w:r>
            <w:r w:rsidR="00416BE2" w:rsidRPr="00651354">
              <w:t>000</w:t>
            </w:r>
            <w:r w:rsidRPr="00651354">
              <w:t>)</w:t>
            </w:r>
          </w:p>
        </w:tc>
        <w:tc>
          <w:tcPr>
            <w:tcW w:w="2511" w:type="dxa"/>
            <w:vAlign w:val="center"/>
          </w:tcPr>
          <w:p w:rsidR="002E7832" w:rsidRPr="00651354" w:rsidRDefault="00D850D7" w:rsidP="00A5121F">
            <w:pPr>
              <w:jc w:val="center"/>
            </w:pPr>
            <w:r w:rsidRPr="00651354">
              <w:t>$</w:t>
            </w:r>
            <w:r w:rsidR="00A5121F" w:rsidRPr="00651354">
              <w:t>419</w:t>
            </w:r>
            <w:r w:rsidR="00416BE2" w:rsidRPr="00651354">
              <w:t xml:space="preserve"> </w:t>
            </w:r>
            <w:r w:rsidRPr="00651354">
              <w:t>(</w:t>
            </w:r>
            <w:r w:rsidR="00A5121F" w:rsidRPr="00651354">
              <w:t>72.5</w:t>
            </w:r>
            <w:r w:rsidR="002E7832" w:rsidRPr="00651354">
              <w:t>000</w:t>
            </w:r>
            <w:r w:rsidRPr="00651354">
              <w:t>)</w:t>
            </w:r>
          </w:p>
        </w:tc>
      </w:tr>
      <w:tr w:rsidR="002E7832" w:rsidRPr="00DB4F08" w:rsidTr="005D3BED">
        <w:trPr>
          <w:trHeight w:val="530"/>
        </w:trPr>
        <w:tc>
          <w:tcPr>
            <w:tcW w:w="3980" w:type="dxa"/>
            <w:vAlign w:val="center"/>
          </w:tcPr>
          <w:p w:rsidR="002E7832" w:rsidRPr="00DB4F08" w:rsidRDefault="002E7832" w:rsidP="004A4C82">
            <w:pPr>
              <w:pStyle w:val="SL-FlLftSgl"/>
              <w:widowControl w:val="0"/>
              <w:spacing w:before="40" w:after="40"/>
            </w:pPr>
            <w:r w:rsidRPr="00DB4F08">
              <w:t xml:space="preserve">Mean proportion of total monthly expenditures paid out of pocket </w:t>
            </w:r>
          </w:p>
        </w:tc>
        <w:tc>
          <w:tcPr>
            <w:tcW w:w="1530" w:type="dxa"/>
            <w:vAlign w:val="center"/>
          </w:tcPr>
          <w:p w:rsidR="002E7832" w:rsidRPr="00E60B9E" w:rsidRDefault="002E7832" w:rsidP="004E357B">
            <w:pPr>
              <w:pStyle w:val="SL-FlLftSgl"/>
              <w:widowControl w:val="0"/>
              <w:spacing w:before="40" w:after="40"/>
              <w:jc w:val="center"/>
            </w:pPr>
            <w:r w:rsidRPr="00E60B9E">
              <w:t>HHSF</w:t>
            </w:r>
            <w:r w:rsidR="00B70198" w:rsidRPr="00E60B9E">
              <w:t>14X</w:t>
            </w:r>
            <w:r w:rsidRPr="00E60B9E">
              <w:t>/</w:t>
            </w:r>
            <w:r w:rsidRPr="00E60B9E">
              <w:br/>
              <w:t>HHXP</w:t>
            </w:r>
            <w:r w:rsidR="00B70198" w:rsidRPr="00E60B9E">
              <w:t>14X</w:t>
            </w:r>
          </w:p>
        </w:tc>
        <w:tc>
          <w:tcPr>
            <w:tcW w:w="2158" w:type="dxa"/>
            <w:vAlign w:val="center"/>
          </w:tcPr>
          <w:p w:rsidR="002E7832" w:rsidRPr="00651354" w:rsidRDefault="002E7832">
            <w:pPr>
              <w:jc w:val="center"/>
            </w:pPr>
            <w:r w:rsidRPr="00651354">
              <w:t>_________</w:t>
            </w:r>
          </w:p>
        </w:tc>
        <w:tc>
          <w:tcPr>
            <w:tcW w:w="2511" w:type="dxa"/>
            <w:vAlign w:val="center"/>
          </w:tcPr>
          <w:p w:rsidR="002E7832" w:rsidRPr="00651354" w:rsidRDefault="00D850D7" w:rsidP="00146B8A">
            <w:pPr>
              <w:jc w:val="center"/>
            </w:pPr>
            <w:r w:rsidRPr="00651354">
              <w:t>0.</w:t>
            </w:r>
            <w:r w:rsidR="00A5121F" w:rsidRPr="00651354">
              <w:t>852</w:t>
            </w:r>
            <w:r w:rsidR="00146B8A" w:rsidRPr="00651354">
              <w:t xml:space="preserve"> </w:t>
            </w:r>
            <w:r w:rsidRPr="00651354">
              <w:t>(</w:t>
            </w:r>
            <w:r w:rsidR="002E7832" w:rsidRPr="00651354">
              <w:t>0.</w:t>
            </w:r>
            <w:r w:rsidR="00A5121F" w:rsidRPr="00651354">
              <w:t>0543</w:t>
            </w:r>
            <w:r w:rsidRPr="00651354">
              <w:t>)</w:t>
            </w:r>
          </w:p>
        </w:tc>
      </w:tr>
      <w:tr w:rsidR="002E7832" w:rsidRPr="00DB4F08" w:rsidTr="005D3BED">
        <w:trPr>
          <w:trHeight w:val="745"/>
        </w:trPr>
        <w:tc>
          <w:tcPr>
            <w:tcW w:w="3980" w:type="dxa"/>
            <w:vAlign w:val="center"/>
          </w:tcPr>
          <w:p w:rsidR="002E7832" w:rsidRPr="00DB4F08" w:rsidRDefault="002E7832" w:rsidP="004A4C82">
            <w:pPr>
              <w:pStyle w:val="SL-FlLftSgl"/>
              <w:widowControl w:val="0"/>
              <w:spacing w:before="40" w:after="40"/>
            </w:pPr>
            <w:r w:rsidRPr="00DB4F08">
              <w:t>Mean total payments per month where any services provided due to hospitalization (HOSPITAL</w:t>
            </w:r>
            <w:r>
              <w:t xml:space="preserve"> </w:t>
            </w:r>
            <w:r w:rsidRPr="00DB4F08">
              <w:t>=</w:t>
            </w:r>
            <w:r>
              <w:t xml:space="preserve"> </w:t>
            </w:r>
            <w:r w:rsidRPr="00DB4F08">
              <w:t>1)</w:t>
            </w:r>
          </w:p>
        </w:tc>
        <w:tc>
          <w:tcPr>
            <w:tcW w:w="1530" w:type="dxa"/>
            <w:vAlign w:val="center"/>
          </w:tcPr>
          <w:p w:rsidR="002E7832" w:rsidRPr="00E60B9E" w:rsidRDefault="002E7832" w:rsidP="004E357B">
            <w:pPr>
              <w:pStyle w:val="SL-FlLftSgl"/>
              <w:widowControl w:val="0"/>
              <w:spacing w:before="40" w:after="40"/>
              <w:jc w:val="center"/>
            </w:pPr>
            <w:r w:rsidRPr="00E60B9E">
              <w:t>HHXP</w:t>
            </w:r>
            <w:r w:rsidR="00B70198" w:rsidRPr="00E60B9E">
              <w:t>14X</w:t>
            </w:r>
          </w:p>
        </w:tc>
        <w:tc>
          <w:tcPr>
            <w:tcW w:w="2158" w:type="dxa"/>
            <w:vAlign w:val="center"/>
          </w:tcPr>
          <w:p w:rsidR="002E7832" w:rsidRPr="00651354" w:rsidRDefault="00D850D7" w:rsidP="00AF2A86">
            <w:pPr>
              <w:jc w:val="center"/>
            </w:pPr>
            <w:r w:rsidRPr="00651354">
              <w:t>$</w:t>
            </w:r>
            <w:r w:rsidR="00A5121F" w:rsidRPr="00651354">
              <w:t>550</w:t>
            </w:r>
            <w:r w:rsidR="00AF2A86" w:rsidRPr="00651354">
              <w:t xml:space="preserve"> </w:t>
            </w:r>
            <w:r w:rsidRPr="00651354">
              <w:t>(</w:t>
            </w:r>
            <w:r w:rsidR="00A5121F" w:rsidRPr="00651354">
              <w:t>69.5</w:t>
            </w:r>
            <w:r w:rsidR="00AF2A86" w:rsidRPr="00651354">
              <w:t>000</w:t>
            </w:r>
            <w:r w:rsidRPr="00651354">
              <w:t>)</w:t>
            </w:r>
          </w:p>
        </w:tc>
        <w:tc>
          <w:tcPr>
            <w:tcW w:w="2511" w:type="dxa"/>
            <w:vAlign w:val="center"/>
          </w:tcPr>
          <w:p w:rsidR="002E7832" w:rsidRPr="00651354" w:rsidRDefault="00D850D7" w:rsidP="00A5121F">
            <w:pPr>
              <w:jc w:val="center"/>
            </w:pPr>
            <w:r w:rsidRPr="00651354">
              <w:t>$</w:t>
            </w:r>
            <w:r w:rsidR="00A5121F" w:rsidRPr="00651354">
              <w:t>550</w:t>
            </w:r>
            <w:r w:rsidR="00AF2A86" w:rsidRPr="00651354">
              <w:t xml:space="preserve"> </w:t>
            </w:r>
            <w:r w:rsidRPr="00651354">
              <w:t>(</w:t>
            </w:r>
            <w:r w:rsidR="00A5121F" w:rsidRPr="00651354">
              <w:t>69.5000</w:t>
            </w:r>
            <w:r w:rsidRPr="00651354">
              <w:t>)</w:t>
            </w:r>
          </w:p>
        </w:tc>
      </w:tr>
    </w:tbl>
    <w:p w:rsidR="008559D9" w:rsidRPr="0068669B" w:rsidRDefault="008559D9">
      <w:pPr>
        <w:pStyle w:val="L1-FlLfSp12"/>
        <w:spacing w:before="240"/>
      </w:pPr>
      <w:r w:rsidRPr="00F562F6">
        <w:t>*Zero payment events can occur in MEPS for the</w:t>
      </w:r>
      <w:r>
        <w:t xml:space="preserve"> following reasons: (1</w:t>
      </w:r>
      <w:r w:rsidRPr="00F562F6">
        <w:t xml:space="preserve">) there was no </w:t>
      </w:r>
      <w:r>
        <w:t>charge for a follow-up event, (2</w:t>
      </w:r>
      <w:r w:rsidRPr="00F562F6">
        <w:t xml:space="preserve">) the provider was never paid by an individual, insurance plan, or other </w:t>
      </w:r>
      <w:r>
        <w:t>source for services provided, (3</w:t>
      </w:r>
      <w:r w:rsidRPr="00F562F6">
        <w:t xml:space="preserve">) </w:t>
      </w:r>
      <w:r w:rsidR="00D10D3C" w:rsidRPr="00B453C9">
        <w:t xml:space="preserve">the </w:t>
      </w:r>
      <w:r w:rsidRPr="00B453C9">
        <w:t xml:space="preserve">charges </w:t>
      </w:r>
      <w:r w:rsidRPr="00F562F6">
        <w:t xml:space="preserve">were included in </w:t>
      </w:r>
      <w:r>
        <w:t>another bill, or (4</w:t>
      </w:r>
      <w:r w:rsidRPr="0068669B">
        <w:t xml:space="preserve">) the event was paid for through government or privately-funded research or clinical trials. </w:t>
      </w:r>
    </w:p>
    <w:p w:rsidR="008559D9" w:rsidRPr="00BD4850" w:rsidRDefault="008559D9">
      <w:pPr>
        <w:pStyle w:val="Heading2"/>
      </w:pPr>
      <w:bookmarkStart w:id="112" w:name="_Toc215888476"/>
      <w:bookmarkStart w:id="113" w:name="_Toc215977557"/>
      <w:r>
        <w:t>4.2</w:t>
      </w:r>
      <w:r>
        <w:tab/>
      </w:r>
      <w:r w:rsidRPr="00BD4850">
        <w:t>Person-Based Estimates for Home Health Care</w:t>
      </w:r>
      <w:bookmarkEnd w:id="112"/>
      <w:bookmarkEnd w:id="113"/>
    </w:p>
    <w:p w:rsidR="008559D9" w:rsidRDefault="008559D9">
      <w:pPr>
        <w:pStyle w:val="L1-FlLfSp12"/>
      </w:pPr>
      <w:r>
        <w:t xml:space="preserve">To enhance analyses of home health care, analysts may link information about the home health care received by sample persons in this file to the annual </w:t>
      </w:r>
      <w:r w:rsidR="000A7EDB">
        <w:t>full-year</w:t>
      </w:r>
      <w:r>
        <w:t xml:space="preserve"> consolidated file (</w:t>
      </w:r>
      <w:r w:rsidRPr="00F562F6">
        <w:t xml:space="preserve">which has data for all </w:t>
      </w:r>
      <w:r>
        <w:t xml:space="preserve">MEPS </w:t>
      </w:r>
      <w:r w:rsidRPr="00F562F6">
        <w:t>sample persons</w:t>
      </w:r>
      <w:r>
        <w:t xml:space="preserve">), or conversely, link person-level information from the </w:t>
      </w:r>
      <w:r w:rsidR="0085075E">
        <w:br/>
      </w:r>
      <w:r w:rsidR="000A7EDB">
        <w:t>full-year</w:t>
      </w:r>
      <w:r>
        <w:t xml:space="preserve"> </w:t>
      </w:r>
      <w:r w:rsidR="002A66E8">
        <w:t>consolidated file to this event-</w:t>
      </w:r>
      <w:r>
        <w:t xml:space="preserve">level file. </w:t>
      </w:r>
      <w:r w:rsidRPr="00F562F6">
        <w:t xml:space="preserve">Both this file and </w:t>
      </w:r>
      <w:r>
        <w:t xml:space="preserve">the </w:t>
      </w:r>
      <w:r w:rsidR="000A7EDB">
        <w:t>full-year</w:t>
      </w:r>
      <w:r>
        <w:t xml:space="preserve"> consolidated file </w:t>
      </w:r>
      <w:r w:rsidRPr="00F562F6">
        <w:t>may be used to derive estimates relative to persons with home health care</w:t>
      </w:r>
      <w:r>
        <w:t xml:space="preserve"> and annual estimates of total expenditures</w:t>
      </w:r>
      <w:r w:rsidRPr="00F562F6">
        <w:t>.</w:t>
      </w:r>
      <w:r>
        <w:t xml:space="preserve"> </w:t>
      </w:r>
      <w:r w:rsidRPr="00F562F6">
        <w:t>However, if the estimate relates to the entire population, this file cannot be used to calculate the denominator, as only those persons with at least one month in which home health care was provided are represented on this data file.</w:t>
      </w:r>
      <w:r>
        <w:t xml:space="preserve"> </w:t>
      </w:r>
      <w:r w:rsidRPr="00F562F6">
        <w:t xml:space="preserve">Therefore, the </w:t>
      </w:r>
      <w:r w:rsidR="000A7EDB">
        <w:t>full-year</w:t>
      </w:r>
      <w:r w:rsidRPr="00F562F6">
        <w:t xml:space="preserve"> </w:t>
      </w:r>
      <w:r>
        <w:t>c</w:t>
      </w:r>
      <w:r w:rsidRPr="00F562F6">
        <w:t xml:space="preserve">onsolidated </w:t>
      </w:r>
      <w:r>
        <w:t>f</w:t>
      </w:r>
      <w:r w:rsidRPr="00F562F6">
        <w:t xml:space="preserve">ile must be used for person-level analyses </w:t>
      </w:r>
      <w:r>
        <w:t xml:space="preserve">that include both </w:t>
      </w:r>
      <w:r w:rsidRPr="00F562F6">
        <w:t xml:space="preserve">those with </w:t>
      </w:r>
      <w:r>
        <w:t xml:space="preserve">and </w:t>
      </w:r>
      <w:r w:rsidRPr="00F562F6">
        <w:t>without home health care.</w:t>
      </w:r>
      <w:r>
        <w:t xml:space="preserve"> </w:t>
      </w:r>
    </w:p>
    <w:p w:rsidR="008559D9" w:rsidRDefault="008559D9">
      <w:pPr>
        <w:pStyle w:val="Heading2"/>
      </w:pPr>
      <w:bookmarkStart w:id="114" w:name="41VarMissingValues"/>
      <w:bookmarkStart w:id="115" w:name="_Toc215888477"/>
      <w:bookmarkStart w:id="116" w:name="_Toc215977558"/>
      <w:r w:rsidRPr="00F562F6">
        <w:t>4.</w:t>
      </w:r>
      <w:r>
        <w:t>3</w:t>
      </w:r>
      <w:r>
        <w:tab/>
      </w:r>
      <w:r w:rsidRPr="00F562F6">
        <w:t>Variables with Missing Values</w:t>
      </w:r>
      <w:bookmarkEnd w:id="114"/>
      <w:bookmarkEnd w:id="115"/>
      <w:bookmarkEnd w:id="116"/>
    </w:p>
    <w:p w:rsidR="008559D9" w:rsidRDefault="008559D9">
      <w:pPr>
        <w:pStyle w:val="L1-FlLfSp12"/>
      </w:pPr>
      <w:r w:rsidRPr="00F562F6">
        <w:t xml:space="preserve">It is essential that the analyst examine all variables for the presence of negative values used to represent missing values. For continuous or discrete variables, where means or totals may be taken, it may be necessary to set </w:t>
      </w:r>
      <w:r w:rsidRPr="007E03CD">
        <w:t>negative values</w:t>
      </w:r>
      <w:r w:rsidRPr="00F562F6">
        <w:t xml:space="preserve"> to values appropriate to the analytic needs. That is, the analyst should either impute a value or set the value to one that will be interpreted as missing by </w:t>
      </w:r>
      <w:r w:rsidRPr="004058CD">
        <w:t xml:space="preserve">the </w:t>
      </w:r>
      <w:r w:rsidR="00DF6AEE" w:rsidRPr="004058CD">
        <w:t>software package</w:t>
      </w:r>
      <w:r w:rsidR="00DF6AEE" w:rsidRPr="004058CD">
        <w:rPr>
          <w:b/>
        </w:rPr>
        <w:t xml:space="preserve"> </w:t>
      </w:r>
      <w:r w:rsidRPr="00F562F6">
        <w:t>used. For categorical and dichotomous variables, the analyst may want to consider whether to recode or impute a value for cases with negative values or whether to exclude or include such cases in the numerator and/or denominator when calculating proportions.</w:t>
      </w:r>
      <w:r>
        <w:t xml:space="preserve"> </w:t>
      </w:r>
      <w:r w:rsidRPr="00F562F6">
        <w:t>Methodologies used for the editing/imputation of expenditure variables (e.g., sources of payment</w:t>
      </w:r>
      <w:r>
        <w:t xml:space="preserve"> and zero </w:t>
      </w:r>
      <w:proofErr w:type="gramStart"/>
      <w:r>
        <w:t>expenditures</w:t>
      </w:r>
      <w:proofErr w:type="gramEnd"/>
      <w:r>
        <w:t>) are described in Section 2.5.5</w:t>
      </w:r>
      <w:r w:rsidRPr="00F562F6">
        <w:t>.2.</w:t>
      </w:r>
    </w:p>
    <w:p w:rsidR="008559D9" w:rsidRPr="00F377EF" w:rsidRDefault="008559D9">
      <w:pPr>
        <w:pStyle w:val="Heading2"/>
      </w:pPr>
      <w:bookmarkStart w:id="117" w:name="_Toc215888478"/>
      <w:bookmarkStart w:id="118" w:name="_Toc215977559"/>
      <w:bookmarkStart w:id="119" w:name="46VarianceEst"/>
      <w:bookmarkEnd w:id="109"/>
      <w:r w:rsidRPr="006F193B">
        <w:lastRenderedPageBreak/>
        <w:t>4.4</w:t>
      </w:r>
      <w:r w:rsidRPr="006F193B">
        <w:tab/>
        <w:t xml:space="preserve">Variance Estimation </w:t>
      </w:r>
      <w:r w:rsidRPr="00F377EF">
        <w:t>(VARPSU, VARSTR)</w:t>
      </w:r>
      <w:bookmarkEnd w:id="117"/>
      <w:bookmarkEnd w:id="118"/>
      <w:r w:rsidRPr="00F377EF">
        <w:t xml:space="preserve"> </w:t>
      </w:r>
      <w:bookmarkEnd w:id="119"/>
    </w:p>
    <w:p w:rsidR="00732F16" w:rsidRPr="002208FA" w:rsidRDefault="00B82F85" w:rsidP="00732F16">
      <w:pPr>
        <w:pStyle w:val="L1-FlLfSp12"/>
      </w:pPr>
      <w:bookmarkStart w:id="120" w:name="_Toc25051347"/>
      <w:r>
        <w:t xml:space="preserve">The </w:t>
      </w:r>
      <w:r w:rsidR="00732F16" w:rsidRPr="002208FA">
        <w:t xml:space="preserve">MEPS </w:t>
      </w:r>
      <w:r w:rsidR="005A78BC">
        <w:t>has</w:t>
      </w:r>
      <w:r w:rsidR="00732F16" w:rsidRPr="002208FA">
        <w:t xml:space="preserve"> a complex sample design.</w:t>
      </w:r>
      <w:r w:rsidR="00732F16">
        <w:t xml:space="preserve"> </w:t>
      </w:r>
      <w:r w:rsidR="00732F16" w:rsidRPr="002208FA">
        <w:t xml:space="preserve">To obtain estimates of variability (such as the standard error of sample estimates or corresponding confidence intervals) for MEPS estimates, analysts need to take into account </w:t>
      </w:r>
      <w:r w:rsidR="00732F16" w:rsidRPr="00F377EF">
        <w:t>the complex sample design of MEPS for both person-level and family-level analyses. Several methodologies have been developed for estimating standard errors for surveys with a complex sample design, including the Taylor-series linearization method, balanced repeated replication, and jackknife replication. Various software packages provide analysts with the capability of implementing these methodologies. Replicate weights have not been developed for the MEPS data. Instead, the variables needed to calculate appropriate standard errors based on the Taylor-series linearization method are included on this file as well as all other MEPS public use files. Software packages that permit the use of the Taylor-series linearization method include SUDAAN, Stata, SAS (version 8.2 and higher), and SPSS (version 12.0 and higher). For complete information on the capabilities of each package, analysts should refer to the corresponding software user documentation</w:t>
      </w:r>
      <w:r w:rsidR="00732F16" w:rsidRPr="002208FA">
        <w:t>.</w:t>
      </w:r>
    </w:p>
    <w:p w:rsidR="006C4C71" w:rsidRPr="00DB4F08" w:rsidRDefault="006C4C71" w:rsidP="006C4C71">
      <w:pPr>
        <w:pStyle w:val="L1-FlLfSp12"/>
      </w:pPr>
      <w:bookmarkStart w:id="121" w:name="_Toc215888479"/>
      <w:bookmarkStart w:id="122" w:name="_Toc215977560"/>
      <w:r w:rsidRPr="00DB4F08">
        <w:t xml:space="preserve">Using the Taylor-series linearization method, variance estimation strata and the variance estimation PSUs within these strata must be specified. The </w:t>
      </w:r>
      <w:r w:rsidRPr="00F377EF">
        <w:t>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w:t>
      </w:r>
      <w:r w:rsidRPr="00DB4F08">
        <w:t xml:space="preserve"> be noted that the number of degrees of freedom associated with estimates of variability indicated by such a package may not appropriately reflect the number available. For variables of interest</w:t>
      </w:r>
      <w:r w:rsidR="00DB4F08" w:rsidRPr="00DB4F08">
        <w:t xml:space="preserve"> </w:t>
      </w:r>
      <w:r w:rsidRPr="00DB4F08">
        <w:t xml:space="preserve">distributed throughout the country (and thus the MEPS sample PSUs), one can generally expect to have at least </w:t>
      </w:r>
      <w:r w:rsidRPr="00992AB4">
        <w:t xml:space="preserve">100 </w:t>
      </w:r>
      <w:r w:rsidRPr="00DB4F08">
        <w:t>degrees of freedom associated with the estimated standard errors for national estimates based on this MEPS database.</w:t>
      </w:r>
    </w:p>
    <w:p w:rsidR="006C70D9" w:rsidRPr="005949B1" w:rsidRDefault="006C70D9" w:rsidP="006C70D9">
      <w:pPr>
        <w:pStyle w:val="L1-FlLfSp12"/>
      </w:pPr>
      <w:r>
        <w:t>Prior to 2002</w:t>
      </w:r>
      <w:r w:rsidRPr="006F43D9">
        <w:t xml:space="preserve">, MEPS variance strata and PSUs were developed independently from year to year, and the last two characters of the strata and PSU variable names denoted </w:t>
      </w:r>
      <w:r w:rsidRPr="00B52374">
        <w:t xml:space="preserve">the </w:t>
      </w:r>
      <w:r w:rsidR="003174AF" w:rsidRPr="00B52374">
        <w:t>year</w:t>
      </w:r>
      <w:r w:rsidRPr="006F43D9">
        <w:t>.</w:t>
      </w:r>
      <w:r>
        <w:t xml:space="preserve"> </w:t>
      </w:r>
      <w:r w:rsidRPr="006F43D9">
        <w:t xml:space="preserve">However, beginning with the 2002 Point-in-Time PUF, the variance strata and PSUs </w:t>
      </w:r>
      <w:r>
        <w:t>were</w:t>
      </w:r>
      <w:r w:rsidRPr="006F43D9">
        <w:t xml:space="preserve"> developed to be compatible with all future PUF</w:t>
      </w:r>
      <w:r w:rsidRPr="00C56F9A">
        <w:t>s</w:t>
      </w:r>
      <w:r>
        <w:t xml:space="preserve"> until the NHIS design changed</w:t>
      </w:r>
      <w:r w:rsidRPr="006F43D9">
        <w:t xml:space="preserve">. Thus, when pooling data across years 2002 </w:t>
      </w:r>
      <w:r>
        <w:t>through the Panel 11 component of the 2007 files</w:t>
      </w:r>
      <w:r w:rsidRPr="006F43D9">
        <w:t>, the variance strata and PSU variables provided can be used without modification</w:t>
      </w:r>
      <w:r>
        <w:t xml:space="preserve"> </w:t>
      </w:r>
      <w:r w:rsidRPr="006F43D9">
        <w:t>for variance estimation purposes for estimates covering multiple years of data.</w:t>
      </w:r>
      <w:r>
        <w:t xml:space="preserve"> </w:t>
      </w:r>
      <w:r w:rsidRPr="006F43D9">
        <w:t xml:space="preserve">There </w:t>
      </w:r>
      <w:r>
        <w:t>were</w:t>
      </w:r>
      <w:r w:rsidRPr="005949B1">
        <w:t xml:space="preserve"> </w:t>
      </w:r>
      <w:r w:rsidRPr="00C02ADF">
        <w:t>203</w:t>
      </w:r>
      <w:r w:rsidRPr="005949B1">
        <w:t xml:space="preserve"> variance estimation strata, each stratum with either two or three variance estimation PSUs. </w:t>
      </w:r>
    </w:p>
    <w:p w:rsidR="006C70D9" w:rsidRDefault="006C70D9" w:rsidP="006C70D9">
      <w:pPr>
        <w:pStyle w:val="L1-FlLfSp12"/>
      </w:pPr>
      <w:r w:rsidRPr="00F24B1F">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w:t>
      </w:r>
      <w:r w:rsidR="003174AF">
        <w:t>3</w:t>
      </w:r>
      <w:r w:rsidRPr="00F24B1F">
        <w:t>68 (203+165) v</w:t>
      </w:r>
      <w:r w:rsidR="00087AEA">
        <w:t>ariance strata in the 2007 Full-</w:t>
      </w:r>
      <w:r w:rsidRPr="00F24B1F">
        <w:t>Year file as it consists of two panels that were selected under two independent NHIS sample designs. Sin</w:t>
      </w:r>
      <w:r w:rsidR="00087AEA">
        <w:t>ce both MEPS panels in the Full-</w:t>
      </w:r>
      <w:r w:rsidRPr="00F24B1F">
        <w:t>Year 2008 file and beyond are based on the new NHIS design, there are only 165 variance strata. These variance strata (VARSTR values) have been numbered from 1001 to 1165 so that they can be readily distinguished from those developed</w:t>
      </w:r>
      <w:r w:rsidRPr="005949B1">
        <w:t xml:space="preserve"> under the</w:t>
      </w:r>
      <w:r w:rsidRPr="00DB6549">
        <w:t xml:space="preserve"> former NHIS sample design in the event that data are pooled for several years.</w:t>
      </w:r>
    </w:p>
    <w:p w:rsidR="00481CD7" w:rsidRPr="00DB4F08" w:rsidRDefault="00481CD7" w:rsidP="00481CD7">
      <w:pPr>
        <w:pStyle w:val="L1-FlLfSp12"/>
      </w:pPr>
      <w:r w:rsidRPr="00DB4F08">
        <w:lastRenderedPageBreak/>
        <w:t>If analyses call for pooling MEPS data across several years, in order to ensure that variance strata are identified appropriately for variance estimation purposes, one can proceed as follows:</w:t>
      </w:r>
    </w:p>
    <w:p w:rsidR="00481CD7" w:rsidRPr="00DB4F08" w:rsidRDefault="00481CD7" w:rsidP="00481CD7">
      <w:pPr>
        <w:pStyle w:val="L1-FlLfSp12"/>
        <w:numPr>
          <w:ilvl w:val="0"/>
          <w:numId w:val="33"/>
        </w:numPr>
      </w:pPr>
      <w:r w:rsidRPr="00DB4F08">
        <w:t>When pooling any year from 2002 or later, one can use the variance strata numbering as is.</w:t>
      </w:r>
    </w:p>
    <w:p w:rsidR="00481CD7" w:rsidRPr="00DB4F08" w:rsidRDefault="00481CD7" w:rsidP="00481CD7">
      <w:pPr>
        <w:pStyle w:val="L1-FlLfSp12"/>
        <w:numPr>
          <w:ilvl w:val="0"/>
          <w:numId w:val="33"/>
        </w:numPr>
      </w:pPr>
      <w:r w:rsidRPr="00DB4F08">
        <w:t>When pooling any year from 1996 to 2001 with any year from 2002 or later, use the H36 file.</w:t>
      </w:r>
    </w:p>
    <w:p w:rsidR="00481CD7" w:rsidRPr="00DB4F08" w:rsidRDefault="00481CD7" w:rsidP="00481CD7">
      <w:pPr>
        <w:pStyle w:val="L1-FlLfSp12"/>
        <w:numPr>
          <w:ilvl w:val="0"/>
          <w:numId w:val="33"/>
        </w:numPr>
      </w:pPr>
      <w:r w:rsidRPr="00DB4F08">
        <w:t>A new H36 file will be constructed in the future to allow pooling of 2007 and later years with 1996 to 2006.</w:t>
      </w:r>
    </w:p>
    <w:p w:rsidR="008559D9" w:rsidRPr="00F4219A" w:rsidRDefault="008559D9">
      <w:pPr>
        <w:pStyle w:val="Heading1"/>
      </w:pPr>
      <w:r w:rsidRPr="00F4219A">
        <w:t>5.0</w:t>
      </w:r>
      <w:r w:rsidRPr="00F4219A">
        <w:tab/>
        <w:t>Merging/Linking MEPS Data Files</w:t>
      </w:r>
      <w:bookmarkEnd w:id="120"/>
      <w:bookmarkEnd w:id="121"/>
      <w:bookmarkEnd w:id="122"/>
    </w:p>
    <w:p w:rsidR="008559D9" w:rsidRPr="00182665" w:rsidRDefault="008559D9">
      <w:pPr>
        <w:pStyle w:val="L1-FlLfSp12"/>
      </w:pPr>
      <w:r w:rsidRPr="00C620E6">
        <w:t>Data from this file</w:t>
      </w:r>
      <w:r w:rsidRPr="00265AA3">
        <w:t xml:space="preserve"> can be used alone or in conjunction with other files for different analytic purposes.</w:t>
      </w:r>
      <w:r>
        <w:t xml:space="preserve"> </w:t>
      </w:r>
      <w:r w:rsidRPr="00265AA3">
        <w:t xml:space="preserve">This section provides instructions, or the details on where to find the instructions, for linking the </w:t>
      </w:r>
      <w:r w:rsidR="00B70198">
        <w:t>2014</w:t>
      </w:r>
      <w:r w:rsidRPr="00F562F6">
        <w:t xml:space="preserve"> </w:t>
      </w:r>
      <w:r w:rsidRPr="00265AA3">
        <w:t xml:space="preserve">home health provider events with other </w:t>
      </w:r>
      <w:r w:rsidR="00B70198">
        <w:t>2014</w:t>
      </w:r>
      <w:r w:rsidRPr="00F562F6">
        <w:t xml:space="preserve"> </w:t>
      </w:r>
      <w:r w:rsidRPr="00265AA3">
        <w:t>MEPS public use files, includi</w:t>
      </w:r>
      <w:r w:rsidRPr="00C620E6">
        <w:t xml:space="preserve">ng the </w:t>
      </w:r>
      <w:r w:rsidR="00B70198">
        <w:t>2014</w:t>
      </w:r>
      <w:r w:rsidRPr="00F562F6">
        <w:t xml:space="preserve"> </w:t>
      </w:r>
      <w:r>
        <w:t xml:space="preserve">person-level and </w:t>
      </w:r>
      <w:r w:rsidRPr="00C620E6">
        <w:t>conditions file</w:t>
      </w:r>
      <w:r>
        <w:t>s</w:t>
      </w:r>
      <w:r w:rsidRPr="00C620E6">
        <w:t>.</w:t>
      </w:r>
      <w:r>
        <w:t xml:space="preserve"> </w:t>
      </w:r>
      <w:r w:rsidRPr="006410BB">
        <w:t>Each MEPS panel can also be linked back to the previous years</w:t>
      </w:r>
      <w:r>
        <w:t>’</w:t>
      </w:r>
      <w:r w:rsidRPr="006410BB">
        <w:t xml:space="preserve"> National Health Interview Survey public use data files.</w:t>
      </w:r>
      <w:r>
        <w:t xml:space="preserve"> </w:t>
      </w:r>
      <w:r w:rsidRPr="006410BB">
        <w:t xml:space="preserve">For information on obtaining MEPS/NHIS link files please see </w:t>
      </w:r>
      <w:hyperlink r:id="rId19" w:history="1">
        <w:r w:rsidR="008E44A9">
          <w:rPr>
            <w:rStyle w:val="Hyperlink"/>
            <w:szCs w:val="24"/>
          </w:rPr>
          <w:t>meps.ahrq.gov/</w:t>
        </w:r>
        <w:proofErr w:type="spellStart"/>
        <w:r w:rsidR="008E44A9">
          <w:rPr>
            <w:rStyle w:val="Hyperlink"/>
            <w:szCs w:val="24"/>
          </w:rPr>
          <w:t>data_stats</w:t>
        </w:r>
        <w:proofErr w:type="spellEnd"/>
        <w:r w:rsidR="008E44A9">
          <w:rPr>
            <w:rStyle w:val="Hyperlink"/>
            <w:szCs w:val="24"/>
          </w:rPr>
          <w:t>/</w:t>
        </w:r>
        <w:proofErr w:type="spellStart"/>
        <w:r w:rsidR="008E44A9">
          <w:rPr>
            <w:rStyle w:val="Hyperlink"/>
            <w:szCs w:val="24"/>
          </w:rPr>
          <w:t>more_info_download_data_files.jsp</w:t>
        </w:r>
        <w:proofErr w:type="spellEnd"/>
      </w:hyperlink>
      <w:r w:rsidRPr="006410BB">
        <w:t>.</w:t>
      </w:r>
    </w:p>
    <w:p w:rsidR="008559D9" w:rsidRPr="00F4219A" w:rsidRDefault="008559D9">
      <w:pPr>
        <w:pStyle w:val="Heading2"/>
      </w:pPr>
      <w:bookmarkStart w:id="123" w:name="_Toc25051348"/>
      <w:bookmarkStart w:id="124" w:name="_Toc215888480"/>
      <w:bookmarkStart w:id="125" w:name="_Toc215977561"/>
      <w:r w:rsidRPr="00F4219A">
        <w:t>5.1</w:t>
      </w:r>
      <w:r w:rsidRPr="00F4219A">
        <w:tab/>
        <w:t>Linking to the Person-Level File</w:t>
      </w:r>
      <w:bookmarkEnd w:id="123"/>
      <w:bookmarkEnd w:id="124"/>
      <w:bookmarkEnd w:id="125"/>
    </w:p>
    <w:p w:rsidR="008559D9" w:rsidRPr="00F377EF" w:rsidRDefault="008559D9">
      <w:pPr>
        <w:pStyle w:val="L1-FlLfSp12"/>
      </w:pPr>
      <w:r w:rsidRPr="00C620E6">
        <w:t xml:space="preserve">Merging characteristics of interest from other </w:t>
      </w:r>
      <w:r w:rsidR="00B70198">
        <w:t>2014</w:t>
      </w:r>
      <w:r w:rsidRPr="00F562F6">
        <w:t xml:space="preserve"> </w:t>
      </w:r>
      <w:r w:rsidRPr="00C620E6">
        <w:t xml:space="preserve">MEPS files (e.g., the </w:t>
      </w:r>
      <w:r w:rsidR="00B70198">
        <w:t>2014</w:t>
      </w:r>
      <w:r w:rsidRPr="00F562F6">
        <w:t xml:space="preserve"> </w:t>
      </w:r>
      <w:r w:rsidR="000A7EDB">
        <w:t>Full-Year</w:t>
      </w:r>
      <w:r w:rsidRPr="00C620E6">
        <w:t xml:space="preserve"> </w:t>
      </w:r>
      <w:r w:rsidR="005E2FA3">
        <w:t>Consolidated</w:t>
      </w:r>
      <w:r w:rsidRPr="00C620E6">
        <w:t xml:space="preserve"> File or the </w:t>
      </w:r>
      <w:r w:rsidR="00B70198">
        <w:t>2014</w:t>
      </w:r>
      <w:r w:rsidRPr="00F562F6">
        <w:t xml:space="preserve"> </w:t>
      </w:r>
      <w:r w:rsidRPr="00C620E6">
        <w:t>Prescribed Medicines File) expands the scope of potential estimates. For example, to estimate the total number of home health provider events of persons with specific characteristics (e.g., age, race, and sex), population characteristics from a person-level file need to be merged onto the home health provider file.</w:t>
      </w:r>
      <w:r>
        <w:t xml:space="preserve"> </w:t>
      </w:r>
      <w:r w:rsidRPr="00C620E6">
        <w:t xml:space="preserve">This procedure is illustrated below. The MEPS </w:t>
      </w:r>
      <w:r w:rsidR="00B70198">
        <w:t>2014</w:t>
      </w:r>
      <w:r w:rsidRPr="00F562F6">
        <w:t xml:space="preserve"> </w:t>
      </w:r>
      <w:r w:rsidRPr="00C620E6">
        <w:t xml:space="preserve">Appendix File, </w:t>
      </w:r>
      <w:r w:rsidR="00C55B48">
        <w:t>HC-168</w:t>
      </w:r>
      <w:r w:rsidRPr="00C620E6">
        <w:t xml:space="preserve">I, provides additional details on how to merge </w:t>
      </w:r>
      <w:r w:rsidR="00B70198">
        <w:t>2014</w:t>
      </w:r>
      <w:r w:rsidRPr="00F562F6">
        <w:t xml:space="preserve"> </w:t>
      </w:r>
      <w:r w:rsidRPr="00C620E6">
        <w:t xml:space="preserve">MEPS data </w:t>
      </w:r>
      <w:r w:rsidRPr="00F377EF">
        <w:t>files.</w:t>
      </w:r>
    </w:p>
    <w:p w:rsidR="008559D9" w:rsidRPr="00F377EF" w:rsidRDefault="008559D9">
      <w:pPr>
        <w:pStyle w:val="N1-1stBullet"/>
        <w:numPr>
          <w:ilvl w:val="0"/>
          <w:numId w:val="32"/>
        </w:numPr>
        <w:spacing w:after="240"/>
      </w:pPr>
      <w:r w:rsidRPr="00F377EF">
        <w:t xml:space="preserve">Create data set PERSX by sorting the </w:t>
      </w:r>
      <w:r w:rsidR="00B70198">
        <w:t>2014</w:t>
      </w:r>
      <w:r w:rsidRPr="00F377EF">
        <w:t xml:space="preserve"> </w:t>
      </w:r>
      <w:r w:rsidR="000A7EDB" w:rsidRPr="00F377EF">
        <w:t>Full-Year</w:t>
      </w:r>
      <w:r w:rsidRPr="00F377EF">
        <w:t xml:space="preserve"> </w:t>
      </w:r>
      <w:r w:rsidR="005E2FA3" w:rsidRPr="00F377EF">
        <w:t>Consolidated</w:t>
      </w:r>
      <w:r w:rsidRPr="00F377EF">
        <w:t xml:space="preserve"> File by the person identifier, DUPERSID. Keep only variables to be merged on to the home health provider event file and DUPERSID.</w:t>
      </w:r>
    </w:p>
    <w:p w:rsidR="008559D9" w:rsidRPr="00F377EF" w:rsidRDefault="008559D9">
      <w:pPr>
        <w:pStyle w:val="N1-1stBullet"/>
        <w:numPr>
          <w:ilvl w:val="0"/>
          <w:numId w:val="32"/>
        </w:numPr>
        <w:spacing w:after="240"/>
      </w:pPr>
      <w:r w:rsidRPr="00F377EF">
        <w:t>Create data set HVIS by sorting the home health provider event file by person identifier, DUPERSID.</w:t>
      </w:r>
    </w:p>
    <w:p w:rsidR="008559D9" w:rsidRPr="00F377EF" w:rsidRDefault="008559D9">
      <w:pPr>
        <w:pStyle w:val="N1-1stBullet"/>
        <w:numPr>
          <w:ilvl w:val="0"/>
          <w:numId w:val="32"/>
        </w:numPr>
        <w:spacing w:after="240"/>
      </w:pPr>
      <w:r w:rsidRPr="00C620E6">
        <w:t xml:space="preserve">Create final </w:t>
      </w:r>
      <w:r w:rsidRPr="00F377EF">
        <w:t>data set NEWHVIS by merging these two files by DUPERSID, keeping only records on the home health provider event file.</w:t>
      </w:r>
    </w:p>
    <w:p w:rsidR="008559D9" w:rsidRPr="00F377EF" w:rsidRDefault="008559D9">
      <w:pPr>
        <w:pStyle w:val="L1-FlLfSp12"/>
      </w:pPr>
      <w:r w:rsidRPr="00F377EF">
        <w:t>The following is an example of SAS code, which completes these steps:</w:t>
      </w:r>
    </w:p>
    <w:p w:rsidR="00652896" w:rsidRPr="00E60B9E" w:rsidRDefault="008559D9">
      <w:pPr>
        <w:pStyle w:val="SL-FlLftSgl"/>
        <w:ind w:left="630"/>
      </w:pPr>
      <w:r w:rsidRPr="00E60B9E">
        <w:t xml:space="preserve">PROC SORT DATA=HCXXX (KEEP=DUPERSID AGE31X AGE42X </w:t>
      </w:r>
      <w:r w:rsidRPr="00E60B9E">
        <w:br/>
        <w:t xml:space="preserve">AGE53X SEX </w:t>
      </w:r>
      <w:r w:rsidR="00517212" w:rsidRPr="00E60B9E">
        <w:t>R</w:t>
      </w:r>
      <w:r w:rsidR="00203F01" w:rsidRPr="00E60B9E">
        <w:t>ACEV1X</w:t>
      </w:r>
      <w:r w:rsidRPr="00E60B9E">
        <w:t xml:space="preserve"> </w:t>
      </w:r>
      <w:r w:rsidR="00652896" w:rsidRPr="00E60B9E">
        <w:t>EDRECODE</w:t>
      </w:r>
      <w:r w:rsidR="00D850D7" w:rsidRPr="00E60B9E">
        <w:t xml:space="preserve"> </w:t>
      </w:r>
      <w:r w:rsidR="00DD004B" w:rsidRPr="00E60B9E">
        <w:t>EDUYRDG</w:t>
      </w:r>
      <w:r w:rsidRPr="00E60B9E">
        <w:t xml:space="preserve">) </w:t>
      </w:r>
    </w:p>
    <w:p w:rsidR="008559D9" w:rsidRPr="00E60B9E" w:rsidRDefault="008559D9">
      <w:pPr>
        <w:pStyle w:val="SL-FlLftSgl"/>
        <w:ind w:left="630"/>
      </w:pPr>
      <w:r w:rsidRPr="00E60B9E">
        <w:t xml:space="preserve">OUT=PERSX; </w:t>
      </w:r>
    </w:p>
    <w:p w:rsidR="008559D9" w:rsidRPr="00E60B9E" w:rsidRDefault="008559D9">
      <w:pPr>
        <w:pStyle w:val="SL-FlLftSgl"/>
        <w:ind w:left="1080"/>
      </w:pPr>
      <w:r w:rsidRPr="00E60B9E">
        <w:t>BY DUPERSID;</w:t>
      </w:r>
    </w:p>
    <w:p w:rsidR="008559D9" w:rsidRPr="00E60B9E" w:rsidRDefault="008559D9">
      <w:pPr>
        <w:pStyle w:val="SL-FlLftSgl"/>
        <w:spacing w:after="240"/>
        <w:ind w:left="634"/>
      </w:pPr>
      <w:r w:rsidRPr="00E60B9E">
        <w:lastRenderedPageBreak/>
        <w:t>RUN;</w:t>
      </w:r>
    </w:p>
    <w:p w:rsidR="008559D9" w:rsidRPr="00E60B9E" w:rsidRDefault="008559D9">
      <w:pPr>
        <w:pStyle w:val="SL-FlLftSgl"/>
        <w:ind w:left="630"/>
      </w:pPr>
      <w:r w:rsidRPr="00E60B9E">
        <w:t xml:space="preserve">PROC SORT DATA=HVIS; </w:t>
      </w:r>
    </w:p>
    <w:p w:rsidR="008559D9" w:rsidRPr="00E60B9E" w:rsidRDefault="008559D9">
      <w:pPr>
        <w:pStyle w:val="SL-FlLftSgl"/>
        <w:ind w:left="1080"/>
      </w:pPr>
      <w:r w:rsidRPr="00E60B9E">
        <w:t>BY DUPERSID;</w:t>
      </w:r>
    </w:p>
    <w:p w:rsidR="008559D9" w:rsidRPr="00E60B9E" w:rsidRDefault="008559D9">
      <w:pPr>
        <w:pStyle w:val="SL-FlLftSgl"/>
        <w:spacing w:after="240"/>
        <w:ind w:left="634"/>
      </w:pPr>
      <w:r w:rsidRPr="00E60B9E">
        <w:t>RUN;</w:t>
      </w:r>
    </w:p>
    <w:p w:rsidR="008559D9" w:rsidRPr="00E60B9E" w:rsidRDefault="008559D9">
      <w:pPr>
        <w:pStyle w:val="SL-FlLftSgl"/>
        <w:ind w:left="630"/>
      </w:pPr>
      <w:r w:rsidRPr="00E60B9E">
        <w:t>DATA NEWHVIS;</w:t>
      </w:r>
    </w:p>
    <w:p w:rsidR="008559D9" w:rsidRPr="00E60B9E" w:rsidRDefault="008559D9">
      <w:pPr>
        <w:pStyle w:val="SL-FlLftSgl"/>
        <w:ind w:left="1080"/>
      </w:pPr>
      <w:r w:rsidRPr="00E60B9E">
        <w:t xml:space="preserve">MERGE HVIS (IN=A) PERSX (IN=B); </w:t>
      </w:r>
    </w:p>
    <w:p w:rsidR="008559D9" w:rsidRPr="00E60B9E" w:rsidRDefault="008559D9">
      <w:pPr>
        <w:pStyle w:val="SL-FlLftSgl"/>
        <w:ind w:left="1080"/>
      </w:pPr>
      <w:r w:rsidRPr="00E60B9E">
        <w:t>BY DUPERSID;</w:t>
      </w:r>
    </w:p>
    <w:p w:rsidR="008559D9" w:rsidRPr="00E60B9E" w:rsidRDefault="008559D9">
      <w:pPr>
        <w:pStyle w:val="SL-FlLftSgl"/>
        <w:ind w:left="1080"/>
      </w:pPr>
      <w:r w:rsidRPr="00E60B9E">
        <w:t>IF A;</w:t>
      </w:r>
    </w:p>
    <w:p w:rsidR="008559D9" w:rsidRPr="00E60B9E" w:rsidRDefault="008559D9">
      <w:pPr>
        <w:pStyle w:val="SL-FlLftSgl"/>
        <w:spacing w:after="240"/>
        <w:ind w:left="634"/>
      </w:pPr>
      <w:r w:rsidRPr="00E60B9E">
        <w:t>RUN;</w:t>
      </w:r>
    </w:p>
    <w:p w:rsidR="008559D9" w:rsidRPr="002F6C8E" w:rsidRDefault="008559D9">
      <w:pPr>
        <w:pStyle w:val="Heading2"/>
      </w:pPr>
      <w:bookmarkStart w:id="126" w:name="_Toc215888481"/>
      <w:bookmarkStart w:id="127" w:name="_Toc215977562"/>
      <w:bookmarkStart w:id="128" w:name="_Toc25051349"/>
      <w:r w:rsidRPr="002F6C8E">
        <w:t>5.2</w:t>
      </w:r>
      <w:r w:rsidRPr="002F6C8E">
        <w:tab/>
        <w:t>Linking to the Prescribed Medicines File</w:t>
      </w:r>
      <w:bookmarkEnd w:id="126"/>
      <w:bookmarkEnd w:id="127"/>
    </w:p>
    <w:p w:rsidR="008559D9" w:rsidRPr="00526221" w:rsidRDefault="008559D9">
      <w:pPr>
        <w:pStyle w:val="L1-FlLfSp12"/>
      </w:pPr>
      <w:r w:rsidRPr="00526221">
        <w:t xml:space="preserve">The RXLK </w:t>
      </w:r>
      <w:r w:rsidR="002A66E8" w:rsidRPr="005A7F38">
        <w:t>file</w:t>
      </w:r>
      <w:r w:rsidR="002A66E8">
        <w:t xml:space="preserve"> </w:t>
      </w:r>
      <w:r w:rsidRPr="00526221">
        <w:t xml:space="preserve">provides a link from </w:t>
      </w:r>
      <w:r w:rsidR="00B70198">
        <w:t>2014</w:t>
      </w:r>
      <w:r w:rsidRPr="00F562F6">
        <w:t xml:space="preserve"> </w:t>
      </w:r>
      <w:r w:rsidRPr="00526221">
        <w:t xml:space="preserve">MEPS event files to the </w:t>
      </w:r>
      <w:r w:rsidR="00B70198">
        <w:t>2014</w:t>
      </w:r>
      <w:r w:rsidRPr="00F562F6">
        <w:t xml:space="preserve"> </w:t>
      </w:r>
      <w:r w:rsidRPr="00526221">
        <w:t>Prescribed Medicines File.</w:t>
      </w:r>
      <w:r>
        <w:t xml:space="preserve"> </w:t>
      </w:r>
      <w:r w:rsidRPr="00526221">
        <w:t xml:space="preserve">Because prescribed medicines data are not collected for home health events, this </w:t>
      </w:r>
      <w:r w:rsidR="00AD0D6B">
        <w:t>Home Health event</w:t>
      </w:r>
      <w:r w:rsidR="005179E0">
        <w:t xml:space="preserve"> f</w:t>
      </w:r>
      <w:r w:rsidRPr="00526221">
        <w:t xml:space="preserve">ile cannot be linked to the </w:t>
      </w:r>
      <w:r w:rsidR="00B70198">
        <w:t>2014</w:t>
      </w:r>
      <w:r w:rsidRPr="00F562F6">
        <w:t xml:space="preserve"> </w:t>
      </w:r>
      <w:r w:rsidRPr="00526221">
        <w:t>Prescribed Medicines File.</w:t>
      </w:r>
    </w:p>
    <w:p w:rsidR="008559D9" w:rsidRPr="002F6C8E" w:rsidRDefault="008559D9">
      <w:pPr>
        <w:pStyle w:val="Heading2"/>
      </w:pPr>
      <w:bookmarkStart w:id="129" w:name="_Toc215888482"/>
      <w:bookmarkStart w:id="130" w:name="_Toc215977563"/>
      <w:r w:rsidRPr="002F6C8E">
        <w:t>5.3</w:t>
      </w:r>
      <w:r w:rsidRPr="002F6C8E">
        <w:tab/>
        <w:t>Linking to the Medical Conditions File</w:t>
      </w:r>
      <w:bookmarkEnd w:id="129"/>
      <w:bookmarkEnd w:id="130"/>
      <w:r w:rsidRPr="002F6C8E">
        <w:t xml:space="preserve"> </w:t>
      </w:r>
      <w:bookmarkEnd w:id="128"/>
    </w:p>
    <w:p w:rsidR="008559D9" w:rsidRPr="005A7F38" w:rsidRDefault="008559D9">
      <w:pPr>
        <w:pStyle w:val="L1-FlLfSp12"/>
      </w:pPr>
      <w:r w:rsidRPr="005A7F38">
        <w:t xml:space="preserve">The CLNK </w:t>
      </w:r>
      <w:r w:rsidR="002A66E8" w:rsidRPr="005A7F38">
        <w:t xml:space="preserve">file </w:t>
      </w:r>
      <w:r w:rsidRPr="005A7F38">
        <w:t xml:space="preserve">provides a link from </w:t>
      </w:r>
      <w:r w:rsidR="00B70198">
        <w:t>2014</w:t>
      </w:r>
      <w:r w:rsidRPr="005A7F38">
        <w:t xml:space="preserve"> MEPS event files to the </w:t>
      </w:r>
      <w:r w:rsidR="00B70198">
        <w:t>2014</w:t>
      </w:r>
      <w:r w:rsidRPr="005A7F38">
        <w:t xml:space="preserve"> Medical Conditions File. When using the CLNK</w:t>
      </w:r>
      <w:r w:rsidR="002A66E8" w:rsidRPr="005A7F38">
        <w:t xml:space="preserve"> file</w:t>
      </w:r>
      <w:r w:rsidRPr="005A7F38">
        <w:t xml:space="preserve">, data users/analysts should keep in mind that (1) conditions are </w:t>
      </w:r>
      <w:r w:rsidR="00213086" w:rsidRPr="005A7F38">
        <w:t>household</w:t>
      </w:r>
      <w:r w:rsidR="00203F01">
        <w:t xml:space="preserve"> </w:t>
      </w:r>
      <w:r w:rsidRPr="005A7F38">
        <w:t>reported and (2) there may be multiple conditions associated with a home health provider event. Data users/analysts should also note that not all home health provider events link to the condition</w:t>
      </w:r>
      <w:r w:rsidR="002A66E8" w:rsidRPr="005A7F38">
        <w:t>s</w:t>
      </w:r>
      <w:r w:rsidRPr="005A7F38">
        <w:t xml:space="preserve"> file. For detailed linking examples, including SAS code, data users/analysts should refer to the MEPS </w:t>
      </w:r>
      <w:r w:rsidR="00B70198">
        <w:t>2014</w:t>
      </w:r>
      <w:r w:rsidRPr="005A7F38">
        <w:t xml:space="preserve"> Appendix File, </w:t>
      </w:r>
      <w:r w:rsidR="00C55B48">
        <w:t>HC-168</w:t>
      </w:r>
      <w:r w:rsidRPr="005A7F38">
        <w:t>I.</w:t>
      </w:r>
    </w:p>
    <w:p w:rsidR="008559D9" w:rsidRDefault="008559D9">
      <w:pPr>
        <w:pStyle w:val="C1-CtrBoldHd"/>
      </w:pPr>
      <w:bookmarkStart w:id="131" w:name="_Toc25051352"/>
      <w:r>
        <w:br w:type="page"/>
      </w:r>
      <w:bookmarkStart w:id="132" w:name="_Toc215888485"/>
      <w:r>
        <w:lastRenderedPageBreak/>
        <w:t>References</w:t>
      </w:r>
      <w:bookmarkEnd w:id="131"/>
      <w:bookmarkEnd w:id="132"/>
    </w:p>
    <w:p w:rsidR="008559D9" w:rsidRDefault="008559D9">
      <w:pPr>
        <w:pStyle w:val="L1-FlLfSp12"/>
      </w:pPr>
      <w:r w:rsidRPr="00C45335">
        <w:t>Cohen, S.B. (199</w:t>
      </w:r>
      <w:r w:rsidR="00C45335" w:rsidRPr="00C45335">
        <w:t>8</w:t>
      </w:r>
      <w:r w:rsidRPr="00C45335">
        <w:t xml:space="preserve">). </w:t>
      </w:r>
      <w:proofErr w:type="gramStart"/>
      <w:r w:rsidRPr="00C45335">
        <w:t>Sample Design of the 1996 Medical Expenditure Panel Survey Medical Provider Component.</w:t>
      </w:r>
      <w:proofErr w:type="gramEnd"/>
      <w:r w:rsidRPr="00C45335">
        <w:t xml:space="preserve"> </w:t>
      </w:r>
      <w:proofErr w:type="gramStart"/>
      <w:r w:rsidRPr="002209C6">
        <w:rPr>
          <w:i/>
        </w:rPr>
        <w:t>Journal of Economic and Social Measurement</w:t>
      </w:r>
      <w:r w:rsidRPr="00C45335">
        <w:t>.</w:t>
      </w:r>
      <w:proofErr w:type="gramEnd"/>
      <w:r w:rsidRPr="00C45335">
        <w:t xml:space="preserve"> Vol</w:t>
      </w:r>
      <w:r w:rsidR="000E3EEB" w:rsidRPr="00C45335">
        <w:t>.</w:t>
      </w:r>
      <w:r w:rsidRPr="00C45335">
        <w:t xml:space="preserve"> 24, 25-53.</w:t>
      </w:r>
    </w:p>
    <w:p w:rsidR="008559D9" w:rsidRDefault="008559D9">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8559D9" w:rsidRDefault="008559D9">
      <w:pPr>
        <w:pStyle w:val="L1-FlLfSp12"/>
      </w:pPr>
      <w:proofErr w:type="gramStart"/>
      <w:r>
        <w:t>Cox, B.G. and Cohen, S.B. (1985).</w:t>
      </w:r>
      <w:proofErr w:type="gramEnd"/>
      <w:r>
        <w:t xml:space="preserve"> Chapter 8: Imputation Procedures to Compensate for Missing Responses to Data Items. </w:t>
      </w:r>
      <w:proofErr w:type="gramStart"/>
      <w:r>
        <w:t xml:space="preserve">In </w:t>
      </w:r>
      <w:r>
        <w:rPr>
          <w:i/>
        </w:rPr>
        <w:t>Methodological Issues for Health Care Surveys.</w:t>
      </w:r>
      <w:proofErr w:type="gramEnd"/>
      <w:r>
        <w:t xml:space="preserve"> Marcel Dekker, New York.</w:t>
      </w:r>
    </w:p>
    <w:p w:rsidR="00F10864" w:rsidRPr="0034015B" w:rsidRDefault="00F10864" w:rsidP="00F10864">
      <w:pPr>
        <w:pStyle w:val="L1-FlLfSp12"/>
      </w:pPr>
      <w:r w:rsidRPr="0034015B">
        <w:t xml:space="preserve">Ezzati-Rice, T.M., Rohde, F., Greenblatt, J., </w:t>
      </w:r>
      <w:r w:rsidRPr="0034015B">
        <w:rPr>
          <w:iCs/>
        </w:rPr>
        <w:t>Sample Design of the Medical Expenditure Panel Survey Household Component</w:t>
      </w:r>
      <w:r w:rsidRPr="0034015B">
        <w:t xml:space="preserve">, 1998–2007. </w:t>
      </w:r>
      <w:r w:rsidRPr="0034015B">
        <w:rPr>
          <w:i/>
        </w:rPr>
        <w:t>Methodology Report No. 22</w:t>
      </w:r>
      <w:r w:rsidRPr="0034015B">
        <w:t xml:space="preserve">. March 2008. </w:t>
      </w:r>
      <w:proofErr w:type="gramStart"/>
      <w:r w:rsidRPr="0034015B">
        <w:t>Agency for Healthcare Research and Quality, Rockville, MD.</w:t>
      </w:r>
      <w:proofErr w:type="gramEnd"/>
      <w:r w:rsidRPr="0034015B">
        <w:t xml:space="preserve"> </w:t>
      </w:r>
    </w:p>
    <w:p w:rsidR="008559D9" w:rsidRDefault="008559D9">
      <w:pPr>
        <w:pStyle w:val="L1-FlLfSp12"/>
      </w:pPr>
      <w:proofErr w:type="spellStart"/>
      <w:r>
        <w:t>Monheit</w:t>
      </w:r>
      <w:proofErr w:type="spellEnd"/>
      <w:r>
        <w:t xml:space="preserve">, A.C., Wilson, R., and Arnett, III, R.H. (Editors) (1999). </w:t>
      </w:r>
      <w:proofErr w:type="gramStart"/>
      <w:r w:rsidRPr="00D97C46">
        <w:rPr>
          <w:i/>
        </w:rPr>
        <w:t>Informing American Health Care Policy</w:t>
      </w:r>
      <w:r>
        <w:t>.</w:t>
      </w:r>
      <w:proofErr w:type="gramEnd"/>
      <w:r>
        <w:t xml:space="preserve"> </w:t>
      </w:r>
      <w:proofErr w:type="spellStart"/>
      <w:r>
        <w:t>Jossey</w:t>
      </w:r>
      <w:proofErr w:type="spellEnd"/>
      <w:r>
        <w:t xml:space="preserve">-Bass </w:t>
      </w:r>
      <w:proofErr w:type="spellStart"/>
      <w:r>
        <w:t>Inc</w:t>
      </w:r>
      <w:proofErr w:type="spellEnd"/>
      <w:r>
        <w:t>, San Francisco.</w:t>
      </w:r>
    </w:p>
    <w:p w:rsidR="008559D9" w:rsidRDefault="008559D9">
      <w:pPr>
        <w:pStyle w:val="L1-FlLfSp12"/>
      </w:pPr>
      <w:r>
        <w:t xml:space="preserve">Shah, B.V., Barnwell, B.G., </w:t>
      </w:r>
      <w:proofErr w:type="spellStart"/>
      <w:r>
        <w:t>Bieler</w:t>
      </w:r>
      <w:proofErr w:type="spellEnd"/>
      <w:r>
        <w:t xml:space="preserve">, G.S., Boyle, K.E., Folsom, R.E., Lavange, L., Wheeless, S.C., and Williams, R. (1996). </w:t>
      </w:r>
      <w:r>
        <w:rPr>
          <w:i/>
        </w:rPr>
        <w:t>Technical Manual: Statistical Methods and Algorithms Used in SUDAAN Release 7.0</w:t>
      </w:r>
      <w:r w:rsidR="002209C6">
        <w:rPr>
          <w:i/>
        </w:rPr>
        <w:t>.</w:t>
      </w:r>
      <w:r>
        <w:t xml:space="preserve"> Research Triangle Park, NC: Research Triangle Institute.</w:t>
      </w:r>
    </w:p>
    <w:p w:rsidR="008559D9" w:rsidRDefault="008559D9">
      <w:pPr>
        <w:sectPr w:rsidR="008559D9" w:rsidSect="002127B2">
          <w:footerReference w:type="default" r:id="rId20"/>
          <w:endnotePr>
            <w:numFmt w:val="decimal"/>
          </w:endnotePr>
          <w:pgSz w:w="12240" w:h="15840" w:code="1"/>
          <w:pgMar w:top="1440" w:right="1440" w:bottom="1440" w:left="1440" w:header="720" w:footer="576" w:gutter="0"/>
          <w:pgNumType w:start="1"/>
          <w:cols w:space="720"/>
          <w:noEndnote/>
        </w:sectPr>
      </w:pPr>
    </w:p>
    <w:p w:rsidR="008559D9" w:rsidRDefault="008559D9">
      <w:pPr>
        <w:pStyle w:val="C1-CtrBoldHd"/>
      </w:pPr>
      <w:bookmarkStart w:id="133" w:name="_Toc25051354"/>
      <w:bookmarkStart w:id="134" w:name="_Toc215888486"/>
      <w:r>
        <w:lastRenderedPageBreak/>
        <w:t>D. Variable-Source Crosswalk</w:t>
      </w:r>
      <w:bookmarkEnd w:id="133"/>
      <w:bookmarkEnd w:id="134"/>
    </w:p>
    <w:p w:rsidR="008559D9" w:rsidRDefault="008559D9">
      <w:pPr>
        <w:sectPr w:rsidR="008559D9" w:rsidSect="002127B2">
          <w:footerReference w:type="default" r:id="rId21"/>
          <w:endnotePr>
            <w:numFmt w:val="decimal"/>
          </w:endnotePr>
          <w:pgSz w:w="12240" w:h="15840" w:code="1"/>
          <w:pgMar w:top="1440" w:right="1440" w:bottom="1440" w:left="1440" w:header="720" w:footer="576" w:gutter="0"/>
          <w:pgNumType w:start="1" w:chapStyle="1"/>
          <w:cols w:space="720"/>
          <w:vAlign w:val="center"/>
          <w:noEndnote/>
        </w:sectPr>
      </w:pPr>
    </w:p>
    <w:p w:rsidR="008559D9" w:rsidRDefault="008559D9">
      <w:pPr>
        <w:pStyle w:val="C1-CtrBoldHd"/>
      </w:pPr>
      <w:bookmarkStart w:id="135" w:name="_Toc215888487"/>
      <w:r>
        <w:lastRenderedPageBreak/>
        <w:t>VARIABLE-SOURCE CROSSWALK</w:t>
      </w:r>
      <w:bookmarkEnd w:id="135"/>
    </w:p>
    <w:p w:rsidR="008559D9" w:rsidRDefault="008559D9">
      <w:pPr>
        <w:pStyle w:val="C1-CtrBoldHd"/>
      </w:pPr>
      <w:bookmarkStart w:id="136" w:name="_Toc215888488"/>
      <w:r>
        <w:t xml:space="preserve">FOR MEPS </w:t>
      </w:r>
      <w:r w:rsidR="00C55B48">
        <w:t>HC-168</w:t>
      </w:r>
      <w:r>
        <w:t xml:space="preserve">H: </w:t>
      </w:r>
      <w:r w:rsidR="00B70198">
        <w:t>2014</w:t>
      </w:r>
      <w:r w:rsidRPr="00F562F6">
        <w:t xml:space="preserve"> </w:t>
      </w:r>
      <w:r>
        <w:t>HOME HEALTH VISITS</w:t>
      </w:r>
      <w:bookmarkEnd w:id="136"/>
    </w:p>
    <w:p w:rsidR="008559D9" w:rsidRDefault="008559D9">
      <w:pPr>
        <w:pStyle w:val="C1-CtrBoldHd"/>
      </w:pPr>
      <w:bookmarkStart w:id="137" w:name="_Toc215888489"/>
      <w:r>
        <w:t>Survey Administration Variables</w:t>
      </w:r>
      <w:bookmarkEnd w:id="137"/>
    </w:p>
    <w:tbl>
      <w:tblPr>
        <w:tblW w:w="0" w:type="auto"/>
        <w:jc w:val="center"/>
        <w:tblLayout w:type="fixed"/>
        <w:tblCellMar>
          <w:left w:w="100" w:type="dxa"/>
          <w:right w:w="100" w:type="dxa"/>
        </w:tblCellMar>
        <w:tblLook w:val="0000" w:firstRow="0" w:lastRow="0" w:firstColumn="0" w:lastColumn="0" w:noHBand="0" w:noVBand="0"/>
      </w:tblPr>
      <w:tblGrid>
        <w:gridCol w:w="1710"/>
        <w:gridCol w:w="5400"/>
        <w:gridCol w:w="2250"/>
      </w:tblGrid>
      <w:tr w:rsidR="008559D9">
        <w:trPr>
          <w:cantSplit/>
          <w:jc w:val="center"/>
        </w:trPr>
        <w:tc>
          <w:tcPr>
            <w:tcW w:w="1710" w:type="dxa"/>
            <w:tcBorders>
              <w:top w:val="single" w:sz="6" w:space="0" w:color="auto"/>
              <w:left w:val="single" w:sz="6" w:space="0" w:color="auto"/>
            </w:tcBorders>
          </w:tcPr>
          <w:p w:rsidR="008559D9" w:rsidRDefault="008559D9">
            <w:pPr>
              <w:pStyle w:val="SL-FlLftSgl"/>
              <w:spacing w:before="40" w:after="40"/>
              <w:jc w:val="center"/>
              <w:rPr>
                <w:b/>
              </w:rPr>
            </w:pPr>
            <w:r>
              <w:rPr>
                <w:b/>
              </w:rPr>
              <w:t>Variable</w:t>
            </w:r>
          </w:p>
        </w:tc>
        <w:tc>
          <w:tcPr>
            <w:tcW w:w="5400" w:type="dxa"/>
            <w:tcBorders>
              <w:top w:val="single" w:sz="6" w:space="0" w:color="auto"/>
              <w:left w:val="single" w:sz="6" w:space="0" w:color="auto"/>
            </w:tcBorders>
          </w:tcPr>
          <w:p w:rsidR="008559D9" w:rsidRDefault="008559D9">
            <w:pPr>
              <w:pStyle w:val="SL-FlLftSgl"/>
              <w:spacing w:before="40" w:after="40"/>
              <w:jc w:val="center"/>
              <w:rPr>
                <w:b/>
              </w:rPr>
            </w:pPr>
            <w:r>
              <w:rPr>
                <w:b/>
              </w:rPr>
              <w:t>Description</w:t>
            </w:r>
          </w:p>
        </w:tc>
        <w:tc>
          <w:tcPr>
            <w:tcW w:w="2250" w:type="dxa"/>
            <w:tcBorders>
              <w:top w:val="single" w:sz="6" w:space="0" w:color="auto"/>
              <w:left w:val="single" w:sz="6" w:space="0" w:color="auto"/>
              <w:right w:val="single" w:sz="6" w:space="0" w:color="auto"/>
            </w:tcBorders>
          </w:tcPr>
          <w:p w:rsidR="008559D9" w:rsidRDefault="008559D9">
            <w:pPr>
              <w:pStyle w:val="SL-FlLftSgl"/>
              <w:spacing w:before="40" w:after="40"/>
              <w:jc w:val="center"/>
              <w:rPr>
                <w:b/>
              </w:rPr>
            </w:pPr>
            <w:r>
              <w:rPr>
                <w:b/>
              </w:rPr>
              <w:t>Source</w:t>
            </w:r>
          </w:p>
        </w:tc>
      </w:tr>
      <w:tr w:rsidR="008559D9">
        <w:trPr>
          <w:cantSplit/>
          <w:jc w:val="center"/>
        </w:trPr>
        <w:tc>
          <w:tcPr>
            <w:tcW w:w="1710" w:type="dxa"/>
            <w:tcBorders>
              <w:top w:val="single" w:sz="6" w:space="0" w:color="auto"/>
              <w:left w:val="single" w:sz="6" w:space="0" w:color="auto"/>
            </w:tcBorders>
          </w:tcPr>
          <w:p w:rsidR="008559D9" w:rsidRPr="00E60B9E" w:rsidRDefault="008559D9">
            <w:pPr>
              <w:pStyle w:val="SL-FlLftSgl"/>
              <w:spacing w:before="40" w:after="40"/>
            </w:pPr>
            <w:r w:rsidRPr="00E60B9E">
              <w:t>DUID</w:t>
            </w:r>
          </w:p>
        </w:tc>
        <w:tc>
          <w:tcPr>
            <w:tcW w:w="5400" w:type="dxa"/>
            <w:tcBorders>
              <w:top w:val="single" w:sz="6" w:space="0" w:color="auto"/>
              <w:left w:val="single" w:sz="6" w:space="0" w:color="auto"/>
            </w:tcBorders>
          </w:tcPr>
          <w:p w:rsidR="008559D9" w:rsidRDefault="008559D9">
            <w:pPr>
              <w:pStyle w:val="SL-FlLftSgl"/>
              <w:spacing w:before="40" w:after="40"/>
            </w:pPr>
            <w:r>
              <w:t>Dwelling unit ID</w:t>
            </w:r>
          </w:p>
        </w:tc>
        <w:tc>
          <w:tcPr>
            <w:tcW w:w="2250" w:type="dxa"/>
            <w:tcBorders>
              <w:top w:val="single" w:sz="6" w:space="0" w:color="auto"/>
              <w:left w:val="single" w:sz="6" w:space="0" w:color="auto"/>
              <w:right w:val="single" w:sz="6" w:space="0" w:color="auto"/>
            </w:tcBorders>
          </w:tcPr>
          <w:p w:rsidR="008559D9" w:rsidRDefault="008559D9">
            <w:pPr>
              <w:pStyle w:val="SL-FlLftSgl"/>
              <w:spacing w:before="40" w:after="40"/>
            </w:pPr>
            <w:r>
              <w:t>Assigned in sampling</w:t>
            </w:r>
          </w:p>
        </w:tc>
      </w:tr>
      <w:tr w:rsidR="008559D9">
        <w:trPr>
          <w:cantSplit/>
          <w:jc w:val="center"/>
        </w:trPr>
        <w:tc>
          <w:tcPr>
            <w:tcW w:w="1710" w:type="dxa"/>
            <w:tcBorders>
              <w:top w:val="single" w:sz="6" w:space="0" w:color="auto"/>
              <w:left w:val="single" w:sz="6" w:space="0" w:color="auto"/>
            </w:tcBorders>
          </w:tcPr>
          <w:p w:rsidR="008559D9" w:rsidRPr="00E60B9E" w:rsidRDefault="008559D9">
            <w:pPr>
              <w:pStyle w:val="SL-FlLftSgl"/>
              <w:spacing w:before="40" w:after="40"/>
            </w:pPr>
            <w:r w:rsidRPr="00E60B9E">
              <w:t>PID</w:t>
            </w:r>
          </w:p>
        </w:tc>
        <w:tc>
          <w:tcPr>
            <w:tcW w:w="5400" w:type="dxa"/>
            <w:tcBorders>
              <w:top w:val="single" w:sz="6" w:space="0" w:color="auto"/>
              <w:left w:val="single" w:sz="6" w:space="0" w:color="auto"/>
            </w:tcBorders>
          </w:tcPr>
          <w:p w:rsidR="008559D9" w:rsidRDefault="008559D9">
            <w:pPr>
              <w:pStyle w:val="SL-FlLftSgl"/>
              <w:spacing w:before="40" w:after="40"/>
            </w:pPr>
            <w:r>
              <w:t>Person number</w:t>
            </w:r>
          </w:p>
        </w:tc>
        <w:tc>
          <w:tcPr>
            <w:tcW w:w="2250" w:type="dxa"/>
            <w:tcBorders>
              <w:top w:val="single" w:sz="6" w:space="0" w:color="auto"/>
              <w:left w:val="single" w:sz="6" w:space="0" w:color="auto"/>
              <w:right w:val="single" w:sz="6" w:space="0" w:color="auto"/>
            </w:tcBorders>
          </w:tcPr>
          <w:p w:rsidR="008559D9" w:rsidRDefault="008559D9">
            <w:pPr>
              <w:pStyle w:val="SL-FlLftSgl"/>
              <w:spacing w:before="40" w:after="40"/>
            </w:pPr>
            <w:r>
              <w:t>Assigned in sampling</w:t>
            </w:r>
          </w:p>
        </w:tc>
      </w:tr>
      <w:tr w:rsidR="008559D9">
        <w:trPr>
          <w:cantSplit/>
          <w:jc w:val="center"/>
        </w:trPr>
        <w:tc>
          <w:tcPr>
            <w:tcW w:w="1710" w:type="dxa"/>
            <w:tcBorders>
              <w:top w:val="single" w:sz="6" w:space="0" w:color="auto"/>
              <w:left w:val="single" w:sz="6" w:space="0" w:color="auto"/>
            </w:tcBorders>
          </w:tcPr>
          <w:p w:rsidR="008559D9" w:rsidRPr="00E60B9E" w:rsidRDefault="008559D9">
            <w:pPr>
              <w:pStyle w:val="SL-FlLftSgl"/>
              <w:spacing w:before="40" w:after="40"/>
            </w:pPr>
            <w:r w:rsidRPr="00E60B9E">
              <w:t>DUPERSID</w:t>
            </w:r>
          </w:p>
        </w:tc>
        <w:tc>
          <w:tcPr>
            <w:tcW w:w="5400" w:type="dxa"/>
            <w:tcBorders>
              <w:top w:val="single" w:sz="6" w:space="0" w:color="auto"/>
              <w:left w:val="single" w:sz="6" w:space="0" w:color="auto"/>
            </w:tcBorders>
          </w:tcPr>
          <w:p w:rsidR="008559D9" w:rsidRDefault="008559D9">
            <w:pPr>
              <w:pStyle w:val="SL-FlLftSgl"/>
              <w:spacing w:before="40" w:after="40"/>
            </w:pPr>
            <w:r>
              <w:t>Person ID (DUID + PID)</w:t>
            </w:r>
          </w:p>
        </w:tc>
        <w:tc>
          <w:tcPr>
            <w:tcW w:w="2250" w:type="dxa"/>
            <w:tcBorders>
              <w:top w:val="single" w:sz="6" w:space="0" w:color="auto"/>
              <w:left w:val="single" w:sz="6" w:space="0" w:color="auto"/>
              <w:right w:val="single" w:sz="6" w:space="0" w:color="auto"/>
            </w:tcBorders>
          </w:tcPr>
          <w:p w:rsidR="008559D9" w:rsidRDefault="008559D9">
            <w:pPr>
              <w:pStyle w:val="SL-FlLftSgl"/>
              <w:spacing w:before="40" w:after="40"/>
            </w:pPr>
            <w:r>
              <w:t>Assigned in sampling</w:t>
            </w:r>
          </w:p>
        </w:tc>
      </w:tr>
      <w:tr w:rsidR="008559D9">
        <w:trPr>
          <w:cantSplit/>
          <w:jc w:val="center"/>
        </w:trPr>
        <w:tc>
          <w:tcPr>
            <w:tcW w:w="1710" w:type="dxa"/>
            <w:tcBorders>
              <w:top w:val="single" w:sz="6" w:space="0" w:color="auto"/>
              <w:left w:val="single" w:sz="6" w:space="0" w:color="auto"/>
              <w:bottom w:val="single" w:sz="6" w:space="0" w:color="auto"/>
            </w:tcBorders>
          </w:tcPr>
          <w:p w:rsidR="008559D9" w:rsidRPr="00E60B9E" w:rsidRDefault="008559D9">
            <w:pPr>
              <w:pStyle w:val="SL-FlLftSgl"/>
              <w:spacing w:before="40" w:after="40"/>
            </w:pPr>
            <w:r w:rsidRPr="00E60B9E">
              <w:t>EVNTIDX</w:t>
            </w:r>
          </w:p>
        </w:tc>
        <w:tc>
          <w:tcPr>
            <w:tcW w:w="5400" w:type="dxa"/>
            <w:tcBorders>
              <w:top w:val="single" w:sz="6" w:space="0" w:color="auto"/>
              <w:left w:val="single" w:sz="6" w:space="0" w:color="auto"/>
              <w:bottom w:val="single" w:sz="6" w:space="0" w:color="auto"/>
            </w:tcBorders>
          </w:tcPr>
          <w:p w:rsidR="008559D9" w:rsidRDefault="008559D9">
            <w:pPr>
              <w:pStyle w:val="SL-FlLftSgl"/>
              <w:spacing w:before="40" w:after="40"/>
            </w:pPr>
            <w:r>
              <w:t>Event ID</w:t>
            </w:r>
          </w:p>
        </w:tc>
        <w:tc>
          <w:tcPr>
            <w:tcW w:w="2250" w:type="dxa"/>
            <w:tcBorders>
              <w:top w:val="single" w:sz="6" w:space="0" w:color="auto"/>
              <w:left w:val="single" w:sz="6" w:space="0" w:color="auto"/>
              <w:bottom w:val="single" w:sz="6" w:space="0" w:color="auto"/>
              <w:right w:val="single" w:sz="6" w:space="0" w:color="auto"/>
            </w:tcBorders>
          </w:tcPr>
          <w:p w:rsidR="008559D9" w:rsidRDefault="008559D9">
            <w:pPr>
              <w:pStyle w:val="SL-FlLftSgl"/>
              <w:spacing w:before="40" w:after="40"/>
            </w:pPr>
            <w:r>
              <w:t>Assigned in sampling</w:t>
            </w:r>
          </w:p>
        </w:tc>
      </w:tr>
      <w:tr w:rsidR="008559D9">
        <w:trPr>
          <w:cantSplit/>
          <w:jc w:val="center"/>
        </w:trPr>
        <w:tc>
          <w:tcPr>
            <w:tcW w:w="1710" w:type="dxa"/>
            <w:tcBorders>
              <w:top w:val="single" w:sz="6" w:space="0" w:color="auto"/>
              <w:left w:val="single" w:sz="6" w:space="0" w:color="auto"/>
              <w:bottom w:val="single" w:sz="6" w:space="0" w:color="auto"/>
            </w:tcBorders>
          </w:tcPr>
          <w:p w:rsidR="008559D9" w:rsidRPr="00E60B9E" w:rsidRDefault="008559D9">
            <w:pPr>
              <w:pStyle w:val="SL-FlLftSgl"/>
              <w:spacing w:before="40" w:after="40"/>
            </w:pPr>
            <w:r w:rsidRPr="00E60B9E">
              <w:t>EVENTRN</w:t>
            </w:r>
          </w:p>
        </w:tc>
        <w:tc>
          <w:tcPr>
            <w:tcW w:w="5400" w:type="dxa"/>
            <w:tcBorders>
              <w:top w:val="single" w:sz="6" w:space="0" w:color="auto"/>
              <w:left w:val="single" w:sz="6" w:space="0" w:color="auto"/>
              <w:bottom w:val="single" w:sz="6" w:space="0" w:color="auto"/>
            </w:tcBorders>
          </w:tcPr>
          <w:p w:rsidR="008559D9" w:rsidRDefault="008559D9">
            <w:pPr>
              <w:pStyle w:val="SL-FlLftSgl"/>
              <w:spacing w:before="40" w:after="40"/>
            </w:pPr>
            <w:r>
              <w:t xml:space="preserve">Event round number </w:t>
            </w:r>
          </w:p>
        </w:tc>
        <w:tc>
          <w:tcPr>
            <w:tcW w:w="2250" w:type="dxa"/>
            <w:tcBorders>
              <w:top w:val="single" w:sz="6" w:space="0" w:color="auto"/>
              <w:left w:val="single" w:sz="6" w:space="0" w:color="auto"/>
              <w:bottom w:val="single" w:sz="6" w:space="0" w:color="auto"/>
              <w:right w:val="single" w:sz="6" w:space="0" w:color="auto"/>
            </w:tcBorders>
          </w:tcPr>
          <w:p w:rsidR="008559D9" w:rsidRDefault="008559D9">
            <w:pPr>
              <w:pStyle w:val="SL-FlLftSgl"/>
              <w:spacing w:before="40" w:after="40"/>
            </w:pPr>
            <w:r>
              <w:t>CAPI derived</w:t>
            </w:r>
          </w:p>
        </w:tc>
      </w:tr>
      <w:tr w:rsidR="008559D9" w:rsidRPr="00801DF2">
        <w:trPr>
          <w:cantSplit/>
          <w:jc w:val="center"/>
        </w:trPr>
        <w:tc>
          <w:tcPr>
            <w:tcW w:w="1710" w:type="dxa"/>
            <w:tcBorders>
              <w:top w:val="single" w:sz="6" w:space="0" w:color="auto"/>
              <w:left w:val="single" w:sz="6" w:space="0" w:color="auto"/>
              <w:bottom w:val="single" w:sz="6" w:space="0" w:color="auto"/>
            </w:tcBorders>
          </w:tcPr>
          <w:p w:rsidR="008559D9" w:rsidRPr="00E60B9E" w:rsidRDefault="008559D9">
            <w:pPr>
              <w:pStyle w:val="SL-FlLftSgl"/>
              <w:spacing w:before="40" w:after="40"/>
            </w:pPr>
            <w:r w:rsidRPr="00E60B9E">
              <w:t>PANEL</w:t>
            </w:r>
          </w:p>
        </w:tc>
        <w:tc>
          <w:tcPr>
            <w:tcW w:w="5400" w:type="dxa"/>
            <w:tcBorders>
              <w:top w:val="single" w:sz="6" w:space="0" w:color="auto"/>
              <w:left w:val="single" w:sz="6" w:space="0" w:color="auto"/>
              <w:bottom w:val="single" w:sz="6" w:space="0" w:color="auto"/>
            </w:tcBorders>
          </w:tcPr>
          <w:p w:rsidR="008559D9" w:rsidRDefault="008559D9">
            <w:pPr>
              <w:pStyle w:val="SL-FlLftSgl"/>
              <w:spacing w:before="40" w:after="40"/>
            </w:pPr>
            <w:r>
              <w:t>Panel Number</w:t>
            </w:r>
          </w:p>
        </w:tc>
        <w:tc>
          <w:tcPr>
            <w:tcW w:w="2250" w:type="dxa"/>
            <w:tcBorders>
              <w:top w:val="single" w:sz="6" w:space="0" w:color="auto"/>
              <w:left w:val="single" w:sz="6" w:space="0" w:color="auto"/>
              <w:bottom w:val="single" w:sz="6" w:space="0" w:color="auto"/>
              <w:right w:val="single" w:sz="6" w:space="0" w:color="auto"/>
            </w:tcBorders>
          </w:tcPr>
          <w:p w:rsidR="008559D9" w:rsidRDefault="008559D9">
            <w:pPr>
              <w:pStyle w:val="SL-FlLftSgl"/>
              <w:spacing w:before="40" w:after="40"/>
            </w:pPr>
            <w:r>
              <w:t>Constructed</w:t>
            </w:r>
          </w:p>
        </w:tc>
      </w:tr>
    </w:tbl>
    <w:p w:rsidR="008559D9" w:rsidRDefault="008559D9">
      <w:pPr>
        <w:pStyle w:val="C1-CtrBoldHd"/>
        <w:spacing w:before="240"/>
      </w:pPr>
      <w:bookmarkStart w:id="138" w:name="_Toc215888490"/>
      <w:r>
        <w:t>Home Health Events Variables</w:t>
      </w:r>
      <w:bookmarkEnd w:id="13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1710"/>
        <w:gridCol w:w="5400"/>
        <w:gridCol w:w="2250"/>
      </w:tblGrid>
      <w:tr w:rsidR="008559D9">
        <w:trPr>
          <w:cantSplit/>
          <w:tblHeader/>
          <w:jc w:val="center"/>
        </w:trPr>
        <w:tc>
          <w:tcPr>
            <w:tcW w:w="1710" w:type="dxa"/>
          </w:tcPr>
          <w:p w:rsidR="008559D9" w:rsidRDefault="008559D9">
            <w:pPr>
              <w:pStyle w:val="SL-FlLftSgl"/>
              <w:spacing w:before="40" w:after="40"/>
              <w:jc w:val="center"/>
              <w:rPr>
                <w:b/>
              </w:rPr>
            </w:pPr>
            <w:r>
              <w:rPr>
                <w:b/>
              </w:rPr>
              <w:t>Variable</w:t>
            </w:r>
          </w:p>
        </w:tc>
        <w:tc>
          <w:tcPr>
            <w:tcW w:w="5400" w:type="dxa"/>
          </w:tcPr>
          <w:p w:rsidR="008559D9" w:rsidRDefault="008559D9">
            <w:pPr>
              <w:pStyle w:val="SL-FlLftSgl"/>
              <w:spacing w:before="40" w:after="40"/>
              <w:jc w:val="center"/>
              <w:rPr>
                <w:b/>
              </w:rPr>
            </w:pPr>
            <w:r>
              <w:rPr>
                <w:b/>
              </w:rPr>
              <w:t>Description</w:t>
            </w:r>
          </w:p>
        </w:tc>
        <w:tc>
          <w:tcPr>
            <w:tcW w:w="2250" w:type="dxa"/>
          </w:tcPr>
          <w:p w:rsidR="008559D9" w:rsidRDefault="008559D9">
            <w:pPr>
              <w:pStyle w:val="SL-FlLftSgl"/>
              <w:spacing w:before="40" w:after="40"/>
              <w:jc w:val="center"/>
              <w:rPr>
                <w:b/>
              </w:rPr>
            </w:pPr>
            <w:r>
              <w:rPr>
                <w:b/>
              </w:rPr>
              <w:t>Source</w:t>
            </w:r>
          </w:p>
        </w:tc>
      </w:tr>
      <w:tr w:rsidR="008559D9">
        <w:trPr>
          <w:cantSplit/>
          <w:jc w:val="center"/>
        </w:trPr>
        <w:tc>
          <w:tcPr>
            <w:tcW w:w="1710" w:type="dxa"/>
          </w:tcPr>
          <w:p w:rsidR="008559D9" w:rsidRPr="00E60B9E" w:rsidRDefault="008559D9">
            <w:pPr>
              <w:pStyle w:val="SL-FlLftSgl"/>
              <w:spacing w:before="40" w:after="40"/>
            </w:pPr>
            <w:r w:rsidRPr="00E60B9E">
              <w:t>HHDATEYR</w:t>
            </w:r>
          </w:p>
        </w:tc>
        <w:tc>
          <w:tcPr>
            <w:tcW w:w="5400" w:type="dxa"/>
          </w:tcPr>
          <w:p w:rsidR="008559D9" w:rsidRDefault="008559D9">
            <w:pPr>
              <w:pStyle w:val="SL-FlLftSgl"/>
              <w:spacing w:before="40" w:after="40"/>
            </w:pPr>
            <w:r>
              <w:t>Event date – year</w:t>
            </w:r>
          </w:p>
        </w:tc>
        <w:tc>
          <w:tcPr>
            <w:tcW w:w="2250" w:type="dxa"/>
          </w:tcPr>
          <w:p w:rsidR="008559D9" w:rsidRDefault="008559D9">
            <w:pPr>
              <w:pStyle w:val="SL-FlLftSgl"/>
              <w:spacing w:before="40" w:after="40"/>
            </w:pPr>
            <w:r>
              <w:t>CAPI derived</w:t>
            </w:r>
          </w:p>
        </w:tc>
      </w:tr>
      <w:tr w:rsidR="008559D9">
        <w:trPr>
          <w:cantSplit/>
          <w:jc w:val="center"/>
        </w:trPr>
        <w:tc>
          <w:tcPr>
            <w:tcW w:w="1710" w:type="dxa"/>
          </w:tcPr>
          <w:p w:rsidR="008559D9" w:rsidRPr="00E60B9E" w:rsidRDefault="008559D9">
            <w:pPr>
              <w:pStyle w:val="SL-FlLftSgl"/>
              <w:spacing w:before="40" w:after="40"/>
            </w:pPr>
            <w:r w:rsidRPr="00E60B9E">
              <w:t>HHDATEMM</w:t>
            </w:r>
          </w:p>
        </w:tc>
        <w:tc>
          <w:tcPr>
            <w:tcW w:w="5400" w:type="dxa"/>
          </w:tcPr>
          <w:p w:rsidR="008559D9" w:rsidRDefault="008559D9">
            <w:pPr>
              <w:pStyle w:val="SL-FlLftSgl"/>
              <w:spacing w:before="40" w:after="40"/>
            </w:pPr>
            <w:r>
              <w:t>Event date – month</w:t>
            </w:r>
          </w:p>
        </w:tc>
        <w:tc>
          <w:tcPr>
            <w:tcW w:w="2250" w:type="dxa"/>
          </w:tcPr>
          <w:p w:rsidR="008559D9" w:rsidRDefault="008559D9">
            <w:pPr>
              <w:pStyle w:val="SL-FlLftSgl"/>
              <w:spacing w:before="40" w:after="40"/>
            </w:pPr>
            <w:r>
              <w:t>CAPI derived</w:t>
            </w:r>
          </w:p>
        </w:tc>
      </w:tr>
      <w:tr w:rsidR="008559D9">
        <w:trPr>
          <w:cantSplit/>
          <w:jc w:val="center"/>
        </w:trPr>
        <w:tc>
          <w:tcPr>
            <w:tcW w:w="1710" w:type="dxa"/>
          </w:tcPr>
          <w:p w:rsidR="008559D9" w:rsidRPr="00E60B9E" w:rsidRDefault="008559D9">
            <w:pPr>
              <w:pStyle w:val="SL-FlLftSgl"/>
              <w:spacing w:before="40" w:after="40"/>
            </w:pPr>
            <w:r w:rsidRPr="00E60B9E">
              <w:t>MPCELIG</w:t>
            </w:r>
          </w:p>
        </w:tc>
        <w:tc>
          <w:tcPr>
            <w:tcW w:w="5400" w:type="dxa"/>
          </w:tcPr>
          <w:p w:rsidR="008559D9" w:rsidRDefault="008559D9">
            <w:pPr>
              <w:pStyle w:val="SL-FlLftSgl"/>
              <w:spacing w:before="40" w:after="40"/>
            </w:pPr>
            <w:r>
              <w:t>MPC eligibility flag</w:t>
            </w:r>
          </w:p>
        </w:tc>
        <w:tc>
          <w:tcPr>
            <w:tcW w:w="2250" w:type="dxa"/>
          </w:tcPr>
          <w:p w:rsidR="008559D9" w:rsidRDefault="008559D9">
            <w:pPr>
              <w:pStyle w:val="SL-FlLftSgl"/>
              <w:spacing w:before="40" w:after="40"/>
            </w:pPr>
            <w:r>
              <w:t>Constructed</w:t>
            </w:r>
          </w:p>
        </w:tc>
      </w:tr>
      <w:tr w:rsidR="008559D9">
        <w:trPr>
          <w:cantSplit/>
          <w:jc w:val="center"/>
        </w:trPr>
        <w:tc>
          <w:tcPr>
            <w:tcW w:w="1710" w:type="dxa"/>
          </w:tcPr>
          <w:p w:rsidR="008559D9" w:rsidRPr="00E60B9E" w:rsidRDefault="008559D9">
            <w:pPr>
              <w:pStyle w:val="SL-FlLftSgl"/>
              <w:spacing w:before="40" w:after="40"/>
            </w:pPr>
            <w:r w:rsidRPr="00E60B9E">
              <w:t>SELFAGEN</w:t>
            </w:r>
          </w:p>
        </w:tc>
        <w:tc>
          <w:tcPr>
            <w:tcW w:w="5400" w:type="dxa"/>
          </w:tcPr>
          <w:p w:rsidR="008559D9" w:rsidRDefault="008559D9">
            <w:pPr>
              <w:pStyle w:val="SL-FlLftSgl"/>
              <w:spacing w:before="40" w:after="40"/>
            </w:pPr>
            <w:r>
              <w:t>Does provider work for agency or self</w:t>
            </w:r>
          </w:p>
        </w:tc>
        <w:tc>
          <w:tcPr>
            <w:tcW w:w="2250" w:type="dxa"/>
          </w:tcPr>
          <w:p w:rsidR="008559D9" w:rsidRDefault="008559D9">
            <w:pPr>
              <w:pStyle w:val="SL-FlLftSgl"/>
              <w:spacing w:before="40" w:after="40"/>
            </w:pPr>
            <w:r>
              <w:t>EV06A</w:t>
            </w:r>
          </w:p>
        </w:tc>
      </w:tr>
      <w:tr w:rsidR="008559D9">
        <w:trPr>
          <w:cantSplit/>
          <w:jc w:val="center"/>
        </w:trPr>
        <w:tc>
          <w:tcPr>
            <w:tcW w:w="1710" w:type="dxa"/>
          </w:tcPr>
          <w:p w:rsidR="008559D9" w:rsidRPr="00E60B9E" w:rsidRDefault="008559D9">
            <w:pPr>
              <w:pStyle w:val="SL-FlLftSgl"/>
              <w:spacing w:before="40" w:after="40"/>
            </w:pPr>
            <w:r w:rsidRPr="00E60B9E">
              <w:t>HHTYPE</w:t>
            </w:r>
          </w:p>
        </w:tc>
        <w:tc>
          <w:tcPr>
            <w:tcW w:w="5400" w:type="dxa"/>
          </w:tcPr>
          <w:p w:rsidR="008559D9" w:rsidRDefault="008559D9">
            <w:pPr>
              <w:pStyle w:val="SL-FlLftSgl"/>
              <w:spacing w:before="40" w:after="40"/>
            </w:pPr>
            <w:r>
              <w:t>Home health event type</w:t>
            </w:r>
          </w:p>
        </w:tc>
        <w:tc>
          <w:tcPr>
            <w:tcW w:w="2250" w:type="dxa"/>
          </w:tcPr>
          <w:p w:rsidR="008559D9" w:rsidRDefault="008559D9">
            <w:pPr>
              <w:pStyle w:val="SL-FlLftSgl"/>
              <w:spacing w:before="40" w:after="40"/>
            </w:pPr>
            <w:r>
              <w:t>EV06</w:t>
            </w:r>
          </w:p>
        </w:tc>
      </w:tr>
      <w:tr w:rsidR="008559D9">
        <w:trPr>
          <w:cantSplit/>
          <w:jc w:val="center"/>
        </w:trPr>
        <w:tc>
          <w:tcPr>
            <w:tcW w:w="1710" w:type="dxa"/>
          </w:tcPr>
          <w:p w:rsidR="008559D9" w:rsidRPr="00E60B9E" w:rsidRDefault="008559D9">
            <w:pPr>
              <w:pStyle w:val="SL-FlLftSgl"/>
              <w:spacing w:before="40" w:after="40"/>
            </w:pPr>
            <w:r w:rsidRPr="00E60B9E">
              <w:t>CNA</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cert nurse </w:t>
            </w:r>
            <w:proofErr w:type="spellStart"/>
            <w:r>
              <w:t>asst</w:t>
            </w:r>
            <w:proofErr w:type="spellEnd"/>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COMPANN</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companion</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DIETICN</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dietitian/</w:t>
            </w:r>
            <w:proofErr w:type="spellStart"/>
            <w:r>
              <w:t>nutrt</w:t>
            </w:r>
            <w:proofErr w:type="spellEnd"/>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HHAIDE</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home care aide</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HOSPICE</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hospice worker</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HMEMAKER</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homemaker</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IVTHP</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IV therapist</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MEDLDOC</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medical doctor</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NURPRACT</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nurse/</w:t>
            </w:r>
            <w:proofErr w:type="spellStart"/>
            <w:r>
              <w:t>practr</w:t>
            </w:r>
            <w:proofErr w:type="spellEnd"/>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NURAIDE</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nurse’s aide</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OCCUPTHP</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w:t>
            </w:r>
            <w:proofErr w:type="spellStart"/>
            <w:r>
              <w:t>occup</w:t>
            </w:r>
            <w:proofErr w:type="spellEnd"/>
            <w:r>
              <w:t xml:space="preserve"> </w:t>
            </w:r>
            <w:proofErr w:type="spellStart"/>
            <w:r>
              <w:t>therap</w:t>
            </w:r>
            <w:proofErr w:type="spellEnd"/>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PERSONAL</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w:t>
            </w:r>
            <w:proofErr w:type="spellStart"/>
            <w:r>
              <w:t>pers</w:t>
            </w:r>
            <w:proofErr w:type="spellEnd"/>
            <w:r>
              <w:t xml:space="preserve"> care </w:t>
            </w:r>
            <w:proofErr w:type="spellStart"/>
            <w:r>
              <w:t>attdt</w:t>
            </w:r>
            <w:proofErr w:type="spellEnd"/>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lastRenderedPageBreak/>
              <w:t>PHYSLTHP</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w:t>
            </w:r>
            <w:proofErr w:type="spellStart"/>
            <w:r>
              <w:t>physicl</w:t>
            </w:r>
            <w:proofErr w:type="spellEnd"/>
            <w:r>
              <w:t xml:space="preserve"> therapy</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RESPTHP</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w:t>
            </w:r>
            <w:proofErr w:type="spellStart"/>
            <w:r>
              <w:t>respira</w:t>
            </w:r>
            <w:proofErr w:type="spellEnd"/>
            <w:r>
              <w:t xml:space="preserve"> therapy</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SOCIALW</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social worker</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SPEECTHP</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speech therapy</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OTHRHCW</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other </w:t>
            </w:r>
          </w:p>
        </w:tc>
        <w:tc>
          <w:tcPr>
            <w:tcW w:w="2250" w:type="dxa"/>
          </w:tcPr>
          <w:p w:rsidR="008559D9" w:rsidRDefault="008559D9">
            <w:pPr>
              <w:pStyle w:val="SL-FlLftSgl"/>
              <w:spacing w:before="40" w:after="40"/>
            </w:pPr>
            <w:r>
              <w:t>HH01</w:t>
            </w:r>
          </w:p>
        </w:tc>
      </w:tr>
      <w:tr w:rsidR="008559D9">
        <w:trPr>
          <w:cantSplit/>
          <w:jc w:val="center"/>
        </w:trPr>
        <w:tc>
          <w:tcPr>
            <w:tcW w:w="1710" w:type="dxa"/>
          </w:tcPr>
          <w:p w:rsidR="008559D9" w:rsidRPr="00E60B9E" w:rsidRDefault="008559D9">
            <w:pPr>
              <w:pStyle w:val="SL-FlLftSgl"/>
              <w:spacing w:before="40" w:after="40"/>
            </w:pPr>
            <w:r w:rsidRPr="00E60B9E">
              <w:t>NONSKILL</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non-skilled</w:t>
            </w:r>
          </w:p>
        </w:tc>
        <w:tc>
          <w:tcPr>
            <w:tcW w:w="2250" w:type="dxa"/>
          </w:tcPr>
          <w:p w:rsidR="008559D9" w:rsidRDefault="008559D9">
            <w:pPr>
              <w:pStyle w:val="SL-FlLftSgl"/>
              <w:spacing w:before="40" w:after="40"/>
            </w:pPr>
            <w:r>
              <w:t>HH02</w:t>
            </w:r>
          </w:p>
        </w:tc>
      </w:tr>
      <w:tr w:rsidR="008559D9">
        <w:trPr>
          <w:cantSplit/>
          <w:jc w:val="center"/>
        </w:trPr>
        <w:tc>
          <w:tcPr>
            <w:tcW w:w="1710" w:type="dxa"/>
          </w:tcPr>
          <w:p w:rsidR="008559D9" w:rsidRPr="00E60B9E" w:rsidRDefault="008559D9">
            <w:pPr>
              <w:pStyle w:val="SL-FlLftSgl"/>
              <w:spacing w:before="40" w:after="40"/>
            </w:pPr>
            <w:r w:rsidRPr="00E60B9E">
              <w:t>SKILLED</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skilled</w:t>
            </w:r>
          </w:p>
        </w:tc>
        <w:tc>
          <w:tcPr>
            <w:tcW w:w="2250" w:type="dxa"/>
          </w:tcPr>
          <w:p w:rsidR="008559D9" w:rsidRDefault="008559D9">
            <w:pPr>
              <w:pStyle w:val="SL-FlLftSgl"/>
              <w:spacing w:before="40" w:after="40"/>
            </w:pPr>
            <w:r>
              <w:t>HH02</w:t>
            </w:r>
          </w:p>
        </w:tc>
      </w:tr>
      <w:tr w:rsidR="008559D9">
        <w:trPr>
          <w:cantSplit/>
          <w:jc w:val="center"/>
        </w:trPr>
        <w:tc>
          <w:tcPr>
            <w:tcW w:w="1710" w:type="dxa"/>
          </w:tcPr>
          <w:p w:rsidR="008559D9" w:rsidRPr="00E60B9E" w:rsidRDefault="008559D9">
            <w:pPr>
              <w:pStyle w:val="SL-FlLftSgl"/>
              <w:spacing w:before="40" w:after="40"/>
            </w:pPr>
            <w:r w:rsidRPr="00E60B9E">
              <w:t>SKILLWOS</w:t>
            </w:r>
          </w:p>
        </w:tc>
        <w:tc>
          <w:tcPr>
            <w:tcW w:w="5400" w:type="dxa"/>
          </w:tcPr>
          <w:p w:rsidR="008559D9" w:rsidRDefault="008559D9">
            <w:pPr>
              <w:pStyle w:val="SL-FlLftSgl"/>
              <w:spacing w:before="40" w:after="40"/>
            </w:pPr>
            <w:r>
              <w:t>Specify type of skilled worker</w:t>
            </w:r>
          </w:p>
        </w:tc>
        <w:tc>
          <w:tcPr>
            <w:tcW w:w="2250" w:type="dxa"/>
          </w:tcPr>
          <w:p w:rsidR="008559D9" w:rsidRDefault="008559D9">
            <w:pPr>
              <w:pStyle w:val="SL-FlLftSgl"/>
              <w:spacing w:before="40" w:after="40"/>
            </w:pPr>
            <w:r>
              <w:t>HH02OV1</w:t>
            </w:r>
          </w:p>
        </w:tc>
      </w:tr>
      <w:tr w:rsidR="008559D9">
        <w:trPr>
          <w:cantSplit/>
          <w:jc w:val="center"/>
        </w:trPr>
        <w:tc>
          <w:tcPr>
            <w:tcW w:w="1710" w:type="dxa"/>
          </w:tcPr>
          <w:p w:rsidR="008559D9" w:rsidRPr="00E60B9E" w:rsidRDefault="008559D9">
            <w:pPr>
              <w:pStyle w:val="SL-FlLftSgl"/>
              <w:spacing w:before="40" w:after="40"/>
            </w:pPr>
            <w:r w:rsidRPr="00E60B9E">
              <w:t>OTHCW</w:t>
            </w:r>
          </w:p>
        </w:tc>
        <w:tc>
          <w:tcPr>
            <w:tcW w:w="5400" w:type="dxa"/>
          </w:tcPr>
          <w:p w:rsidR="008559D9" w:rsidRDefault="008559D9">
            <w:pPr>
              <w:pStyle w:val="SL-FlLftSgl"/>
              <w:spacing w:before="40" w:after="40"/>
            </w:pPr>
            <w:r>
              <w:t xml:space="preserve">Type of </w:t>
            </w:r>
            <w:proofErr w:type="spellStart"/>
            <w:r>
              <w:t>hlth</w:t>
            </w:r>
            <w:proofErr w:type="spellEnd"/>
            <w:r>
              <w:t xml:space="preserve"> care </w:t>
            </w:r>
            <w:proofErr w:type="spellStart"/>
            <w:r>
              <w:t>wrkr</w:t>
            </w:r>
            <w:proofErr w:type="spellEnd"/>
            <w:r>
              <w:t xml:space="preserve"> – some other </w:t>
            </w:r>
          </w:p>
        </w:tc>
        <w:tc>
          <w:tcPr>
            <w:tcW w:w="2250" w:type="dxa"/>
          </w:tcPr>
          <w:p w:rsidR="008559D9" w:rsidRDefault="008559D9">
            <w:pPr>
              <w:pStyle w:val="SL-FlLftSgl"/>
              <w:spacing w:before="40" w:after="40"/>
            </w:pPr>
            <w:r>
              <w:t>HH02</w:t>
            </w:r>
          </w:p>
        </w:tc>
      </w:tr>
      <w:tr w:rsidR="008559D9">
        <w:trPr>
          <w:cantSplit/>
          <w:jc w:val="center"/>
        </w:trPr>
        <w:tc>
          <w:tcPr>
            <w:tcW w:w="1710" w:type="dxa"/>
          </w:tcPr>
          <w:p w:rsidR="008559D9" w:rsidRPr="00E60B9E" w:rsidRDefault="008559D9">
            <w:pPr>
              <w:pStyle w:val="SL-FlLftSgl"/>
              <w:spacing w:before="40" w:after="40"/>
            </w:pPr>
            <w:r w:rsidRPr="00E60B9E">
              <w:t>OTHCWOS</w:t>
            </w:r>
          </w:p>
        </w:tc>
        <w:tc>
          <w:tcPr>
            <w:tcW w:w="5400" w:type="dxa"/>
          </w:tcPr>
          <w:p w:rsidR="008559D9" w:rsidRDefault="008559D9">
            <w:pPr>
              <w:pStyle w:val="SL-FlLftSgl"/>
              <w:spacing w:before="40" w:after="40"/>
            </w:pPr>
            <w:r>
              <w:t>Specify other type health care worker</w:t>
            </w:r>
          </w:p>
        </w:tc>
        <w:tc>
          <w:tcPr>
            <w:tcW w:w="2250" w:type="dxa"/>
          </w:tcPr>
          <w:p w:rsidR="008559D9" w:rsidRDefault="008559D9">
            <w:pPr>
              <w:pStyle w:val="SL-FlLftSgl"/>
              <w:spacing w:before="40" w:after="40"/>
            </w:pPr>
            <w:r>
              <w:t>HH02OV2</w:t>
            </w:r>
          </w:p>
        </w:tc>
      </w:tr>
      <w:tr w:rsidR="008559D9">
        <w:trPr>
          <w:cantSplit/>
          <w:jc w:val="center"/>
        </w:trPr>
        <w:tc>
          <w:tcPr>
            <w:tcW w:w="1710" w:type="dxa"/>
          </w:tcPr>
          <w:p w:rsidR="008559D9" w:rsidRPr="00E60B9E" w:rsidRDefault="008559D9">
            <w:pPr>
              <w:pStyle w:val="SL-FlLftSgl"/>
              <w:spacing w:before="40" w:after="40"/>
            </w:pPr>
            <w:r w:rsidRPr="00E60B9E">
              <w:t>HOSPITAL</w:t>
            </w:r>
          </w:p>
        </w:tc>
        <w:tc>
          <w:tcPr>
            <w:tcW w:w="5400" w:type="dxa"/>
          </w:tcPr>
          <w:p w:rsidR="008559D9" w:rsidRDefault="008559D9">
            <w:pPr>
              <w:pStyle w:val="SL-FlLftSgl"/>
              <w:spacing w:before="40" w:after="40"/>
            </w:pPr>
            <w:r>
              <w:t xml:space="preserve">Any </w:t>
            </w:r>
            <w:proofErr w:type="spellStart"/>
            <w:r>
              <w:t>hh</w:t>
            </w:r>
            <w:proofErr w:type="spellEnd"/>
            <w:r>
              <w:t xml:space="preserve"> care </w:t>
            </w:r>
            <w:proofErr w:type="spellStart"/>
            <w:r>
              <w:t>svce</w:t>
            </w:r>
            <w:proofErr w:type="spellEnd"/>
            <w:r>
              <w:t xml:space="preserve"> due to hospitalization</w:t>
            </w:r>
          </w:p>
        </w:tc>
        <w:tc>
          <w:tcPr>
            <w:tcW w:w="2250" w:type="dxa"/>
          </w:tcPr>
          <w:p w:rsidR="008559D9" w:rsidRDefault="008559D9">
            <w:pPr>
              <w:pStyle w:val="SL-FlLftSgl"/>
              <w:spacing w:before="40" w:after="40"/>
            </w:pPr>
            <w:r>
              <w:t>HH04</w:t>
            </w:r>
          </w:p>
        </w:tc>
      </w:tr>
      <w:tr w:rsidR="008559D9">
        <w:trPr>
          <w:cantSplit/>
          <w:jc w:val="center"/>
        </w:trPr>
        <w:tc>
          <w:tcPr>
            <w:tcW w:w="1710" w:type="dxa"/>
          </w:tcPr>
          <w:p w:rsidR="008559D9" w:rsidRPr="00E60B9E" w:rsidRDefault="008559D9">
            <w:pPr>
              <w:pStyle w:val="SL-FlLftSgl"/>
              <w:spacing w:before="40" w:after="40"/>
            </w:pPr>
            <w:r w:rsidRPr="00E60B9E">
              <w:t>VSTRELCN</w:t>
            </w:r>
          </w:p>
        </w:tc>
        <w:tc>
          <w:tcPr>
            <w:tcW w:w="5400" w:type="dxa"/>
          </w:tcPr>
          <w:p w:rsidR="008559D9" w:rsidRDefault="00385451">
            <w:pPr>
              <w:pStyle w:val="SL-FlLftSgl"/>
              <w:spacing w:before="40" w:after="40"/>
            </w:pPr>
            <w:r>
              <w:t xml:space="preserve">Any </w:t>
            </w:r>
            <w:proofErr w:type="spellStart"/>
            <w:r>
              <w:t>hh</w:t>
            </w:r>
            <w:proofErr w:type="spellEnd"/>
            <w:r>
              <w:t xml:space="preserve"> care </w:t>
            </w:r>
            <w:proofErr w:type="spellStart"/>
            <w:r>
              <w:t>svce</w:t>
            </w:r>
            <w:proofErr w:type="spellEnd"/>
            <w:r>
              <w:t xml:space="preserve"> related to </w:t>
            </w:r>
            <w:proofErr w:type="spellStart"/>
            <w:r>
              <w:t>hlth</w:t>
            </w:r>
            <w:proofErr w:type="spellEnd"/>
            <w:r>
              <w:t xml:space="preserve"> </w:t>
            </w:r>
            <w:proofErr w:type="spellStart"/>
            <w:r>
              <w:t>c</w:t>
            </w:r>
            <w:r w:rsidR="008559D9">
              <w:t>ond</w:t>
            </w:r>
            <w:proofErr w:type="spellEnd"/>
          </w:p>
        </w:tc>
        <w:tc>
          <w:tcPr>
            <w:tcW w:w="2250" w:type="dxa"/>
          </w:tcPr>
          <w:p w:rsidR="008559D9" w:rsidRDefault="008559D9">
            <w:pPr>
              <w:pStyle w:val="SL-FlLftSgl"/>
              <w:spacing w:before="40" w:after="40"/>
            </w:pPr>
            <w:r>
              <w:t>HH04</w:t>
            </w:r>
          </w:p>
        </w:tc>
      </w:tr>
      <w:tr w:rsidR="008559D9">
        <w:trPr>
          <w:cantSplit/>
          <w:jc w:val="center"/>
        </w:trPr>
        <w:tc>
          <w:tcPr>
            <w:tcW w:w="1710" w:type="dxa"/>
          </w:tcPr>
          <w:p w:rsidR="008559D9" w:rsidRPr="00E60B9E" w:rsidRDefault="008559D9">
            <w:pPr>
              <w:pStyle w:val="SL-FlLftSgl"/>
              <w:spacing w:before="40" w:after="40"/>
            </w:pPr>
            <w:r w:rsidRPr="00E60B9E">
              <w:t>TREATMT</w:t>
            </w:r>
          </w:p>
        </w:tc>
        <w:tc>
          <w:tcPr>
            <w:tcW w:w="5400" w:type="dxa"/>
          </w:tcPr>
          <w:p w:rsidR="008559D9" w:rsidRDefault="008559D9">
            <w:pPr>
              <w:pStyle w:val="SL-FlLftSgl"/>
              <w:spacing w:before="40" w:after="40"/>
            </w:pPr>
            <w:r>
              <w:t>Person received medical treatment</w:t>
            </w:r>
          </w:p>
        </w:tc>
        <w:tc>
          <w:tcPr>
            <w:tcW w:w="2250" w:type="dxa"/>
          </w:tcPr>
          <w:p w:rsidR="008559D9" w:rsidRDefault="008559D9">
            <w:pPr>
              <w:pStyle w:val="SL-FlLftSgl"/>
              <w:spacing w:before="40" w:after="40"/>
            </w:pPr>
            <w:r>
              <w:t>HH06</w:t>
            </w:r>
          </w:p>
        </w:tc>
      </w:tr>
      <w:tr w:rsidR="008559D9">
        <w:trPr>
          <w:cantSplit/>
          <w:jc w:val="center"/>
        </w:trPr>
        <w:tc>
          <w:tcPr>
            <w:tcW w:w="1710" w:type="dxa"/>
          </w:tcPr>
          <w:p w:rsidR="008559D9" w:rsidRPr="00E60B9E" w:rsidRDefault="008559D9">
            <w:pPr>
              <w:pStyle w:val="SL-FlLftSgl"/>
              <w:spacing w:before="40" w:after="40"/>
            </w:pPr>
            <w:r w:rsidRPr="00E60B9E">
              <w:t>MEDEQUIP</w:t>
            </w:r>
          </w:p>
        </w:tc>
        <w:tc>
          <w:tcPr>
            <w:tcW w:w="5400" w:type="dxa"/>
          </w:tcPr>
          <w:p w:rsidR="008559D9" w:rsidRDefault="008559D9">
            <w:pPr>
              <w:pStyle w:val="SL-FlLftSgl"/>
              <w:spacing w:before="40" w:after="40"/>
            </w:pPr>
            <w:r>
              <w:t>Person was taught use of med equipment</w:t>
            </w:r>
          </w:p>
        </w:tc>
        <w:tc>
          <w:tcPr>
            <w:tcW w:w="2250" w:type="dxa"/>
          </w:tcPr>
          <w:p w:rsidR="008559D9" w:rsidRDefault="008559D9">
            <w:pPr>
              <w:pStyle w:val="SL-FlLftSgl"/>
              <w:spacing w:before="40" w:after="40"/>
            </w:pPr>
            <w:r>
              <w:t>HH07</w:t>
            </w:r>
          </w:p>
        </w:tc>
      </w:tr>
      <w:tr w:rsidR="008559D9">
        <w:trPr>
          <w:cantSplit/>
          <w:jc w:val="center"/>
        </w:trPr>
        <w:tc>
          <w:tcPr>
            <w:tcW w:w="1710" w:type="dxa"/>
          </w:tcPr>
          <w:p w:rsidR="008559D9" w:rsidRPr="00E60B9E" w:rsidRDefault="008559D9">
            <w:pPr>
              <w:pStyle w:val="SL-FlLftSgl"/>
              <w:spacing w:before="40" w:after="40"/>
            </w:pPr>
            <w:r w:rsidRPr="00E60B9E">
              <w:t>DAILYACT</w:t>
            </w:r>
          </w:p>
        </w:tc>
        <w:tc>
          <w:tcPr>
            <w:tcW w:w="5400" w:type="dxa"/>
          </w:tcPr>
          <w:p w:rsidR="008559D9" w:rsidRDefault="008559D9">
            <w:pPr>
              <w:pStyle w:val="SL-FlLftSgl"/>
              <w:spacing w:before="40" w:after="40"/>
            </w:pPr>
            <w:r>
              <w:t>Person was helped with daily activities</w:t>
            </w:r>
          </w:p>
        </w:tc>
        <w:tc>
          <w:tcPr>
            <w:tcW w:w="2250" w:type="dxa"/>
          </w:tcPr>
          <w:p w:rsidR="008559D9" w:rsidRDefault="008559D9">
            <w:pPr>
              <w:pStyle w:val="SL-FlLftSgl"/>
              <w:spacing w:before="40" w:after="40"/>
            </w:pPr>
            <w:r>
              <w:t>HH08</w:t>
            </w:r>
          </w:p>
        </w:tc>
      </w:tr>
      <w:tr w:rsidR="008559D9">
        <w:trPr>
          <w:cantSplit/>
          <w:jc w:val="center"/>
        </w:trPr>
        <w:tc>
          <w:tcPr>
            <w:tcW w:w="1710" w:type="dxa"/>
          </w:tcPr>
          <w:p w:rsidR="008559D9" w:rsidRPr="00E60B9E" w:rsidRDefault="008559D9">
            <w:pPr>
              <w:pStyle w:val="SL-FlLftSgl"/>
              <w:spacing w:before="40" w:after="40"/>
            </w:pPr>
            <w:r w:rsidRPr="00E60B9E">
              <w:t>COMPANY</w:t>
            </w:r>
          </w:p>
        </w:tc>
        <w:tc>
          <w:tcPr>
            <w:tcW w:w="5400" w:type="dxa"/>
          </w:tcPr>
          <w:p w:rsidR="008559D9" w:rsidRDefault="008559D9">
            <w:pPr>
              <w:pStyle w:val="SL-FlLftSgl"/>
              <w:spacing w:before="40" w:after="40"/>
            </w:pPr>
            <w:r>
              <w:t>Person received companionship services</w:t>
            </w:r>
          </w:p>
        </w:tc>
        <w:tc>
          <w:tcPr>
            <w:tcW w:w="2250" w:type="dxa"/>
          </w:tcPr>
          <w:p w:rsidR="008559D9" w:rsidRDefault="008559D9" w:rsidP="0033650A">
            <w:pPr>
              <w:pStyle w:val="SL-FlLftSgl"/>
              <w:spacing w:before="40" w:after="40"/>
            </w:pPr>
            <w:r>
              <w:t>HH</w:t>
            </w:r>
            <w:r w:rsidR="0033650A">
              <w:t>09</w:t>
            </w:r>
          </w:p>
        </w:tc>
      </w:tr>
      <w:tr w:rsidR="008559D9">
        <w:trPr>
          <w:cantSplit/>
          <w:jc w:val="center"/>
        </w:trPr>
        <w:tc>
          <w:tcPr>
            <w:tcW w:w="1710" w:type="dxa"/>
          </w:tcPr>
          <w:p w:rsidR="008559D9" w:rsidRPr="00E60B9E" w:rsidRDefault="008559D9">
            <w:pPr>
              <w:pStyle w:val="SL-FlLftSgl"/>
              <w:spacing w:before="40" w:after="40"/>
            </w:pPr>
            <w:r w:rsidRPr="00E60B9E">
              <w:t>OTHSVCE</w:t>
            </w:r>
          </w:p>
        </w:tc>
        <w:tc>
          <w:tcPr>
            <w:tcW w:w="5400" w:type="dxa"/>
          </w:tcPr>
          <w:p w:rsidR="008559D9" w:rsidRDefault="008559D9">
            <w:pPr>
              <w:pStyle w:val="SL-FlLftSgl"/>
              <w:spacing w:before="40" w:after="40"/>
            </w:pPr>
            <w:r>
              <w:t xml:space="preserve">Person received </w:t>
            </w:r>
            <w:proofErr w:type="spellStart"/>
            <w:r>
              <w:t>oth</w:t>
            </w:r>
            <w:proofErr w:type="spellEnd"/>
            <w:r>
              <w:t xml:space="preserve"> home care services</w:t>
            </w:r>
          </w:p>
        </w:tc>
        <w:tc>
          <w:tcPr>
            <w:tcW w:w="2250" w:type="dxa"/>
          </w:tcPr>
          <w:p w:rsidR="008559D9" w:rsidRDefault="008559D9">
            <w:pPr>
              <w:pStyle w:val="SL-FlLftSgl"/>
              <w:spacing w:before="40" w:after="40"/>
            </w:pPr>
            <w:r>
              <w:t>HH10</w:t>
            </w:r>
          </w:p>
        </w:tc>
      </w:tr>
      <w:tr w:rsidR="008559D9">
        <w:trPr>
          <w:cantSplit/>
          <w:jc w:val="center"/>
        </w:trPr>
        <w:tc>
          <w:tcPr>
            <w:tcW w:w="1710" w:type="dxa"/>
          </w:tcPr>
          <w:p w:rsidR="008559D9" w:rsidRPr="00E60B9E" w:rsidRDefault="008559D9">
            <w:pPr>
              <w:pStyle w:val="SL-FlLftSgl"/>
              <w:spacing w:before="40" w:after="40"/>
            </w:pPr>
            <w:r w:rsidRPr="00E60B9E">
              <w:t>OTHSVCOS</w:t>
            </w:r>
          </w:p>
        </w:tc>
        <w:tc>
          <w:tcPr>
            <w:tcW w:w="5400" w:type="dxa"/>
          </w:tcPr>
          <w:p w:rsidR="008559D9" w:rsidRDefault="008559D9">
            <w:pPr>
              <w:pStyle w:val="SL-FlLftSgl"/>
              <w:spacing w:before="40" w:after="40"/>
            </w:pPr>
            <w:r>
              <w:t xml:space="preserve">Specify other home care </w:t>
            </w:r>
            <w:proofErr w:type="spellStart"/>
            <w:r>
              <w:t>srvce</w:t>
            </w:r>
            <w:proofErr w:type="spellEnd"/>
            <w:r>
              <w:t xml:space="preserve"> received</w:t>
            </w:r>
          </w:p>
        </w:tc>
        <w:tc>
          <w:tcPr>
            <w:tcW w:w="2250" w:type="dxa"/>
          </w:tcPr>
          <w:p w:rsidR="008559D9" w:rsidRDefault="008559D9">
            <w:pPr>
              <w:pStyle w:val="SL-FlLftSgl"/>
              <w:spacing w:before="40" w:after="40"/>
            </w:pPr>
            <w:r>
              <w:t>HH10OV</w:t>
            </w:r>
          </w:p>
        </w:tc>
      </w:tr>
      <w:tr w:rsidR="008559D9">
        <w:trPr>
          <w:cantSplit/>
          <w:jc w:val="center"/>
        </w:trPr>
        <w:tc>
          <w:tcPr>
            <w:tcW w:w="1710" w:type="dxa"/>
          </w:tcPr>
          <w:p w:rsidR="008559D9" w:rsidRPr="00E60B9E" w:rsidRDefault="008559D9">
            <w:pPr>
              <w:pStyle w:val="SL-FlLftSgl"/>
              <w:spacing w:before="40" w:after="40"/>
            </w:pPr>
            <w:r w:rsidRPr="00E60B9E">
              <w:t>FREQCY</w:t>
            </w:r>
          </w:p>
        </w:tc>
        <w:tc>
          <w:tcPr>
            <w:tcW w:w="5400" w:type="dxa"/>
          </w:tcPr>
          <w:p w:rsidR="008559D9" w:rsidRDefault="008559D9">
            <w:pPr>
              <w:pStyle w:val="SL-FlLftSgl"/>
              <w:spacing w:before="40" w:after="40"/>
            </w:pPr>
            <w:r>
              <w:t>Provider helped every week/some weeks</w:t>
            </w:r>
          </w:p>
        </w:tc>
        <w:tc>
          <w:tcPr>
            <w:tcW w:w="2250" w:type="dxa"/>
          </w:tcPr>
          <w:p w:rsidR="008559D9" w:rsidRDefault="008559D9">
            <w:pPr>
              <w:pStyle w:val="SL-FlLftSgl"/>
              <w:spacing w:before="40" w:after="40"/>
            </w:pPr>
            <w:r>
              <w:t>HH11</w:t>
            </w:r>
          </w:p>
        </w:tc>
      </w:tr>
      <w:tr w:rsidR="008559D9">
        <w:trPr>
          <w:cantSplit/>
          <w:jc w:val="center"/>
        </w:trPr>
        <w:tc>
          <w:tcPr>
            <w:tcW w:w="1710" w:type="dxa"/>
          </w:tcPr>
          <w:p w:rsidR="008559D9" w:rsidRPr="00E60B9E" w:rsidRDefault="008559D9">
            <w:pPr>
              <w:pStyle w:val="SL-FlLftSgl"/>
              <w:spacing w:before="40" w:after="40"/>
            </w:pPr>
            <w:r w:rsidRPr="00E60B9E">
              <w:t>DAYSPWK</w:t>
            </w:r>
          </w:p>
        </w:tc>
        <w:tc>
          <w:tcPr>
            <w:tcW w:w="5400" w:type="dxa"/>
          </w:tcPr>
          <w:p w:rsidR="008559D9" w:rsidRDefault="008559D9">
            <w:pPr>
              <w:pStyle w:val="SL-FlLftSgl"/>
              <w:spacing w:before="40" w:after="40"/>
            </w:pPr>
            <w:r>
              <w:t xml:space="preserve"># days / week provider came </w:t>
            </w:r>
          </w:p>
        </w:tc>
        <w:tc>
          <w:tcPr>
            <w:tcW w:w="2250" w:type="dxa"/>
          </w:tcPr>
          <w:p w:rsidR="008559D9" w:rsidRDefault="008559D9">
            <w:pPr>
              <w:pStyle w:val="SL-FlLftSgl"/>
              <w:spacing w:before="40" w:after="40"/>
            </w:pPr>
            <w:r>
              <w:t>HH12</w:t>
            </w:r>
          </w:p>
        </w:tc>
      </w:tr>
      <w:tr w:rsidR="008559D9">
        <w:trPr>
          <w:cantSplit/>
          <w:jc w:val="center"/>
        </w:trPr>
        <w:tc>
          <w:tcPr>
            <w:tcW w:w="1710" w:type="dxa"/>
          </w:tcPr>
          <w:p w:rsidR="008559D9" w:rsidRPr="00E60B9E" w:rsidRDefault="008559D9">
            <w:pPr>
              <w:pStyle w:val="SL-FlLftSgl"/>
              <w:spacing w:before="40" w:after="40"/>
            </w:pPr>
            <w:r w:rsidRPr="00E60B9E">
              <w:t>DAYSPMO</w:t>
            </w:r>
          </w:p>
        </w:tc>
        <w:tc>
          <w:tcPr>
            <w:tcW w:w="5400" w:type="dxa"/>
          </w:tcPr>
          <w:p w:rsidR="008559D9" w:rsidRDefault="008559D9">
            <w:pPr>
              <w:pStyle w:val="SL-FlLftSgl"/>
              <w:spacing w:before="40" w:after="40"/>
            </w:pPr>
            <w:r>
              <w:t xml:space="preserve"># days / month provider came </w:t>
            </w:r>
          </w:p>
        </w:tc>
        <w:tc>
          <w:tcPr>
            <w:tcW w:w="2250" w:type="dxa"/>
          </w:tcPr>
          <w:p w:rsidR="008559D9" w:rsidRDefault="008559D9">
            <w:pPr>
              <w:pStyle w:val="SL-FlLftSgl"/>
              <w:spacing w:before="40" w:after="40"/>
            </w:pPr>
            <w:r>
              <w:t>HH13</w:t>
            </w:r>
          </w:p>
        </w:tc>
      </w:tr>
      <w:tr w:rsidR="008559D9">
        <w:trPr>
          <w:cantSplit/>
          <w:jc w:val="center"/>
        </w:trPr>
        <w:tc>
          <w:tcPr>
            <w:tcW w:w="1710" w:type="dxa"/>
          </w:tcPr>
          <w:p w:rsidR="008559D9" w:rsidRPr="00E60B9E" w:rsidRDefault="008559D9">
            <w:pPr>
              <w:pStyle w:val="SL-FlLftSgl"/>
              <w:spacing w:before="40" w:after="40"/>
            </w:pPr>
            <w:r w:rsidRPr="00E60B9E">
              <w:t>HOWOFTEN</w:t>
            </w:r>
          </w:p>
        </w:tc>
        <w:tc>
          <w:tcPr>
            <w:tcW w:w="5400" w:type="dxa"/>
          </w:tcPr>
          <w:p w:rsidR="008559D9" w:rsidRDefault="008559D9">
            <w:pPr>
              <w:pStyle w:val="SL-FlLftSgl"/>
              <w:spacing w:before="40" w:after="40"/>
            </w:pPr>
            <w:proofErr w:type="spellStart"/>
            <w:r>
              <w:t>Prov</w:t>
            </w:r>
            <w:proofErr w:type="spellEnd"/>
            <w:r>
              <w:t xml:space="preserve"> came once per day/more than once</w:t>
            </w:r>
          </w:p>
        </w:tc>
        <w:tc>
          <w:tcPr>
            <w:tcW w:w="2250" w:type="dxa"/>
          </w:tcPr>
          <w:p w:rsidR="008559D9" w:rsidRDefault="008559D9">
            <w:pPr>
              <w:pStyle w:val="SL-FlLftSgl"/>
              <w:spacing w:before="40" w:after="40"/>
            </w:pPr>
            <w:r>
              <w:t>HH14</w:t>
            </w:r>
          </w:p>
        </w:tc>
      </w:tr>
      <w:tr w:rsidR="008559D9" w:rsidRPr="00801DF2">
        <w:trPr>
          <w:cantSplit/>
          <w:jc w:val="center"/>
        </w:trPr>
        <w:tc>
          <w:tcPr>
            <w:tcW w:w="1710" w:type="dxa"/>
          </w:tcPr>
          <w:p w:rsidR="008559D9" w:rsidRPr="00E60B9E" w:rsidRDefault="008559D9">
            <w:pPr>
              <w:pStyle w:val="SL-FlLftSgl"/>
              <w:spacing w:before="40" w:after="40"/>
            </w:pPr>
            <w:r w:rsidRPr="00E60B9E">
              <w:t>TMSPDAY</w:t>
            </w:r>
          </w:p>
        </w:tc>
        <w:tc>
          <w:tcPr>
            <w:tcW w:w="5400" w:type="dxa"/>
          </w:tcPr>
          <w:p w:rsidR="008559D9" w:rsidRDefault="008559D9">
            <w:pPr>
              <w:pStyle w:val="SL-FlLftSgl"/>
              <w:spacing w:before="40" w:after="40"/>
            </w:pPr>
            <w:r>
              <w:t xml:space="preserve">Times/day provider came to home to help </w:t>
            </w:r>
          </w:p>
        </w:tc>
        <w:tc>
          <w:tcPr>
            <w:tcW w:w="2250" w:type="dxa"/>
          </w:tcPr>
          <w:p w:rsidR="008559D9" w:rsidRDefault="008559D9">
            <w:pPr>
              <w:pStyle w:val="SL-FlLftSgl"/>
              <w:spacing w:before="40" w:after="40"/>
            </w:pPr>
            <w:r>
              <w:t>HH15</w:t>
            </w:r>
          </w:p>
        </w:tc>
      </w:tr>
      <w:tr w:rsidR="008559D9">
        <w:trPr>
          <w:cantSplit/>
          <w:jc w:val="center"/>
        </w:trPr>
        <w:tc>
          <w:tcPr>
            <w:tcW w:w="1710" w:type="dxa"/>
          </w:tcPr>
          <w:p w:rsidR="008559D9" w:rsidRPr="00E60B9E" w:rsidRDefault="008559D9">
            <w:pPr>
              <w:pStyle w:val="SL-FlLftSgl"/>
              <w:spacing w:before="40" w:after="40"/>
            </w:pPr>
            <w:r w:rsidRPr="00E60B9E">
              <w:t>HRSLONG</w:t>
            </w:r>
          </w:p>
        </w:tc>
        <w:tc>
          <w:tcPr>
            <w:tcW w:w="5400" w:type="dxa"/>
          </w:tcPr>
          <w:p w:rsidR="008559D9" w:rsidRDefault="008559D9">
            <w:pPr>
              <w:pStyle w:val="SL-FlLftSgl"/>
              <w:spacing w:before="40" w:after="40"/>
            </w:pPr>
            <w:r>
              <w:t>Hours each visit lasted</w:t>
            </w:r>
          </w:p>
        </w:tc>
        <w:tc>
          <w:tcPr>
            <w:tcW w:w="2250" w:type="dxa"/>
          </w:tcPr>
          <w:p w:rsidR="008559D9" w:rsidRDefault="008559D9">
            <w:pPr>
              <w:pStyle w:val="SL-FlLftSgl"/>
              <w:spacing w:before="40" w:after="40"/>
            </w:pPr>
            <w:r>
              <w:t>HH16_01</w:t>
            </w:r>
          </w:p>
        </w:tc>
      </w:tr>
      <w:tr w:rsidR="008559D9">
        <w:trPr>
          <w:cantSplit/>
          <w:jc w:val="center"/>
        </w:trPr>
        <w:tc>
          <w:tcPr>
            <w:tcW w:w="1710" w:type="dxa"/>
          </w:tcPr>
          <w:p w:rsidR="008559D9" w:rsidRPr="00E60B9E" w:rsidRDefault="008559D9">
            <w:pPr>
              <w:pStyle w:val="SL-FlLftSgl"/>
              <w:spacing w:before="40" w:after="40"/>
            </w:pPr>
            <w:r w:rsidRPr="00E60B9E">
              <w:t>MINLONG</w:t>
            </w:r>
          </w:p>
        </w:tc>
        <w:tc>
          <w:tcPr>
            <w:tcW w:w="5400" w:type="dxa"/>
          </w:tcPr>
          <w:p w:rsidR="008559D9" w:rsidRDefault="008559D9">
            <w:pPr>
              <w:pStyle w:val="SL-FlLftSgl"/>
              <w:spacing w:before="40" w:after="40"/>
            </w:pPr>
            <w:r>
              <w:t>Minutes each visit lasted</w:t>
            </w:r>
          </w:p>
        </w:tc>
        <w:tc>
          <w:tcPr>
            <w:tcW w:w="2250" w:type="dxa"/>
          </w:tcPr>
          <w:p w:rsidR="008559D9" w:rsidRDefault="008559D9">
            <w:pPr>
              <w:pStyle w:val="SL-FlLftSgl"/>
              <w:spacing w:before="40" w:after="40"/>
            </w:pPr>
            <w:r>
              <w:t>HH16_02</w:t>
            </w:r>
          </w:p>
        </w:tc>
      </w:tr>
      <w:tr w:rsidR="008559D9">
        <w:trPr>
          <w:cantSplit/>
          <w:jc w:val="center"/>
        </w:trPr>
        <w:tc>
          <w:tcPr>
            <w:tcW w:w="1710" w:type="dxa"/>
          </w:tcPr>
          <w:p w:rsidR="008559D9" w:rsidRPr="00E60B9E" w:rsidRDefault="008559D9">
            <w:pPr>
              <w:pStyle w:val="SL-FlLftSgl"/>
              <w:spacing w:before="40" w:after="40"/>
            </w:pPr>
            <w:r w:rsidRPr="00E60B9E">
              <w:t>SAMESVCE</w:t>
            </w:r>
          </w:p>
        </w:tc>
        <w:tc>
          <w:tcPr>
            <w:tcW w:w="5400" w:type="dxa"/>
          </w:tcPr>
          <w:p w:rsidR="008559D9" w:rsidRDefault="008559D9">
            <w:pPr>
              <w:pStyle w:val="SL-FlLftSgl"/>
              <w:spacing w:before="40" w:after="40"/>
            </w:pPr>
            <w:r>
              <w:t xml:space="preserve">Any </w:t>
            </w:r>
            <w:proofErr w:type="spellStart"/>
            <w:r>
              <w:t>oth</w:t>
            </w:r>
            <w:proofErr w:type="spellEnd"/>
            <w:r>
              <w:t xml:space="preserve"> mons per received same services</w:t>
            </w:r>
          </w:p>
        </w:tc>
        <w:tc>
          <w:tcPr>
            <w:tcW w:w="2250" w:type="dxa"/>
          </w:tcPr>
          <w:p w:rsidR="008559D9" w:rsidRDefault="008559D9">
            <w:pPr>
              <w:pStyle w:val="SL-FlLftSgl"/>
              <w:spacing w:before="40" w:after="40"/>
            </w:pPr>
            <w:r>
              <w:t>HH17</w:t>
            </w:r>
          </w:p>
        </w:tc>
      </w:tr>
      <w:tr w:rsidR="008559D9">
        <w:trPr>
          <w:cantSplit/>
          <w:jc w:val="center"/>
        </w:trPr>
        <w:tc>
          <w:tcPr>
            <w:tcW w:w="1710" w:type="dxa"/>
          </w:tcPr>
          <w:p w:rsidR="008559D9" w:rsidRPr="00E60B9E" w:rsidRDefault="008559D9">
            <w:pPr>
              <w:pStyle w:val="SL-FlLftSgl"/>
              <w:spacing w:before="40" w:after="40"/>
            </w:pPr>
            <w:r w:rsidRPr="00E60B9E">
              <w:t>HHDAYS</w:t>
            </w:r>
          </w:p>
        </w:tc>
        <w:tc>
          <w:tcPr>
            <w:tcW w:w="5400" w:type="dxa"/>
          </w:tcPr>
          <w:p w:rsidR="008559D9" w:rsidRDefault="008559D9" w:rsidP="00DA6184">
            <w:pPr>
              <w:pStyle w:val="SL-FlLftSgl"/>
              <w:spacing w:before="40" w:after="40"/>
            </w:pPr>
            <w:r>
              <w:t xml:space="preserve">Days per month in home health, </w:t>
            </w:r>
            <w:r w:rsidR="00B70198">
              <w:t>2014</w:t>
            </w:r>
          </w:p>
        </w:tc>
        <w:tc>
          <w:tcPr>
            <w:tcW w:w="2250" w:type="dxa"/>
          </w:tcPr>
          <w:p w:rsidR="008559D9" w:rsidRDefault="008559D9">
            <w:pPr>
              <w:pStyle w:val="SL-FlLftSgl"/>
              <w:spacing w:before="40" w:after="40"/>
            </w:pPr>
            <w:r>
              <w:t>Constructed</w:t>
            </w:r>
          </w:p>
        </w:tc>
      </w:tr>
    </w:tbl>
    <w:p w:rsidR="008559D9" w:rsidRDefault="008559D9">
      <w:pPr>
        <w:pStyle w:val="C1-CtrBoldHd"/>
        <w:spacing w:before="240"/>
      </w:pPr>
      <w:bookmarkStart w:id="139" w:name="_Toc215888491"/>
      <w:r>
        <w:t>Imputed Expenditure Variables</w:t>
      </w:r>
      <w:bookmarkEnd w:id="13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1710"/>
        <w:gridCol w:w="5400"/>
        <w:gridCol w:w="2250"/>
      </w:tblGrid>
      <w:tr w:rsidR="008559D9">
        <w:trPr>
          <w:cantSplit/>
          <w:tblHeader/>
          <w:jc w:val="center"/>
        </w:trPr>
        <w:tc>
          <w:tcPr>
            <w:tcW w:w="1710" w:type="dxa"/>
          </w:tcPr>
          <w:p w:rsidR="008559D9" w:rsidRDefault="008559D9">
            <w:pPr>
              <w:pStyle w:val="SL-FlLftSgl"/>
              <w:spacing w:before="40" w:after="40"/>
              <w:jc w:val="center"/>
              <w:rPr>
                <w:b/>
              </w:rPr>
            </w:pPr>
            <w:r>
              <w:rPr>
                <w:b/>
              </w:rPr>
              <w:t>Variable</w:t>
            </w:r>
          </w:p>
        </w:tc>
        <w:tc>
          <w:tcPr>
            <w:tcW w:w="5400" w:type="dxa"/>
          </w:tcPr>
          <w:p w:rsidR="008559D9" w:rsidRDefault="008559D9">
            <w:pPr>
              <w:pStyle w:val="SL-FlLftSgl"/>
              <w:spacing w:before="40" w:after="40"/>
              <w:jc w:val="center"/>
              <w:rPr>
                <w:b/>
              </w:rPr>
            </w:pPr>
            <w:r>
              <w:rPr>
                <w:b/>
              </w:rPr>
              <w:t>Description</w:t>
            </w:r>
          </w:p>
        </w:tc>
        <w:tc>
          <w:tcPr>
            <w:tcW w:w="2250" w:type="dxa"/>
          </w:tcPr>
          <w:p w:rsidR="008559D9" w:rsidRDefault="008559D9">
            <w:pPr>
              <w:pStyle w:val="SL-FlLftSgl"/>
              <w:spacing w:before="40" w:after="40"/>
              <w:jc w:val="center"/>
              <w:rPr>
                <w:b/>
              </w:rPr>
            </w:pPr>
            <w:r>
              <w:rPr>
                <w:b/>
              </w:rPr>
              <w:t>Source</w:t>
            </w:r>
          </w:p>
        </w:tc>
      </w:tr>
      <w:tr w:rsidR="008559D9">
        <w:trPr>
          <w:cantSplit/>
          <w:jc w:val="center"/>
        </w:trPr>
        <w:tc>
          <w:tcPr>
            <w:tcW w:w="1710" w:type="dxa"/>
          </w:tcPr>
          <w:p w:rsidR="008559D9" w:rsidRPr="00E60B9E" w:rsidRDefault="008559D9" w:rsidP="000B0731">
            <w:pPr>
              <w:pStyle w:val="SL-FlLftSgl"/>
              <w:spacing w:before="40" w:after="40"/>
            </w:pPr>
            <w:r w:rsidRPr="00E60B9E">
              <w:br w:type="page"/>
              <w:t>HHSF</w:t>
            </w:r>
            <w:r w:rsidR="00B70198" w:rsidRPr="00E60B9E">
              <w:t>14X</w:t>
            </w:r>
          </w:p>
        </w:tc>
        <w:tc>
          <w:tcPr>
            <w:tcW w:w="5400" w:type="dxa"/>
          </w:tcPr>
          <w:p w:rsidR="008559D9" w:rsidRDefault="008559D9">
            <w:pPr>
              <w:pStyle w:val="SL-FlLftSgl"/>
              <w:spacing w:before="40" w:after="40"/>
            </w:pPr>
            <w:r>
              <w:t>Amount paid, family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0B0731">
            <w:pPr>
              <w:pStyle w:val="SL-FlLftSgl"/>
              <w:spacing w:before="40" w:after="40"/>
            </w:pPr>
            <w:r w:rsidRPr="00E60B9E">
              <w:t>HHMR</w:t>
            </w:r>
            <w:r w:rsidR="00B70198" w:rsidRPr="00E60B9E">
              <w:t>14X</w:t>
            </w:r>
          </w:p>
        </w:tc>
        <w:tc>
          <w:tcPr>
            <w:tcW w:w="5400" w:type="dxa"/>
          </w:tcPr>
          <w:p w:rsidR="008559D9" w:rsidRDefault="008559D9">
            <w:pPr>
              <w:pStyle w:val="SL-FlLftSgl"/>
              <w:spacing w:before="40" w:after="40"/>
            </w:pPr>
            <w:r>
              <w:t>Amount paid, Medicare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0B0731">
            <w:pPr>
              <w:pStyle w:val="SL-FlLftSgl"/>
              <w:spacing w:before="40" w:after="40"/>
            </w:pPr>
            <w:r w:rsidRPr="00E60B9E">
              <w:t>HHMD</w:t>
            </w:r>
            <w:r w:rsidR="00B70198" w:rsidRPr="00E60B9E">
              <w:t>14X</w:t>
            </w:r>
          </w:p>
        </w:tc>
        <w:tc>
          <w:tcPr>
            <w:tcW w:w="5400" w:type="dxa"/>
          </w:tcPr>
          <w:p w:rsidR="008559D9" w:rsidRDefault="008559D9">
            <w:pPr>
              <w:pStyle w:val="SL-FlLftSgl"/>
              <w:spacing w:before="40" w:after="40"/>
            </w:pPr>
            <w:r>
              <w:t>Amount paid, Medicaid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lastRenderedPageBreak/>
              <w:t>HHPV</w:t>
            </w:r>
            <w:r w:rsidR="00B70198" w:rsidRPr="00E60B9E">
              <w:t>14X</w:t>
            </w:r>
            <w:r w:rsidRPr="00E60B9E">
              <w:t xml:space="preserve"> </w:t>
            </w:r>
          </w:p>
        </w:tc>
        <w:tc>
          <w:tcPr>
            <w:tcW w:w="5400" w:type="dxa"/>
          </w:tcPr>
          <w:p w:rsidR="008559D9" w:rsidRDefault="008559D9">
            <w:pPr>
              <w:pStyle w:val="SL-FlLftSgl"/>
              <w:spacing w:before="40" w:after="40"/>
            </w:pPr>
            <w:r>
              <w:t>Amount paid, private insurance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HHVA</w:t>
            </w:r>
            <w:r w:rsidR="00B70198" w:rsidRPr="00E60B9E">
              <w:t>14X</w:t>
            </w:r>
          </w:p>
        </w:tc>
        <w:tc>
          <w:tcPr>
            <w:tcW w:w="5400" w:type="dxa"/>
          </w:tcPr>
          <w:p w:rsidR="008559D9" w:rsidRDefault="008559D9">
            <w:pPr>
              <w:pStyle w:val="SL-FlLftSgl"/>
              <w:spacing w:before="40" w:after="40"/>
            </w:pPr>
            <w:r>
              <w:t>Amount paid, Veterans</w:t>
            </w:r>
            <w:r w:rsidR="009A7C5F" w:rsidRPr="00547687">
              <w:rPr>
                <w:b/>
              </w:rPr>
              <w:t>/</w:t>
            </w:r>
            <w:r w:rsidR="009A7C5F" w:rsidRPr="006A5BC1">
              <w:t>CHAMPVA</w:t>
            </w:r>
            <w:r>
              <w:t xml:space="preserve"> (Imputed)</w:t>
            </w:r>
          </w:p>
        </w:tc>
        <w:tc>
          <w:tcPr>
            <w:tcW w:w="2250" w:type="dxa"/>
          </w:tcPr>
          <w:p w:rsidR="008559D9" w:rsidRDefault="008559D9">
            <w:pPr>
              <w:pStyle w:val="SL-FlLftSgl"/>
              <w:spacing w:before="40" w:after="40"/>
            </w:pPr>
            <w:r>
              <w:t>CP Section (Edited)</w:t>
            </w:r>
          </w:p>
        </w:tc>
      </w:tr>
      <w:tr w:rsidR="008559D9" w:rsidRPr="00801DF2">
        <w:trPr>
          <w:cantSplit/>
          <w:jc w:val="center"/>
        </w:trPr>
        <w:tc>
          <w:tcPr>
            <w:tcW w:w="1710" w:type="dxa"/>
          </w:tcPr>
          <w:p w:rsidR="008559D9" w:rsidRPr="00E60B9E" w:rsidRDefault="008559D9" w:rsidP="001430E5">
            <w:pPr>
              <w:pStyle w:val="SL-FlLftSgl"/>
              <w:spacing w:before="40" w:after="40"/>
            </w:pPr>
            <w:r w:rsidRPr="00E60B9E">
              <w:t>HHTR</w:t>
            </w:r>
            <w:r w:rsidR="00B70198" w:rsidRPr="00E60B9E">
              <w:t>14X</w:t>
            </w:r>
            <w:r w:rsidRPr="00E60B9E">
              <w:t xml:space="preserve"> </w:t>
            </w:r>
          </w:p>
        </w:tc>
        <w:tc>
          <w:tcPr>
            <w:tcW w:w="5400" w:type="dxa"/>
          </w:tcPr>
          <w:p w:rsidR="008559D9" w:rsidRDefault="008559D9">
            <w:pPr>
              <w:pStyle w:val="SL-FlLftSgl"/>
              <w:spacing w:before="40" w:after="40"/>
            </w:pPr>
            <w:r>
              <w:t>Amount paid, TRICARE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HHOF</w:t>
            </w:r>
            <w:r w:rsidR="00B70198" w:rsidRPr="00E60B9E">
              <w:t>14X</w:t>
            </w:r>
          </w:p>
        </w:tc>
        <w:tc>
          <w:tcPr>
            <w:tcW w:w="5400" w:type="dxa"/>
          </w:tcPr>
          <w:p w:rsidR="008559D9" w:rsidRDefault="008559D9">
            <w:pPr>
              <w:pStyle w:val="SL-FlLftSgl"/>
              <w:spacing w:before="40" w:after="40"/>
            </w:pPr>
            <w:r>
              <w:t>Amount paid, other federal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HHSL</w:t>
            </w:r>
            <w:r w:rsidR="00B70198" w:rsidRPr="00E60B9E">
              <w:t>14X</w:t>
            </w:r>
          </w:p>
        </w:tc>
        <w:tc>
          <w:tcPr>
            <w:tcW w:w="5400" w:type="dxa"/>
          </w:tcPr>
          <w:p w:rsidR="008559D9" w:rsidRDefault="008559D9">
            <w:pPr>
              <w:pStyle w:val="SL-FlLftSgl"/>
              <w:spacing w:before="40" w:after="40"/>
            </w:pPr>
            <w:r>
              <w:t xml:space="preserve">Amount paid, state &amp; local </w:t>
            </w:r>
            <w:proofErr w:type="spellStart"/>
            <w:r>
              <w:t>gov</w:t>
            </w:r>
            <w:proofErr w:type="spellEnd"/>
            <w:r>
              <w:t xml:space="preserv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HHWC</w:t>
            </w:r>
            <w:r w:rsidR="00B70198" w:rsidRPr="00E60B9E">
              <w:t>14X</w:t>
            </w:r>
          </w:p>
        </w:tc>
        <w:tc>
          <w:tcPr>
            <w:tcW w:w="5400" w:type="dxa"/>
          </w:tcPr>
          <w:p w:rsidR="008559D9" w:rsidRDefault="008559D9">
            <w:pPr>
              <w:pStyle w:val="SL-FlLftSgl"/>
              <w:spacing w:before="40" w:after="40"/>
            </w:pPr>
            <w:r>
              <w:t>Amount paid, workers comp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HHOR</w:t>
            </w:r>
            <w:r w:rsidR="00B70198" w:rsidRPr="00E60B9E">
              <w:t>14X</w:t>
            </w:r>
          </w:p>
        </w:tc>
        <w:tc>
          <w:tcPr>
            <w:tcW w:w="5400" w:type="dxa"/>
          </w:tcPr>
          <w:p w:rsidR="008559D9" w:rsidRDefault="008559D9">
            <w:pPr>
              <w:pStyle w:val="SL-FlLftSgl"/>
              <w:spacing w:before="40" w:after="40"/>
            </w:pPr>
            <w:r>
              <w:t>Amount paid, other private (Imputed)</w:t>
            </w:r>
          </w:p>
        </w:tc>
        <w:tc>
          <w:tcPr>
            <w:tcW w:w="2250" w:type="dxa"/>
          </w:tcPr>
          <w:p w:rsidR="008559D9" w:rsidRDefault="008559D9">
            <w:pPr>
              <w:pStyle w:val="SL-FlLftSgl"/>
              <w:spacing w:before="40" w:after="40"/>
            </w:pPr>
            <w:r>
              <w:t>Constructed</w:t>
            </w:r>
          </w:p>
        </w:tc>
      </w:tr>
      <w:tr w:rsidR="008559D9">
        <w:trPr>
          <w:cantSplit/>
          <w:jc w:val="center"/>
        </w:trPr>
        <w:tc>
          <w:tcPr>
            <w:tcW w:w="1710" w:type="dxa"/>
          </w:tcPr>
          <w:p w:rsidR="008559D9" w:rsidRPr="00E60B9E" w:rsidRDefault="008559D9" w:rsidP="001430E5">
            <w:pPr>
              <w:pStyle w:val="SL-FlLftSgl"/>
              <w:spacing w:before="40" w:after="40"/>
            </w:pPr>
            <w:r w:rsidRPr="00E60B9E">
              <w:t>HHOU</w:t>
            </w:r>
            <w:r w:rsidR="00B70198" w:rsidRPr="00E60B9E">
              <w:t>14X</w:t>
            </w:r>
          </w:p>
        </w:tc>
        <w:tc>
          <w:tcPr>
            <w:tcW w:w="5400" w:type="dxa"/>
          </w:tcPr>
          <w:p w:rsidR="008559D9" w:rsidRDefault="008559D9">
            <w:pPr>
              <w:pStyle w:val="SL-FlLftSgl"/>
              <w:spacing w:before="40" w:after="40"/>
            </w:pPr>
            <w:r>
              <w:t>Amount paid, other public (Imputed)</w:t>
            </w:r>
          </w:p>
        </w:tc>
        <w:tc>
          <w:tcPr>
            <w:tcW w:w="2250" w:type="dxa"/>
          </w:tcPr>
          <w:p w:rsidR="008559D9" w:rsidRDefault="008559D9">
            <w:pPr>
              <w:pStyle w:val="SL-FlLftSgl"/>
              <w:spacing w:before="40" w:after="40"/>
            </w:pPr>
            <w:r>
              <w:t>Constructed</w:t>
            </w:r>
          </w:p>
        </w:tc>
      </w:tr>
      <w:tr w:rsidR="008559D9">
        <w:trPr>
          <w:cantSplit/>
          <w:jc w:val="center"/>
        </w:trPr>
        <w:tc>
          <w:tcPr>
            <w:tcW w:w="1710" w:type="dxa"/>
          </w:tcPr>
          <w:p w:rsidR="008559D9" w:rsidRPr="00E60B9E" w:rsidRDefault="008559D9" w:rsidP="001430E5">
            <w:pPr>
              <w:pStyle w:val="SL-FlLftSgl"/>
              <w:spacing w:before="40" w:after="40"/>
            </w:pPr>
            <w:r w:rsidRPr="00E60B9E">
              <w:t>HHOT</w:t>
            </w:r>
            <w:r w:rsidR="00B70198" w:rsidRPr="00E60B9E">
              <w:t>14X</w:t>
            </w:r>
          </w:p>
        </w:tc>
        <w:tc>
          <w:tcPr>
            <w:tcW w:w="5400" w:type="dxa"/>
          </w:tcPr>
          <w:p w:rsidR="008559D9" w:rsidRDefault="008559D9">
            <w:pPr>
              <w:pStyle w:val="SL-FlLftSgl"/>
              <w:spacing w:before="40" w:after="40"/>
            </w:pPr>
            <w:r>
              <w:t>Amount paid, other insurance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rsidP="001430E5">
            <w:pPr>
              <w:pStyle w:val="SL-FlLftSgl"/>
              <w:spacing w:before="40" w:after="40"/>
            </w:pPr>
            <w:r w:rsidRPr="00E60B9E">
              <w:t>HHXP</w:t>
            </w:r>
            <w:r w:rsidR="00B70198" w:rsidRPr="00E60B9E">
              <w:t>14X</w:t>
            </w:r>
          </w:p>
        </w:tc>
        <w:tc>
          <w:tcPr>
            <w:tcW w:w="5400" w:type="dxa"/>
          </w:tcPr>
          <w:p w:rsidR="008559D9" w:rsidRDefault="008559D9" w:rsidP="001430E5">
            <w:pPr>
              <w:pStyle w:val="SL-FlLftSgl"/>
              <w:spacing w:before="40" w:after="40"/>
            </w:pPr>
            <w:r>
              <w:t>Sum of HHSF</w:t>
            </w:r>
            <w:r w:rsidR="00B70198">
              <w:t>14X</w:t>
            </w:r>
            <w:r>
              <w:t xml:space="preserve"> – HHOT</w:t>
            </w:r>
            <w:r w:rsidR="00B70198">
              <w:t>14X</w:t>
            </w:r>
            <w:r>
              <w:t xml:space="preserve"> (Imputed)</w:t>
            </w:r>
          </w:p>
        </w:tc>
        <w:tc>
          <w:tcPr>
            <w:tcW w:w="2250" w:type="dxa"/>
          </w:tcPr>
          <w:p w:rsidR="008559D9" w:rsidRDefault="008559D9">
            <w:pPr>
              <w:pStyle w:val="SL-FlLftSgl"/>
              <w:spacing w:before="40" w:after="40"/>
            </w:pPr>
            <w:r>
              <w:t>Constructed</w:t>
            </w:r>
          </w:p>
        </w:tc>
      </w:tr>
      <w:tr w:rsidR="008559D9">
        <w:trPr>
          <w:cantSplit/>
          <w:jc w:val="center"/>
        </w:trPr>
        <w:tc>
          <w:tcPr>
            <w:tcW w:w="1710" w:type="dxa"/>
          </w:tcPr>
          <w:p w:rsidR="008559D9" w:rsidRPr="00E60B9E" w:rsidRDefault="008559D9" w:rsidP="001430E5">
            <w:pPr>
              <w:pStyle w:val="SL-FlLftSgl"/>
              <w:spacing w:before="40" w:after="40"/>
            </w:pPr>
            <w:r w:rsidRPr="00E60B9E">
              <w:t>HHTC</w:t>
            </w:r>
            <w:r w:rsidR="00B70198" w:rsidRPr="00E60B9E">
              <w:t>14X</w:t>
            </w:r>
          </w:p>
        </w:tc>
        <w:tc>
          <w:tcPr>
            <w:tcW w:w="5400" w:type="dxa"/>
          </w:tcPr>
          <w:p w:rsidR="008559D9" w:rsidRDefault="008559D9">
            <w:pPr>
              <w:pStyle w:val="SL-FlLftSgl"/>
              <w:spacing w:before="40" w:after="40"/>
            </w:pPr>
            <w:proofErr w:type="spellStart"/>
            <w:r>
              <w:t>Hhld</w:t>
            </w:r>
            <w:proofErr w:type="spellEnd"/>
            <w:r>
              <w:t xml:space="preserve"> reported total charge (Imputed)</w:t>
            </w:r>
          </w:p>
        </w:tc>
        <w:tc>
          <w:tcPr>
            <w:tcW w:w="2250" w:type="dxa"/>
          </w:tcPr>
          <w:p w:rsidR="008559D9" w:rsidRDefault="008559D9">
            <w:pPr>
              <w:pStyle w:val="SL-FlLftSgl"/>
              <w:spacing w:before="40" w:after="40"/>
            </w:pPr>
            <w:r>
              <w:t>CP Section (Edited)</w:t>
            </w:r>
          </w:p>
        </w:tc>
      </w:tr>
      <w:tr w:rsidR="008559D9">
        <w:trPr>
          <w:cantSplit/>
          <w:jc w:val="center"/>
        </w:trPr>
        <w:tc>
          <w:tcPr>
            <w:tcW w:w="1710" w:type="dxa"/>
          </w:tcPr>
          <w:p w:rsidR="008559D9" w:rsidRPr="00E60B9E" w:rsidRDefault="008559D9">
            <w:pPr>
              <w:pStyle w:val="SL-FlLftSgl"/>
              <w:spacing w:before="40" w:after="40"/>
              <w:rPr>
                <w:highlight w:val="cyan"/>
              </w:rPr>
            </w:pPr>
            <w:r w:rsidRPr="00E60B9E">
              <w:t>IMPFLAG</w:t>
            </w:r>
          </w:p>
        </w:tc>
        <w:tc>
          <w:tcPr>
            <w:tcW w:w="5400" w:type="dxa"/>
          </w:tcPr>
          <w:p w:rsidR="008559D9" w:rsidRDefault="008559D9">
            <w:pPr>
              <w:pStyle w:val="SL-FlLftSgl"/>
              <w:spacing w:before="40" w:after="40"/>
              <w:rPr>
                <w:highlight w:val="cyan"/>
              </w:rPr>
            </w:pPr>
            <w:r>
              <w:t>Imputation status</w:t>
            </w:r>
          </w:p>
        </w:tc>
        <w:tc>
          <w:tcPr>
            <w:tcW w:w="2250" w:type="dxa"/>
          </w:tcPr>
          <w:p w:rsidR="008559D9" w:rsidRDefault="008559D9">
            <w:pPr>
              <w:pStyle w:val="SL-FlLftSgl"/>
              <w:spacing w:before="40" w:after="40"/>
              <w:rPr>
                <w:highlight w:val="cyan"/>
              </w:rPr>
            </w:pPr>
            <w:r>
              <w:t>Constructed</w:t>
            </w:r>
          </w:p>
        </w:tc>
      </w:tr>
    </w:tbl>
    <w:p w:rsidR="008559D9" w:rsidRDefault="008559D9">
      <w:pPr>
        <w:pStyle w:val="C1-CtrBoldHd"/>
        <w:spacing w:before="240"/>
      </w:pPr>
      <w:bookmarkStart w:id="140" w:name="_Toc215888492"/>
      <w:r>
        <w:t>Weights</w:t>
      </w:r>
      <w:bookmarkEnd w:id="140"/>
    </w:p>
    <w:tbl>
      <w:tblPr>
        <w:tblW w:w="9315" w:type="dxa"/>
        <w:jc w:val="center"/>
        <w:tblLayout w:type="fixed"/>
        <w:tblCellMar>
          <w:left w:w="100" w:type="dxa"/>
          <w:right w:w="100" w:type="dxa"/>
        </w:tblCellMar>
        <w:tblLook w:val="0000" w:firstRow="0" w:lastRow="0" w:firstColumn="0" w:lastColumn="0" w:noHBand="0" w:noVBand="0"/>
      </w:tblPr>
      <w:tblGrid>
        <w:gridCol w:w="1688"/>
        <w:gridCol w:w="5422"/>
        <w:gridCol w:w="2205"/>
      </w:tblGrid>
      <w:tr w:rsidR="008559D9">
        <w:trPr>
          <w:cantSplit/>
          <w:jc w:val="center"/>
        </w:trPr>
        <w:tc>
          <w:tcPr>
            <w:tcW w:w="1688" w:type="dxa"/>
            <w:tcBorders>
              <w:top w:val="single" w:sz="6" w:space="0" w:color="auto"/>
              <w:left w:val="single" w:sz="6" w:space="0" w:color="auto"/>
            </w:tcBorders>
          </w:tcPr>
          <w:p w:rsidR="008559D9" w:rsidRDefault="008559D9">
            <w:pPr>
              <w:pStyle w:val="SL-FlLftSgl"/>
              <w:spacing w:before="40" w:after="40"/>
              <w:jc w:val="center"/>
              <w:rPr>
                <w:b/>
              </w:rPr>
            </w:pPr>
            <w:r>
              <w:rPr>
                <w:b/>
              </w:rPr>
              <w:t>Variable</w:t>
            </w:r>
          </w:p>
        </w:tc>
        <w:tc>
          <w:tcPr>
            <w:tcW w:w="5422" w:type="dxa"/>
            <w:tcBorders>
              <w:top w:val="single" w:sz="6" w:space="0" w:color="auto"/>
              <w:left w:val="single" w:sz="6" w:space="0" w:color="auto"/>
            </w:tcBorders>
          </w:tcPr>
          <w:p w:rsidR="008559D9" w:rsidRDefault="008559D9">
            <w:pPr>
              <w:pStyle w:val="SL-FlLftSgl"/>
              <w:spacing w:before="40" w:after="40"/>
              <w:jc w:val="center"/>
              <w:rPr>
                <w:b/>
              </w:rPr>
            </w:pPr>
            <w:r>
              <w:rPr>
                <w:b/>
              </w:rPr>
              <w:t>Description</w:t>
            </w:r>
          </w:p>
        </w:tc>
        <w:tc>
          <w:tcPr>
            <w:tcW w:w="2205" w:type="dxa"/>
            <w:tcBorders>
              <w:top w:val="single" w:sz="6" w:space="0" w:color="auto"/>
              <w:left w:val="single" w:sz="6" w:space="0" w:color="auto"/>
              <w:right w:val="single" w:sz="6" w:space="0" w:color="auto"/>
            </w:tcBorders>
          </w:tcPr>
          <w:p w:rsidR="008559D9" w:rsidRDefault="008559D9">
            <w:pPr>
              <w:pStyle w:val="SL-FlLftSgl"/>
              <w:spacing w:before="40" w:after="40"/>
              <w:jc w:val="center"/>
              <w:rPr>
                <w:b/>
              </w:rPr>
            </w:pPr>
            <w:r>
              <w:rPr>
                <w:b/>
              </w:rPr>
              <w:t>Source</w:t>
            </w:r>
          </w:p>
        </w:tc>
      </w:tr>
      <w:tr w:rsidR="008559D9">
        <w:trPr>
          <w:cantSplit/>
          <w:jc w:val="center"/>
        </w:trPr>
        <w:tc>
          <w:tcPr>
            <w:tcW w:w="1688" w:type="dxa"/>
            <w:tcBorders>
              <w:top w:val="single" w:sz="6" w:space="0" w:color="auto"/>
              <w:left w:val="single" w:sz="6" w:space="0" w:color="auto"/>
            </w:tcBorders>
          </w:tcPr>
          <w:p w:rsidR="008559D9" w:rsidRPr="00E60B9E" w:rsidRDefault="008559D9" w:rsidP="00ED6744">
            <w:pPr>
              <w:pStyle w:val="SL-FlLftSgl"/>
              <w:spacing w:before="40" w:after="40"/>
            </w:pPr>
            <w:r w:rsidRPr="00E60B9E">
              <w:t>PERWT</w:t>
            </w:r>
            <w:r w:rsidR="00B70198" w:rsidRPr="00E60B9E">
              <w:t>14F</w:t>
            </w:r>
          </w:p>
        </w:tc>
        <w:tc>
          <w:tcPr>
            <w:tcW w:w="5422" w:type="dxa"/>
            <w:tcBorders>
              <w:top w:val="single" w:sz="6" w:space="0" w:color="auto"/>
              <w:left w:val="single" w:sz="6" w:space="0" w:color="auto"/>
            </w:tcBorders>
          </w:tcPr>
          <w:p w:rsidR="008559D9" w:rsidRDefault="008559D9" w:rsidP="00ED6744">
            <w:pPr>
              <w:pStyle w:val="SL-FlLftSgl"/>
              <w:spacing w:before="40" w:after="40"/>
            </w:pPr>
            <w:r>
              <w:t xml:space="preserve">Expenditure file person weight, </w:t>
            </w:r>
            <w:r w:rsidR="00B70198">
              <w:t>2014</w:t>
            </w:r>
          </w:p>
        </w:tc>
        <w:tc>
          <w:tcPr>
            <w:tcW w:w="2205" w:type="dxa"/>
            <w:tcBorders>
              <w:top w:val="single" w:sz="6" w:space="0" w:color="auto"/>
              <w:left w:val="single" w:sz="6" w:space="0" w:color="auto"/>
              <w:right w:val="single" w:sz="6" w:space="0" w:color="auto"/>
            </w:tcBorders>
          </w:tcPr>
          <w:p w:rsidR="008559D9" w:rsidRDefault="008559D9">
            <w:pPr>
              <w:pStyle w:val="SL-FlLftSgl"/>
              <w:spacing w:before="40" w:after="40"/>
            </w:pPr>
            <w:r>
              <w:t>Constructed</w:t>
            </w:r>
          </w:p>
        </w:tc>
      </w:tr>
      <w:tr w:rsidR="008559D9">
        <w:trPr>
          <w:cantSplit/>
          <w:jc w:val="center"/>
        </w:trPr>
        <w:tc>
          <w:tcPr>
            <w:tcW w:w="1688" w:type="dxa"/>
            <w:tcBorders>
              <w:top w:val="single" w:sz="6" w:space="0" w:color="auto"/>
              <w:left w:val="single" w:sz="6" w:space="0" w:color="auto"/>
              <w:bottom w:val="single" w:sz="4" w:space="0" w:color="auto"/>
            </w:tcBorders>
          </w:tcPr>
          <w:p w:rsidR="008559D9" w:rsidRPr="00E60B9E" w:rsidRDefault="008559D9">
            <w:pPr>
              <w:pStyle w:val="SL-FlLftSgl"/>
              <w:spacing w:before="40" w:after="40"/>
            </w:pPr>
            <w:r w:rsidRPr="00E60B9E">
              <w:t>VARSTR</w:t>
            </w:r>
          </w:p>
        </w:tc>
        <w:tc>
          <w:tcPr>
            <w:tcW w:w="5422" w:type="dxa"/>
            <w:tcBorders>
              <w:top w:val="single" w:sz="6" w:space="0" w:color="auto"/>
              <w:left w:val="single" w:sz="6" w:space="0" w:color="auto"/>
              <w:bottom w:val="single" w:sz="4" w:space="0" w:color="auto"/>
            </w:tcBorders>
          </w:tcPr>
          <w:p w:rsidR="008559D9" w:rsidRDefault="008559D9" w:rsidP="00ED6744">
            <w:pPr>
              <w:pStyle w:val="SL-FlLftSgl"/>
              <w:spacing w:before="40" w:after="40"/>
            </w:pPr>
            <w:r>
              <w:t xml:space="preserve">Variance estimation stratum, </w:t>
            </w:r>
            <w:r w:rsidR="00B70198">
              <w:t>2014</w:t>
            </w:r>
          </w:p>
        </w:tc>
        <w:tc>
          <w:tcPr>
            <w:tcW w:w="2205" w:type="dxa"/>
            <w:tcBorders>
              <w:top w:val="single" w:sz="6" w:space="0" w:color="auto"/>
              <w:left w:val="single" w:sz="6" w:space="0" w:color="auto"/>
              <w:bottom w:val="single" w:sz="4" w:space="0" w:color="auto"/>
              <w:right w:val="single" w:sz="6" w:space="0" w:color="auto"/>
            </w:tcBorders>
          </w:tcPr>
          <w:p w:rsidR="008559D9" w:rsidRDefault="008559D9">
            <w:pPr>
              <w:pStyle w:val="SL-FlLftSgl"/>
              <w:spacing w:before="40" w:after="40"/>
            </w:pPr>
            <w:r>
              <w:t>Constructed</w:t>
            </w:r>
          </w:p>
        </w:tc>
      </w:tr>
      <w:tr w:rsidR="008559D9">
        <w:trPr>
          <w:cantSplit/>
          <w:jc w:val="center"/>
        </w:trPr>
        <w:tc>
          <w:tcPr>
            <w:tcW w:w="1688" w:type="dxa"/>
            <w:tcBorders>
              <w:top w:val="single" w:sz="4" w:space="0" w:color="auto"/>
              <w:left w:val="single" w:sz="4" w:space="0" w:color="auto"/>
              <w:bottom w:val="single" w:sz="4" w:space="0" w:color="auto"/>
            </w:tcBorders>
          </w:tcPr>
          <w:p w:rsidR="008559D9" w:rsidRPr="00E60B9E" w:rsidRDefault="008559D9">
            <w:pPr>
              <w:pStyle w:val="SL-FlLftSgl"/>
              <w:spacing w:before="40" w:after="40"/>
            </w:pPr>
            <w:r w:rsidRPr="00E60B9E">
              <w:t>VARPSU</w:t>
            </w:r>
          </w:p>
        </w:tc>
        <w:tc>
          <w:tcPr>
            <w:tcW w:w="5422" w:type="dxa"/>
            <w:tcBorders>
              <w:top w:val="single" w:sz="4" w:space="0" w:color="auto"/>
              <w:left w:val="single" w:sz="6" w:space="0" w:color="auto"/>
              <w:bottom w:val="single" w:sz="4" w:space="0" w:color="auto"/>
            </w:tcBorders>
          </w:tcPr>
          <w:p w:rsidR="008559D9" w:rsidRDefault="008559D9" w:rsidP="00ED6744">
            <w:pPr>
              <w:pStyle w:val="SL-FlLftSgl"/>
              <w:spacing w:before="40" w:after="40"/>
            </w:pPr>
            <w:r>
              <w:t xml:space="preserve">Variance estimation PSU, </w:t>
            </w:r>
            <w:r w:rsidR="00B70198">
              <w:t>2014</w:t>
            </w:r>
          </w:p>
        </w:tc>
        <w:tc>
          <w:tcPr>
            <w:tcW w:w="2205" w:type="dxa"/>
            <w:tcBorders>
              <w:top w:val="single" w:sz="4" w:space="0" w:color="auto"/>
              <w:left w:val="single" w:sz="6" w:space="0" w:color="auto"/>
              <w:bottom w:val="single" w:sz="4" w:space="0" w:color="auto"/>
              <w:right w:val="single" w:sz="4" w:space="0" w:color="auto"/>
            </w:tcBorders>
          </w:tcPr>
          <w:p w:rsidR="008559D9" w:rsidRDefault="008559D9">
            <w:pPr>
              <w:pStyle w:val="SL-FlLftSgl"/>
              <w:spacing w:before="40" w:after="40"/>
            </w:pPr>
            <w:r>
              <w:t>Constructed</w:t>
            </w:r>
          </w:p>
        </w:tc>
      </w:tr>
    </w:tbl>
    <w:p w:rsidR="008559D9" w:rsidRDefault="008559D9">
      <w:pPr>
        <w:pStyle w:val="TOC1"/>
      </w:pPr>
    </w:p>
    <w:sectPr w:rsidR="008559D9" w:rsidSect="002127B2">
      <w:footerReference w:type="default" r:id="rId22"/>
      <w:endnotePr>
        <w:numFmt w:val="decimal"/>
      </w:endnotePr>
      <w:pgSz w:w="12240" w:h="15840" w:code="1"/>
      <w:pgMar w:top="1440" w:right="1440" w:bottom="1440" w:left="1440" w:header="720" w:footer="576" w:gutter="0"/>
      <w:pgNumType w:start="1"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F7" w:rsidRDefault="00F644F7">
      <w:pPr>
        <w:spacing w:line="240" w:lineRule="auto"/>
      </w:pPr>
      <w:r>
        <w:separator/>
      </w:r>
    </w:p>
  </w:endnote>
  <w:endnote w:type="continuationSeparator" w:id="0">
    <w:p w:rsidR="00F644F7" w:rsidRDefault="00F64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spacing w:line="240" w:lineRule="exact"/>
    </w:pPr>
  </w:p>
  <w:p w:rsidR="00F644F7" w:rsidRDefault="00F644F7">
    <w:pPr>
      <w:tabs>
        <w:tab w:val="right" w:pos="9450"/>
      </w:tabs>
      <w:ind w:left="90"/>
      <w:rPr>
        <w:rFonts w:ascii="Arial" w:hAnsi="Arial"/>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42433C">
      <w:rPr>
        <w:rStyle w:val="PageNumber"/>
        <w:noProof/>
      </w:rPr>
      <w:t>iii</w:t>
    </w:r>
    <w:r>
      <w:rPr>
        <w:rStyle w:val="PageNumber"/>
      </w:rPr>
      <w:fldChar w:fldCharType="end"/>
    </w:r>
    <w:r>
      <w:rPr>
        <w:rStyle w:val="PageNumber"/>
      </w:rPr>
      <w:tab/>
      <w:t>MEPS HC-168H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Pr="00453AEA" w:rsidRDefault="00F644F7">
    <w:pPr>
      <w:tabs>
        <w:tab w:val="center" w:pos="4680"/>
        <w:tab w:val="right" w:pos="9360"/>
      </w:tabs>
      <w:rPr>
        <w:szCs w:val="24"/>
      </w:rPr>
    </w:pPr>
    <w:r>
      <w:rPr>
        <w:rStyle w:val="PageNumber"/>
        <w:sz w:val="22"/>
        <w:szCs w:val="22"/>
      </w:rPr>
      <w:tab/>
    </w:r>
    <w:r w:rsidRPr="00453AEA">
      <w:rPr>
        <w:rStyle w:val="PageNumber"/>
        <w:szCs w:val="24"/>
      </w:rPr>
      <w:t>A-1</w:t>
    </w:r>
    <w:r w:rsidRPr="00453AEA">
      <w:rPr>
        <w:rStyle w:val="PageNumber"/>
        <w:szCs w:val="24"/>
      </w:rPr>
      <w:tab/>
      <w:t>MEPS HC-</w:t>
    </w:r>
    <w:r>
      <w:rPr>
        <w:rStyle w:val="PageNumber"/>
      </w:rPr>
      <w:t>168H</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18</w:t>
    </w:r>
    <w:r>
      <w:rPr>
        <w:rStyle w:val="PageNumber"/>
        <w:sz w:val="22"/>
      </w:rPr>
      <w:fldChar w:fldCharType="end"/>
    </w:r>
    <w:r>
      <w:rPr>
        <w:rStyle w:val="PageNumber"/>
        <w:sz w:val="22"/>
      </w:rPr>
      <w:t xml:space="preserve">                                                   MEPS HC-0##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42433C">
      <w:rPr>
        <w:rStyle w:val="PageNumber"/>
        <w:noProof/>
      </w:rPr>
      <w:t>2</w:t>
    </w:r>
    <w:r>
      <w:rPr>
        <w:rStyle w:val="PageNumber"/>
      </w:rPr>
      <w:fldChar w:fldCharType="end"/>
    </w:r>
    <w:r>
      <w:rPr>
        <w:rStyle w:val="PageNumber"/>
      </w:rPr>
      <w:tab/>
      <w:t>MEPS HC-168H</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42433C">
      <w:rPr>
        <w:rStyle w:val="PageNumber"/>
        <w:noProof/>
      </w:rPr>
      <w:t>17</w:t>
    </w:r>
    <w:r>
      <w:rPr>
        <w:rStyle w:val="PageNumber"/>
      </w:rPr>
      <w:fldChar w:fldCharType="end"/>
    </w:r>
    <w:r>
      <w:rPr>
        <w:rStyle w:val="PageNumber"/>
      </w:rPr>
      <w:tab/>
      <w:t>MEPS HC-168H</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4F7" w:rsidRDefault="00F644F7">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42433C">
      <w:rPr>
        <w:rStyle w:val="PageNumber"/>
        <w:noProof/>
      </w:rPr>
      <w:t>3</w:t>
    </w:r>
    <w:r>
      <w:rPr>
        <w:rStyle w:val="PageNumber"/>
      </w:rPr>
      <w:fldChar w:fldCharType="end"/>
    </w:r>
    <w:r>
      <w:rPr>
        <w:rStyle w:val="PageNumber"/>
      </w:rPr>
      <w:tab/>
      <w:t>MEPS HC-168H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F7" w:rsidRDefault="00F644F7">
      <w:pPr>
        <w:spacing w:line="240" w:lineRule="auto"/>
      </w:pPr>
      <w:r>
        <w:separator/>
      </w:r>
    </w:p>
  </w:footnote>
  <w:footnote w:type="continuationSeparator" w:id="0">
    <w:p w:rsidR="00F644F7" w:rsidRDefault="00F64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CEC254E"/>
    <w:lvl w:ilvl="0">
      <w:numFmt w:val="bullet"/>
      <w:lvlText w:val="*"/>
      <w:lvlJc w:val="left"/>
    </w:lvl>
  </w:abstractNum>
  <w:abstractNum w:abstractNumId="1">
    <w:nsid w:val="00000002"/>
    <w:multiLevelType w:val="singleLevel"/>
    <w:tmpl w:val="00000000"/>
    <w:lvl w:ilvl="0">
      <w:start w:val="1"/>
      <w:numFmt w:val="decimal"/>
      <w:pStyle w:val="Quick1"/>
      <w:lvlText w:val="%1."/>
      <w:lvlJc w:val="left"/>
      <w:pPr>
        <w:tabs>
          <w:tab w:val="num" w:pos="1567"/>
        </w:tabs>
      </w:pPr>
      <w:rPr>
        <w:rFonts w:ascii="Times New Roman" w:hAnsi="Times New Roman"/>
        <w:sz w:val="24"/>
      </w:rPr>
    </w:lvl>
  </w:abstractNum>
  <w:abstractNum w:abstractNumId="2">
    <w:nsid w:val="049A396D"/>
    <w:multiLevelType w:val="multilevel"/>
    <w:tmpl w:val="360A89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5BD497B"/>
    <w:multiLevelType w:val="multilevel"/>
    <w:tmpl w:val="ECDC5568"/>
    <w:lvl w:ilvl="0">
      <w:start w:val="1"/>
      <w:numFmt w:val="bullet"/>
      <w:lvlText w:val=""/>
      <w:lvlJc w:val="left"/>
      <w:pPr>
        <w:tabs>
          <w:tab w:val="num" w:pos="0"/>
        </w:tabs>
        <w:ind w:left="360" w:firstLine="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982610"/>
    <w:multiLevelType w:val="multilevel"/>
    <w:tmpl w:val="09FA2F04"/>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FCA639F"/>
    <w:multiLevelType w:val="hybridMultilevel"/>
    <w:tmpl w:val="360A8900"/>
    <w:lvl w:ilvl="0" w:tplc="31281B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816E8C"/>
    <w:multiLevelType w:val="singleLevel"/>
    <w:tmpl w:val="04090011"/>
    <w:lvl w:ilvl="0">
      <w:start w:val="1"/>
      <w:numFmt w:val="decimal"/>
      <w:lvlText w:val="%1)"/>
      <w:lvlJc w:val="left"/>
      <w:pPr>
        <w:tabs>
          <w:tab w:val="num" w:pos="360"/>
        </w:tabs>
        <w:ind w:left="360" w:hanging="360"/>
      </w:pPr>
    </w:lvl>
  </w:abstractNum>
  <w:abstractNum w:abstractNumId="8">
    <w:nsid w:val="14FD62D5"/>
    <w:multiLevelType w:val="multilevel"/>
    <w:tmpl w:val="794A7738"/>
    <w:lvl w:ilvl="0">
      <w:start w:val="1"/>
      <w:numFmt w:val="decimal"/>
      <w:lvlText w:val="%1."/>
      <w:lvlJc w:val="left"/>
      <w:pPr>
        <w:tabs>
          <w:tab w:val="num" w:pos="1152"/>
        </w:tabs>
        <w:ind w:left="1152" w:hanging="576"/>
      </w:pPr>
      <w:rPr>
        <w:rFont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70A162A"/>
    <w:multiLevelType w:val="singleLevel"/>
    <w:tmpl w:val="01F6AD98"/>
    <w:lvl w:ilvl="0">
      <w:start w:val="1"/>
      <w:numFmt w:val="lowerLetter"/>
      <w:lvlText w:val="%1)"/>
      <w:lvlJc w:val="left"/>
      <w:pPr>
        <w:tabs>
          <w:tab w:val="num" w:pos="1800"/>
        </w:tabs>
        <w:ind w:left="1800" w:hanging="360"/>
      </w:pPr>
      <w:rPr>
        <w:rFonts w:hint="default"/>
      </w:rPr>
    </w:lvl>
  </w:abstractNum>
  <w:abstractNum w:abstractNumId="10">
    <w:nsid w:val="1CE64E45"/>
    <w:multiLevelType w:val="multilevel"/>
    <w:tmpl w:val="3BA2214E"/>
    <w:lvl w:ilvl="0">
      <w:start w:val="1"/>
      <w:numFmt w:val="decimal"/>
      <w:lvlText w:val="%1."/>
      <w:lvlJc w:val="left"/>
      <w:pPr>
        <w:tabs>
          <w:tab w:val="num" w:pos="1728"/>
        </w:tabs>
        <w:ind w:left="1728" w:hanging="576"/>
      </w:pPr>
      <w:rPr>
        <w:rFonts w:ascii="Times New Roman" w:hAnsi="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EA0191B"/>
    <w:multiLevelType w:val="hybridMultilevel"/>
    <w:tmpl w:val="A0F098CE"/>
    <w:lvl w:ilvl="0" w:tplc="5C78BADC">
      <w:start w:val="1"/>
      <w:numFmt w:val="bullet"/>
      <w:lvlText w:val=""/>
      <w:lvlJc w:val="left"/>
      <w:pPr>
        <w:tabs>
          <w:tab w:val="num" w:pos="0"/>
        </w:tabs>
        <w:ind w:left="1728" w:hanging="57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E15B45"/>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52C97"/>
    <w:multiLevelType w:val="multilevel"/>
    <w:tmpl w:val="A1DA906E"/>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4B4C47"/>
    <w:multiLevelType w:val="singleLevel"/>
    <w:tmpl w:val="AF56FFD0"/>
    <w:lvl w:ilvl="0">
      <w:start w:val="1"/>
      <w:numFmt w:val="decimal"/>
      <w:lvlText w:val="%1."/>
      <w:lvlJc w:val="left"/>
      <w:pPr>
        <w:tabs>
          <w:tab w:val="num" w:pos="1728"/>
        </w:tabs>
        <w:ind w:left="1728" w:hanging="576"/>
      </w:pPr>
    </w:lvl>
  </w:abstractNum>
  <w:abstractNum w:abstractNumId="15">
    <w:nsid w:val="29FE1D0E"/>
    <w:multiLevelType w:val="multilevel"/>
    <w:tmpl w:val="B218C4E0"/>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E1E70A9"/>
    <w:multiLevelType w:val="hybridMultilevel"/>
    <w:tmpl w:val="0972B362"/>
    <w:lvl w:ilvl="0" w:tplc="547EE4CE">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CA24A8"/>
    <w:multiLevelType w:val="multilevel"/>
    <w:tmpl w:val="7D16331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0327B98"/>
    <w:multiLevelType w:val="multilevel"/>
    <w:tmpl w:val="9EEEB75C"/>
    <w:lvl w:ilvl="0">
      <w:start w:val="1"/>
      <w:numFmt w:val="bullet"/>
      <w:lvlText w:val=""/>
      <w:lvlJc w:val="left"/>
      <w:pPr>
        <w:tabs>
          <w:tab w:val="num" w:pos="1152"/>
        </w:tabs>
        <w:ind w:left="1152" w:hanging="576"/>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11214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3E616AC"/>
    <w:multiLevelType w:val="hybridMultilevel"/>
    <w:tmpl w:val="ECDC5568"/>
    <w:lvl w:ilvl="0" w:tplc="51A0C942">
      <w:start w:val="1"/>
      <w:numFmt w:val="bullet"/>
      <w:lvlText w:val=""/>
      <w:lvlJc w:val="left"/>
      <w:pPr>
        <w:tabs>
          <w:tab w:val="num" w:pos="0"/>
        </w:tabs>
        <w:ind w:left="360" w:firstLine="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F5107A"/>
    <w:multiLevelType w:val="hybridMultilevel"/>
    <w:tmpl w:val="AD94B188"/>
    <w:lvl w:ilvl="0" w:tplc="360277C4">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CD552A"/>
    <w:multiLevelType w:val="hybridMultilevel"/>
    <w:tmpl w:val="0C0A1706"/>
    <w:lvl w:ilvl="0" w:tplc="B7D0307E">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D26018"/>
    <w:multiLevelType w:val="multilevel"/>
    <w:tmpl w:val="A0F098CE"/>
    <w:lvl w:ilvl="0">
      <w:start w:val="1"/>
      <w:numFmt w:val="bullet"/>
      <w:lvlText w:val=""/>
      <w:lvlJc w:val="left"/>
      <w:pPr>
        <w:tabs>
          <w:tab w:val="num" w:pos="0"/>
        </w:tabs>
        <w:ind w:left="1728" w:hanging="576"/>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416827"/>
    <w:multiLevelType w:val="hybridMultilevel"/>
    <w:tmpl w:val="D41494F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CA7F16"/>
    <w:multiLevelType w:val="multilevel"/>
    <w:tmpl w:val="E7401684"/>
    <w:lvl w:ilvl="0">
      <w:start w:val="1"/>
      <w:numFmt w:val="decimal"/>
      <w:lvlText w:val="%1."/>
      <w:lvlJc w:val="left"/>
      <w:pPr>
        <w:tabs>
          <w:tab w:val="num" w:pos="2592"/>
        </w:tabs>
        <w:ind w:left="2592" w:hanging="864"/>
      </w:pPr>
      <w:rPr>
        <w:rFonts w:ascii="Times New Roman" w:hAnsi="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A2211E0"/>
    <w:multiLevelType w:val="hybridMultilevel"/>
    <w:tmpl w:val="046AC1C4"/>
    <w:lvl w:ilvl="0" w:tplc="E26CEA8E">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CB10AA"/>
    <w:multiLevelType w:val="multilevel"/>
    <w:tmpl w:val="794A7738"/>
    <w:lvl w:ilvl="0">
      <w:start w:val="1"/>
      <w:numFmt w:val="decimal"/>
      <w:lvlText w:val="%1."/>
      <w:lvlJc w:val="left"/>
      <w:pPr>
        <w:tabs>
          <w:tab w:val="num" w:pos="1152"/>
        </w:tabs>
        <w:ind w:left="1152" w:hanging="576"/>
      </w:pPr>
      <w:rPr>
        <w:rFont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C02E3E"/>
    <w:multiLevelType w:val="hybridMultilevel"/>
    <w:tmpl w:val="9738C0F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576"/>
        <w:lvlJc w:val="left"/>
        <w:pPr>
          <w:ind w:left="1728" w:hanging="576"/>
        </w:pPr>
        <w:rPr>
          <w:rFonts w:ascii="Wingdings" w:hAnsi="Wingdings" w:hint="default"/>
          <w:sz w:val="16"/>
        </w:rPr>
      </w:lvl>
    </w:lvlOverride>
  </w:num>
  <w:num w:numId="2">
    <w:abstractNumId w:val="11"/>
  </w:num>
  <w:num w:numId="3">
    <w:abstractNumId w:val="23"/>
  </w:num>
  <w:num w:numId="4">
    <w:abstractNumId w:val="20"/>
  </w:num>
  <w:num w:numId="5">
    <w:abstractNumId w:val="3"/>
  </w:num>
  <w:num w:numId="6">
    <w:abstractNumId w:val="21"/>
  </w:num>
  <w:num w:numId="7">
    <w:abstractNumId w:val="16"/>
  </w:num>
  <w:num w:numId="8">
    <w:abstractNumId w:val="6"/>
  </w:num>
  <w:num w:numId="9">
    <w:abstractNumId w:val="2"/>
  </w:num>
  <w:num w:numId="10">
    <w:abstractNumId w:val="15"/>
  </w:num>
  <w:num w:numId="11">
    <w:abstractNumId w:val="24"/>
  </w:num>
  <w:num w:numId="12">
    <w:abstractNumId w:val="5"/>
  </w:num>
  <w:num w:numId="13">
    <w:abstractNumId w:val="13"/>
  </w:num>
  <w:num w:numId="14">
    <w:abstractNumId w:val="27"/>
  </w:num>
  <w:num w:numId="15">
    <w:abstractNumId w:val="14"/>
  </w:num>
  <w:num w:numId="16">
    <w:abstractNumId w:val="26"/>
  </w:num>
  <w:num w:numId="17">
    <w:abstractNumId w:val="0"/>
    <w:lvlOverride w:ilvl="0">
      <w:lvl w:ilvl="0">
        <w:start w:val="1"/>
        <w:numFmt w:val="bullet"/>
        <w:lvlText w:val="-"/>
        <w:legacy w:legacy="1" w:legacySpace="0" w:legacyIndent="576"/>
        <w:lvlJc w:val="left"/>
        <w:pPr>
          <w:ind w:left="2304" w:hanging="576"/>
        </w:pPr>
        <w:rPr>
          <w:rFonts w:ascii="Times New Roman" w:hAnsi="Times New Roman" w:cs="Times New Roman" w:hint="default"/>
        </w:rPr>
      </w:lvl>
    </w:lvlOverride>
  </w:num>
  <w:num w:numId="18">
    <w:abstractNumId w:val="17"/>
  </w:num>
  <w:num w:numId="19">
    <w:abstractNumId w:val="10"/>
  </w:num>
  <w:num w:numId="20">
    <w:abstractNumId w:val="4"/>
  </w:num>
  <w:num w:numId="21">
    <w:abstractNumId w:val="1"/>
    <w:lvlOverride w:ilvl="0">
      <w:startOverride w:val="10"/>
      <w:lvl w:ilvl="0">
        <w:start w:val="10"/>
        <w:numFmt w:val="decimal"/>
        <w:pStyle w:val="Quick1"/>
        <w:lvlText w:val="%1."/>
        <w:lvlJc w:val="left"/>
      </w:lvl>
    </w:lvlOverride>
  </w:num>
  <w:num w:numId="22">
    <w:abstractNumId w:val="1"/>
    <w:lvlOverride w:ilvl="0">
      <w:startOverride w:val="1"/>
      <w:lvl w:ilvl="0">
        <w:start w:val="1"/>
        <w:numFmt w:val="decimal"/>
        <w:pStyle w:val="Quick1"/>
        <w:lvlText w:val="%1."/>
        <w:lvlJc w:val="left"/>
      </w:lvl>
    </w:lvlOverride>
  </w:num>
  <w:num w:numId="23">
    <w:abstractNumId w:val="7"/>
  </w:num>
  <w:num w:numId="24">
    <w:abstractNumId w:val="9"/>
  </w:num>
  <w:num w:numId="25">
    <w:abstractNumId w:val="19"/>
  </w:num>
  <w:num w:numId="26">
    <w:abstractNumId w:val="18"/>
  </w:num>
  <w:num w:numId="27">
    <w:abstractNumId w:val="22"/>
  </w:num>
  <w:num w:numId="28">
    <w:abstractNumId w:val="28"/>
  </w:num>
  <w:num w:numId="29">
    <w:abstractNumId w:val="29"/>
  </w:num>
  <w:num w:numId="30">
    <w:abstractNumId w:val="30"/>
  </w:num>
  <w:num w:numId="31">
    <w:abstractNumId w:val="8"/>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91"/>
    <w:rsid w:val="00000A32"/>
    <w:rsid w:val="00004703"/>
    <w:rsid w:val="00004B85"/>
    <w:rsid w:val="00007799"/>
    <w:rsid w:val="00016F75"/>
    <w:rsid w:val="00020544"/>
    <w:rsid w:val="0002243A"/>
    <w:rsid w:val="00023B8F"/>
    <w:rsid w:val="000251AC"/>
    <w:rsid w:val="0003066C"/>
    <w:rsid w:val="00033930"/>
    <w:rsid w:val="00033FA3"/>
    <w:rsid w:val="0003758A"/>
    <w:rsid w:val="00040835"/>
    <w:rsid w:val="0004114E"/>
    <w:rsid w:val="000414C3"/>
    <w:rsid w:val="00046B51"/>
    <w:rsid w:val="00050931"/>
    <w:rsid w:val="00051DAE"/>
    <w:rsid w:val="00052B80"/>
    <w:rsid w:val="00052C09"/>
    <w:rsid w:val="00053C43"/>
    <w:rsid w:val="00054A25"/>
    <w:rsid w:val="0005750B"/>
    <w:rsid w:val="00061CCA"/>
    <w:rsid w:val="0006357F"/>
    <w:rsid w:val="000648D6"/>
    <w:rsid w:val="00067352"/>
    <w:rsid w:val="000705ED"/>
    <w:rsid w:val="00077F10"/>
    <w:rsid w:val="000840A9"/>
    <w:rsid w:val="00084DAF"/>
    <w:rsid w:val="00087AEA"/>
    <w:rsid w:val="00087D28"/>
    <w:rsid w:val="00095267"/>
    <w:rsid w:val="000963DD"/>
    <w:rsid w:val="0009690D"/>
    <w:rsid w:val="00096C22"/>
    <w:rsid w:val="000A0C06"/>
    <w:rsid w:val="000A710F"/>
    <w:rsid w:val="000A7EDB"/>
    <w:rsid w:val="000B0731"/>
    <w:rsid w:val="000B0864"/>
    <w:rsid w:val="000B7EE6"/>
    <w:rsid w:val="000C41C5"/>
    <w:rsid w:val="000C5721"/>
    <w:rsid w:val="000D0ADC"/>
    <w:rsid w:val="000D3BA2"/>
    <w:rsid w:val="000D531C"/>
    <w:rsid w:val="000D7FF9"/>
    <w:rsid w:val="000E173A"/>
    <w:rsid w:val="000E248A"/>
    <w:rsid w:val="000E3EEB"/>
    <w:rsid w:val="000E5692"/>
    <w:rsid w:val="000E70FD"/>
    <w:rsid w:val="000E7CFF"/>
    <w:rsid w:val="000F42F2"/>
    <w:rsid w:val="00103EFB"/>
    <w:rsid w:val="00106E7B"/>
    <w:rsid w:val="00112E54"/>
    <w:rsid w:val="001142C0"/>
    <w:rsid w:val="001157E3"/>
    <w:rsid w:val="00117A69"/>
    <w:rsid w:val="00117F42"/>
    <w:rsid w:val="00121C98"/>
    <w:rsid w:val="00122ED7"/>
    <w:rsid w:val="0013067D"/>
    <w:rsid w:val="00133463"/>
    <w:rsid w:val="00136320"/>
    <w:rsid w:val="001375CF"/>
    <w:rsid w:val="00141DDA"/>
    <w:rsid w:val="001430E5"/>
    <w:rsid w:val="001442F0"/>
    <w:rsid w:val="00146B8A"/>
    <w:rsid w:val="00150FD9"/>
    <w:rsid w:val="001549F4"/>
    <w:rsid w:val="00160E31"/>
    <w:rsid w:val="00184629"/>
    <w:rsid w:val="00186836"/>
    <w:rsid w:val="00186CA8"/>
    <w:rsid w:val="0019368E"/>
    <w:rsid w:val="00197547"/>
    <w:rsid w:val="001A0E5A"/>
    <w:rsid w:val="001A2467"/>
    <w:rsid w:val="001A4F1E"/>
    <w:rsid w:val="001A5C76"/>
    <w:rsid w:val="001A6818"/>
    <w:rsid w:val="001A705B"/>
    <w:rsid w:val="001A75E6"/>
    <w:rsid w:val="001A7AEC"/>
    <w:rsid w:val="001B396D"/>
    <w:rsid w:val="001B4619"/>
    <w:rsid w:val="001B4F3A"/>
    <w:rsid w:val="001B73E5"/>
    <w:rsid w:val="001C4147"/>
    <w:rsid w:val="001C55E6"/>
    <w:rsid w:val="001D18D0"/>
    <w:rsid w:val="001D4C05"/>
    <w:rsid w:val="001D4EEA"/>
    <w:rsid w:val="001D5ABD"/>
    <w:rsid w:val="001E0B99"/>
    <w:rsid w:val="001E0FE3"/>
    <w:rsid w:val="001E1A00"/>
    <w:rsid w:val="001E3509"/>
    <w:rsid w:val="001F0220"/>
    <w:rsid w:val="001F4731"/>
    <w:rsid w:val="001F4FA6"/>
    <w:rsid w:val="001F5F92"/>
    <w:rsid w:val="001F7907"/>
    <w:rsid w:val="00200DFA"/>
    <w:rsid w:val="00203F01"/>
    <w:rsid w:val="002067D4"/>
    <w:rsid w:val="002127B2"/>
    <w:rsid w:val="00213086"/>
    <w:rsid w:val="0021789C"/>
    <w:rsid w:val="00217960"/>
    <w:rsid w:val="00217A97"/>
    <w:rsid w:val="002209C1"/>
    <w:rsid w:val="002209C6"/>
    <w:rsid w:val="00222EC6"/>
    <w:rsid w:val="00223140"/>
    <w:rsid w:val="00223C53"/>
    <w:rsid w:val="0022453D"/>
    <w:rsid w:val="00234529"/>
    <w:rsid w:val="00235202"/>
    <w:rsid w:val="002416BF"/>
    <w:rsid w:val="00241A7A"/>
    <w:rsid w:val="002442BE"/>
    <w:rsid w:val="00245E94"/>
    <w:rsid w:val="002505BD"/>
    <w:rsid w:val="00253DD9"/>
    <w:rsid w:val="00256DB9"/>
    <w:rsid w:val="002615F7"/>
    <w:rsid w:val="00262033"/>
    <w:rsid w:val="002625A9"/>
    <w:rsid w:val="002654BF"/>
    <w:rsid w:val="00265ACE"/>
    <w:rsid w:val="00265E2C"/>
    <w:rsid w:val="00267318"/>
    <w:rsid w:val="002739D1"/>
    <w:rsid w:val="00283C5F"/>
    <w:rsid w:val="00283F46"/>
    <w:rsid w:val="00286593"/>
    <w:rsid w:val="00290248"/>
    <w:rsid w:val="002945F6"/>
    <w:rsid w:val="002954E9"/>
    <w:rsid w:val="00295EFB"/>
    <w:rsid w:val="00297C1B"/>
    <w:rsid w:val="002A2B56"/>
    <w:rsid w:val="002A3BEF"/>
    <w:rsid w:val="002A4C77"/>
    <w:rsid w:val="002A50C3"/>
    <w:rsid w:val="002A66E8"/>
    <w:rsid w:val="002B005A"/>
    <w:rsid w:val="002B0788"/>
    <w:rsid w:val="002B1A85"/>
    <w:rsid w:val="002B21F2"/>
    <w:rsid w:val="002C0342"/>
    <w:rsid w:val="002C16CD"/>
    <w:rsid w:val="002C21E2"/>
    <w:rsid w:val="002C41D9"/>
    <w:rsid w:val="002C47E8"/>
    <w:rsid w:val="002C60DD"/>
    <w:rsid w:val="002C6FB3"/>
    <w:rsid w:val="002D0C53"/>
    <w:rsid w:val="002D3587"/>
    <w:rsid w:val="002D42FF"/>
    <w:rsid w:val="002E748A"/>
    <w:rsid w:val="002E7832"/>
    <w:rsid w:val="002F2E8C"/>
    <w:rsid w:val="002F7238"/>
    <w:rsid w:val="00303814"/>
    <w:rsid w:val="00305D39"/>
    <w:rsid w:val="00307DCF"/>
    <w:rsid w:val="00307EE0"/>
    <w:rsid w:val="00311BFA"/>
    <w:rsid w:val="00311C5C"/>
    <w:rsid w:val="00312CFA"/>
    <w:rsid w:val="003174AF"/>
    <w:rsid w:val="003259F1"/>
    <w:rsid w:val="00326DC3"/>
    <w:rsid w:val="00327C84"/>
    <w:rsid w:val="00331704"/>
    <w:rsid w:val="00332A21"/>
    <w:rsid w:val="00332D19"/>
    <w:rsid w:val="0033650A"/>
    <w:rsid w:val="0034015B"/>
    <w:rsid w:val="003437AC"/>
    <w:rsid w:val="00343A0A"/>
    <w:rsid w:val="00345F3B"/>
    <w:rsid w:val="003523E6"/>
    <w:rsid w:val="00353EB7"/>
    <w:rsid w:val="003556B6"/>
    <w:rsid w:val="00362DF8"/>
    <w:rsid w:val="00366391"/>
    <w:rsid w:val="003765FD"/>
    <w:rsid w:val="00382ACB"/>
    <w:rsid w:val="00382E55"/>
    <w:rsid w:val="00385451"/>
    <w:rsid w:val="00385490"/>
    <w:rsid w:val="0039215D"/>
    <w:rsid w:val="00395748"/>
    <w:rsid w:val="003A115C"/>
    <w:rsid w:val="003A293A"/>
    <w:rsid w:val="003A5CB2"/>
    <w:rsid w:val="003B0EE9"/>
    <w:rsid w:val="003B6BA7"/>
    <w:rsid w:val="003B6E20"/>
    <w:rsid w:val="003B706D"/>
    <w:rsid w:val="003C2A9D"/>
    <w:rsid w:val="003C3EDA"/>
    <w:rsid w:val="003C3EFD"/>
    <w:rsid w:val="003C7CAF"/>
    <w:rsid w:val="003D0D5D"/>
    <w:rsid w:val="003D170B"/>
    <w:rsid w:val="003D2BF2"/>
    <w:rsid w:val="003E6B9C"/>
    <w:rsid w:val="003E7033"/>
    <w:rsid w:val="003F1359"/>
    <w:rsid w:val="003F40C3"/>
    <w:rsid w:val="00403F27"/>
    <w:rsid w:val="00405610"/>
    <w:rsid w:val="004058CD"/>
    <w:rsid w:val="00405C23"/>
    <w:rsid w:val="00407FF5"/>
    <w:rsid w:val="00411E86"/>
    <w:rsid w:val="00416BE2"/>
    <w:rsid w:val="004173E3"/>
    <w:rsid w:val="0042433C"/>
    <w:rsid w:val="00424B7A"/>
    <w:rsid w:val="0043042F"/>
    <w:rsid w:val="00441394"/>
    <w:rsid w:val="00444491"/>
    <w:rsid w:val="00444CC4"/>
    <w:rsid w:val="00446EC8"/>
    <w:rsid w:val="00451E02"/>
    <w:rsid w:val="004522FD"/>
    <w:rsid w:val="00453AEA"/>
    <w:rsid w:val="004569A3"/>
    <w:rsid w:val="00457704"/>
    <w:rsid w:val="00462FB0"/>
    <w:rsid w:val="00463DBF"/>
    <w:rsid w:val="00467E1A"/>
    <w:rsid w:val="004737FB"/>
    <w:rsid w:val="004755AE"/>
    <w:rsid w:val="00481CD7"/>
    <w:rsid w:val="00481CE9"/>
    <w:rsid w:val="00484F0A"/>
    <w:rsid w:val="00486C10"/>
    <w:rsid w:val="0048776C"/>
    <w:rsid w:val="00490947"/>
    <w:rsid w:val="0049323B"/>
    <w:rsid w:val="004A15BB"/>
    <w:rsid w:val="004A4C82"/>
    <w:rsid w:val="004A6594"/>
    <w:rsid w:val="004B1BBF"/>
    <w:rsid w:val="004B4262"/>
    <w:rsid w:val="004C18AA"/>
    <w:rsid w:val="004C29BC"/>
    <w:rsid w:val="004C49E3"/>
    <w:rsid w:val="004C4DF0"/>
    <w:rsid w:val="004D18CA"/>
    <w:rsid w:val="004D31A6"/>
    <w:rsid w:val="004D470F"/>
    <w:rsid w:val="004D5DAF"/>
    <w:rsid w:val="004D5ED3"/>
    <w:rsid w:val="004D7CC9"/>
    <w:rsid w:val="004E2403"/>
    <w:rsid w:val="004E357B"/>
    <w:rsid w:val="004E3674"/>
    <w:rsid w:val="004E783B"/>
    <w:rsid w:val="004F426E"/>
    <w:rsid w:val="004F7D2C"/>
    <w:rsid w:val="00502B11"/>
    <w:rsid w:val="00502C85"/>
    <w:rsid w:val="00503CA0"/>
    <w:rsid w:val="00504105"/>
    <w:rsid w:val="0051100B"/>
    <w:rsid w:val="0051160E"/>
    <w:rsid w:val="00517212"/>
    <w:rsid w:val="005179E0"/>
    <w:rsid w:val="00525D4C"/>
    <w:rsid w:val="00533BA8"/>
    <w:rsid w:val="00534DC1"/>
    <w:rsid w:val="00540C74"/>
    <w:rsid w:val="00541C27"/>
    <w:rsid w:val="00543436"/>
    <w:rsid w:val="00546E7C"/>
    <w:rsid w:val="00547687"/>
    <w:rsid w:val="00553900"/>
    <w:rsid w:val="00553C22"/>
    <w:rsid w:val="00554A57"/>
    <w:rsid w:val="00554A89"/>
    <w:rsid w:val="005562AF"/>
    <w:rsid w:val="00556CD8"/>
    <w:rsid w:val="00557B6B"/>
    <w:rsid w:val="00562FB5"/>
    <w:rsid w:val="00563251"/>
    <w:rsid w:val="0056615F"/>
    <w:rsid w:val="005662FA"/>
    <w:rsid w:val="00573746"/>
    <w:rsid w:val="0057386F"/>
    <w:rsid w:val="0057668D"/>
    <w:rsid w:val="00576863"/>
    <w:rsid w:val="00583310"/>
    <w:rsid w:val="00590717"/>
    <w:rsid w:val="00591192"/>
    <w:rsid w:val="00591721"/>
    <w:rsid w:val="005926EA"/>
    <w:rsid w:val="005A012F"/>
    <w:rsid w:val="005A0A98"/>
    <w:rsid w:val="005A15E9"/>
    <w:rsid w:val="005A1ECE"/>
    <w:rsid w:val="005A5CC7"/>
    <w:rsid w:val="005A78BC"/>
    <w:rsid w:val="005A7F38"/>
    <w:rsid w:val="005B0AE8"/>
    <w:rsid w:val="005B127B"/>
    <w:rsid w:val="005B20D8"/>
    <w:rsid w:val="005B350A"/>
    <w:rsid w:val="005B38F7"/>
    <w:rsid w:val="005B3E8D"/>
    <w:rsid w:val="005B3EDF"/>
    <w:rsid w:val="005C05D9"/>
    <w:rsid w:val="005C1AB9"/>
    <w:rsid w:val="005C3D77"/>
    <w:rsid w:val="005D027E"/>
    <w:rsid w:val="005D3BED"/>
    <w:rsid w:val="005D4CCA"/>
    <w:rsid w:val="005D73F7"/>
    <w:rsid w:val="005D7FE6"/>
    <w:rsid w:val="005E170F"/>
    <w:rsid w:val="005E2FA3"/>
    <w:rsid w:val="005E41B3"/>
    <w:rsid w:val="005E5DB6"/>
    <w:rsid w:val="005E7F3F"/>
    <w:rsid w:val="005F3FBC"/>
    <w:rsid w:val="00601CAE"/>
    <w:rsid w:val="00602D88"/>
    <w:rsid w:val="006031FF"/>
    <w:rsid w:val="00605807"/>
    <w:rsid w:val="00610568"/>
    <w:rsid w:val="00612D37"/>
    <w:rsid w:val="00624055"/>
    <w:rsid w:val="00631F05"/>
    <w:rsid w:val="00631F68"/>
    <w:rsid w:val="0063206D"/>
    <w:rsid w:val="00633713"/>
    <w:rsid w:val="006356AD"/>
    <w:rsid w:val="0063605A"/>
    <w:rsid w:val="00642D0C"/>
    <w:rsid w:val="0064566A"/>
    <w:rsid w:val="00646BC9"/>
    <w:rsid w:val="00651354"/>
    <w:rsid w:val="00652896"/>
    <w:rsid w:val="006542C8"/>
    <w:rsid w:val="0065799F"/>
    <w:rsid w:val="00657C88"/>
    <w:rsid w:val="00664211"/>
    <w:rsid w:val="00667459"/>
    <w:rsid w:val="0067090A"/>
    <w:rsid w:val="00672411"/>
    <w:rsid w:val="006727ED"/>
    <w:rsid w:val="00675CCC"/>
    <w:rsid w:val="0067792B"/>
    <w:rsid w:val="00677A68"/>
    <w:rsid w:val="00681352"/>
    <w:rsid w:val="00682719"/>
    <w:rsid w:val="00682728"/>
    <w:rsid w:val="00684ECF"/>
    <w:rsid w:val="00691F1B"/>
    <w:rsid w:val="00693AAF"/>
    <w:rsid w:val="00694792"/>
    <w:rsid w:val="006A17D9"/>
    <w:rsid w:val="006A3B14"/>
    <w:rsid w:val="006A54E6"/>
    <w:rsid w:val="006A57B9"/>
    <w:rsid w:val="006A5BC1"/>
    <w:rsid w:val="006A711D"/>
    <w:rsid w:val="006B50C7"/>
    <w:rsid w:val="006B7DB2"/>
    <w:rsid w:val="006C1262"/>
    <w:rsid w:val="006C4C71"/>
    <w:rsid w:val="006C5111"/>
    <w:rsid w:val="006C5F02"/>
    <w:rsid w:val="006C6783"/>
    <w:rsid w:val="006C70D9"/>
    <w:rsid w:val="006D2278"/>
    <w:rsid w:val="006D594A"/>
    <w:rsid w:val="006D6B7F"/>
    <w:rsid w:val="006D7B64"/>
    <w:rsid w:val="006E25EB"/>
    <w:rsid w:val="006E2BF3"/>
    <w:rsid w:val="006E7853"/>
    <w:rsid w:val="006F011C"/>
    <w:rsid w:val="006F2B5F"/>
    <w:rsid w:val="006F37FE"/>
    <w:rsid w:val="006F6B28"/>
    <w:rsid w:val="006F7D78"/>
    <w:rsid w:val="00700ED5"/>
    <w:rsid w:val="00701D02"/>
    <w:rsid w:val="007020C5"/>
    <w:rsid w:val="0070592D"/>
    <w:rsid w:val="00710A73"/>
    <w:rsid w:val="0071593F"/>
    <w:rsid w:val="0071776B"/>
    <w:rsid w:val="00723B6D"/>
    <w:rsid w:val="00725675"/>
    <w:rsid w:val="007260A3"/>
    <w:rsid w:val="007260B3"/>
    <w:rsid w:val="00726259"/>
    <w:rsid w:val="00726CE2"/>
    <w:rsid w:val="00732F16"/>
    <w:rsid w:val="00733076"/>
    <w:rsid w:val="00733C01"/>
    <w:rsid w:val="007351A0"/>
    <w:rsid w:val="007369C0"/>
    <w:rsid w:val="00736ED8"/>
    <w:rsid w:val="00740ADC"/>
    <w:rsid w:val="00747DDF"/>
    <w:rsid w:val="00757646"/>
    <w:rsid w:val="007601F4"/>
    <w:rsid w:val="007643E9"/>
    <w:rsid w:val="00765117"/>
    <w:rsid w:val="007663D3"/>
    <w:rsid w:val="0076652E"/>
    <w:rsid w:val="00770D1A"/>
    <w:rsid w:val="007739CC"/>
    <w:rsid w:val="007746B4"/>
    <w:rsid w:val="007757E7"/>
    <w:rsid w:val="0077619F"/>
    <w:rsid w:val="007803A1"/>
    <w:rsid w:val="007823A3"/>
    <w:rsid w:val="00785278"/>
    <w:rsid w:val="00785DA3"/>
    <w:rsid w:val="00791050"/>
    <w:rsid w:val="00794511"/>
    <w:rsid w:val="0079735F"/>
    <w:rsid w:val="0079794A"/>
    <w:rsid w:val="00797E1A"/>
    <w:rsid w:val="007A237D"/>
    <w:rsid w:val="007A383C"/>
    <w:rsid w:val="007A451C"/>
    <w:rsid w:val="007A5A20"/>
    <w:rsid w:val="007A609C"/>
    <w:rsid w:val="007B539C"/>
    <w:rsid w:val="007B7A8E"/>
    <w:rsid w:val="007C0031"/>
    <w:rsid w:val="007C0094"/>
    <w:rsid w:val="007C3618"/>
    <w:rsid w:val="007C400D"/>
    <w:rsid w:val="007C6EC0"/>
    <w:rsid w:val="007D01FD"/>
    <w:rsid w:val="007D1162"/>
    <w:rsid w:val="007D2517"/>
    <w:rsid w:val="007D26F0"/>
    <w:rsid w:val="007D2A5E"/>
    <w:rsid w:val="007D3195"/>
    <w:rsid w:val="007D6597"/>
    <w:rsid w:val="007F0C70"/>
    <w:rsid w:val="007F3BD7"/>
    <w:rsid w:val="007F5A07"/>
    <w:rsid w:val="0080046D"/>
    <w:rsid w:val="00816E34"/>
    <w:rsid w:val="0081729B"/>
    <w:rsid w:val="00820200"/>
    <w:rsid w:val="008232ED"/>
    <w:rsid w:val="00823E00"/>
    <w:rsid w:val="008240C3"/>
    <w:rsid w:val="0084164B"/>
    <w:rsid w:val="00842D2D"/>
    <w:rsid w:val="008461C5"/>
    <w:rsid w:val="008479E1"/>
    <w:rsid w:val="0085075E"/>
    <w:rsid w:val="008507FA"/>
    <w:rsid w:val="0085433D"/>
    <w:rsid w:val="008559D9"/>
    <w:rsid w:val="00860B41"/>
    <w:rsid w:val="008628AD"/>
    <w:rsid w:val="008635F5"/>
    <w:rsid w:val="00864C06"/>
    <w:rsid w:val="00864DC3"/>
    <w:rsid w:val="008655A6"/>
    <w:rsid w:val="00867186"/>
    <w:rsid w:val="0087290C"/>
    <w:rsid w:val="00872E88"/>
    <w:rsid w:val="0088085A"/>
    <w:rsid w:val="00883890"/>
    <w:rsid w:val="00886A04"/>
    <w:rsid w:val="00887FE0"/>
    <w:rsid w:val="00891E6E"/>
    <w:rsid w:val="008A33EC"/>
    <w:rsid w:val="008A5476"/>
    <w:rsid w:val="008A7B9F"/>
    <w:rsid w:val="008A7C42"/>
    <w:rsid w:val="008B7310"/>
    <w:rsid w:val="008C076B"/>
    <w:rsid w:val="008C1ED9"/>
    <w:rsid w:val="008C3A3B"/>
    <w:rsid w:val="008C3FE1"/>
    <w:rsid w:val="008C4B60"/>
    <w:rsid w:val="008C775F"/>
    <w:rsid w:val="008D3566"/>
    <w:rsid w:val="008E07FE"/>
    <w:rsid w:val="008E3497"/>
    <w:rsid w:val="008E44A9"/>
    <w:rsid w:val="008F1881"/>
    <w:rsid w:val="008F75F4"/>
    <w:rsid w:val="009035EB"/>
    <w:rsid w:val="00904DD5"/>
    <w:rsid w:val="00905C1C"/>
    <w:rsid w:val="00905D21"/>
    <w:rsid w:val="00906F1E"/>
    <w:rsid w:val="00912BCF"/>
    <w:rsid w:val="00912D31"/>
    <w:rsid w:val="0092223F"/>
    <w:rsid w:val="00930150"/>
    <w:rsid w:val="0093087D"/>
    <w:rsid w:val="00931ED0"/>
    <w:rsid w:val="009337E0"/>
    <w:rsid w:val="00942EAA"/>
    <w:rsid w:val="009476DC"/>
    <w:rsid w:val="00952A59"/>
    <w:rsid w:val="00956BFF"/>
    <w:rsid w:val="00957EBE"/>
    <w:rsid w:val="00963B51"/>
    <w:rsid w:val="00964262"/>
    <w:rsid w:val="009712E9"/>
    <w:rsid w:val="009725A4"/>
    <w:rsid w:val="00973F47"/>
    <w:rsid w:val="0097612F"/>
    <w:rsid w:val="00981BFC"/>
    <w:rsid w:val="00992AB4"/>
    <w:rsid w:val="00993589"/>
    <w:rsid w:val="00997662"/>
    <w:rsid w:val="00997C8E"/>
    <w:rsid w:val="009A06B5"/>
    <w:rsid w:val="009A257F"/>
    <w:rsid w:val="009A5A33"/>
    <w:rsid w:val="009A6FD1"/>
    <w:rsid w:val="009A7C5F"/>
    <w:rsid w:val="009B0C87"/>
    <w:rsid w:val="009B40F4"/>
    <w:rsid w:val="009B7DF4"/>
    <w:rsid w:val="009B7E4D"/>
    <w:rsid w:val="009C427D"/>
    <w:rsid w:val="009C4A4F"/>
    <w:rsid w:val="009C4EBA"/>
    <w:rsid w:val="009C762E"/>
    <w:rsid w:val="009D2563"/>
    <w:rsid w:val="009E0113"/>
    <w:rsid w:val="009E04CB"/>
    <w:rsid w:val="009E0975"/>
    <w:rsid w:val="009E4954"/>
    <w:rsid w:val="009E4C37"/>
    <w:rsid w:val="009E609C"/>
    <w:rsid w:val="009E6235"/>
    <w:rsid w:val="009F7889"/>
    <w:rsid w:val="00A014FE"/>
    <w:rsid w:val="00A05233"/>
    <w:rsid w:val="00A059EA"/>
    <w:rsid w:val="00A060E4"/>
    <w:rsid w:val="00A067E6"/>
    <w:rsid w:val="00A11EB0"/>
    <w:rsid w:val="00A13F6C"/>
    <w:rsid w:val="00A161F8"/>
    <w:rsid w:val="00A21512"/>
    <w:rsid w:val="00A23569"/>
    <w:rsid w:val="00A26666"/>
    <w:rsid w:val="00A3036C"/>
    <w:rsid w:val="00A32F3C"/>
    <w:rsid w:val="00A33A5B"/>
    <w:rsid w:val="00A3484F"/>
    <w:rsid w:val="00A34B72"/>
    <w:rsid w:val="00A35F78"/>
    <w:rsid w:val="00A37CE7"/>
    <w:rsid w:val="00A405C8"/>
    <w:rsid w:val="00A45597"/>
    <w:rsid w:val="00A45692"/>
    <w:rsid w:val="00A5121F"/>
    <w:rsid w:val="00A529FB"/>
    <w:rsid w:val="00A54CB8"/>
    <w:rsid w:val="00A55DAF"/>
    <w:rsid w:val="00A61D32"/>
    <w:rsid w:val="00A6366B"/>
    <w:rsid w:val="00A65C62"/>
    <w:rsid w:val="00A71797"/>
    <w:rsid w:val="00A72C79"/>
    <w:rsid w:val="00A73C7B"/>
    <w:rsid w:val="00A75D78"/>
    <w:rsid w:val="00A8075A"/>
    <w:rsid w:val="00A83848"/>
    <w:rsid w:val="00A8406C"/>
    <w:rsid w:val="00A8583C"/>
    <w:rsid w:val="00A86608"/>
    <w:rsid w:val="00A90224"/>
    <w:rsid w:val="00A9041E"/>
    <w:rsid w:val="00A91700"/>
    <w:rsid w:val="00A97301"/>
    <w:rsid w:val="00A97BFD"/>
    <w:rsid w:val="00AA3A60"/>
    <w:rsid w:val="00AB2E93"/>
    <w:rsid w:val="00AB5606"/>
    <w:rsid w:val="00AB75B0"/>
    <w:rsid w:val="00AB782E"/>
    <w:rsid w:val="00AC2E18"/>
    <w:rsid w:val="00AC3000"/>
    <w:rsid w:val="00AC7653"/>
    <w:rsid w:val="00AD0D6B"/>
    <w:rsid w:val="00AD4B0C"/>
    <w:rsid w:val="00AE13B3"/>
    <w:rsid w:val="00AE21EA"/>
    <w:rsid w:val="00AE2A84"/>
    <w:rsid w:val="00AE3D53"/>
    <w:rsid w:val="00AF2A86"/>
    <w:rsid w:val="00AF7524"/>
    <w:rsid w:val="00AF7F74"/>
    <w:rsid w:val="00B035C6"/>
    <w:rsid w:val="00B11EBC"/>
    <w:rsid w:val="00B1467A"/>
    <w:rsid w:val="00B17ECB"/>
    <w:rsid w:val="00B21835"/>
    <w:rsid w:val="00B220CF"/>
    <w:rsid w:val="00B27A4C"/>
    <w:rsid w:val="00B414E3"/>
    <w:rsid w:val="00B41FF7"/>
    <w:rsid w:val="00B42900"/>
    <w:rsid w:val="00B430EE"/>
    <w:rsid w:val="00B44B92"/>
    <w:rsid w:val="00B453C9"/>
    <w:rsid w:val="00B458BA"/>
    <w:rsid w:val="00B519AC"/>
    <w:rsid w:val="00B52374"/>
    <w:rsid w:val="00B56C84"/>
    <w:rsid w:val="00B6359E"/>
    <w:rsid w:val="00B6689F"/>
    <w:rsid w:val="00B67A0F"/>
    <w:rsid w:val="00B70198"/>
    <w:rsid w:val="00B72083"/>
    <w:rsid w:val="00B73828"/>
    <w:rsid w:val="00B7390F"/>
    <w:rsid w:val="00B7454C"/>
    <w:rsid w:val="00B74CE8"/>
    <w:rsid w:val="00B75156"/>
    <w:rsid w:val="00B82F85"/>
    <w:rsid w:val="00B83313"/>
    <w:rsid w:val="00B833DD"/>
    <w:rsid w:val="00B843AE"/>
    <w:rsid w:val="00B8526D"/>
    <w:rsid w:val="00B8568C"/>
    <w:rsid w:val="00B86B8F"/>
    <w:rsid w:val="00B87847"/>
    <w:rsid w:val="00B910AB"/>
    <w:rsid w:val="00B9611C"/>
    <w:rsid w:val="00BA445E"/>
    <w:rsid w:val="00BA539F"/>
    <w:rsid w:val="00BA6D85"/>
    <w:rsid w:val="00BB0D82"/>
    <w:rsid w:val="00BB5571"/>
    <w:rsid w:val="00BB7C35"/>
    <w:rsid w:val="00BC3C2F"/>
    <w:rsid w:val="00BC3C5A"/>
    <w:rsid w:val="00BC54AB"/>
    <w:rsid w:val="00BC708E"/>
    <w:rsid w:val="00BD6697"/>
    <w:rsid w:val="00BD78E9"/>
    <w:rsid w:val="00BE0BF5"/>
    <w:rsid w:val="00BE3D6C"/>
    <w:rsid w:val="00BE5573"/>
    <w:rsid w:val="00BF256E"/>
    <w:rsid w:val="00BF5BB9"/>
    <w:rsid w:val="00BF7361"/>
    <w:rsid w:val="00C10F67"/>
    <w:rsid w:val="00C13FF6"/>
    <w:rsid w:val="00C148E1"/>
    <w:rsid w:val="00C1677E"/>
    <w:rsid w:val="00C179C8"/>
    <w:rsid w:val="00C234E4"/>
    <w:rsid w:val="00C24FF2"/>
    <w:rsid w:val="00C2550F"/>
    <w:rsid w:val="00C2678B"/>
    <w:rsid w:val="00C274F5"/>
    <w:rsid w:val="00C27A11"/>
    <w:rsid w:val="00C30453"/>
    <w:rsid w:val="00C322BB"/>
    <w:rsid w:val="00C37921"/>
    <w:rsid w:val="00C40D39"/>
    <w:rsid w:val="00C413AD"/>
    <w:rsid w:val="00C425BC"/>
    <w:rsid w:val="00C44AB9"/>
    <w:rsid w:val="00C45335"/>
    <w:rsid w:val="00C55B48"/>
    <w:rsid w:val="00C55C46"/>
    <w:rsid w:val="00C55E3D"/>
    <w:rsid w:val="00C607F3"/>
    <w:rsid w:val="00C609B8"/>
    <w:rsid w:val="00C63BEE"/>
    <w:rsid w:val="00C67CDE"/>
    <w:rsid w:val="00C713E9"/>
    <w:rsid w:val="00C71508"/>
    <w:rsid w:val="00C72C38"/>
    <w:rsid w:val="00C82F48"/>
    <w:rsid w:val="00C83A37"/>
    <w:rsid w:val="00C83DDB"/>
    <w:rsid w:val="00C93E9C"/>
    <w:rsid w:val="00C95319"/>
    <w:rsid w:val="00C95F59"/>
    <w:rsid w:val="00CA063D"/>
    <w:rsid w:val="00CA06C5"/>
    <w:rsid w:val="00CA1A04"/>
    <w:rsid w:val="00CA3507"/>
    <w:rsid w:val="00CA37EE"/>
    <w:rsid w:val="00CA3EF1"/>
    <w:rsid w:val="00CB10A1"/>
    <w:rsid w:val="00CB2A33"/>
    <w:rsid w:val="00CB3A55"/>
    <w:rsid w:val="00CB408C"/>
    <w:rsid w:val="00CB5A68"/>
    <w:rsid w:val="00CB601D"/>
    <w:rsid w:val="00CB6D04"/>
    <w:rsid w:val="00CC3BF2"/>
    <w:rsid w:val="00CC4BB3"/>
    <w:rsid w:val="00CE0FFA"/>
    <w:rsid w:val="00CE120E"/>
    <w:rsid w:val="00CE2038"/>
    <w:rsid w:val="00CE2350"/>
    <w:rsid w:val="00CF53C6"/>
    <w:rsid w:val="00CF799E"/>
    <w:rsid w:val="00D03BC8"/>
    <w:rsid w:val="00D0563C"/>
    <w:rsid w:val="00D05E8A"/>
    <w:rsid w:val="00D07F69"/>
    <w:rsid w:val="00D10D3C"/>
    <w:rsid w:val="00D112F8"/>
    <w:rsid w:val="00D11598"/>
    <w:rsid w:val="00D12E28"/>
    <w:rsid w:val="00D22EA7"/>
    <w:rsid w:val="00D239E9"/>
    <w:rsid w:val="00D26867"/>
    <w:rsid w:val="00D31A6F"/>
    <w:rsid w:val="00D345B9"/>
    <w:rsid w:val="00D352B7"/>
    <w:rsid w:val="00D4221E"/>
    <w:rsid w:val="00D42DE1"/>
    <w:rsid w:val="00D462CD"/>
    <w:rsid w:val="00D55F13"/>
    <w:rsid w:val="00D5769D"/>
    <w:rsid w:val="00D62487"/>
    <w:rsid w:val="00D6348B"/>
    <w:rsid w:val="00D66536"/>
    <w:rsid w:val="00D678A0"/>
    <w:rsid w:val="00D705CA"/>
    <w:rsid w:val="00D7150D"/>
    <w:rsid w:val="00D71C2A"/>
    <w:rsid w:val="00D7500C"/>
    <w:rsid w:val="00D76728"/>
    <w:rsid w:val="00D76DD1"/>
    <w:rsid w:val="00D850D7"/>
    <w:rsid w:val="00D8527F"/>
    <w:rsid w:val="00D93685"/>
    <w:rsid w:val="00D97C46"/>
    <w:rsid w:val="00DA01FD"/>
    <w:rsid w:val="00DA344A"/>
    <w:rsid w:val="00DA3FC6"/>
    <w:rsid w:val="00DA4A2A"/>
    <w:rsid w:val="00DA5352"/>
    <w:rsid w:val="00DA6184"/>
    <w:rsid w:val="00DA6250"/>
    <w:rsid w:val="00DA6FC8"/>
    <w:rsid w:val="00DB4DF0"/>
    <w:rsid w:val="00DB4F08"/>
    <w:rsid w:val="00DB535C"/>
    <w:rsid w:val="00DC0C76"/>
    <w:rsid w:val="00DD004B"/>
    <w:rsid w:val="00DD1AC6"/>
    <w:rsid w:val="00DD21BD"/>
    <w:rsid w:val="00DD6F2B"/>
    <w:rsid w:val="00DE1C85"/>
    <w:rsid w:val="00DE7D11"/>
    <w:rsid w:val="00DF3A33"/>
    <w:rsid w:val="00DF3F3E"/>
    <w:rsid w:val="00DF406F"/>
    <w:rsid w:val="00DF48A7"/>
    <w:rsid w:val="00DF4EE0"/>
    <w:rsid w:val="00DF6AEE"/>
    <w:rsid w:val="00E00E0E"/>
    <w:rsid w:val="00E03EAB"/>
    <w:rsid w:val="00E03FA7"/>
    <w:rsid w:val="00E04F82"/>
    <w:rsid w:val="00E12E66"/>
    <w:rsid w:val="00E20EAB"/>
    <w:rsid w:val="00E22099"/>
    <w:rsid w:val="00E24C33"/>
    <w:rsid w:val="00E2510E"/>
    <w:rsid w:val="00E2742B"/>
    <w:rsid w:val="00E302C5"/>
    <w:rsid w:val="00E30E34"/>
    <w:rsid w:val="00E318C9"/>
    <w:rsid w:val="00E321BC"/>
    <w:rsid w:val="00E37BFE"/>
    <w:rsid w:val="00E43388"/>
    <w:rsid w:val="00E442B0"/>
    <w:rsid w:val="00E52E0A"/>
    <w:rsid w:val="00E52F49"/>
    <w:rsid w:val="00E53366"/>
    <w:rsid w:val="00E54E99"/>
    <w:rsid w:val="00E55D00"/>
    <w:rsid w:val="00E55FD0"/>
    <w:rsid w:val="00E5708D"/>
    <w:rsid w:val="00E57F25"/>
    <w:rsid w:val="00E57F92"/>
    <w:rsid w:val="00E60B9E"/>
    <w:rsid w:val="00E619F9"/>
    <w:rsid w:val="00E6346C"/>
    <w:rsid w:val="00E63926"/>
    <w:rsid w:val="00E654E6"/>
    <w:rsid w:val="00E6613D"/>
    <w:rsid w:val="00E66CB0"/>
    <w:rsid w:val="00E6735C"/>
    <w:rsid w:val="00E702F7"/>
    <w:rsid w:val="00E73718"/>
    <w:rsid w:val="00E7445E"/>
    <w:rsid w:val="00E810FE"/>
    <w:rsid w:val="00E811F2"/>
    <w:rsid w:val="00E86D97"/>
    <w:rsid w:val="00E95D69"/>
    <w:rsid w:val="00E96BBC"/>
    <w:rsid w:val="00E970F1"/>
    <w:rsid w:val="00E971DC"/>
    <w:rsid w:val="00EA096C"/>
    <w:rsid w:val="00EA3D10"/>
    <w:rsid w:val="00EA5801"/>
    <w:rsid w:val="00EA72C1"/>
    <w:rsid w:val="00EA79F7"/>
    <w:rsid w:val="00EB2C64"/>
    <w:rsid w:val="00EB2FA0"/>
    <w:rsid w:val="00EB74DA"/>
    <w:rsid w:val="00EC0074"/>
    <w:rsid w:val="00EC01F8"/>
    <w:rsid w:val="00EC15A9"/>
    <w:rsid w:val="00EC38F6"/>
    <w:rsid w:val="00EC4992"/>
    <w:rsid w:val="00EC7816"/>
    <w:rsid w:val="00ED5089"/>
    <w:rsid w:val="00ED6744"/>
    <w:rsid w:val="00EE30B7"/>
    <w:rsid w:val="00EE3B31"/>
    <w:rsid w:val="00EE57F3"/>
    <w:rsid w:val="00EF257C"/>
    <w:rsid w:val="00EF5728"/>
    <w:rsid w:val="00EF62DF"/>
    <w:rsid w:val="00EF6AA9"/>
    <w:rsid w:val="00EF71BE"/>
    <w:rsid w:val="00F00616"/>
    <w:rsid w:val="00F00658"/>
    <w:rsid w:val="00F03B6A"/>
    <w:rsid w:val="00F07CE7"/>
    <w:rsid w:val="00F1026F"/>
    <w:rsid w:val="00F10864"/>
    <w:rsid w:val="00F16950"/>
    <w:rsid w:val="00F227D8"/>
    <w:rsid w:val="00F27E3E"/>
    <w:rsid w:val="00F31528"/>
    <w:rsid w:val="00F348C8"/>
    <w:rsid w:val="00F377EF"/>
    <w:rsid w:val="00F41C7D"/>
    <w:rsid w:val="00F43E22"/>
    <w:rsid w:val="00F46E11"/>
    <w:rsid w:val="00F47988"/>
    <w:rsid w:val="00F50088"/>
    <w:rsid w:val="00F51778"/>
    <w:rsid w:val="00F524B6"/>
    <w:rsid w:val="00F56D6F"/>
    <w:rsid w:val="00F56D7D"/>
    <w:rsid w:val="00F60146"/>
    <w:rsid w:val="00F634E7"/>
    <w:rsid w:val="00F63851"/>
    <w:rsid w:val="00F64216"/>
    <w:rsid w:val="00F6441C"/>
    <w:rsid w:val="00F644F7"/>
    <w:rsid w:val="00F70BA8"/>
    <w:rsid w:val="00F720F3"/>
    <w:rsid w:val="00F7343C"/>
    <w:rsid w:val="00F7356A"/>
    <w:rsid w:val="00F74896"/>
    <w:rsid w:val="00F77BB1"/>
    <w:rsid w:val="00F77E7C"/>
    <w:rsid w:val="00F806F5"/>
    <w:rsid w:val="00F85446"/>
    <w:rsid w:val="00F901CF"/>
    <w:rsid w:val="00F9159B"/>
    <w:rsid w:val="00F97BA8"/>
    <w:rsid w:val="00FA1231"/>
    <w:rsid w:val="00FA3048"/>
    <w:rsid w:val="00FA58C3"/>
    <w:rsid w:val="00FB05EA"/>
    <w:rsid w:val="00FB211C"/>
    <w:rsid w:val="00FB24C1"/>
    <w:rsid w:val="00FB36F4"/>
    <w:rsid w:val="00FB4BA9"/>
    <w:rsid w:val="00FB760E"/>
    <w:rsid w:val="00FB76DE"/>
    <w:rsid w:val="00FC156B"/>
    <w:rsid w:val="00FC6C0F"/>
    <w:rsid w:val="00FC7B32"/>
    <w:rsid w:val="00FD4612"/>
    <w:rsid w:val="00FE4798"/>
    <w:rsid w:val="00FE77EE"/>
    <w:rsid w:val="00FF09DB"/>
    <w:rsid w:val="00FF0EFA"/>
    <w:rsid w:val="00FF281E"/>
    <w:rsid w:val="00FF4ACF"/>
    <w:rsid w:val="00FF5FF4"/>
    <w:rsid w:val="00FF6A65"/>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192"/>
    <w:pPr>
      <w:spacing w:line="240" w:lineRule="atLeast"/>
    </w:pPr>
    <w:rPr>
      <w:rFonts w:ascii="Times New Roman" w:hAnsi="Times New Roman"/>
      <w:sz w:val="24"/>
    </w:rPr>
  </w:style>
  <w:style w:type="paragraph" w:styleId="Heading1">
    <w:name w:val="heading 1"/>
    <w:aliases w:val="H1-Sec.Head,H1"/>
    <w:basedOn w:val="Normal"/>
    <w:next w:val="P1-StandPara"/>
    <w:qFormat/>
    <w:rsid w:val="00591192"/>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591192"/>
    <w:pPr>
      <w:keepNext/>
      <w:tabs>
        <w:tab w:val="left" w:pos="1152"/>
      </w:tabs>
      <w:spacing w:after="240"/>
      <w:ind w:left="1152" w:hanging="1152"/>
      <w:outlineLvl w:val="1"/>
    </w:pPr>
    <w:rPr>
      <w:b/>
    </w:rPr>
  </w:style>
  <w:style w:type="paragraph" w:styleId="Heading3">
    <w:name w:val="heading 3"/>
    <w:aliases w:val="H3-Sec. Head"/>
    <w:basedOn w:val="Normal"/>
    <w:next w:val="P1-StandPara"/>
    <w:link w:val="Heading3Char"/>
    <w:qFormat/>
    <w:rsid w:val="00591192"/>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591192"/>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591192"/>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591192"/>
    <w:pPr>
      <w:keepNext/>
      <w:spacing w:before="240"/>
      <w:jc w:val="center"/>
      <w:outlineLvl w:val="5"/>
    </w:pPr>
    <w:rPr>
      <w:b/>
      <w:caps/>
    </w:rPr>
  </w:style>
  <w:style w:type="paragraph" w:styleId="Heading7">
    <w:name w:val="heading 7"/>
    <w:basedOn w:val="Normal"/>
    <w:next w:val="Normal"/>
    <w:qFormat/>
    <w:rsid w:val="0059119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591192"/>
    <w:pPr>
      <w:spacing w:line="240" w:lineRule="atLeast"/>
      <w:ind w:firstLine="1152"/>
      <w:jc w:val="both"/>
    </w:pPr>
    <w:rPr>
      <w:rFonts w:ascii="Times New Roman" w:hAnsi="Times New Roman"/>
      <w:sz w:val="24"/>
    </w:rPr>
  </w:style>
  <w:style w:type="paragraph" w:customStyle="1" w:styleId="N0-FlLftBullet">
    <w:name w:val="N0-Fl Lft Bullet"/>
    <w:basedOn w:val="Normal"/>
    <w:rsid w:val="00591192"/>
    <w:pPr>
      <w:tabs>
        <w:tab w:val="left" w:pos="576"/>
      </w:tabs>
      <w:spacing w:after="240"/>
      <w:ind w:left="576" w:hanging="576"/>
    </w:pPr>
  </w:style>
  <w:style w:type="paragraph" w:customStyle="1" w:styleId="N1-1stBullet">
    <w:name w:val="N1-1st Bullet"/>
    <w:basedOn w:val="Normal"/>
    <w:rsid w:val="00591192"/>
    <w:pPr>
      <w:numPr>
        <w:numId w:val="11"/>
      </w:numPr>
    </w:pPr>
  </w:style>
  <w:style w:type="paragraph" w:customStyle="1" w:styleId="N2-2ndBullet">
    <w:name w:val="N2-2nd Bullet"/>
    <w:basedOn w:val="Normal"/>
    <w:rsid w:val="00591192"/>
    <w:pPr>
      <w:numPr>
        <w:numId w:val="14"/>
      </w:numPr>
      <w:spacing w:after="240"/>
    </w:pPr>
  </w:style>
  <w:style w:type="paragraph" w:customStyle="1" w:styleId="N3-3rdBullet">
    <w:name w:val="N3-3rd Bullet"/>
    <w:basedOn w:val="Normal"/>
    <w:rsid w:val="00591192"/>
    <w:pPr>
      <w:numPr>
        <w:numId w:val="20"/>
      </w:numPr>
      <w:tabs>
        <w:tab w:val="clear" w:pos="1440"/>
        <w:tab w:val="left" w:pos="1714"/>
      </w:tabs>
      <w:ind w:left="1728" w:hanging="576"/>
    </w:pPr>
  </w:style>
  <w:style w:type="paragraph" w:customStyle="1" w:styleId="N4-4thBullet">
    <w:name w:val="N4-4th Bullet"/>
    <w:basedOn w:val="Normal"/>
    <w:rsid w:val="00591192"/>
    <w:pPr>
      <w:tabs>
        <w:tab w:val="left" w:pos="2880"/>
      </w:tabs>
      <w:spacing w:after="240"/>
      <w:ind w:left="2880" w:hanging="576"/>
    </w:pPr>
  </w:style>
  <w:style w:type="paragraph" w:customStyle="1" w:styleId="N5-5thBullet">
    <w:name w:val="N5-5th Bullet"/>
    <w:basedOn w:val="Normal"/>
    <w:rsid w:val="00591192"/>
    <w:pPr>
      <w:tabs>
        <w:tab w:val="left" w:pos="3456"/>
      </w:tabs>
      <w:spacing w:after="240"/>
      <w:ind w:left="3456" w:hanging="576"/>
    </w:pPr>
  </w:style>
  <w:style w:type="paragraph" w:customStyle="1" w:styleId="N6-DateInd">
    <w:name w:val="N6-Date Ind."/>
    <w:basedOn w:val="Normal"/>
    <w:rsid w:val="00591192"/>
    <w:pPr>
      <w:tabs>
        <w:tab w:val="left" w:pos="5400"/>
      </w:tabs>
      <w:ind w:left="5400"/>
    </w:pPr>
  </w:style>
  <w:style w:type="paragraph" w:customStyle="1" w:styleId="N7-3Block">
    <w:name w:val="N7-3&quot; Block"/>
    <w:basedOn w:val="Normal"/>
    <w:rsid w:val="00591192"/>
    <w:pPr>
      <w:tabs>
        <w:tab w:val="left" w:pos="1152"/>
      </w:tabs>
      <w:ind w:left="1152" w:right="1152"/>
    </w:pPr>
  </w:style>
  <w:style w:type="paragraph" w:styleId="FootnoteText">
    <w:name w:val="footnote text"/>
    <w:aliases w:val="F1"/>
    <w:semiHidden/>
    <w:rsid w:val="00591192"/>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591192"/>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591192"/>
    <w:pPr>
      <w:tabs>
        <w:tab w:val="left" w:pos="8640"/>
      </w:tabs>
      <w:spacing w:line="240" w:lineRule="atLeast"/>
      <w:jc w:val="both"/>
    </w:pPr>
    <w:rPr>
      <w:rFonts w:ascii="Times New Roman" w:hAnsi="Times New Roman"/>
      <w:sz w:val="24"/>
      <w:u w:val="words"/>
    </w:rPr>
  </w:style>
  <w:style w:type="paragraph" w:styleId="TOC1">
    <w:name w:val="toc 1"/>
    <w:rsid w:val="00591192"/>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591192"/>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591192"/>
    <w:pPr>
      <w:spacing w:after="240" w:line="240" w:lineRule="atLeast"/>
    </w:pPr>
    <w:rPr>
      <w:rFonts w:ascii="Times New Roman" w:hAnsi="Times New Roman"/>
      <w:sz w:val="24"/>
    </w:rPr>
  </w:style>
  <w:style w:type="paragraph" w:customStyle="1" w:styleId="C1-CtrBoldHd">
    <w:name w:val="C1-Ctr BoldHd"/>
    <w:rsid w:val="00591192"/>
    <w:pPr>
      <w:keepNext/>
      <w:spacing w:after="240" w:line="240" w:lineRule="atLeast"/>
      <w:jc w:val="center"/>
    </w:pPr>
    <w:rPr>
      <w:rFonts w:ascii="Times New Roman Bold" w:hAnsi="Times New Roman Bold"/>
      <w:b/>
      <w:sz w:val="24"/>
      <w:szCs w:val="24"/>
    </w:rPr>
  </w:style>
  <w:style w:type="paragraph" w:styleId="TOC3">
    <w:name w:val="toc 3"/>
    <w:rsid w:val="00591192"/>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591192"/>
    <w:pPr>
      <w:keepLines/>
      <w:spacing w:after="240" w:line="240" w:lineRule="atLeast"/>
      <w:jc w:val="center"/>
    </w:pPr>
    <w:rPr>
      <w:rFonts w:ascii="Times New Roman" w:hAnsi="Times New Roman"/>
      <w:sz w:val="24"/>
    </w:rPr>
  </w:style>
  <w:style w:type="paragraph" w:styleId="TOC4">
    <w:name w:val="toc 4"/>
    <w:rsid w:val="00591192"/>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591192"/>
    <w:rPr>
      <w:caps w:val="0"/>
    </w:rPr>
  </w:style>
  <w:style w:type="paragraph" w:customStyle="1" w:styleId="TT-TableTitle">
    <w:name w:val="TT-Table Title"/>
    <w:rsid w:val="00591192"/>
    <w:pPr>
      <w:tabs>
        <w:tab w:val="left" w:pos="1152"/>
      </w:tabs>
      <w:spacing w:line="240" w:lineRule="atLeast"/>
      <w:ind w:left="1152" w:hanging="1152"/>
    </w:pPr>
    <w:rPr>
      <w:rFonts w:ascii="Times New Roman" w:hAnsi="Times New Roman"/>
      <w:sz w:val="24"/>
    </w:rPr>
  </w:style>
  <w:style w:type="paragraph" w:customStyle="1" w:styleId="E1-Equation">
    <w:name w:val="E1-Equation"/>
    <w:rsid w:val="00591192"/>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591192"/>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591192"/>
    <w:pPr>
      <w:spacing w:line="240" w:lineRule="atLeast"/>
    </w:pPr>
    <w:rPr>
      <w:rFonts w:ascii="Times New Roman" w:hAnsi="Times New Roman"/>
      <w:sz w:val="24"/>
    </w:rPr>
  </w:style>
  <w:style w:type="paragraph" w:customStyle="1" w:styleId="SP-SglSpPara">
    <w:name w:val="SP-Sgl Sp Para"/>
    <w:rsid w:val="00591192"/>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591192"/>
    <w:pPr>
      <w:tabs>
        <w:tab w:val="clear" w:pos="4680"/>
        <w:tab w:val="clear" w:pos="9360"/>
        <w:tab w:val="right" w:pos="1152"/>
        <w:tab w:val="center" w:pos="1440"/>
        <w:tab w:val="left" w:pos="1728"/>
      </w:tabs>
      <w:ind w:left="1728" w:hanging="1728"/>
    </w:pPr>
  </w:style>
  <w:style w:type="paragraph" w:customStyle="1" w:styleId="Q1-BestFinQ">
    <w:name w:val="Q1-Best/Fin Q"/>
    <w:rsid w:val="00591192"/>
    <w:pPr>
      <w:tabs>
        <w:tab w:val="left" w:pos="1152"/>
      </w:tabs>
      <w:spacing w:line="240" w:lineRule="atLeast"/>
      <w:ind w:left="1152" w:hanging="1152"/>
      <w:jc w:val="both"/>
    </w:pPr>
    <w:rPr>
      <w:rFonts w:ascii="Times New Roman" w:hAnsi="Times New Roman"/>
      <w:b/>
      <w:sz w:val="24"/>
    </w:rPr>
  </w:style>
  <w:style w:type="paragraph" w:customStyle="1" w:styleId="Quick1">
    <w:name w:val="Quick 1."/>
    <w:basedOn w:val="Normal"/>
    <w:rsid w:val="00591192"/>
    <w:pPr>
      <w:widowControl w:val="0"/>
      <w:numPr>
        <w:numId w:val="21"/>
      </w:numPr>
      <w:spacing w:line="240" w:lineRule="auto"/>
      <w:ind w:left="1440" w:hanging="720"/>
    </w:pPr>
    <w:rPr>
      <w:snapToGrid w:val="0"/>
    </w:rPr>
  </w:style>
  <w:style w:type="paragraph" w:styleId="BodyText">
    <w:name w:val="Body Text"/>
    <w:basedOn w:val="Normal"/>
    <w:rsid w:val="00591192"/>
    <w:pPr>
      <w:keepLines/>
      <w:tabs>
        <w:tab w:val="left" w:pos="-970"/>
        <w:tab w:val="left" w:pos="-720"/>
        <w:tab w:val="left" w:pos="0"/>
        <w:tab w:val="left" w:pos="900"/>
        <w:tab w:val="left" w:pos="1530"/>
      </w:tabs>
      <w:spacing w:line="240" w:lineRule="auto"/>
      <w:jc w:val="both"/>
    </w:pPr>
    <w:rPr>
      <w:snapToGrid w:val="0"/>
    </w:rPr>
  </w:style>
  <w:style w:type="paragraph" w:styleId="TOC6">
    <w:name w:val="toc 6"/>
    <w:basedOn w:val="Normal"/>
    <w:next w:val="Normal"/>
    <w:autoRedefine/>
    <w:semiHidden/>
    <w:rsid w:val="00591192"/>
    <w:pPr>
      <w:tabs>
        <w:tab w:val="right" w:leader="dot" w:pos="9540"/>
      </w:tabs>
      <w:spacing w:before="240" w:line="240" w:lineRule="auto"/>
    </w:pPr>
    <w:rPr>
      <w:noProof/>
      <w:snapToGrid w:val="0"/>
    </w:rPr>
  </w:style>
  <w:style w:type="character" w:styleId="PageNumber">
    <w:name w:val="page number"/>
    <w:basedOn w:val="DefaultParagraphFont"/>
    <w:rsid w:val="00591192"/>
  </w:style>
  <w:style w:type="paragraph" w:styleId="Footer">
    <w:name w:val="footer"/>
    <w:basedOn w:val="Normal"/>
    <w:rsid w:val="00591192"/>
    <w:pPr>
      <w:widowControl w:val="0"/>
      <w:tabs>
        <w:tab w:val="center" w:pos="4320"/>
        <w:tab w:val="right" w:pos="8640"/>
      </w:tabs>
      <w:spacing w:line="240" w:lineRule="auto"/>
    </w:pPr>
    <w:rPr>
      <w:sz w:val="20"/>
    </w:rPr>
  </w:style>
  <w:style w:type="paragraph" w:styleId="BodyText2">
    <w:name w:val="Body Text 2"/>
    <w:basedOn w:val="Normal"/>
    <w:rsid w:val="00591192"/>
    <w:pPr>
      <w:tabs>
        <w:tab w:val="left" w:pos="-970"/>
        <w:tab w:val="left" w:pos="-720"/>
        <w:tab w:val="left" w:pos="0"/>
        <w:tab w:val="left" w:pos="900"/>
        <w:tab w:val="left" w:pos="1530"/>
      </w:tabs>
      <w:spacing w:line="240" w:lineRule="auto"/>
      <w:jc w:val="both"/>
    </w:pPr>
    <w:rPr>
      <w:b/>
      <w:snapToGrid w:val="0"/>
    </w:rPr>
  </w:style>
  <w:style w:type="character" w:styleId="Hyperlink">
    <w:name w:val="Hyperlink"/>
    <w:basedOn w:val="DefaultParagraphFont"/>
    <w:rsid w:val="00591192"/>
    <w:rPr>
      <w:color w:val="0000FF"/>
      <w:u w:val="single"/>
    </w:rPr>
  </w:style>
  <w:style w:type="table" w:styleId="TableGrid">
    <w:name w:val="Table Grid"/>
    <w:basedOn w:val="TableNormal"/>
    <w:uiPriority w:val="59"/>
    <w:rsid w:val="00591192"/>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591192"/>
    <w:pPr>
      <w:spacing w:before="100" w:beforeAutospacing="1" w:after="100" w:afterAutospacing="1"/>
    </w:pPr>
    <w:rPr>
      <w:rFonts w:ascii="Verdana" w:hAnsi="Verdana"/>
      <w:color w:val="000000"/>
      <w:szCs w:val="24"/>
    </w:rPr>
  </w:style>
  <w:style w:type="paragraph" w:customStyle="1" w:styleId="NormalInden">
    <w:name w:val="Normal Inden"/>
    <w:basedOn w:val="Normal"/>
    <w:rsid w:val="00591192"/>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591192"/>
    <w:rPr>
      <w:rFonts w:ascii="Times New Roman" w:hAnsi="Times New Roman"/>
      <w:sz w:val="22"/>
    </w:rPr>
  </w:style>
  <w:style w:type="character" w:customStyle="1" w:styleId="SL-FlLftSglChar">
    <w:name w:val="SL-Fl Lft Sgl Char"/>
    <w:basedOn w:val="DefaultParagraphFont"/>
    <w:link w:val="SL-FlLftSgl"/>
    <w:rsid w:val="00591192"/>
    <w:rPr>
      <w:rFonts w:ascii="Times New Roman" w:hAnsi="Times New Roman"/>
      <w:sz w:val="24"/>
      <w:lang w:val="en-US" w:eastAsia="en-US" w:bidi="ar-SA"/>
    </w:rPr>
  </w:style>
  <w:style w:type="paragraph" w:styleId="Header">
    <w:name w:val="header"/>
    <w:basedOn w:val="Normal"/>
    <w:rsid w:val="003F1359"/>
    <w:pPr>
      <w:tabs>
        <w:tab w:val="center" w:pos="4320"/>
        <w:tab w:val="right" w:pos="8640"/>
      </w:tabs>
    </w:pPr>
  </w:style>
  <w:style w:type="paragraph" w:styleId="BalloonText">
    <w:name w:val="Balloon Text"/>
    <w:basedOn w:val="Normal"/>
    <w:semiHidden/>
    <w:rsid w:val="002B0788"/>
    <w:rPr>
      <w:rFonts w:ascii="Tahoma" w:hAnsi="Tahoma" w:cs="Tahoma"/>
      <w:sz w:val="16"/>
      <w:szCs w:val="16"/>
    </w:rPr>
  </w:style>
  <w:style w:type="character" w:customStyle="1" w:styleId="Heading3Char">
    <w:name w:val="Heading 3 Char"/>
    <w:aliases w:val="H3-Sec. Head Char"/>
    <w:basedOn w:val="DefaultParagraphFont"/>
    <w:link w:val="Heading3"/>
    <w:rsid w:val="00223C53"/>
    <w:rPr>
      <w:rFonts w:ascii="Times New Roman" w:hAnsi="Times New Roman"/>
      <w:b/>
      <w:sz w:val="24"/>
    </w:rPr>
  </w:style>
  <w:style w:type="character" w:styleId="CommentReference">
    <w:name w:val="annotation reference"/>
    <w:basedOn w:val="DefaultParagraphFont"/>
    <w:uiPriority w:val="99"/>
    <w:semiHidden/>
    <w:unhideWhenUsed/>
    <w:rsid w:val="00BE5573"/>
    <w:rPr>
      <w:sz w:val="16"/>
      <w:szCs w:val="16"/>
    </w:rPr>
  </w:style>
  <w:style w:type="paragraph" w:styleId="CommentText">
    <w:name w:val="annotation text"/>
    <w:basedOn w:val="Normal"/>
    <w:link w:val="CommentTextChar"/>
    <w:uiPriority w:val="99"/>
    <w:semiHidden/>
    <w:unhideWhenUsed/>
    <w:rsid w:val="00BE5573"/>
    <w:pPr>
      <w:spacing w:line="240" w:lineRule="auto"/>
    </w:pPr>
    <w:rPr>
      <w:sz w:val="20"/>
    </w:rPr>
  </w:style>
  <w:style w:type="character" w:customStyle="1" w:styleId="CommentTextChar">
    <w:name w:val="Comment Text Char"/>
    <w:basedOn w:val="DefaultParagraphFont"/>
    <w:link w:val="CommentText"/>
    <w:uiPriority w:val="99"/>
    <w:semiHidden/>
    <w:rsid w:val="00BE557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5573"/>
    <w:rPr>
      <w:b/>
      <w:bCs/>
    </w:rPr>
  </w:style>
  <w:style w:type="character" w:customStyle="1" w:styleId="CommentSubjectChar">
    <w:name w:val="Comment Subject Char"/>
    <w:basedOn w:val="CommentTextChar"/>
    <w:link w:val="CommentSubject"/>
    <w:uiPriority w:val="99"/>
    <w:semiHidden/>
    <w:rsid w:val="00BE5573"/>
    <w:rPr>
      <w:rFonts w:ascii="Times New Roman" w:hAnsi="Times New Roman"/>
      <w:b/>
      <w:bCs/>
    </w:rPr>
  </w:style>
  <w:style w:type="paragraph" w:styleId="Revision">
    <w:name w:val="Revision"/>
    <w:hidden/>
    <w:uiPriority w:val="99"/>
    <w:semiHidden/>
    <w:rsid w:val="00BE5573"/>
    <w:rPr>
      <w:rFonts w:ascii="Times New Roman" w:hAnsi="Times New Roman"/>
      <w:sz w:val="24"/>
    </w:rPr>
  </w:style>
  <w:style w:type="character" w:styleId="FollowedHyperlink">
    <w:name w:val="FollowedHyperlink"/>
    <w:basedOn w:val="DefaultParagraphFont"/>
    <w:uiPriority w:val="99"/>
    <w:semiHidden/>
    <w:unhideWhenUsed/>
    <w:rsid w:val="001375CF"/>
    <w:rPr>
      <w:color w:val="800080" w:themeColor="followedHyperlink"/>
      <w:u w:val="single"/>
    </w:rPr>
  </w:style>
  <w:style w:type="paragraph" w:customStyle="1" w:styleId="L1-FlLSp12">
    <w:name w:val="L1-FlL Sp&amp;1/2"/>
    <w:rsid w:val="001375CF"/>
    <w:pPr>
      <w:tabs>
        <w:tab w:val="left" w:pos="1200"/>
      </w:tabs>
      <w:spacing w:after="240" w:line="240" w:lineRule="atLeast"/>
    </w:pPr>
    <w:rPr>
      <w:rFonts w:ascii="Times New Roman" w:hAnsi="Times New Roman"/>
      <w:sz w:val="24"/>
    </w:rPr>
  </w:style>
  <w:style w:type="table" w:customStyle="1" w:styleId="TableGrid1">
    <w:name w:val="Table Grid1"/>
    <w:basedOn w:val="TableNormal"/>
    <w:next w:val="TableGrid"/>
    <w:uiPriority w:val="59"/>
    <w:rsid w:val="00407FF5"/>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192"/>
    <w:pPr>
      <w:spacing w:line="240" w:lineRule="atLeast"/>
    </w:pPr>
    <w:rPr>
      <w:rFonts w:ascii="Times New Roman" w:hAnsi="Times New Roman"/>
      <w:sz w:val="24"/>
    </w:rPr>
  </w:style>
  <w:style w:type="paragraph" w:styleId="Heading1">
    <w:name w:val="heading 1"/>
    <w:aliases w:val="H1-Sec.Head,H1"/>
    <w:basedOn w:val="Normal"/>
    <w:next w:val="P1-StandPara"/>
    <w:qFormat/>
    <w:rsid w:val="00591192"/>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591192"/>
    <w:pPr>
      <w:keepNext/>
      <w:tabs>
        <w:tab w:val="left" w:pos="1152"/>
      </w:tabs>
      <w:spacing w:after="240"/>
      <w:ind w:left="1152" w:hanging="1152"/>
      <w:outlineLvl w:val="1"/>
    </w:pPr>
    <w:rPr>
      <w:b/>
    </w:rPr>
  </w:style>
  <w:style w:type="paragraph" w:styleId="Heading3">
    <w:name w:val="heading 3"/>
    <w:aliases w:val="H3-Sec. Head"/>
    <w:basedOn w:val="Normal"/>
    <w:next w:val="P1-StandPara"/>
    <w:link w:val="Heading3Char"/>
    <w:qFormat/>
    <w:rsid w:val="00591192"/>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591192"/>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591192"/>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591192"/>
    <w:pPr>
      <w:keepNext/>
      <w:spacing w:before="240"/>
      <w:jc w:val="center"/>
      <w:outlineLvl w:val="5"/>
    </w:pPr>
    <w:rPr>
      <w:b/>
      <w:caps/>
    </w:rPr>
  </w:style>
  <w:style w:type="paragraph" w:styleId="Heading7">
    <w:name w:val="heading 7"/>
    <w:basedOn w:val="Normal"/>
    <w:next w:val="Normal"/>
    <w:qFormat/>
    <w:rsid w:val="0059119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591192"/>
    <w:pPr>
      <w:spacing w:line="240" w:lineRule="atLeast"/>
      <w:ind w:firstLine="1152"/>
      <w:jc w:val="both"/>
    </w:pPr>
    <w:rPr>
      <w:rFonts w:ascii="Times New Roman" w:hAnsi="Times New Roman"/>
      <w:sz w:val="24"/>
    </w:rPr>
  </w:style>
  <w:style w:type="paragraph" w:customStyle="1" w:styleId="N0-FlLftBullet">
    <w:name w:val="N0-Fl Lft Bullet"/>
    <w:basedOn w:val="Normal"/>
    <w:rsid w:val="00591192"/>
    <w:pPr>
      <w:tabs>
        <w:tab w:val="left" w:pos="576"/>
      </w:tabs>
      <w:spacing w:after="240"/>
      <w:ind w:left="576" w:hanging="576"/>
    </w:pPr>
  </w:style>
  <w:style w:type="paragraph" w:customStyle="1" w:styleId="N1-1stBullet">
    <w:name w:val="N1-1st Bullet"/>
    <w:basedOn w:val="Normal"/>
    <w:rsid w:val="00591192"/>
    <w:pPr>
      <w:numPr>
        <w:numId w:val="11"/>
      </w:numPr>
    </w:pPr>
  </w:style>
  <w:style w:type="paragraph" w:customStyle="1" w:styleId="N2-2ndBullet">
    <w:name w:val="N2-2nd Bullet"/>
    <w:basedOn w:val="Normal"/>
    <w:rsid w:val="00591192"/>
    <w:pPr>
      <w:numPr>
        <w:numId w:val="14"/>
      </w:numPr>
      <w:spacing w:after="240"/>
    </w:pPr>
  </w:style>
  <w:style w:type="paragraph" w:customStyle="1" w:styleId="N3-3rdBullet">
    <w:name w:val="N3-3rd Bullet"/>
    <w:basedOn w:val="Normal"/>
    <w:rsid w:val="00591192"/>
    <w:pPr>
      <w:numPr>
        <w:numId w:val="20"/>
      </w:numPr>
      <w:tabs>
        <w:tab w:val="clear" w:pos="1440"/>
        <w:tab w:val="left" w:pos="1714"/>
      </w:tabs>
      <w:ind w:left="1728" w:hanging="576"/>
    </w:pPr>
  </w:style>
  <w:style w:type="paragraph" w:customStyle="1" w:styleId="N4-4thBullet">
    <w:name w:val="N4-4th Bullet"/>
    <w:basedOn w:val="Normal"/>
    <w:rsid w:val="00591192"/>
    <w:pPr>
      <w:tabs>
        <w:tab w:val="left" w:pos="2880"/>
      </w:tabs>
      <w:spacing w:after="240"/>
      <w:ind w:left="2880" w:hanging="576"/>
    </w:pPr>
  </w:style>
  <w:style w:type="paragraph" w:customStyle="1" w:styleId="N5-5thBullet">
    <w:name w:val="N5-5th Bullet"/>
    <w:basedOn w:val="Normal"/>
    <w:rsid w:val="00591192"/>
    <w:pPr>
      <w:tabs>
        <w:tab w:val="left" w:pos="3456"/>
      </w:tabs>
      <w:spacing w:after="240"/>
      <w:ind w:left="3456" w:hanging="576"/>
    </w:pPr>
  </w:style>
  <w:style w:type="paragraph" w:customStyle="1" w:styleId="N6-DateInd">
    <w:name w:val="N6-Date Ind."/>
    <w:basedOn w:val="Normal"/>
    <w:rsid w:val="00591192"/>
    <w:pPr>
      <w:tabs>
        <w:tab w:val="left" w:pos="5400"/>
      </w:tabs>
      <w:ind w:left="5400"/>
    </w:pPr>
  </w:style>
  <w:style w:type="paragraph" w:customStyle="1" w:styleId="N7-3Block">
    <w:name w:val="N7-3&quot; Block"/>
    <w:basedOn w:val="Normal"/>
    <w:rsid w:val="00591192"/>
    <w:pPr>
      <w:tabs>
        <w:tab w:val="left" w:pos="1152"/>
      </w:tabs>
      <w:ind w:left="1152" w:right="1152"/>
    </w:pPr>
  </w:style>
  <w:style w:type="paragraph" w:styleId="FootnoteText">
    <w:name w:val="footnote text"/>
    <w:aliases w:val="F1"/>
    <w:semiHidden/>
    <w:rsid w:val="00591192"/>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591192"/>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591192"/>
    <w:pPr>
      <w:tabs>
        <w:tab w:val="left" w:pos="8640"/>
      </w:tabs>
      <w:spacing w:line="240" w:lineRule="atLeast"/>
      <w:jc w:val="both"/>
    </w:pPr>
    <w:rPr>
      <w:rFonts w:ascii="Times New Roman" w:hAnsi="Times New Roman"/>
      <w:sz w:val="24"/>
      <w:u w:val="words"/>
    </w:rPr>
  </w:style>
  <w:style w:type="paragraph" w:styleId="TOC1">
    <w:name w:val="toc 1"/>
    <w:rsid w:val="00591192"/>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591192"/>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591192"/>
    <w:pPr>
      <w:spacing w:after="240" w:line="240" w:lineRule="atLeast"/>
    </w:pPr>
    <w:rPr>
      <w:rFonts w:ascii="Times New Roman" w:hAnsi="Times New Roman"/>
      <w:sz w:val="24"/>
    </w:rPr>
  </w:style>
  <w:style w:type="paragraph" w:customStyle="1" w:styleId="C1-CtrBoldHd">
    <w:name w:val="C1-Ctr BoldHd"/>
    <w:rsid w:val="00591192"/>
    <w:pPr>
      <w:keepNext/>
      <w:spacing w:after="240" w:line="240" w:lineRule="atLeast"/>
      <w:jc w:val="center"/>
    </w:pPr>
    <w:rPr>
      <w:rFonts w:ascii="Times New Roman Bold" w:hAnsi="Times New Roman Bold"/>
      <w:b/>
      <w:sz w:val="24"/>
      <w:szCs w:val="24"/>
    </w:rPr>
  </w:style>
  <w:style w:type="paragraph" w:styleId="TOC3">
    <w:name w:val="toc 3"/>
    <w:rsid w:val="00591192"/>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591192"/>
    <w:pPr>
      <w:keepLines/>
      <w:spacing w:after="240" w:line="240" w:lineRule="atLeast"/>
      <w:jc w:val="center"/>
    </w:pPr>
    <w:rPr>
      <w:rFonts w:ascii="Times New Roman" w:hAnsi="Times New Roman"/>
      <w:sz w:val="24"/>
    </w:rPr>
  </w:style>
  <w:style w:type="paragraph" w:styleId="TOC4">
    <w:name w:val="toc 4"/>
    <w:rsid w:val="00591192"/>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591192"/>
    <w:rPr>
      <w:caps w:val="0"/>
    </w:rPr>
  </w:style>
  <w:style w:type="paragraph" w:customStyle="1" w:styleId="TT-TableTitle">
    <w:name w:val="TT-Table Title"/>
    <w:rsid w:val="00591192"/>
    <w:pPr>
      <w:tabs>
        <w:tab w:val="left" w:pos="1152"/>
      </w:tabs>
      <w:spacing w:line="240" w:lineRule="atLeast"/>
      <w:ind w:left="1152" w:hanging="1152"/>
    </w:pPr>
    <w:rPr>
      <w:rFonts w:ascii="Times New Roman" w:hAnsi="Times New Roman"/>
      <w:sz w:val="24"/>
    </w:rPr>
  </w:style>
  <w:style w:type="paragraph" w:customStyle="1" w:styleId="E1-Equation">
    <w:name w:val="E1-Equation"/>
    <w:rsid w:val="00591192"/>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591192"/>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591192"/>
    <w:pPr>
      <w:spacing w:line="240" w:lineRule="atLeast"/>
    </w:pPr>
    <w:rPr>
      <w:rFonts w:ascii="Times New Roman" w:hAnsi="Times New Roman"/>
      <w:sz w:val="24"/>
    </w:rPr>
  </w:style>
  <w:style w:type="paragraph" w:customStyle="1" w:styleId="SP-SglSpPara">
    <w:name w:val="SP-Sgl Sp Para"/>
    <w:rsid w:val="00591192"/>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591192"/>
    <w:pPr>
      <w:tabs>
        <w:tab w:val="clear" w:pos="4680"/>
        <w:tab w:val="clear" w:pos="9360"/>
        <w:tab w:val="right" w:pos="1152"/>
        <w:tab w:val="center" w:pos="1440"/>
        <w:tab w:val="left" w:pos="1728"/>
      </w:tabs>
      <w:ind w:left="1728" w:hanging="1728"/>
    </w:pPr>
  </w:style>
  <w:style w:type="paragraph" w:customStyle="1" w:styleId="Q1-BestFinQ">
    <w:name w:val="Q1-Best/Fin Q"/>
    <w:rsid w:val="00591192"/>
    <w:pPr>
      <w:tabs>
        <w:tab w:val="left" w:pos="1152"/>
      </w:tabs>
      <w:spacing w:line="240" w:lineRule="atLeast"/>
      <w:ind w:left="1152" w:hanging="1152"/>
      <w:jc w:val="both"/>
    </w:pPr>
    <w:rPr>
      <w:rFonts w:ascii="Times New Roman" w:hAnsi="Times New Roman"/>
      <w:b/>
      <w:sz w:val="24"/>
    </w:rPr>
  </w:style>
  <w:style w:type="paragraph" w:customStyle="1" w:styleId="Quick1">
    <w:name w:val="Quick 1."/>
    <w:basedOn w:val="Normal"/>
    <w:rsid w:val="00591192"/>
    <w:pPr>
      <w:widowControl w:val="0"/>
      <w:numPr>
        <w:numId w:val="21"/>
      </w:numPr>
      <w:spacing w:line="240" w:lineRule="auto"/>
      <w:ind w:left="1440" w:hanging="720"/>
    </w:pPr>
    <w:rPr>
      <w:snapToGrid w:val="0"/>
    </w:rPr>
  </w:style>
  <w:style w:type="paragraph" w:styleId="BodyText">
    <w:name w:val="Body Text"/>
    <w:basedOn w:val="Normal"/>
    <w:rsid w:val="00591192"/>
    <w:pPr>
      <w:keepLines/>
      <w:tabs>
        <w:tab w:val="left" w:pos="-970"/>
        <w:tab w:val="left" w:pos="-720"/>
        <w:tab w:val="left" w:pos="0"/>
        <w:tab w:val="left" w:pos="900"/>
        <w:tab w:val="left" w:pos="1530"/>
      </w:tabs>
      <w:spacing w:line="240" w:lineRule="auto"/>
      <w:jc w:val="both"/>
    </w:pPr>
    <w:rPr>
      <w:snapToGrid w:val="0"/>
    </w:rPr>
  </w:style>
  <w:style w:type="paragraph" w:styleId="TOC6">
    <w:name w:val="toc 6"/>
    <w:basedOn w:val="Normal"/>
    <w:next w:val="Normal"/>
    <w:autoRedefine/>
    <w:semiHidden/>
    <w:rsid w:val="00591192"/>
    <w:pPr>
      <w:tabs>
        <w:tab w:val="right" w:leader="dot" w:pos="9540"/>
      </w:tabs>
      <w:spacing w:before="240" w:line="240" w:lineRule="auto"/>
    </w:pPr>
    <w:rPr>
      <w:noProof/>
      <w:snapToGrid w:val="0"/>
    </w:rPr>
  </w:style>
  <w:style w:type="character" w:styleId="PageNumber">
    <w:name w:val="page number"/>
    <w:basedOn w:val="DefaultParagraphFont"/>
    <w:rsid w:val="00591192"/>
  </w:style>
  <w:style w:type="paragraph" w:styleId="Footer">
    <w:name w:val="footer"/>
    <w:basedOn w:val="Normal"/>
    <w:rsid w:val="00591192"/>
    <w:pPr>
      <w:widowControl w:val="0"/>
      <w:tabs>
        <w:tab w:val="center" w:pos="4320"/>
        <w:tab w:val="right" w:pos="8640"/>
      </w:tabs>
      <w:spacing w:line="240" w:lineRule="auto"/>
    </w:pPr>
    <w:rPr>
      <w:sz w:val="20"/>
    </w:rPr>
  </w:style>
  <w:style w:type="paragraph" w:styleId="BodyText2">
    <w:name w:val="Body Text 2"/>
    <w:basedOn w:val="Normal"/>
    <w:rsid w:val="00591192"/>
    <w:pPr>
      <w:tabs>
        <w:tab w:val="left" w:pos="-970"/>
        <w:tab w:val="left" w:pos="-720"/>
        <w:tab w:val="left" w:pos="0"/>
        <w:tab w:val="left" w:pos="900"/>
        <w:tab w:val="left" w:pos="1530"/>
      </w:tabs>
      <w:spacing w:line="240" w:lineRule="auto"/>
      <w:jc w:val="both"/>
    </w:pPr>
    <w:rPr>
      <w:b/>
      <w:snapToGrid w:val="0"/>
    </w:rPr>
  </w:style>
  <w:style w:type="character" w:styleId="Hyperlink">
    <w:name w:val="Hyperlink"/>
    <w:basedOn w:val="DefaultParagraphFont"/>
    <w:rsid w:val="00591192"/>
    <w:rPr>
      <w:color w:val="0000FF"/>
      <w:u w:val="single"/>
    </w:rPr>
  </w:style>
  <w:style w:type="table" w:styleId="TableGrid">
    <w:name w:val="Table Grid"/>
    <w:basedOn w:val="TableNormal"/>
    <w:uiPriority w:val="59"/>
    <w:rsid w:val="00591192"/>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591192"/>
    <w:pPr>
      <w:spacing w:before="100" w:beforeAutospacing="1" w:after="100" w:afterAutospacing="1"/>
    </w:pPr>
    <w:rPr>
      <w:rFonts w:ascii="Verdana" w:hAnsi="Verdana"/>
      <w:color w:val="000000"/>
      <w:szCs w:val="24"/>
    </w:rPr>
  </w:style>
  <w:style w:type="paragraph" w:customStyle="1" w:styleId="NormalInden">
    <w:name w:val="Normal Inden"/>
    <w:basedOn w:val="Normal"/>
    <w:rsid w:val="00591192"/>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591192"/>
    <w:rPr>
      <w:rFonts w:ascii="Times New Roman" w:hAnsi="Times New Roman"/>
      <w:sz w:val="22"/>
    </w:rPr>
  </w:style>
  <w:style w:type="character" w:customStyle="1" w:styleId="SL-FlLftSglChar">
    <w:name w:val="SL-Fl Lft Sgl Char"/>
    <w:basedOn w:val="DefaultParagraphFont"/>
    <w:link w:val="SL-FlLftSgl"/>
    <w:rsid w:val="00591192"/>
    <w:rPr>
      <w:rFonts w:ascii="Times New Roman" w:hAnsi="Times New Roman"/>
      <w:sz w:val="24"/>
      <w:lang w:val="en-US" w:eastAsia="en-US" w:bidi="ar-SA"/>
    </w:rPr>
  </w:style>
  <w:style w:type="paragraph" w:styleId="Header">
    <w:name w:val="header"/>
    <w:basedOn w:val="Normal"/>
    <w:rsid w:val="003F1359"/>
    <w:pPr>
      <w:tabs>
        <w:tab w:val="center" w:pos="4320"/>
        <w:tab w:val="right" w:pos="8640"/>
      </w:tabs>
    </w:pPr>
  </w:style>
  <w:style w:type="paragraph" w:styleId="BalloonText">
    <w:name w:val="Balloon Text"/>
    <w:basedOn w:val="Normal"/>
    <w:semiHidden/>
    <w:rsid w:val="002B0788"/>
    <w:rPr>
      <w:rFonts w:ascii="Tahoma" w:hAnsi="Tahoma" w:cs="Tahoma"/>
      <w:sz w:val="16"/>
      <w:szCs w:val="16"/>
    </w:rPr>
  </w:style>
  <w:style w:type="character" w:customStyle="1" w:styleId="Heading3Char">
    <w:name w:val="Heading 3 Char"/>
    <w:aliases w:val="H3-Sec. Head Char"/>
    <w:basedOn w:val="DefaultParagraphFont"/>
    <w:link w:val="Heading3"/>
    <w:rsid w:val="00223C53"/>
    <w:rPr>
      <w:rFonts w:ascii="Times New Roman" w:hAnsi="Times New Roman"/>
      <w:b/>
      <w:sz w:val="24"/>
    </w:rPr>
  </w:style>
  <w:style w:type="character" w:styleId="CommentReference">
    <w:name w:val="annotation reference"/>
    <w:basedOn w:val="DefaultParagraphFont"/>
    <w:uiPriority w:val="99"/>
    <w:semiHidden/>
    <w:unhideWhenUsed/>
    <w:rsid w:val="00BE5573"/>
    <w:rPr>
      <w:sz w:val="16"/>
      <w:szCs w:val="16"/>
    </w:rPr>
  </w:style>
  <w:style w:type="paragraph" w:styleId="CommentText">
    <w:name w:val="annotation text"/>
    <w:basedOn w:val="Normal"/>
    <w:link w:val="CommentTextChar"/>
    <w:uiPriority w:val="99"/>
    <w:semiHidden/>
    <w:unhideWhenUsed/>
    <w:rsid w:val="00BE5573"/>
    <w:pPr>
      <w:spacing w:line="240" w:lineRule="auto"/>
    </w:pPr>
    <w:rPr>
      <w:sz w:val="20"/>
    </w:rPr>
  </w:style>
  <w:style w:type="character" w:customStyle="1" w:styleId="CommentTextChar">
    <w:name w:val="Comment Text Char"/>
    <w:basedOn w:val="DefaultParagraphFont"/>
    <w:link w:val="CommentText"/>
    <w:uiPriority w:val="99"/>
    <w:semiHidden/>
    <w:rsid w:val="00BE557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5573"/>
    <w:rPr>
      <w:b/>
      <w:bCs/>
    </w:rPr>
  </w:style>
  <w:style w:type="character" w:customStyle="1" w:styleId="CommentSubjectChar">
    <w:name w:val="Comment Subject Char"/>
    <w:basedOn w:val="CommentTextChar"/>
    <w:link w:val="CommentSubject"/>
    <w:uiPriority w:val="99"/>
    <w:semiHidden/>
    <w:rsid w:val="00BE5573"/>
    <w:rPr>
      <w:rFonts w:ascii="Times New Roman" w:hAnsi="Times New Roman"/>
      <w:b/>
      <w:bCs/>
    </w:rPr>
  </w:style>
  <w:style w:type="paragraph" w:styleId="Revision">
    <w:name w:val="Revision"/>
    <w:hidden/>
    <w:uiPriority w:val="99"/>
    <w:semiHidden/>
    <w:rsid w:val="00BE5573"/>
    <w:rPr>
      <w:rFonts w:ascii="Times New Roman" w:hAnsi="Times New Roman"/>
      <w:sz w:val="24"/>
    </w:rPr>
  </w:style>
  <w:style w:type="character" w:styleId="FollowedHyperlink">
    <w:name w:val="FollowedHyperlink"/>
    <w:basedOn w:val="DefaultParagraphFont"/>
    <w:uiPriority w:val="99"/>
    <w:semiHidden/>
    <w:unhideWhenUsed/>
    <w:rsid w:val="001375CF"/>
    <w:rPr>
      <w:color w:val="800080" w:themeColor="followedHyperlink"/>
      <w:u w:val="single"/>
    </w:rPr>
  </w:style>
  <w:style w:type="paragraph" w:customStyle="1" w:styleId="L1-FlLSp12">
    <w:name w:val="L1-FlL Sp&amp;1/2"/>
    <w:rsid w:val="001375CF"/>
    <w:pPr>
      <w:tabs>
        <w:tab w:val="left" w:pos="1200"/>
      </w:tabs>
      <w:spacing w:after="240" w:line="240" w:lineRule="atLeast"/>
    </w:pPr>
    <w:rPr>
      <w:rFonts w:ascii="Times New Roman" w:hAnsi="Times New Roman"/>
      <w:sz w:val="24"/>
    </w:rPr>
  </w:style>
  <w:style w:type="table" w:customStyle="1" w:styleId="TableGrid1">
    <w:name w:val="Table Grid1"/>
    <w:basedOn w:val="TableNormal"/>
    <w:next w:val="TableGrid"/>
    <w:uiPriority w:val="59"/>
    <w:rsid w:val="00407FF5"/>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39329">
      <w:bodyDiv w:val="1"/>
      <w:marLeft w:val="0"/>
      <w:marRight w:val="0"/>
      <w:marTop w:val="0"/>
      <w:marBottom w:val="0"/>
      <w:divBdr>
        <w:top w:val="none" w:sz="0" w:space="0" w:color="auto"/>
        <w:left w:val="none" w:sz="0" w:space="0" w:color="auto"/>
        <w:bottom w:val="none" w:sz="0" w:space="0" w:color="auto"/>
        <w:right w:val="none" w:sz="0" w:space="0" w:color="auto"/>
      </w:divBdr>
    </w:div>
    <w:div w:id="162859038">
      <w:bodyDiv w:val="1"/>
      <w:marLeft w:val="0"/>
      <w:marRight w:val="0"/>
      <w:marTop w:val="0"/>
      <w:marBottom w:val="0"/>
      <w:divBdr>
        <w:top w:val="none" w:sz="0" w:space="0" w:color="auto"/>
        <w:left w:val="none" w:sz="0" w:space="0" w:color="auto"/>
        <w:bottom w:val="none" w:sz="0" w:space="0" w:color="auto"/>
        <w:right w:val="none" w:sz="0" w:space="0" w:color="auto"/>
      </w:divBdr>
    </w:div>
    <w:div w:id="180051136">
      <w:bodyDiv w:val="1"/>
      <w:marLeft w:val="0"/>
      <w:marRight w:val="0"/>
      <w:marTop w:val="0"/>
      <w:marBottom w:val="0"/>
      <w:divBdr>
        <w:top w:val="none" w:sz="0" w:space="0" w:color="auto"/>
        <w:left w:val="none" w:sz="0" w:space="0" w:color="auto"/>
        <w:bottom w:val="none" w:sz="0" w:space="0" w:color="auto"/>
        <w:right w:val="none" w:sz="0" w:space="0" w:color="auto"/>
      </w:divBdr>
    </w:div>
    <w:div w:id="431165228">
      <w:bodyDiv w:val="1"/>
      <w:marLeft w:val="0"/>
      <w:marRight w:val="0"/>
      <w:marTop w:val="0"/>
      <w:marBottom w:val="0"/>
      <w:divBdr>
        <w:top w:val="none" w:sz="0" w:space="0" w:color="auto"/>
        <w:left w:val="none" w:sz="0" w:space="0" w:color="auto"/>
        <w:bottom w:val="none" w:sz="0" w:space="0" w:color="auto"/>
        <w:right w:val="none" w:sz="0" w:space="0" w:color="auto"/>
      </w:divBdr>
    </w:div>
    <w:div w:id="653488015">
      <w:bodyDiv w:val="1"/>
      <w:marLeft w:val="0"/>
      <w:marRight w:val="0"/>
      <w:marTop w:val="0"/>
      <w:marBottom w:val="0"/>
      <w:divBdr>
        <w:top w:val="none" w:sz="0" w:space="0" w:color="auto"/>
        <w:left w:val="none" w:sz="0" w:space="0" w:color="auto"/>
        <w:bottom w:val="none" w:sz="0" w:space="0" w:color="auto"/>
        <w:right w:val="none" w:sz="0" w:space="0" w:color="auto"/>
      </w:divBdr>
    </w:div>
    <w:div w:id="1024670236">
      <w:bodyDiv w:val="1"/>
      <w:marLeft w:val="0"/>
      <w:marRight w:val="0"/>
      <w:marTop w:val="0"/>
      <w:marBottom w:val="0"/>
      <w:divBdr>
        <w:top w:val="none" w:sz="0" w:space="0" w:color="auto"/>
        <w:left w:val="none" w:sz="0" w:space="0" w:color="auto"/>
        <w:bottom w:val="none" w:sz="0" w:space="0" w:color="auto"/>
        <w:right w:val="none" w:sz="0" w:space="0" w:color="auto"/>
      </w:divBdr>
    </w:div>
    <w:div w:id="1325934777">
      <w:bodyDiv w:val="1"/>
      <w:marLeft w:val="0"/>
      <w:marRight w:val="0"/>
      <w:marTop w:val="0"/>
      <w:marBottom w:val="0"/>
      <w:divBdr>
        <w:top w:val="none" w:sz="0" w:space="0" w:color="auto"/>
        <w:left w:val="none" w:sz="0" w:space="0" w:color="auto"/>
        <w:bottom w:val="none" w:sz="0" w:space="0" w:color="auto"/>
        <w:right w:val="none" w:sz="0" w:space="0" w:color="auto"/>
      </w:divBdr>
    </w:div>
    <w:div w:id="1347753524">
      <w:bodyDiv w:val="1"/>
      <w:marLeft w:val="0"/>
      <w:marRight w:val="0"/>
      <w:marTop w:val="0"/>
      <w:marBottom w:val="0"/>
      <w:divBdr>
        <w:top w:val="none" w:sz="0" w:space="0" w:color="auto"/>
        <w:left w:val="none" w:sz="0" w:space="0" w:color="auto"/>
        <w:bottom w:val="none" w:sz="0" w:space="0" w:color="auto"/>
        <w:right w:val="none" w:sz="0" w:space="0" w:color="auto"/>
      </w:divBdr>
    </w:div>
    <w:div w:id="20413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ps.ahrq.gov/mepsweb/" TargetMode="External"/><Relationship Id="rId18" Type="http://schemas.openxmlformats.org/officeDocument/2006/relationships/hyperlink" Target="http://meps.ahrq.gov/mepsweb/survey_comp/standard_errors.jsp"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meps.ahrq.gov/mepsweb/data_stats/onsite_datacenter.jsp" TargetMode="External"/><Relationship Id="rId2" Type="http://schemas.openxmlformats.org/officeDocument/2006/relationships/numbering" Target="numbering.xml"/><Relationship Id="rId16" Type="http://schemas.openxmlformats.org/officeDocument/2006/relationships/hyperlink" Target="http://meps.ahrq.gov/mepsweb/survey_comp/survey_questionnaires.jsp"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eps.ahrq.gov/mepsweb/"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meps.ahrq.gov/mepsweb/data_stats/more_info_download_data_files.js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B88A-55BC-4F51-94F8-9E6433EC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5C3C75E2.dotm</Template>
  <TotalTime>47</TotalTime>
  <Pages>33</Pages>
  <Words>10834</Words>
  <Characters>60369</Characters>
  <Application>Microsoft Office Word</Application>
  <DocSecurity>0</DocSecurity>
  <Lines>503</Lines>
  <Paragraphs>142</Paragraphs>
  <ScaleCrop>false</ScaleCrop>
  <HeadingPairs>
    <vt:vector size="2" baseType="variant">
      <vt:variant>
        <vt:lpstr>Title</vt:lpstr>
      </vt:variant>
      <vt:variant>
        <vt:i4>1</vt:i4>
      </vt:variant>
    </vt:vector>
  </HeadingPairs>
  <TitlesOfParts>
    <vt:vector size="1" baseType="lpstr">
      <vt:lpstr>MEPS HC-168H</vt:lpstr>
    </vt:vector>
  </TitlesOfParts>
  <Company>Westat</Company>
  <LinksUpToDate>false</LinksUpToDate>
  <CharactersWithSpaces>71061</CharactersWithSpaces>
  <SharedDoc>false</SharedDoc>
  <HLinks>
    <vt:vector size="36" baseType="variant">
      <vt:variant>
        <vt:i4>4063305</vt:i4>
      </vt:variant>
      <vt:variant>
        <vt:i4>15</vt:i4>
      </vt:variant>
      <vt:variant>
        <vt:i4>0</vt:i4>
      </vt:variant>
      <vt:variant>
        <vt:i4>5</vt:i4>
      </vt:variant>
      <vt:variant>
        <vt:lpwstr>http://www.meps.ahrq.gov/data_stats/more_info_download_data_files.jsp</vt:lpwstr>
      </vt:variant>
      <vt:variant>
        <vt:lpwstr/>
      </vt:variant>
      <vt:variant>
        <vt:i4>1769543</vt:i4>
      </vt:variant>
      <vt:variant>
        <vt:i4>12</vt:i4>
      </vt:variant>
      <vt:variant>
        <vt:i4>0</vt:i4>
      </vt:variant>
      <vt:variant>
        <vt:i4>5</vt:i4>
      </vt:variant>
      <vt:variant>
        <vt:lpwstr>http://www.meps.ahrq.gov/survey_comp/standard_errors.jsp</vt:lpwstr>
      </vt:variant>
      <vt:variant>
        <vt:lpwstr/>
      </vt:variant>
      <vt:variant>
        <vt:i4>4128824</vt:i4>
      </vt:variant>
      <vt:variant>
        <vt:i4>9</vt:i4>
      </vt:variant>
      <vt:variant>
        <vt:i4>0</vt:i4>
      </vt:variant>
      <vt:variant>
        <vt:i4>5</vt:i4>
      </vt:variant>
      <vt:variant>
        <vt:lpwstr>http://www.meps.ahrq.gov/mepsweb/data_stats/onsite_datacenter.jsp</vt:lpwstr>
      </vt:variant>
      <vt:variant>
        <vt:lpwstr/>
      </vt:variant>
      <vt:variant>
        <vt:i4>7602218</vt:i4>
      </vt:variant>
      <vt:variant>
        <vt:i4>6</vt:i4>
      </vt:variant>
      <vt:variant>
        <vt:i4>0</vt:i4>
      </vt:variant>
      <vt:variant>
        <vt:i4>5</vt:i4>
      </vt:variant>
      <vt:variant>
        <vt:lpwstr>http://www.meps.ahrq.gov/survey_comp/survey_questionnaires.jsp</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HC-168H</dc:title>
  <dc:subject>2014 Home Health Visits Public Use File</dc:subject>
  <dc:creator>Agency for Healthcare Research and Quality</dc:creator>
  <cp:keywords>MEPS, Home Health Visits, Expenditures, Survey, Data, PUF</cp:keywords>
  <cp:lastModifiedBy>Camille Jasper</cp:lastModifiedBy>
  <cp:revision>30</cp:revision>
  <cp:lastPrinted>2016-05-18T16:38:00Z</cp:lastPrinted>
  <dcterms:created xsi:type="dcterms:W3CDTF">2016-05-03T19:20:00Z</dcterms:created>
  <dcterms:modified xsi:type="dcterms:W3CDTF">2016-06-02T18:29:00Z</dcterms:modified>
</cp:coreProperties>
</file>