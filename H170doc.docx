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0F3" w:rsidRPr="00132C2C" w:rsidRDefault="00B74B1A" w:rsidP="00B54EC8">
      <w:pPr>
        <w:pStyle w:val="C2-CtrSglSp"/>
        <w:spacing w:before="2760" w:after="0"/>
        <w:rPr>
          <w:b/>
          <w:sz w:val="36"/>
        </w:rPr>
      </w:pPr>
      <w:r w:rsidRPr="00B25C89">
        <w:rPr>
          <w:b/>
          <w:bCs/>
          <w:sz w:val="40"/>
          <w:szCs w:val="40"/>
        </w:rPr>
        <w:t>M</w:t>
      </w:r>
      <w:r w:rsidR="00C77B5C" w:rsidRPr="00B25C89">
        <w:rPr>
          <w:b/>
          <w:bCs/>
          <w:sz w:val="40"/>
          <w:szCs w:val="40"/>
        </w:rPr>
        <w:t>E</w:t>
      </w:r>
      <w:r w:rsidR="001B00F3" w:rsidRPr="00B25C89">
        <w:rPr>
          <w:b/>
          <w:bCs/>
          <w:sz w:val="40"/>
          <w:szCs w:val="40"/>
        </w:rPr>
        <w:t xml:space="preserve">PS </w:t>
      </w:r>
      <w:r w:rsidR="00875A2B" w:rsidRPr="00B25C89">
        <w:rPr>
          <w:b/>
          <w:bCs/>
          <w:sz w:val="40"/>
          <w:szCs w:val="40"/>
        </w:rPr>
        <w:t>HC-</w:t>
      </w:r>
      <w:r w:rsidR="00860EE5">
        <w:rPr>
          <w:b/>
          <w:bCs/>
          <w:sz w:val="40"/>
          <w:szCs w:val="40"/>
        </w:rPr>
        <w:t>170</w:t>
      </w:r>
      <w:r w:rsidR="001B00F3" w:rsidRPr="00B25C89">
        <w:rPr>
          <w:b/>
          <w:bCs/>
          <w:sz w:val="40"/>
          <w:szCs w:val="40"/>
        </w:rPr>
        <w:br/>
      </w:r>
      <w:r w:rsidR="008C6FF4" w:rsidRPr="00132C2C">
        <w:rPr>
          <w:b/>
          <w:sz w:val="40"/>
          <w:szCs w:val="40"/>
        </w:rPr>
        <w:t>201</w:t>
      </w:r>
      <w:r w:rsidR="00840B89">
        <w:rPr>
          <w:b/>
          <w:sz w:val="40"/>
          <w:szCs w:val="40"/>
        </w:rPr>
        <w:t>4</w:t>
      </w:r>
      <w:r w:rsidR="00571B57" w:rsidRPr="00132C2C">
        <w:rPr>
          <w:b/>
          <w:sz w:val="40"/>
          <w:szCs w:val="40"/>
        </w:rPr>
        <w:t xml:space="preserve"> Medical Cond</w:t>
      </w:r>
      <w:r w:rsidR="002841BB" w:rsidRPr="00132C2C">
        <w:rPr>
          <w:b/>
          <w:sz w:val="40"/>
          <w:szCs w:val="40"/>
        </w:rPr>
        <w:t>i</w:t>
      </w:r>
      <w:r w:rsidR="001B00F3" w:rsidRPr="00132C2C">
        <w:rPr>
          <w:b/>
          <w:sz w:val="40"/>
          <w:szCs w:val="40"/>
        </w:rPr>
        <w:t>tions</w:t>
      </w:r>
    </w:p>
    <w:p w:rsidR="001B00F3" w:rsidRPr="00132C2C" w:rsidRDefault="00400D55" w:rsidP="00B54EC8">
      <w:pPr>
        <w:pStyle w:val="C2-CtrSglSp"/>
        <w:spacing w:before="240" w:after="0"/>
        <w:rPr>
          <w:b/>
          <w:sz w:val="40"/>
          <w:szCs w:val="40"/>
        </w:rPr>
      </w:pPr>
      <w:r w:rsidRPr="00132C2C">
        <w:rPr>
          <w:b/>
          <w:sz w:val="40"/>
          <w:szCs w:val="40"/>
        </w:rPr>
        <w:t>September</w:t>
      </w:r>
      <w:r w:rsidR="00DD4C17" w:rsidRPr="00132C2C">
        <w:rPr>
          <w:b/>
          <w:sz w:val="40"/>
          <w:szCs w:val="40"/>
        </w:rPr>
        <w:t xml:space="preserve"> </w:t>
      </w:r>
      <w:r w:rsidR="00914CBB" w:rsidRPr="00132C2C">
        <w:rPr>
          <w:b/>
          <w:sz w:val="40"/>
          <w:szCs w:val="40"/>
        </w:rPr>
        <w:t>201</w:t>
      </w:r>
      <w:r w:rsidR="00840B89">
        <w:rPr>
          <w:b/>
          <w:sz w:val="40"/>
          <w:szCs w:val="40"/>
        </w:rPr>
        <w:t>6</w:t>
      </w:r>
    </w:p>
    <w:p w:rsidR="00E32551" w:rsidRPr="00657FDB" w:rsidRDefault="00E32551" w:rsidP="00B54EC8">
      <w:pPr>
        <w:pStyle w:val="C2-CtrSglSp"/>
        <w:spacing w:before="240" w:after="0"/>
        <w:rPr>
          <w:b/>
          <w:sz w:val="36"/>
        </w:rPr>
      </w:pPr>
    </w:p>
    <w:p w:rsidR="001B00F3" w:rsidRPr="00946A97" w:rsidRDefault="001B00F3" w:rsidP="00B54EC8">
      <w:pPr>
        <w:pStyle w:val="C2-CtrSglSp"/>
        <w:spacing w:before="5520" w:after="0"/>
        <w:rPr>
          <w:b/>
        </w:rPr>
      </w:pPr>
      <w:r w:rsidRPr="00946A97">
        <w:rPr>
          <w:b/>
        </w:rPr>
        <w:t>Agency for Healthcare Research and Quality</w:t>
      </w:r>
    </w:p>
    <w:p w:rsidR="001B00F3" w:rsidRPr="00657FDB" w:rsidRDefault="001B00F3" w:rsidP="00B54EC8">
      <w:pPr>
        <w:pStyle w:val="C2-CtrSglSp"/>
        <w:spacing w:after="0"/>
        <w:rPr>
          <w:b/>
        </w:rPr>
      </w:pPr>
      <w:r w:rsidRPr="00657FDB">
        <w:rPr>
          <w:b/>
        </w:rPr>
        <w:t>Center for Financing, Access</w:t>
      </w:r>
      <w:r w:rsidR="00E61BA3">
        <w:rPr>
          <w:b/>
        </w:rPr>
        <w:t>,</w:t>
      </w:r>
      <w:r w:rsidRPr="00657FDB">
        <w:rPr>
          <w:b/>
        </w:rPr>
        <w:t xml:space="preserve"> and Cost Trends</w:t>
      </w:r>
    </w:p>
    <w:p w:rsidR="001B00F3" w:rsidRPr="00657FDB" w:rsidRDefault="00840B89" w:rsidP="00B54EC8">
      <w:pPr>
        <w:pStyle w:val="C2-CtrSglSp"/>
        <w:spacing w:after="0"/>
        <w:rPr>
          <w:b/>
        </w:rPr>
      </w:pPr>
      <w:r>
        <w:rPr>
          <w:b/>
        </w:rPr>
        <w:t>5600 Fishers Lane</w:t>
      </w:r>
    </w:p>
    <w:p w:rsidR="001B00F3" w:rsidRPr="00657FDB" w:rsidRDefault="001B00F3" w:rsidP="00B54EC8">
      <w:pPr>
        <w:pStyle w:val="C2-CtrSglSp"/>
        <w:spacing w:after="0"/>
        <w:rPr>
          <w:b/>
        </w:rPr>
      </w:pPr>
      <w:r w:rsidRPr="00657FDB">
        <w:rPr>
          <w:b/>
        </w:rPr>
        <w:t>Rockville, MD 2085</w:t>
      </w:r>
      <w:r w:rsidR="0019006E">
        <w:rPr>
          <w:b/>
        </w:rPr>
        <w:t>7</w:t>
      </w:r>
    </w:p>
    <w:p w:rsidR="001B00F3" w:rsidRPr="00657FDB" w:rsidRDefault="001B00F3" w:rsidP="00B54EC8">
      <w:pPr>
        <w:pStyle w:val="C2-CtrSglSp"/>
        <w:spacing w:after="0"/>
        <w:rPr>
          <w:b/>
        </w:rPr>
      </w:pPr>
      <w:r w:rsidRPr="00657FDB">
        <w:rPr>
          <w:b/>
        </w:rPr>
        <w:t>(301) 427-1406</w:t>
      </w:r>
    </w:p>
    <w:p w:rsidR="001B00F3" w:rsidRDefault="001B00F3" w:rsidP="00B54EC8">
      <w:pPr>
        <w:jc w:val="center"/>
        <w:rPr>
          <w:b/>
          <w:bCs/>
          <w:sz w:val="28"/>
          <w:szCs w:val="28"/>
        </w:rPr>
        <w:sectPr w:rsidR="001B00F3">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576" w:gutter="0"/>
          <w:cols w:space="720"/>
          <w:noEndnote/>
        </w:sectPr>
      </w:pPr>
    </w:p>
    <w:p w:rsidR="001B00F3" w:rsidRDefault="001B00F3" w:rsidP="00B54EC8">
      <w:pPr>
        <w:pStyle w:val="C1-CtrBoldHd"/>
      </w:pPr>
      <w:bookmarkStart w:id="0" w:name="_Toc214435804"/>
      <w:bookmarkStart w:id="1" w:name="_Toc214436153"/>
      <w:r>
        <w:lastRenderedPageBreak/>
        <w:t>Table of Contents</w:t>
      </w:r>
      <w:bookmarkEnd w:id="0"/>
      <w:bookmarkEnd w:id="1"/>
    </w:p>
    <w:p w:rsidR="001B00F3" w:rsidRPr="003B7919" w:rsidRDefault="001B00F3" w:rsidP="00B54EC8">
      <w:pPr>
        <w:pStyle w:val="TOC1"/>
        <w:rPr>
          <w:caps w:val="0"/>
        </w:rPr>
      </w:pPr>
      <w:r w:rsidRPr="003B7919">
        <w:rPr>
          <w:caps w:val="0"/>
        </w:rPr>
        <w:t>A</w:t>
      </w:r>
      <w:r w:rsidRPr="003B7919">
        <w:rPr>
          <w:caps w:val="0"/>
        </w:rPr>
        <w:tab/>
        <w:t>Data Use Agreement</w:t>
      </w:r>
      <w:r w:rsidRPr="003B7919">
        <w:rPr>
          <w:caps w:val="0"/>
          <w:webHidden/>
        </w:rPr>
        <w:tab/>
      </w:r>
      <w:r w:rsidRPr="003B7919">
        <w:rPr>
          <w:caps w:val="0"/>
          <w:webHidden/>
        </w:rPr>
        <w:tab/>
        <w:t>A-1</w:t>
      </w:r>
    </w:p>
    <w:p w:rsidR="001B00F3" w:rsidRPr="003B7919" w:rsidRDefault="001B00F3" w:rsidP="00B54EC8">
      <w:pPr>
        <w:pStyle w:val="TOC1"/>
        <w:spacing w:before="240" w:after="240"/>
        <w:rPr>
          <w:caps w:val="0"/>
        </w:rPr>
      </w:pPr>
      <w:r w:rsidRPr="003B7919">
        <w:rPr>
          <w:caps w:val="0"/>
        </w:rPr>
        <w:t>B</w:t>
      </w:r>
      <w:r w:rsidRPr="003B7919">
        <w:rPr>
          <w:caps w:val="0"/>
        </w:rPr>
        <w:tab/>
        <w:t>Background</w:t>
      </w:r>
      <w:r w:rsidRPr="003B7919">
        <w:rPr>
          <w:caps w:val="0"/>
          <w:webHidden/>
        </w:rPr>
        <w:tab/>
      </w:r>
      <w:r w:rsidRPr="003B7919">
        <w:rPr>
          <w:caps w:val="0"/>
          <w:webHidden/>
        </w:rPr>
        <w:tab/>
        <w:t>B-1</w:t>
      </w:r>
    </w:p>
    <w:p w:rsidR="001B00F3" w:rsidRPr="003B7919" w:rsidRDefault="001B00F3" w:rsidP="00B54EC8">
      <w:pPr>
        <w:pStyle w:val="TOC2"/>
      </w:pPr>
      <w:r w:rsidRPr="003B7919">
        <w:t>1.0</w:t>
      </w:r>
      <w:r w:rsidRPr="003B7919">
        <w:tab/>
        <w:t>Household Component</w:t>
      </w:r>
      <w:r w:rsidRPr="003B7919">
        <w:rPr>
          <w:webHidden/>
        </w:rPr>
        <w:tab/>
      </w:r>
      <w:r w:rsidRPr="003B7919">
        <w:rPr>
          <w:webHidden/>
        </w:rPr>
        <w:tab/>
        <w:t>B-1</w:t>
      </w:r>
    </w:p>
    <w:p w:rsidR="001B00F3" w:rsidRPr="003B7919" w:rsidRDefault="001B00F3" w:rsidP="00B54EC8">
      <w:pPr>
        <w:pStyle w:val="TOC2"/>
      </w:pPr>
      <w:r w:rsidRPr="003B7919">
        <w:t>2.0</w:t>
      </w:r>
      <w:r w:rsidRPr="003B7919">
        <w:tab/>
        <w:t>Medical Provider Component</w:t>
      </w:r>
      <w:r w:rsidRPr="003B7919">
        <w:rPr>
          <w:webHidden/>
        </w:rPr>
        <w:tab/>
      </w:r>
      <w:r w:rsidRPr="003B7919">
        <w:rPr>
          <w:webHidden/>
        </w:rPr>
        <w:tab/>
        <w:t>B-1</w:t>
      </w:r>
    </w:p>
    <w:p w:rsidR="001B00F3" w:rsidRPr="003B7919" w:rsidRDefault="001B00F3" w:rsidP="00B54EC8">
      <w:pPr>
        <w:pStyle w:val="TOC2"/>
      </w:pPr>
      <w:r w:rsidRPr="003B7919">
        <w:t>3.0</w:t>
      </w:r>
      <w:r w:rsidRPr="003B7919">
        <w:tab/>
        <w:t>Survey Management and Data Collection</w:t>
      </w:r>
      <w:r w:rsidR="00525E61" w:rsidRPr="003B7919">
        <w:rPr>
          <w:webHidden/>
        </w:rPr>
        <w:tab/>
      </w:r>
      <w:r w:rsidR="00525E61" w:rsidRPr="003B7919">
        <w:rPr>
          <w:webHidden/>
        </w:rPr>
        <w:tab/>
        <w:t>B-2</w:t>
      </w:r>
    </w:p>
    <w:p w:rsidR="001B00F3" w:rsidRPr="003B7919" w:rsidRDefault="001B00F3" w:rsidP="00B54EC8">
      <w:pPr>
        <w:pStyle w:val="TOC1"/>
        <w:spacing w:before="240" w:after="240"/>
        <w:rPr>
          <w:caps w:val="0"/>
        </w:rPr>
      </w:pPr>
      <w:r w:rsidRPr="003B7919">
        <w:rPr>
          <w:caps w:val="0"/>
        </w:rPr>
        <w:t>C</w:t>
      </w:r>
      <w:r w:rsidRPr="003B7919">
        <w:rPr>
          <w:caps w:val="0"/>
        </w:rPr>
        <w:tab/>
        <w:t>Technical and Programming Information</w:t>
      </w:r>
      <w:r w:rsidRPr="003B7919">
        <w:rPr>
          <w:caps w:val="0"/>
          <w:webHidden/>
        </w:rPr>
        <w:tab/>
      </w:r>
      <w:r w:rsidRPr="003B7919">
        <w:rPr>
          <w:caps w:val="0"/>
          <w:webHidden/>
        </w:rPr>
        <w:tab/>
        <w:t>C-1</w:t>
      </w:r>
    </w:p>
    <w:p w:rsidR="001B00F3" w:rsidRDefault="001B00F3" w:rsidP="00B54EC8">
      <w:pPr>
        <w:pStyle w:val="TOC2"/>
      </w:pPr>
      <w:r>
        <w:t>1.0</w:t>
      </w:r>
      <w:r>
        <w:tab/>
        <w:t>General Information</w:t>
      </w:r>
      <w:r>
        <w:rPr>
          <w:webHidden/>
        </w:rPr>
        <w:tab/>
      </w:r>
      <w:r>
        <w:rPr>
          <w:webHidden/>
        </w:rPr>
        <w:tab/>
        <w:t>C-1</w:t>
      </w:r>
    </w:p>
    <w:p w:rsidR="001B00F3" w:rsidRDefault="001B00F3" w:rsidP="00B54EC8">
      <w:pPr>
        <w:pStyle w:val="TOC2"/>
        <w:spacing w:after="240"/>
      </w:pPr>
      <w:r>
        <w:t>2.0</w:t>
      </w:r>
      <w:r>
        <w:tab/>
        <w:t>Data File Information</w:t>
      </w:r>
      <w:r>
        <w:rPr>
          <w:webHidden/>
        </w:rPr>
        <w:tab/>
      </w:r>
      <w:r>
        <w:rPr>
          <w:webHidden/>
        </w:rPr>
        <w:tab/>
        <w:t>C-1</w:t>
      </w:r>
    </w:p>
    <w:p w:rsidR="001B00F3" w:rsidRDefault="001B00F3" w:rsidP="00B54EC8">
      <w:pPr>
        <w:pStyle w:val="TOC3"/>
      </w:pPr>
      <w:r>
        <w:t>2.1</w:t>
      </w:r>
      <w:r>
        <w:tab/>
        <w:t>Codebook Structure</w:t>
      </w:r>
      <w:r w:rsidR="00A118B3">
        <w:rPr>
          <w:webHidden/>
        </w:rPr>
        <w:tab/>
      </w:r>
      <w:r w:rsidR="00A118B3">
        <w:rPr>
          <w:webHidden/>
        </w:rPr>
        <w:tab/>
        <w:t>C-</w:t>
      </w:r>
      <w:r w:rsidR="002D3830">
        <w:rPr>
          <w:webHidden/>
        </w:rPr>
        <w:t>2</w:t>
      </w:r>
    </w:p>
    <w:p w:rsidR="001B00F3" w:rsidRDefault="001B00F3" w:rsidP="00B54EC8">
      <w:pPr>
        <w:pStyle w:val="TOC3"/>
      </w:pPr>
      <w:r>
        <w:t>2.2</w:t>
      </w:r>
      <w:r>
        <w:tab/>
        <w:t>Reserved Codes</w:t>
      </w:r>
      <w:r>
        <w:rPr>
          <w:webHidden/>
        </w:rPr>
        <w:tab/>
      </w:r>
      <w:r>
        <w:rPr>
          <w:webHidden/>
        </w:rPr>
        <w:tab/>
        <w:t>C-3</w:t>
      </w:r>
    </w:p>
    <w:p w:rsidR="001B00F3" w:rsidRDefault="001B00F3" w:rsidP="00B54EC8">
      <w:pPr>
        <w:pStyle w:val="TOC3"/>
      </w:pPr>
      <w:r>
        <w:t>2.3</w:t>
      </w:r>
      <w:r>
        <w:tab/>
        <w:t>Codebook Format</w:t>
      </w:r>
      <w:r>
        <w:rPr>
          <w:webHidden/>
        </w:rPr>
        <w:tab/>
      </w:r>
      <w:r>
        <w:rPr>
          <w:webHidden/>
        </w:rPr>
        <w:tab/>
        <w:t>C-3</w:t>
      </w:r>
    </w:p>
    <w:p w:rsidR="001B00F3" w:rsidRDefault="001B00F3" w:rsidP="00B54EC8">
      <w:pPr>
        <w:pStyle w:val="TOC3"/>
      </w:pPr>
      <w:r>
        <w:t>2.4</w:t>
      </w:r>
      <w:r>
        <w:tab/>
        <w:t>Variable Naming</w:t>
      </w:r>
      <w:r w:rsidR="00990A47">
        <w:rPr>
          <w:webHidden/>
        </w:rPr>
        <w:tab/>
      </w:r>
      <w:r w:rsidR="00990A47">
        <w:rPr>
          <w:webHidden/>
        </w:rPr>
        <w:tab/>
        <w:t>C-</w:t>
      </w:r>
      <w:r w:rsidR="00BF6806">
        <w:rPr>
          <w:webHidden/>
        </w:rPr>
        <w:t>3</w:t>
      </w:r>
    </w:p>
    <w:p w:rsidR="001B00F3" w:rsidRDefault="001B00F3" w:rsidP="00B54EC8">
      <w:pPr>
        <w:pStyle w:val="TOC3"/>
      </w:pPr>
      <w:r>
        <w:t>2.5</w:t>
      </w:r>
      <w:r>
        <w:tab/>
        <w:t>File Contents</w:t>
      </w:r>
      <w:r>
        <w:rPr>
          <w:webHidden/>
        </w:rPr>
        <w:tab/>
      </w:r>
      <w:r>
        <w:rPr>
          <w:webHidden/>
        </w:rPr>
        <w:tab/>
        <w:t>C-4</w:t>
      </w:r>
    </w:p>
    <w:p w:rsidR="001B00F3" w:rsidRPr="003B7919" w:rsidRDefault="001B00F3" w:rsidP="00B54EC8">
      <w:pPr>
        <w:pStyle w:val="TOC4"/>
        <w:spacing w:before="240"/>
      </w:pPr>
      <w:r>
        <w:t>2.5.1</w:t>
      </w:r>
      <w:r>
        <w:tab/>
        <w:t>Identifier Variables (</w:t>
      </w:r>
      <w:r w:rsidRPr="003B7919">
        <w:t>DUID-CONDRN)</w:t>
      </w:r>
      <w:r w:rsidRPr="003B7919">
        <w:rPr>
          <w:webHidden/>
        </w:rPr>
        <w:tab/>
      </w:r>
      <w:r w:rsidRPr="003B7919">
        <w:rPr>
          <w:webHidden/>
        </w:rPr>
        <w:tab/>
        <w:t>C-4</w:t>
      </w:r>
    </w:p>
    <w:p w:rsidR="001B00F3" w:rsidRDefault="001B00F3" w:rsidP="00B54EC8">
      <w:pPr>
        <w:pStyle w:val="TOC4"/>
        <w:spacing w:after="240"/>
      </w:pPr>
      <w:r w:rsidRPr="003B7919">
        <w:t>2.5.2</w:t>
      </w:r>
      <w:r w:rsidRPr="003B7919">
        <w:tab/>
        <w:t xml:space="preserve">Medical Condition Variables </w:t>
      </w:r>
      <w:r w:rsidRPr="003B7919">
        <w:br/>
      </w:r>
      <w:r w:rsidR="002E7203" w:rsidRPr="003B7919">
        <w:t>(</w:t>
      </w:r>
      <w:r w:rsidR="008C259A" w:rsidRPr="003B7919">
        <w:t>AGEDIAG-</w:t>
      </w:r>
      <w:r w:rsidRPr="003B7919">
        <w:t>CCCODEX)</w:t>
      </w:r>
      <w:r w:rsidR="00A11B9A" w:rsidRPr="003B7919">
        <w:rPr>
          <w:webHidden/>
        </w:rPr>
        <w:tab/>
      </w:r>
      <w:r w:rsidR="00A11B9A">
        <w:rPr>
          <w:webHidden/>
        </w:rPr>
        <w:tab/>
        <w:t>C-</w:t>
      </w:r>
      <w:r w:rsidR="00BF6806">
        <w:rPr>
          <w:webHidden/>
        </w:rPr>
        <w:t>4</w:t>
      </w:r>
    </w:p>
    <w:p w:rsidR="001B00F3" w:rsidRPr="00EB098F" w:rsidRDefault="001B00F3" w:rsidP="00B54EC8">
      <w:pPr>
        <w:pStyle w:val="TOC4"/>
        <w:ind w:left="4752"/>
      </w:pPr>
      <w:r>
        <w:t>2.5.2.1</w:t>
      </w:r>
      <w:r>
        <w:tab/>
        <w:t>Priority Conditions and Injuries</w:t>
      </w:r>
      <w:r w:rsidR="00A11B9A">
        <w:rPr>
          <w:webHidden/>
        </w:rPr>
        <w:tab/>
      </w:r>
      <w:r w:rsidR="00A11B9A">
        <w:rPr>
          <w:webHidden/>
        </w:rPr>
        <w:tab/>
        <w:t>C-</w:t>
      </w:r>
      <w:r w:rsidR="00EF3730">
        <w:rPr>
          <w:webHidden/>
        </w:rPr>
        <w:t>4</w:t>
      </w:r>
    </w:p>
    <w:p w:rsidR="001B00F3" w:rsidRPr="00EB098F" w:rsidRDefault="001B00F3" w:rsidP="00B54EC8">
      <w:pPr>
        <w:pStyle w:val="TOC4"/>
        <w:ind w:left="4752"/>
      </w:pPr>
      <w:r>
        <w:t>2.5.2.2</w:t>
      </w:r>
      <w:r>
        <w:tab/>
      </w:r>
      <w:r w:rsidR="00A11B9A">
        <w:t xml:space="preserve">Age </w:t>
      </w:r>
      <w:r>
        <w:t>Priority Condition Began</w:t>
      </w:r>
      <w:r>
        <w:rPr>
          <w:webHidden/>
        </w:rPr>
        <w:tab/>
      </w:r>
      <w:r>
        <w:rPr>
          <w:webHidden/>
        </w:rPr>
        <w:tab/>
        <w:t>C-5</w:t>
      </w:r>
    </w:p>
    <w:p w:rsidR="001B00F3" w:rsidRPr="00EB098F" w:rsidRDefault="001B00F3" w:rsidP="00B54EC8">
      <w:pPr>
        <w:pStyle w:val="TOC4"/>
        <w:ind w:left="4752"/>
      </w:pPr>
      <w:r>
        <w:t>2.5.2.3</w:t>
      </w:r>
      <w:r>
        <w:tab/>
      </w:r>
      <w:r w:rsidR="004A086A">
        <w:t>Follow-up</w:t>
      </w:r>
      <w:r>
        <w:t xml:space="preserve"> Questions for </w:t>
      </w:r>
      <w:r>
        <w:br/>
      </w:r>
      <w:r w:rsidR="00C56626">
        <w:t xml:space="preserve">Injuries and </w:t>
      </w:r>
      <w:r>
        <w:t>Priority Conditions</w:t>
      </w:r>
      <w:r w:rsidR="00794D92">
        <w:rPr>
          <w:webHidden/>
        </w:rPr>
        <w:tab/>
      </w:r>
      <w:r w:rsidR="00794D92">
        <w:rPr>
          <w:webHidden/>
        </w:rPr>
        <w:tab/>
        <w:t>C-</w:t>
      </w:r>
      <w:r w:rsidR="00BF6806">
        <w:rPr>
          <w:webHidden/>
        </w:rPr>
        <w:t>5</w:t>
      </w:r>
    </w:p>
    <w:p w:rsidR="001B00F3" w:rsidRPr="00EB098F" w:rsidRDefault="001B00F3" w:rsidP="00591E4D">
      <w:pPr>
        <w:pStyle w:val="TOC4"/>
        <w:ind w:left="4752"/>
      </w:pPr>
      <w:r>
        <w:t>2.5.2.4</w:t>
      </w:r>
      <w:r>
        <w:tab/>
      </w:r>
      <w:r w:rsidR="00F05ACF">
        <w:t xml:space="preserve">Sources for Conditions on </w:t>
      </w:r>
      <w:r>
        <w:t xml:space="preserve">the MEPS </w:t>
      </w:r>
      <w:r>
        <w:br/>
        <w:t>Conditions File</w:t>
      </w:r>
      <w:r w:rsidR="00794D92">
        <w:rPr>
          <w:webHidden/>
        </w:rPr>
        <w:tab/>
      </w:r>
      <w:r w:rsidR="00794D92">
        <w:rPr>
          <w:webHidden/>
        </w:rPr>
        <w:tab/>
        <w:t>C-</w:t>
      </w:r>
      <w:r w:rsidR="00BF6806">
        <w:rPr>
          <w:webHidden/>
        </w:rPr>
        <w:t>5</w:t>
      </w:r>
    </w:p>
    <w:p w:rsidR="001B00F3" w:rsidRPr="00EB098F" w:rsidRDefault="001B00F3" w:rsidP="00591E4D">
      <w:pPr>
        <w:pStyle w:val="TOC4"/>
        <w:ind w:left="4752"/>
      </w:pPr>
      <w:r>
        <w:t>2.5.2.5</w:t>
      </w:r>
      <w:r>
        <w:tab/>
        <w:t xml:space="preserve">Treatment of Data from Rounds </w:t>
      </w:r>
      <w:r>
        <w:br/>
        <w:t xml:space="preserve">Not Occurring in </w:t>
      </w:r>
      <w:r w:rsidR="008C6FF4">
        <w:t>20</w:t>
      </w:r>
      <w:r w:rsidR="003D0C90">
        <w:t>14</w:t>
      </w:r>
      <w:r w:rsidR="00794D92">
        <w:rPr>
          <w:webHidden/>
        </w:rPr>
        <w:tab/>
      </w:r>
      <w:r w:rsidR="00794D92">
        <w:rPr>
          <w:webHidden/>
        </w:rPr>
        <w:tab/>
        <w:t>C-</w:t>
      </w:r>
      <w:r w:rsidR="002D3830">
        <w:rPr>
          <w:webHidden/>
        </w:rPr>
        <w:t>5</w:t>
      </w:r>
    </w:p>
    <w:p w:rsidR="001B00F3" w:rsidRPr="00EB098F" w:rsidRDefault="001B00F3" w:rsidP="00B54EC8">
      <w:pPr>
        <w:pStyle w:val="TOC4"/>
        <w:ind w:left="4752"/>
      </w:pPr>
      <w:r>
        <w:t>2.5.2.6</w:t>
      </w:r>
      <w:r>
        <w:tab/>
        <w:t xml:space="preserve">Rounds in Which Conditions </w:t>
      </w:r>
      <w:r>
        <w:br/>
        <w:t xml:space="preserve">Were Reported/Selected </w:t>
      </w:r>
      <w:r>
        <w:br/>
        <w:t>(</w:t>
      </w:r>
      <w:r w:rsidRPr="003B7919">
        <w:t>CRND1 – CRND5)</w:t>
      </w:r>
      <w:r w:rsidR="00794D92">
        <w:rPr>
          <w:webHidden/>
        </w:rPr>
        <w:tab/>
      </w:r>
      <w:r w:rsidR="00794D92">
        <w:rPr>
          <w:webHidden/>
        </w:rPr>
        <w:tab/>
        <w:t>C-</w:t>
      </w:r>
      <w:r w:rsidR="00BF6806">
        <w:rPr>
          <w:webHidden/>
        </w:rPr>
        <w:t>6</w:t>
      </w:r>
    </w:p>
    <w:p w:rsidR="001B00F3" w:rsidRDefault="001B00F3" w:rsidP="006B0D27">
      <w:pPr>
        <w:pStyle w:val="TOC4"/>
        <w:ind w:left="4752"/>
      </w:pPr>
      <w:r>
        <w:t>2.5.2.7</w:t>
      </w:r>
      <w:r>
        <w:tab/>
        <w:t>Disability Flag Variables</w:t>
      </w:r>
      <w:r w:rsidR="00794D92">
        <w:rPr>
          <w:webHidden/>
        </w:rPr>
        <w:tab/>
      </w:r>
      <w:r w:rsidR="00794D92">
        <w:rPr>
          <w:webHidden/>
        </w:rPr>
        <w:tab/>
        <w:t>C-</w:t>
      </w:r>
      <w:r w:rsidR="00EF3730">
        <w:rPr>
          <w:webHidden/>
        </w:rPr>
        <w:t>6</w:t>
      </w:r>
    </w:p>
    <w:p w:rsidR="001B00F3" w:rsidRPr="00EB098F" w:rsidRDefault="001B00F3" w:rsidP="00B54EC8">
      <w:pPr>
        <w:pStyle w:val="TOC4"/>
        <w:ind w:left="4752"/>
      </w:pPr>
      <w:r>
        <w:t>2.5.2.8</w:t>
      </w:r>
      <w:r>
        <w:tab/>
        <w:t>Diagnosis</w:t>
      </w:r>
      <w:r w:rsidR="00C551E4">
        <w:t>,</w:t>
      </w:r>
      <w:r>
        <w:t xml:space="preserve"> Condition</w:t>
      </w:r>
      <w:r w:rsidR="00C551E4">
        <w:t>,</w:t>
      </w:r>
      <w:r>
        <w:t xml:space="preserve"> and </w:t>
      </w:r>
      <w:r>
        <w:br/>
        <w:t>Procedure Codes</w:t>
      </w:r>
      <w:r w:rsidR="00044280">
        <w:rPr>
          <w:webHidden/>
        </w:rPr>
        <w:tab/>
      </w:r>
      <w:r w:rsidR="00044280">
        <w:rPr>
          <w:webHidden/>
        </w:rPr>
        <w:tab/>
        <w:t>C-</w:t>
      </w:r>
      <w:r w:rsidR="002D3830">
        <w:rPr>
          <w:webHidden/>
        </w:rPr>
        <w:t>6</w:t>
      </w:r>
    </w:p>
    <w:p w:rsidR="001B00F3" w:rsidRPr="00EB098F" w:rsidRDefault="001B00F3" w:rsidP="00B54EC8">
      <w:pPr>
        <w:pStyle w:val="TOC4"/>
        <w:ind w:left="4752"/>
      </w:pPr>
      <w:r>
        <w:t>2.5.2.9</w:t>
      </w:r>
      <w:r>
        <w:tab/>
        <w:t>Clinical Classification Codes</w:t>
      </w:r>
      <w:r w:rsidR="00044280">
        <w:rPr>
          <w:webHidden/>
        </w:rPr>
        <w:tab/>
      </w:r>
      <w:r w:rsidR="00044280">
        <w:rPr>
          <w:webHidden/>
        </w:rPr>
        <w:tab/>
        <w:t>C-</w:t>
      </w:r>
      <w:r w:rsidR="00EF3730">
        <w:rPr>
          <w:webHidden/>
        </w:rPr>
        <w:t>8</w:t>
      </w:r>
    </w:p>
    <w:p w:rsidR="001B00F3" w:rsidRDefault="001B00F3" w:rsidP="00B54EC8">
      <w:pPr>
        <w:pStyle w:val="TOC4"/>
        <w:spacing w:before="240" w:after="240"/>
        <w:rPr>
          <w:webHidden/>
        </w:rPr>
      </w:pPr>
      <w:r>
        <w:t>2.5.3</w:t>
      </w:r>
      <w:r>
        <w:tab/>
        <w:t>Utilization Variables (</w:t>
      </w:r>
      <w:r w:rsidRPr="003B7919">
        <w:t>OBNUM – RXNUM</w:t>
      </w:r>
      <w:r>
        <w:t>)</w:t>
      </w:r>
      <w:r w:rsidR="00044280">
        <w:rPr>
          <w:webHidden/>
        </w:rPr>
        <w:tab/>
      </w:r>
      <w:r w:rsidR="00044280">
        <w:rPr>
          <w:webHidden/>
        </w:rPr>
        <w:tab/>
        <w:t>C-</w:t>
      </w:r>
      <w:r w:rsidR="006D3E3E">
        <w:rPr>
          <w:webHidden/>
        </w:rPr>
        <w:t>10</w:t>
      </w:r>
    </w:p>
    <w:p w:rsidR="001B00F3" w:rsidRDefault="00331BD8" w:rsidP="00B54EC8">
      <w:pPr>
        <w:pStyle w:val="TOC2"/>
        <w:spacing w:after="240"/>
      </w:pPr>
      <w:r>
        <w:t>3.0</w:t>
      </w:r>
      <w:r>
        <w:tab/>
      </w:r>
      <w:r w:rsidR="009D2CB0">
        <w:t xml:space="preserve">Survey </w:t>
      </w:r>
      <w:r>
        <w:t xml:space="preserve">Sample </w:t>
      </w:r>
      <w:r w:rsidR="009D2CB0">
        <w:t>Information</w:t>
      </w:r>
      <w:r w:rsidR="00044280">
        <w:rPr>
          <w:webHidden/>
        </w:rPr>
        <w:tab/>
      </w:r>
      <w:r w:rsidR="00044280">
        <w:rPr>
          <w:webHidden/>
        </w:rPr>
        <w:tab/>
        <w:t>C-1</w:t>
      </w:r>
      <w:r w:rsidR="002818F5">
        <w:rPr>
          <w:webHidden/>
        </w:rPr>
        <w:t>0</w:t>
      </w:r>
    </w:p>
    <w:p w:rsidR="001B00F3" w:rsidRDefault="001B00F3" w:rsidP="00B54EC8">
      <w:pPr>
        <w:pStyle w:val="TOC3"/>
      </w:pPr>
      <w:r>
        <w:t>3.1</w:t>
      </w:r>
      <w:r>
        <w:tab/>
        <w:t>Overview</w:t>
      </w:r>
      <w:r w:rsidR="00044280">
        <w:rPr>
          <w:webHidden/>
        </w:rPr>
        <w:tab/>
      </w:r>
      <w:r w:rsidR="00044280">
        <w:rPr>
          <w:webHidden/>
        </w:rPr>
        <w:tab/>
        <w:t>C-1</w:t>
      </w:r>
      <w:r w:rsidR="002818F5">
        <w:rPr>
          <w:webHidden/>
        </w:rPr>
        <w:t>0</w:t>
      </w:r>
    </w:p>
    <w:p w:rsidR="001B00F3" w:rsidRDefault="001B00F3" w:rsidP="00B54EC8">
      <w:pPr>
        <w:pStyle w:val="TOC3"/>
        <w:spacing w:after="240"/>
      </w:pPr>
      <w:r>
        <w:t>3.2</w:t>
      </w:r>
      <w:r>
        <w:tab/>
        <w:t>Details on Person Weight Construction</w:t>
      </w:r>
      <w:r w:rsidR="00044280">
        <w:rPr>
          <w:webHidden/>
        </w:rPr>
        <w:tab/>
      </w:r>
      <w:r w:rsidR="00044280">
        <w:rPr>
          <w:webHidden/>
        </w:rPr>
        <w:tab/>
        <w:t>C-1</w:t>
      </w:r>
      <w:r w:rsidR="00EF3730">
        <w:rPr>
          <w:webHidden/>
        </w:rPr>
        <w:t>0</w:t>
      </w:r>
    </w:p>
    <w:p w:rsidR="006B0D27" w:rsidRDefault="006B0D27" w:rsidP="006B0D27">
      <w:pPr>
        <w:pStyle w:val="C1-CtrBoldHd"/>
      </w:pPr>
      <w:r>
        <w:lastRenderedPageBreak/>
        <w:t>Table of Contents (continued)</w:t>
      </w:r>
    </w:p>
    <w:p w:rsidR="001B00F3" w:rsidRPr="005218DE" w:rsidRDefault="001B00F3" w:rsidP="00B54EC8">
      <w:pPr>
        <w:pStyle w:val="TOC4"/>
      </w:pPr>
      <w:r>
        <w:t>3.2.1</w:t>
      </w:r>
      <w:r>
        <w:tab/>
        <w:t xml:space="preserve">MEPS </w:t>
      </w:r>
      <w:r w:rsidR="00FB2A39">
        <w:t xml:space="preserve">Panel </w:t>
      </w:r>
      <w:r w:rsidR="004E63FA">
        <w:t>18</w:t>
      </w:r>
      <w:r w:rsidR="00C26816">
        <w:t xml:space="preserve"> </w:t>
      </w:r>
      <w:r>
        <w:t>Weight</w:t>
      </w:r>
      <w:r w:rsidR="000652E3">
        <w:t xml:space="preserve"> </w:t>
      </w:r>
      <w:r w:rsidR="000652E3" w:rsidRPr="005218DE">
        <w:rPr>
          <w:rStyle w:val="Hyperlink"/>
          <w:noProof/>
          <w:color w:val="auto"/>
          <w:u w:val="none"/>
        </w:rPr>
        <w:t>Development Process</w:t>
      </w:r>
      <w:r w:rsidR="00044280" w:rsidRPr="005218DE">
        <w:rPr>
          <w:webHidden/>
        </w:rPr>
        <w:tab/>
        <w:t>C-1</w:t>
      </w:r>
      <w:r w:rsidR="006671FA" w:rsidRPr="005218DE">
        <w:rPr>
          <w:webHidden/>
        </w:rPr>
        <w:t>1</w:t>
      </w:r>
    </w:p>
    <w:p w:rsidR="001B00F3" w:rsidRDefault="001B00F3" w:rsidP="00B54EC8">
      <w:pPr>
        <w:pStyle w:val="TOC4"/>
      </w:pPr>
      <w:r w:rsidRPr="005218DE">
        <w:t>3.2.2</w:t>
      </w:r>
      <w:r w:rsidRPr="005218DE">
        <w:tab/>
        <w:t xml:space="preserve">MEPS </w:t>
      </w:r>
      <w:r w:rsidR="008C6FF4">
        <w:t xml:space="preserve">Panel </w:t>
      </w:r>
      <w:r w:rsidR="003F03F8">
        <w:t>19</w:t>
      </w:r>
      <w:r w:rsidR="00C26816" w:rsidRPr="005218DE">
        <w:t xml:space="preserve"> </w:t>
      </w:r>
      <w:r w:rsidRPr="005218DE">
        <w:t>Weight</w:t>
      </w:r>
      <w:r w:rsidR="000652E3" w:rsidRPr="005218DE">
        <w:t xml:space="preserve"> Development Process</w:t>
      </w:r>
      <w:r w:rsidR="000652E3" w:rsidRPr="000652E3">
        <w:tab/>
      </w:r>
      <w:r w:rsidR="00044280">
        <w:rPr>
          <w:webHidden/>
        </w:rPr>
        <w:t>C-1</w:t>
      </w:r>
      <w:r w:rsidR="00EF3730">
        <w:rPr>
          <w:webHidden/>
        </w:rPr>
        <w:t>1</w:t>
      </w:r>
    </w:p>
    <w:p w:rsidR="001B00F3" w:rsidRDefault="001B00F3" w:rsidP="00B54EC8">
      <w:pPr>
        <w:pStyle w:val="TOC4"/>
        <w:rPr>
          <w:webHidden/>
        </w:rPr>
      </w:pPr>
      <w:r>
        <w:t>3.2.3</w:t>
      </w:r>
      <w:r>
        <w:tab/>
        <w:t xml:space="preserve">The Final Weight for </w:t>
      </w:r>
      <w:r w:rsidR="008C6FF4">
        <w:t>20</w:t>
      </w:r>
      <w:r w:rsidR="003D0C90">
        <w:t>14</w:t>
      </w:r>
      <w:r w:rsidR="00044280">
        <w:rPr>
          <w:webHidden/>
        </w:rPr>
        <w:tab/>
      </w:r>
      <w:r w:rsidR="00044280">
        <w:rPr>
          <w:webHidden/>
        </w:rPr>
        <w:tab/>
        <w:t>C-1</w:t>
      </w:r>
      <w:r w:rsidR="000D6ADC">
        <w:rPr>
          <w:webHidden/>
        </w:rPr>
        <w:t>2</w:t>
      </w:r>
    </w:p>
    <w:p w:rsidR="001B00F3" w:rsidRPr="00A70203" w:rsidRDefault="001B00F3" w:rsidP="00113847">
      <w:pPr>
        <w:pStyle w:val="TOC4"/>
        <w:rPr>
          <w:webHidden/>
        </w:rPr>
      </w:pPr>
      <w:r w:rsidRPr="00A70203">
        <w:t>3.2.</w:t>
      </w:r>
      <w:r w:rsidR="00ED1495">
        <w:t>4</w:t>
      </w:r>
      <w:r w:rsidRPr="00A70203">
        <w:tab/>
        <w:t>Coverage</w:t>
      </w:r>
      <w:r w:rsidR="00044280" w:rsidRPr="00A70203">
        <w:rPr>
          <w:webHidden/>
        </w:rPr>
        <w:tab/>
      </w:r>
      <w:r w:rsidR="00044280" w:rsidRPr="00A70203">
        <w:rPr>
          <w:webHidden/>
        </w:rPr>
        <w:tab/>
        <w:t>C-1</w:t>
      </w:r>
      <w:r w:rsidR="00EF3730">
        <w:rPr>
          <w:webHidden/>
        </w:rPr>
        <w:t>2</w:t>
      </w:r>
    </w:p>
    <w:p w:rsidR="00113847" w:rsidRDefault="00113847" w:rsidP="00113847">
      <w:pPr>
        <w:pStyle w:val="TOC4"/>
      </w:pPr>
    </w:p>
    <w:p w:rsidR="001B00F3" w:rsidRDefault="001B00F3" w:rsidP="00B54EC8">
      <w:pPr>
        <w:pStyle w:val="TOC3"/>
        <w:spacing w:after="240"/>
      </w:pPr>
      <w:r>
        <w:rPr>
          <w:lang w:val="en-CA"/>
        </w:rPr>
        <w:t>3.3</w:t>
      </w:r>
      <w:r>
        <w:tab/>
        <w:t>Using MEPS Data for Trend Analysis</w:t>
      </w:r>
      <w:r w:rsidR="00044280">
        <w:rPr>
          <w:webHidden/>
        </w:rPr>
        <w:tab/>
      </w:r>
      <w:r w:rsidR="00044280">
        <w:rPr>
          <w:webHidden/>
        </w:rPr>
        <w:tab/>
        <w:t>C-1</w:t>
      </w:r>
      <w:r w:rsidR="00EF3730">
        <w:rPr>
          <w:webHidden/>
        </w:rPr>
        <w:t>2</w:t>
      </w:r>
    </w:p>
    <w:p w:rsidR="001B00F3" w:rsidRDefault="001B00F3" w:rsidP="00B54EC8">
      <w:pPr>
        <w:pStyle w:val="TOC2"/>
        <w:spacing w:after="240"/>
      </w:pPr>
      <w:r>
        <w:t>4.0</w:t>
      </w:r>
      <w:r>
        <w:tab/>
        <w:t>Merging/Linking MEPS Data Files</w:t>
      </w:r>
      <w:r w:rsidR="00044280">
        <w:rPr>
          <w:webHidden/>
        </w:rPr>
        <w:tab/>
      </w:r>
      <w:r w:rsidR="00044280">
        <w:rPr>
          <w:webHidden/>
        </w:rPr>
        <w:tab/>
        <w:t>C-1</w:t>
      </w:r>
      <w:r w:rsidR="00EF3730">
        <w:rPr>
          <w:webHidden/>
        </w:rPr>
        <w:t>3</w:t>
      </w:r>
    </w:p>
    <w:p w:rsidR="001B00F3" w:rsidRDefault="001B00F3" w:rsidP="00B54EC8">
      <w:pPr>
        <w:pStyle w:val="TOC3"/>
      </w:pPr>
      <w:r>
        <w:t>4.1</w:t>
      </w:r>
      <w:r>
        <w:tab/>
        <w:t>National Health Interview Survey</w:t>
      </w:r>
      <w:r w:rsidR="000652E3">
        <w:t xml:space="preserve"> </w:t>
      </w:r>
      <w:r w:rsidR="000652E3" w:rsidRPr="005218DE">
        <w:rPr>
          <w:rStyle w:val="Hyperlink"/>
          <w:noProof/>
          <w:color w:val="auto"/>
          <w:u w:val="none"/>
        </w:rPr>
        <w:t>(</w:t>
      </w:r>
      <w:r w:rsidR="000652E3" w:rsidRPr="00951B68">
        <w:t>NHIS</w:t>
      </w:r>
      <w:r w:rsidR="000652E3" w:rsidRPr="005218DE">
        <w:rPr>
          <w:rStyle w:val="Hyperlink"/>
          <w:noProof/>
          <w:color w:val="auto"/>
          <w:u w:val="none"/>
        </w:rPr>
        <w:t>)</w:t>
      </w:r>
      <w:r w:rsidR="00044280">
        <w:rPr>
          <w:webHidden/>
        </w:rPr>
        <w:tab/>
      </w:r>
      <w:r w:rsidR="00044280">
        <w:rPr>
          <w:webHidden/>
        </w:rPr>
        <w:tab/>
        <w:t>C-1</w:t>
      </w:r>
      <w:r w:rsidR="002D3830">
        <w:rPr>
          <w:webHidden/>
        </w:rPr>
        <w:t>4</w:t>
      </w:r>
      <w:bookmarkStart w:id="2" w:name="_GoBack"/>
      <w:bookmarkEnd w:id="2"/>
    </w:p>
    <w:p w:rsidR="001B00F3" w:rsidRDefault="004313E2" w:rsidP="00B54EC8">
      <w:pPr>
        <w:pStyle w:val="TOC3"/>
        <w:spacing w:after="240"/>
      </w:pPr>
      <w:r>
        <w:t>4.2</w:t>
      </w:r>
      <w:r w:rsidR="001B00F3">
        <w:tab/>
        <w:t>Longitudinal Analysis</w:t>
      </w:r>
      <w:r w:rsidR="00044280">
        <w:rPr>
          <w:webHidden/>
        </w:rPr>
        <w:tab/>
      </w:r>
      <w:r w:rsidR="00044280">
        <w:rPr>
          <w:webHidden/>
        </w:rPr>
        <w:tab/>
        <w:t>C-1</w:t>
      </w:r>
      <w:r w:rsidR="00EF3730">
        <w:rPr>
          <w:webHidden/>
        </w:rPr>
        <w:t>4</w:t>
      </w:r>
    </w:p>
    <w:p w:rsidR="001B00F3" w:rsidRDefault="001B00F3" w:rsidP="00B54EC8">
      <w:pPr>
        <w:pStyle w:val="TOC2"/>
        <w:spacing w:after="240"/>
      </w:pPr>
      <w:r>
        <w:t>References</w:t>
      </w:r>
      <w:r w:rsidR="00044280">
        <w:rPr>
          <w:webHidden/>
        </w:rPr>
        <w:tab/>
      </w:r>
      <w:r w:rsidR="00044280">
        <w:rPr>
          <w:webHidden/>
        </w:rPr>
        <w:tab/>
        <w:t>C-1</w:t>
      </w:r>
      <w:r w:rsidR="00EF3730">
        <w:rPr>
          <w:webHidden/>
        </w:rPr>
        <w:t>5</w:t>
      </w:r>
    </w:p>
    <w:p w:rsidR="001B00F3" w:rsidRPr="003B7919" w:rsidRDefault="001B00F3" w:rsidP="00B54EC8">
      <w:pPr>
        <w:pStyle w:val="TOC1"/>
        <w:spacing w:after="240"/>
        <w:rPr>
          <w:caps w:val="0"/>
        </w:rPr>
      </w:pPr>
      <w:r w:rsidRPr="003B7919">
        <w:rPr>
          <w:caps w:val="0"/>
          <w:szCs w:val="24"/>
        </w:rPr>
        <w:t>Appendix 1: Variable-Source Crosswalk</w:t>
      </w:r>
      <w:r w:rsidRPr="003B7919">
        <w:rPr>
          <w:caps w:val="0"/>
          <w:szCs w:val="24"/>
        </w:rPr>
        <w:tab/>
      </w:r>
      <w:r w:rsidRPr="003B7919">
        <w:rPr>
          <w:caps w:val="0"/>
          <w:szCs w:val="24"/>
        </w:rPr>
        <w:tab/>
        <w:t>A1-1</w:t>
      </w:r>
    </w:p>
    <w:p w:rsidR="001B00F3" w:rsidRPr="003B7919" w:rsidRDefault="001B00F3" w:rsidP="00B54EC8">
      <w:pPr>
        <w:pStyle w:val="TOC1"/>
        <w:spacing w:after="240"/>
        <w:rPr>
          <w:caps w:val="0"/>
        </w:rPr>
      </w:pPr>
      <w:r w:rsidRPr="003B7919">
        <w:rPr>
          <w:caps w:val="0"/>
          <w:szCs w:val="24"/>
        </w:rPr>
        <w:t>Appendix 2: Condition, Procedure</w:t>
      </w:r>
      <w:r w:rsidR="00A74457" w:rsidRPr="003B7919">
        <w:rPr>
          <w:caps w:val="0"/>
          <w:szCs w:val="24"/>
        </w:rPr>
        <w:t>,</w:t>
      </w:r>
      <w:r w:rsidRPr="003B7919">
        <w:rPr>
          <w:caps w:val="0"/>
          <w:szCs w:val="24"/>
        </w:rPr>
        <w:t xml:space="preserve"> and Clinical Classification Code Frequencies</w:t>
      </w:r>
      <w:r w:rsidRPr="003B7919">
        <w:rPr>
          <w:caps w:val="0"/>
          <w:szCs w:val="24"/>
        </w:rPr>
        <w:tab/>
      </w:r>
      <w:r w:rsidRPr="003B7919">
        <w:rPr>
          <w:caps w:val="0"/>
          <w:szCs w:val="24"/>
        </w:rPr>
        <w:tab/>
        <w:t>A2-1</w:t>
      </w:r>
    </w:p>
    <w:p w:rsidR="00B33FC8" w:rsidRPr="003B7919" w:rsidRDefault="001B00F3" w:rsidP="00B33FC8">
      <w:pPr>
        <w:pStyle w:val="TOC1"/>
        <w:spacing w:after="240"/>
        <w:rPr>
          <w:caps w:val="0"/>
        </w:rPr>
      </w:pPr>
      <w:r w:rsidRPr="003B7919">
        <w:rPr>
          <w:caps w:val="0"/>
          <w:szCs w:val="24"/>
        </w:rPr>
        <w:t>Appendix 3: Clinical Classification Code to ICD-9-CM Code Crosswalk</w:t>
      </w:r>
      <w:r w:rsidRPr="003B7919">
        <w:rPr>
          <w:caps w:val="0"/>
          <w:szCs w:val="24"/>
        </w:rPr>
        <w:tab/>
      </w:r>
      <w:r w:rsidRPr="003B7919">
        <w:rPr>
          <w:caps w:val="0"/>
          <w:szCs w:val="24"/>
        </w:rPr>
        <w:tab/>
        <w:t>A3-1</w:t>
      </w:r>
      <w:r w:rsidR="00B33FC8" w:rsidRPr="003B7919">
        <w:rPr>
          <w:caps w:val="0"/>
        </w:rPr>
        <w:t xml:space="preserve"> </w:t>
      </w:r>
    </w:p>
    <w:p w:rsidR="00D57178" w:rsidRPr="003B7919" w:rsidRDefault="00D57178" w:rsidP="00D57178">
      <w:pPr>
        <w:pStyle w:val="TOC1"/>
        <w:spacing w:after="240"/>
        <w:rPr>
          <w:caps w:val="0"/>
        </w:rPr>
      </w:pPr>
      <w:r w:rsidRPr="003B7919">
        <w:rPr>
          <w:caps w:val="0"/>
        </w:rPr>
        <w:t xml:space="preserve">Appendix 4: </w:t>
      </w:r>
      <w:r w:rsidR="00AF3B03" w:rsidRPr="003B7919">
        <w:rPr>
          <w:caps w:val="0"/>
        </w:rPr>
        <w:t>List of Invalid ICD-9-CM Codes</w:t>
      </w:r>
      <w:r w:rsidRPr="003B7919">
        <w:rPr>
          <w:caps w:val="0"/>
        </w:rPr>
        <w:tab/>
      </w:r>
      <w:r w:rsidRPr="003B7919">
        <w:rPr>
          <w:caps w:val="0"/>
        </w:rPr>
        <w:tab/>
        <w:t>A4-1</w:t>
      </w:r>
    </w:p>
    <w:p w:rsidR="001B00F3" w:rsidRPr="003B7919" w:rsidRDefault="00B33FC8" w:rsidP="00B33FC8">
      <w:pPr>
        <w:pStyle w:val="TOC1"/>
        <w:spacing w:after="240"/>
        <w:rPr>
          <w:caps w:val="0"/>
        </w:rPr>
      </w:pPr>
      <w:r w:rsidRPr="003B7919">
        <w:rPr>
          <w:caps w:val="0"/>
        </w:rPr>
        <w:t xml:space="preserve">Appendix </w:t>
      </w:r>
      <w:r w:rsidR="00D57178" w:rsidRPr="003B7919">
        <w:rPr>
          <w:caps w:val="0"/>
        </w:rPr>
        <w:t>5</w:t>
      </w:r>
      <w:r w:rsidRPr="003B7919">
        <w:rPr>
          <w:caps w:val="0"/>
        </w:rPr>
        <w:t>: List of Conditions</w:t>
      </w:r>
      <w:r w:rsidR="00050E34" w:rsidRPr="003B7919">
        <w:rPr>
          <w:caps w:val="0"/>
        </w:rPr>
        <w:t xml:space="preserve"> Asked in Priority </w:t>
      </w:r>
      <w:r w:rsidR="008D1481" w:rsidRPr="003B7919">
        <w:rPr>
          <w:caps w:val="0"/>
        </w:rPr>
        <w:t xml:space="preserve">Conditions </w:t>
      </w:r>
      <w:r w:rsidR="00050E34" w:rsidRPr="003B7919">
        <w:rPr>
          <w:caps w:val="0"/>
        </w:rPr>
        <w:t>Enumeration Section</w:t>
      </w:r>
      <w:r w:rsidRPr="003B7919">
        <w:rPr>
          <w:caps w:val="0"/>
        </w:rPr>
        <w:tab/>
      </w:r>
      <w:r w:rsidR="00A85983" w:rsidRPr="003B7919">
        <w:rPr>
          <w:caps w:val="0"/>
        </w:rPr>
        <w:tab/>
      </w:r>
      <w:r w:rsidRPr="003B7919">
        <w:rPr>
          <w:caps w:val="0"/>
        </w:rPr>
        <w:t>A</w:t>
      </w:r>
      <w:r w:rsidR="00D57178" w:rsidRPr="003B7919">
        <w:rPr>
          <w:caps w:val="0"/>
        </w:rPr>
        <w:t>5</w:t>
      </w:r>
      <w:r w:rsidRPr="003B7919">
        <w:rPr>
          <w:caps w:val="0"/>
        </w:rPr>
        <w:t>-1</w:t>
      </w:r>
    </w:p>
    <w:p w:rsidR="001B00F3" w:rsidRDefault="001B00F3" w:rsidP="00B54EC8">
      <w:pPr>
        <w:jc w:val="center"/>
        <w:rPr>
          <w:b/>
          <w:bCs/>
          <w:sz w:val="28"/>
          <w:szCs w:val="28"/>
        </w:rPr>
      </w:pPr>
    </w:p>
    <w:p w:rsidR="00CE3EB5" w:rsidRDefault="00CE3EB5" w:rsidP="00CE3EB5">
      <w:pPr>
        <w:rPr>
          <w:b/>
          <w:bCs/>
          <w:sz w:val="28"/>
          <w:szCs w:val="28"/>
        </w:rPr>
        <w:sectPr w:rsidR="00CE3EB5">
          <w:footerReference w:type="default" r:id="rId15"/>
          <w:pgSz w:w="12240" w:h="15840" w:code="1"/>
          <w:pgMar w:top="1440" w:right="1440" w:bottom="1440" w:left="1440" w:header="720" w:footer="576" w:gutter="0"/>
          <w:pgNumType w:fmt="lowerRoman" w:start="1"/>
          <w:cols w:space="720"/>
        </w:sectPr>
      </w:pPr>
    </w:p>
    <w:p w:rsidR="000C017B" w:rsidRPr="003B7919" w:rsidRDefault="000C017B" w:rsidP="000C017B">
      <w:pPr>
        <w:pStyle w:val="C1-CtrBoldHd"/>
      </w:pPr>
      <w:r>
        <w:lastRenderedPageBreak/>
        <w:t xml:space="preserve">A. </w:t>
      </w:r>
      <w:r w:rsidRPr="007F1D25">
        <w:t>Data Use Agreement</w:t>
      </w:r>
    </w:p>
    <w:p w:rsidR="000C017B" w:rsidRDefault="000C017B" w:rsidP="000C017B">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0C017B" w:rsidRDefault="000C017B" w:rsidP="000C017B">
      <w:pPr>
        <w:pStyle w:val="L1-FlLfSp12"/>
      </w:pPr>
      <w:r>
        <w:t>Therefore in accordance with the above referenced Federal Statute, it is understood that:</w:t>
      </w:r>
    </w:p>
    <w:p w:rsidR="000C017B" w:rsidRDefault="000C017B" w:rsidP="00CE61E4">
      <w:pPr>
        <w:pStyle w:val="N2-2ndBullet"/>
        <w:numPr>
          <w:ilvl w:val="0"/>
          <w:numId w:val="19"/>
        </w:numPr>
      </w:pPr>
      <w:r>
        <w:t>No one is to use the data in this data set in any way except for statistical reporting and analysis; and</w:t>
      </w:r>
    </w:p>
    <w:p w:rsidR="000C017B" w:rsidRDefault="000C017B" w:rsidP="00CE61E4">
      <w:pPr>
        <w:pStyle w:val="N2-2ndBullet"/>
        <w:numPr>
          <w:ilvl w:val="0"/>
          <w:numId w:val="19"/>
        </w:numPr>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0C017B" w:rsidRDefault="000C017B" w:rsidP="00CE61E4">
      <w:pPr>
        <w:pStyle w:val="N2-2ndBullet"/>
        <w:numPr>
          <w:ilvl w:val="0"/>
          <w:numId w:val="19"/>
        </w:numPr>
      </w:pPr>
      <w:r>
        <w:t>No one will attempt to link this data set with individually identifiable records from any data sets other than the Medical Expenditure Panel Survey or the National Health Interview Survey.</w:t>
      </w:r>
    </w:p>
    <w:p w:rsidR="000C017B" w:rsidRDefault="000C017B" w:rsidP="000C017B">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0C017B" w:rsidRDefault="000C017B" w:rsidP="000C017B">
      <w:pPr>
        <w:pStyle w:val="L1-FlLfSp12"/>
      </w:pPr>
      <w:r>
        <w:t xml:space="preserve">The Agency for Healthcare Research and Quality requests that users cite AHRQ and the Medical Expenditure Panel Survey as the data source in any publications or research based upon these data. </w:t>
      </w:r>
    </w:p>
    <w:p w:rsidR="000C017B" w:rsidRPr="00FD3E5E" w:rsidRDefault="000C017B" w:rsidP="000C017B">
      <w:pPr>
        <w:pStyle w:val="C1-CtrBoldHd"/>
        <w:sectPr w:rsidR="000C017B" w:rsidRPr="00FD3E5E" w:rsidSect="00331BD8">
          <w:footerReference w:type="default" r:id="rId16"/>
          <w:footerReference w:type="first" r:id="rId17"/>
          <w:endnotePr>
            <w:numFmt w:val="decimal"/>
          </w:endnotePr>
          <w:pgSz w:w="12240" w:h="15840"/>
          <w:pgMar w:top="1440" w:right="1440" w:bottom="1440" w:left="1440" w:header="720" w:footer="576" w:gutter="0"/>
          <w:pgNumType w:start="1"/>
          <w:cols w:space="720"/>
          <w:noEndnote/>
        </w:sectPr>
      </w:pPr>
    </w:p>
    <w:p w:rsidR="000C017B" w:rsidRPr="007F364B" w:rsidRDefault="000C017B" w:rsidP="000C017B">
      <w:pPr>
        <w:pStyle w:val="C1-CtrBoldHd"/>
      </w:pPr>
      <w:r w:rsidRPr="007F364B">
        <w:lastRenderedPageBreak/>
        <w:t>B. Background</w:t>
      </w:r>
    </w:p>
    <w:p w:rsidR="000C017B" w:rsidRPr="007F364B" w:rsidRDefault="000C017B" w:rsidP="000C017B">
      <w:pPr>
        <w:pStyle w:val="Heading1"/>
      </w:pPr>
      <w:r w:rsidRPr="007F364B">
        <w:t>1.0</w:t>
      </w:r>
      <w:r>
        <w:tab/>
      </w:r>
      <w:r w:rsidRPr="007F364B">
        <w:t xml:space="preserve">Household Component </w:t>
      </w:r>
    </w:p>
    <w:p w:rsidR="000C017B" w:rsidRPr="007F364B" w:rsidRDefault="000C017B" w:rsidP="000C017B">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0C017B" w:rsidRPr="007F364B" w:rsidRDefault="000C017B" w:rsidP="000C017B">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0C017B" w:rsidRPr="007F364B" w:rsidRDefault="000C017B" w:rsidP="000C017B">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FD54A5">
        <w:t>Black</w:t>
      </w:r>
      <w:r w:rsidRPr="007F364B">
        <w:t xml:space="preserve">s and Hispanics. </w:t>
      </w:r>
      <w:r>
        <w:t xml:space="preserve">In 2006, the NHIS implemented a new sample design, which included Asian persons in addition to households with </w:t>
      </w:r>
      <w:r w:rsidR="00FD54A5">
        <w:t>Black</w:t>
      </w:r>
      <w:r>
        <w:t xml:space="preserve"> and Hispanic persons in the oversampling of minority populations. </w:t>
      </w:r>
      <w:r w:rsidRPr="007F364B">
        <w:t>The linkage of the MEPS to the previous year</w:t>
      </w:r>
      <w:r>
        <w:t>’</w:t>
      </w:r>
      <w:r w:rsidRPr="007F364B">
        <w:t>s NHIS provides additional data for longitudinal analytic purposes.</w:t>
      </w:r>
    </w:p>
    <w:p w:rsidR="000C017B" w:rsidRPr="007F364B" w:rsidRDefault="000C017B" w:rsidP="000C017B">
      <w:pPr>
        <w:pStyle w:val="Heading1"/>
      </w:pPr>
      <w:r w:rsidRPr="007F364B">
        <w:t>2.0</w:t>
      </w:r>
      <w:r>
        <w:tab/>
      </w:r>
      <w:r w:rsidRPr="007F364B">
        <w:t xml:space="preserve">Medical Provider Component </w:t>
      </w:r>
    </w:p>
    <w:p w:rsidR="000C017B" w:rsidRPr="007F364B" w:rsidRDefault="000C017B" w:rsidP="000C017B">
      <w:pPr>
        <w:pStyle w:val="L1-FlLfSp12"/>
      </w:pPr>
      <w:r w:rsidRPr="007F364B">
        <w:t>Upon completion of the household CAPI interview and obtaining permission from the household survey respondents, a sample of medical providers</w:t>
      </w:r>
      <w:r w:rsidR="00832EA6" w:rsidRPr="002A23D0">
        <w:t xml:space="preserve"> </w:t>
      </w:r>
      <w:r w:rsidRPr="00832EA6">
        <w:t xml:space="preserve">are </w:t>
      </w:r>
      <w:r w:rsidRPr="007F364B">
        <w:t xml:space="preserve">contacted by telephone to obtain information that household respondents </w:t>
      </w:r>
      <w:proofErr w:type="spellStart"/>
      <w:r w:rsidR="0041121F" w:rsidRPr="007F364B">
        <w:t>can</w:t>
      </w:r>
      <w:r w:rsidR="00707E8A">
        <w:t xml:space="preserve"> </w:t>
      </w:r>
      <w:r w:rsidR="0041121F" w:rsidRPr="007F364B">
        <w:t>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w:t>
      </w:r>
      <w:r w:rsidRPr="00951B68">
        <w:t>NDC</w:t>
      </w:r>
      <w:r>
        <w:t xml:space="preserve">) and medicine name, as well as date filled and sources and amounts of payment. </w:t>
      </w:r>
      <w:r w:rsidRPr="007F364B">
        <w:t xml:space="preserve">The </w:t>
      </w:r>
      <w:r w:rsidRPr="00951B68">
        <w:t>MPC</w:t>
      </w:r>
      <w:r w:rsidRPr="007F364B">
        <w:t xml:space="preserve"> is not designed to yield national estimates.</w:t>
      </w:r>
      <w:r>
        <w:t xml:space="preserve"> </w:t>
      </w:r>
      <w:r w:rsidRPr="007F364B">
        <w:t>It is primarily used as an imputation source to supplement/replace household reported expenditure information.</w:t>
      </w:r>
    </w:p>
    <w:p w:rsidR="000C017B" w:rsidRPr="007F364B" w:rsidRDefault="000C017B" w:rsidP="000C017B">
      <w:pPr>
        <w:pStyle w:val="Heading1"/>
      </w:pPr>
      <w:r w:rsidRPr="007F364B">
        <w:lastRenderedPageBreak/>
        <w:t>3.0</w:t>
      </w:r>
      <w:r>
        <w:tab/>
      </w:r>
      <w:r w:rsidRPr="007F364B">
        <w:t xml:space="preserve">Survey Management and Data Collection </w:t>
      </w:r>
    </w:p>
    <w:p w:rsidR="000C017B" w:rsidRDefault="000C017B" w:rsidP="000C017B">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F46756" w:rsidRPr="00A70203">
        <w:t xml:space="preserve">(MEPS HC) and Research Triangle Institute (MEPS MPC).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0C017B" w:rsidRPr="007F364B" w:rsidRDefault="000C017B" w:rsidP="000C017B">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8" w:history="1">
        <w:r>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0C017B" w:rsidRDefault="000C017B" w:rsidP="000C017B">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7F7463" w:rsidRPr="007F364B">
        <w:t>5</w:t>
      </w:r>
      <w:r w:rsidR="007F7463">
        <w:t>600</w:t>
      </w:r>
      <w:r w:rsidR="007F7463" w:rsidRPr="007F364B">
        <w:t xml:space="preserve"> </w:t>
      </w:r>
      <w:r w:rsidR="007F7463">
        <w:t>Fishers Lane</w:t>
      </w:r>
      <w:r w:rsidRPr="007F364B">
        <w:t>, Rockville, MD 2085</w:t>
      </w:r>
      <w:r w:rsidR="007F7463">
        <w:t>7</w:t>
      </w:r>
      <w:r w:rsidRPr="007F364B">
        <w:t xml:space="preserve"> (301-427-1406).</w:t>
      </w:r>
    </w:p>
    <w:p w:rsidR="001B00F3" w:rsidRPr="003B7919" w:rsidRDefault="001B00F3" w:rsidP="00B54EC8">
      <w:pPr>
        <w:pStyle w:val="L1-FlLfSp12"/>
      </w:pPr>
    </w:p>
    <w:p w:rsidR="001B00F3" w:rsidRPr="003B7919" w:rsidRDefault="001B00F3" w:rsidP="00B54EC8">
      <w:pPr>
        <w:pStyle w:val="C1-CtrBoldHd"/>
        <w:sectPr w:rsidR="001B00F3" w:rsidRPr="003B7919">
          <w:footerReference w:type="default" r:id="rId19"/>
          <w:pgSz w:w="12240" w:h="15840" w:code="1"/>
          <w:pgMar w:top="1440" w:right="1440" w:bottom="1440" w:left="1440" w:header="720" w:footer="576" w:gutter="0"/>
          <w:pgNumType w:start="1"/>
          <w:cols w:space="720"/>
        </w:sectPr>
      </w:pPr>
    </w:p>
    <w:p w:rsidR="001B00F3" w:rsidRPr="00D4604D" w:rsidRDefault="00944CA0" w:rsidP="00B54EC8">
      <w:pPr>
        <w:pStyle w:val="C1-CtrBoldHd"/>
      </w:pPr>
      <w:bookmarkStart w:id="3" w:name="_Toc214435810"/>
      <w:bookmarkStart w:id="4" w:name="_Toc214436159"/>
      <w:r>
        <w:lastRenderedPageBreak/>
        <w:t xml:space="preserve">C. </w:t>
      </w:r>
      <w:r w:rsidR="001B00F3" w:rsidRPr="00D4604D">
        <w:t>Technical and Programming Information</w:t>
      </w:r>
      <w:bookmarkEnd w:id="3"/>
      <w:bookmarkEnd w:id="4"/>
    </w:p>
    <w:p w:rsidR="001B00F3" w:rsidRPr="00D4604D" w:rsidRDefault="001B00F3" w:rsidP="00B54EC8">
      <w:pPr>
        <w:pStyle w:val="Heading1"/>
      </w:pPr>
      <w:bookmarkStart w:id="5" w:name="_Toc66182061"/>
      <w:bookmarkStart w:id="6" w:name="_Toc214435569"/>
      <w:bookmarkStart w:id="7" w:name="_Toc214435811"/>
      <w:bookmarkStart w:id="8" w:name="_Toc214436160"/>
      <w:r w:rsidRPr="00D4604D">
        <w:t>1.0</w:t>
      </w:r>
      <w:r w:rsidRPr="00D4604D">
        <w:tab/>
        <w:t>General Information</w:t>
      </w:r>
      <w:bookmarkEnd w:id="5"/>
      <w:bookmarkEnd w:id="6"/>
      <w:bookmarkEnd w:id="7"/>
      <w:bookmarkEnd w:id="8"/>
    </w:p>
    <w:p w:rsidR="001B00F3" w:rsidRPr="000D082C" w:rsidRDefault="001B00F3" w:rsidP="00B54EC8">
      <w:pPr>
        <w:pStyle w:val="L1-FlLfSp12"/>
      </w:pPr>
      <w:r w:rsidRPr="006110FB">
        <w:t xml:space="preserve">This documentation describes the data contained in MEPS Public Use Release </w:t>
      </w:r>
      <w:r w:rsidR="00875A2B">
        <w:t>HC-</w:t>
      </w:r>
      <w:r w:rsidR="00860EE5">
        <w:t>170</w:t>
      </w:r>
      <w:r w:rsidRPr="006110FB">
        <w:t xml:space="preserve">, which is one in a series of public use data files to be released from the </w:t>
      </w:r>
      <w:r w:rsidR="008C6FF4">
        <w:t>20</w:t>
      </w:r>
      <w:r w:rsidR="003D0C90">
        <w:t>14</w:t>
      </w:r>
      <w:r w:rsidRPr="006110FB">
        <w:t xml:space="preserve"> Medical Expenditure Panel Survey Household Component (MEPS </w:t>
      </w:r>
      <w:r w:rsidRPr="000D082C">
        <w:t>HC).</w:t>
      </w:r>
      <w:r w:rsidR="005509C0" w:rsidRPr="000D082C">
        <w:t xml:space="preserve"> </w:t>
      </w:r>
      <w:r w:rsidRPr="000D082C">
        <w:t xml:space="preserve">Released in ASCII </w:t>
      </w:r>
      <w:r w:rsidRPr="000D082C">
        <w:rPr>
          <w:snapToGrid w:val="0"/>
        </w:rPr>
        <w:t>(with related SAS</w:t>
      </w:r>
      <w:r w:rsidR="00ED651D" w:rsidRPr="000D082C">
        <w:rPr>
          <w:snapToGrid w:val="0"/>
        </w:rPr>
        <w:t>,</w:t>
      </w:r>
      <w:r w:rsidRPr="000D082C">
        <w:rPr>
          <w:snapToGrid w:val="0"/>
        </w:rPr>
        <w:t xml:space="preserve"> SPSS</w:t>
      </w:r>
      <w:r w:rsidR="00ED651D" w:rsidRPr="000D082C">
        <w:rPr>
          <w:snapToGrid w:val="0"/>
        </w:rPr>
        <w:t>, and Stata</w:t>
      </w:r>
      <w:r w:rsidRPr="000D082C">
        <w:rPr>
          <w:snapToGrid w:val="0"/>
        </w:rPr>
        <w:t xml:space="preserve"> programming statements and data user information) </w:t>
      </w:r>
      <w:r w:rsidRPr="000D082C">
        <w:t xml:space="preserve">and SAS formats, this public use file provides information on household-reported medical conditions collected on a nationally representative sample of the civilian noninstitutionalized population of the United States for calendar year </w:t>
      </w:r>
      <w:r w:rsidR="008C6FF4">
        <w:t>20</w:t>
      </w:r>
      <w:r w:rsidR="003D0C90">
        <w:t>14</w:t>
      </w:r>
      <w:r w:rsidRPr="000D082C">
        <w:t xml:space="preserve"> MEPS HC. The file contains</w:t>
      </w:r>
      <w:r w:rsidRPr="00FD3E5E">
        <w:t xml:space="preserve"> </w:t>
      </w:r>
      <w:r w:rsidR="00A74210" w:rsidRPr="00160592">
        <w:t>27</w:t>
      </w:r>
      <w:r w:rsidR="000F1006" w:rsidRPr="00857B24">
        <w:t xml:space="preserve"> </w:t>
      </w:r>
      <w:r w:rsidRPr="000D082C">
        <w:t xml:space="preserve">variables and has a logical record length of </w:t>
      </w:r>
      <w:r w:rsidR="00A74210" w:rsidRPr="00160592">
        <w:t>87</w:t>
      </w:r>
      <w:r w:rsidRPr="00857B24">
        <w:t xml:space="preserve"> </w:t>
      </w:r>
      <w:r w:rsidRPr="000D082C">
        <w:t xml:space="preserve">with an additional 2-byte carriage return/line feed at the end of each record. </w:t>
      </w:r>
    </w:p>
    <w:p w:rsidR="001B00F3" w:rsidRPr="006110FB" w:rsidRDefault="001B00F3" w:rsidP="00B54EC8">
      <w:pPr>
        <w:pStyle w:val="L1-FlLfSp12"/>
      </w:pPr>
      <w:r w:rsidRPr="000D082C">
        <w:t>This documentation offers a brief overview of the types and levels of data provided and the content and structure of the files. It contains the following sections</w:t>
      </w:r>
      <w:r w:rsidRPr="006110FB">
        <w:t>:</w:t>
      </w:r>
    </w:p>
    <w:p w:rsidR="001B00F3" w:rsidRPr="006110FB" w:rsidRDefault="001B00F3" w:rsidP="00AE6FF6">
      <w:pPr>
        <w:pStyle w:val="SL-FlLftSgl"/>
        <w:numPr>
          <w:ilvl w:val="0"/>
          <w:numId w:val="17"/>
        </w:numPr>
      </w:pPr>
      <w:r w:rsidRPr="006110FB">
        <w:t>Data File Information</w:t>
      </w:r>
    </w:p>
    <w:p w:rsidR="001B00F3" w:rsidRPr="006110FB" w:rsidRDefault="001B00F3" w:rsidP="00AE6FF6">
      <w:pPr>
        <w:pStyle w:val="SL-FlLftSgl"/>
        <w:numPr>
          <w:ilvl w:val="0"/>
          <w:numId w:val="17"/>
        </w:numPr>
      </w:pPr>
      <w:r w:rsidRPr="006110FB">
        <w:t>Survey Sample Information</w:t>
      </w:r>
    </w:p>
    <w:p w:rsidR="001B00F3" w:rsidRPr="006110FB" w:rsidRDefault="001B00F3" w:rsidP="00AE6FF6">
      <w:pPr>
        <w:pStyle w:val="SL-FlLftSgl"/>
        <w:numPr>
          <w:ilvl w:val="0"/>
          <w:numId w:val="17"/>
        </w:numPr>
      </w:pPr>
      <w:r w:rsidRPr="006110FB">
        <w:t>Merging</w:t>
      </w:r>
      <w:r>
        <w:t>/Linking</w:t>
      </w:r>
      <w:r w:rsidRPr="006110FB">
        <w:t xml:space="preserve"> MEPS Data Files</w:t>
      </w:r>
    </w:p>
    <w:p w:rsidR="001B00F3" w:rsidRPr="006110FB" w:rsidRDefault="001B00F3" w:rsidP="00AE6FF6">
      <w:pPr>
        <w:pStyle w:val="SL-FlLftSgl"/>
        <w:numPr>
          <w:ilvl w:val="0"/>
          <w:numId w:val="17"/>
        </w:numPr>
      </w:pPr>
      <w:r w:rsidRPr="006110FB">
        <w:t>Appendices</w:t>
      </w:r>
    </w:p>
    <w:p w:rsidR="001B00F3" w:rsidRPr="006110FB" w:rsidRDefault="001B00F3" w:rsidP="00D562EC">
      <w:pPr>
        <w:pStyle w:val="SL-FlLftSgl"/>
        <w:ind w:left="2160" w:hanging="450"/>
      </w:pPr>
      <w:r w:rsidRPr="006110FB">
        <w:t>Variable</w:t>
      </w:r>
      <w:r w:rsidR="003F67DB">
        <w:t>-</w:t>
      </w:r>
      <w:r w:rsidRPr="006110FB">
        <w:t>Source Crosswalk</w:t>
      </w:r>
    </w:p>
    <w:p w:rsidR="001B00F3" w:rsidRPr="006110FB" w:rsidRDefault="001B00F3" w:rsidP="00D562EC">
      <w:pPr>
        <w:pStyle w:val="SL-FlLftSgl"/>
        <w:ind w:left="2160" w:hanging="450"/>
      </w:pPr>
      <w:r w:rsidRPr="006110FB">
        <w:t>Detailed ICD-9-CM Condition, Procedure, and Clinical Classification Code Frequencies</w:t>
      </w:r>
    </w:p>
    <w:p w:rsidR="001B00F3" w:rsidRDefault="001B00F3" w:rsidP="00D562EC">
      <w:pPr>
        <w:pStyle w:val="SL-FlLftSgl"/>
        <w:ind w:left="2160" w:hanging="450"/>
      </w:pPr>
      <w:r w:rsidRPr="006110FB">
        <w:t>Clinical Classification Code to ICD-9-CM Code Crosswalk</w:t>
      </w:r>
    </w:p>
    <w:p w:rsidR="00863D2D" w:rsidRPr="005218DE" w:rsidRDefault="00863D2D" w:rsidP="00D562EC">
      <w:pPr>
        <w:pStyle w:val="SL-FlLftSgl"/>
        <w:ind w:left="2160" w:hanging="450"/>
      </w:pPr>
      <w:r w:rsidRPr="005218DE">
        <w:t xml:space="preserve">List of Invalid ICD-9-CM Codes </w:t>
      </w:r>
    </w:p>
    <w:p w:rsidR="00BF141E" w:rsidRPr="006110FB" w:rsidRDefault="001B00F3" w:rsidP="00D562EC">
      <w:pPr>
        <w:pStyle w:val="SL-FlLftSgl"/>
        <w:ind w:left="2160" w:hanging="450"/>
      </w:pPr>
      <w:r w:rsidRPr="006110FB">
        <w:t>List of Conditions</w:t>
      </w:r>
      <w:r w:rsidR="00BF141E">
        <w:t xml:space="preserve"> </w:t>
      </w:r>
      <w:r w:rsidR="00BF141E" w:rsidRPr="00CD7BF4">
        <w:t xml:space="preserve">Asked in </w:t>
      </w:r>
      <w:r w:rsidR="00BF141E" w:rsidRPr="0037709A">
        <w:t xml:space="preserve">Priority </w:t>
      </w:r>
      <w:r w:rsidR="008D1481" w:rsidRPr="0037709A">
        <w:t xml:space="preserve">Conditions </w:t>
      </w:r>
      <w:r w:rsidR="00BF141E" w:rsidRPr="00CD7BF4">
        <w:t>Enumeration Section</w:t>
      </w:r>
    </w:p>
    <w:p w:rsidR="001B00F3" w:rsidRPr="00766E87" w:rsidRDefault="001B00F3" w:rsidP="00B54EC8">
      <w:pPr>
        <w:pStyle w:val="L1-FlLfSp12"/>
        <w:spacing w:before="240"/>
      </w:pPr>
      <w:r w:rsidRPr="006110FB">
        <w:t xml:space="preserve">A codebook of all the </w:t>
      </w:r>
      <w:r w:rsidRPr="00766E87">
        <w:t xml:space="preserve">variables included in the </w:t>
      </w:r>
      <w:r w:rsidR="008C6FF4">
        <w:t>20</w:t>
      </w:r>
      <w:r w:rsidR="00E87CDD">
        <w:t>14</w:t>
      </w:r>
      <w:r w:rsidRPr="00766E87">
        <w:t xml:space="preserve"> Medical Conditions File is provided in an accompanying file. </w:t>
      </w:r>
    </w:p>
    <w:p w:rsidR="001B00F3" w:rsidRPr="00AB5A78" w:rsidRDefault="001B00F3" w:rsidP="00B54EC8">
      <w:pPr>
        <w:pStyle w:val="L1-FlLfSp12"/>
      </w:pPr>
      <w:r w:rsidRPr="00AB5A78">
        <w:t xml:space="preserve">For more information on MEPS survey design, see </w:t>
      </w:r>
      <w:r w:rsidR="003619C6">
        <w:t xml:space="preserve">T. </w:t>
      </w:r>
      <w:proofErr w:type="spellStart"/>
      <w:r w:rsidR="003619C6">
        <w:t>Ezzati</w:t>
      </w:r>
      <w:proofErr w:type="spellEnd"/>
      <w:r w:rsidR="003619C6">
        <w:t>-Rice, et al</w:t>
      </w:r>
      <w:r w:rsidR="008E7C0C">
        <w:t>.</w:t>
      </w:r>
      <w:r w:rsidR="003619C6">
        <w:t>, 1998-2007 and S</w:t>
      </w:r>
      <w:proofErr w:type="gramStart"/>
      <w:r w:rsidR="003619C6">
        <w:t>.</w:t>
      </w:r>
      <w:proofErr w:type="gramEnd"/>
      <w:r w:rsidR="00CE29CE">
        <w:br/>
      </w:r>
      <w:r w:rsidR="003619C6">
        <w:t>Cohen, 1996.</w:t>
      </w:r>
      <w:r>
        <w:t xml:space="preserve"> </w:t>
      </w:r>
      <w:r w:rsidRPr="00AB5A78">
        <w:t xml:space="preserve">A copy of the survey instrument used to collect the information on this file is available on the MEPS </w:t>
      </w:r>
      <w:r>
        <w:t>W</w:t>
      </w:r>
      <w:r w:rsidRPr="00AB5A78">
        <w:t>ebsite:</w:t>
      </w:r>
      <w:r>
        <w:t xml:space="preserve"> </w:t>
      </w:r>
      <w:hyperlink r:id="rId20" w:history="1">
        <w:r w:rsidR="00C43528">
          <w:rPr>
            <w:rStyle w:val="Hyperlink"/>
            <w:szCs w:val="24"/>
          </w:rPr>
          <w:t>meps.ahrq.gov</w:t>
        </w:r>
      </w:hyperlink>
      <w:r w:rsidRPr="00AB5A78">
        <w:t>.</w:t>
      </w:r>
      <w:bookmarkStart w:id="9" w:name="_Toc66182062"/>
    </w:p>
    <w:p w:rsidR="001B00F3" w:rsidRPr="006110FB" w:rsidRDefault="001B00F3" w:rsidP="00B54EC8">
      <w:pPr>
        <w:pStyle w:val="Heading1"/>
      </w:pPr>
      <w:bookmarkStart w:id="10" w:name="_Toc214435570"/>
      <w:bookmarkStart w:id="11" w:name="_Toc214435812"/>
      <w:bookmarkStart w:id="12" w:name="_Toc214436161"/>
      <w:r w:rsidRPr="006110FB">
        <w:t>2.0</w:t>
      </w:r>
      <w:r w:rsidRPr="006110FB">
        <w:tab/>
        <w:t>Data File Information</w:t>
      </w:r>
      <w:bookmarkEnd w:id="9"/>
      <w:bookmarkEnd w:id="10"/>
      <w:bookmarkEnd w:id="11"/>
      <w:bookmarkEnd w:id="12"/>
    </w:p>
    <w:p w:rsidR="0005522B" w:rsidRDefault="001B00F3" w:rsidP="00B54EC8">
      <w:pPr>
        <w:pStyle w:val="L1-FlLfSp12"/>
      </w:pPr>
      <w:r w:rsidRPr="00C7100F">
        <w:t xml:space="preserve">This file </w:t>
      </w:r>
      <w:r w:rsidRPr="000D082C">
        <w:t xml:space="preserve">contains </w:t>
      </w:r>
      <w:r w:rsidR="00FC4D88" w:rsidRPr="0013411A">
        <w:t>116,679</w:t>
      </w:r>
      <w:r w:rsidR="00482EB8" w:rsidRPr="0013411A">
        <w:t xml:space="preserve"> </w:t>
      </w:r>
      <w:r w:rsidRPr="000D082C">
        <w:t>records</w:t>
      </w:r>
      <w:r w:rsidRPr="00C45129">
        <w:t>.</w:t>
      </w:r>
      <w:r w:rsidRPr="00C7100F">
        <w:t xml:space="preserve"> Each record represents one medical condition reported</w:t>
      </w:r>
      <w:r w:rsidRPr="002D31F4">
        <w:t xml:space="preserve"> </w:t>
      </w:r>
      <w:r w:rsidR="00100A57">
        <w:t>for</w:t>
      </w:r>
      <w:r w:rsidRPr="002D31F4">
        <w:t xml:space="preserve"> a household survey </w:t>
      </w:r>
      <w:r w:rsidR="00100A57">
        <w:t>member</w:t>
      </w:r>
      <w:r w:rsidRPr="002D31F4">
        <w:t xml:space="preserve"> who resides in an eligible responding household and who has a positive person or family weight.</w:t>
      </w:r>
      <w:r>
        <w:t xml:space="preserve"> </w:t>
      </w:r>
    </w:p>
    <w:p w:rsidR="00642E52" w:rsidRPr="00D82D0C" w:rsidRDefault="000D082C" w:rsidP="00642E52">
      <w:pPr>
        <w:pStyle w:val="L1-FlLfSp12"/>
      </w:pPr>
      <w:r w:rsidRPr="00D82D0C">
        <w:t>Conditions</w:t>
      </w:r>
      <w:r w:rsidR="00642E52" w:rsidRPr="00D82D0C">
        <w:t xml:space="preserve"> created in the Priority Condition Enumeration (PE) section were asked in the context of “has person ever been told by a doctor or other health care professional that they have (condition)?” </w:t>
      </w:r>
      <w:r w:rsidR="00642E52" w:rsidRPr="00BC716A">
        <w:t>except</w:t>
      </w:r>
      <w:r w:rsidR="00C22A25" w:rsidRPr="00857B24">
        <w:t xml:space="preserve"> </w:t>
      </w:r>
      <w:r w:rsidR="00642E52" w:rsidRPr="00BC716A">
        <w:t xml:space="preserve">joint pain and chronic bronchitis, </w:t>
      </w:r>
      <w:r w:rsidR="00642E52" w:rsidRPr="00857B24">
        <w:t>which</w:t>
      </w:r>
      <w:r w:rsidR="00F95EAB" w:rsidRPr="00857B24">
        <w:t xml:space="preserve"> </w:t>
      </w:r>
      <w:r w:rsidR="00642E52" w:rsidRPr="00857B24">
        <w:t>ask</w:t>
      </w:r>
      <w:r w:rsidR="00C22A25" w:rsidRPr="00857B24">
        <w:rPr>
          <w:b/>
        </w:rPr>
        <w:t xml:space="preserve"> </w:t>
      </w:r>
      <w:r w:rsidR="00642E52" w:rsidRPr="00C22A25">
        <w:rPr>
          <w:color w:val="000000" w:themeColor="text1"/>
        </w:rPr>
        <w:t>only</w:t>
      </w:r>
      <w:r w:rsidR="00642E52" w:rsidRPr="00C22A25">
        <w:rPr>
          <w:b/>
          <w:color w:val="000000" w:themeColor="text1"/>
        </w:rPr>
        <w:t xml:space="preserve"> </w:t>
      </w:r>
      <w:r w:rsidR="00642E52" w:rsidRPr="00BC716A">
        <w:t xml:space="preserve">about </w:t>
      </w:r>
      <w:r w:rsidR="00642E52" w:rsidRPr="00D82D0C">
        <w:t xml:space="preserve">the last 12 months. If the response is Yes (1), then a condition record is </w:t>
      </w:r>
      <w:r w:rsidR="00642E52" w:rsidRPr="00BF3807">
        <w:t>generated</w:t>
      </w:r>
      <w:r w:rsidR="00DA45C1" w:rsidRPr="00BF3807">
        <w:t xml:space="preserve"> but only included in this file if the condition is </w:t>
      </w:r>
      <w:r w:rsidR="00DA45C1" w:rsidRPr="00BF3807">
        <w:rPr>
          <w:i/>
        </w:rPr>
        <w:t>current</w:t>
      </w:r>
      <w:r w:rsidR="00642E52" w:rsidRPr="00BF3807">
        <w:t>.</w:t>
      </w:r>
      <w:r w:rsidR="00642E52" w:rsidRPr="00D82D0C">
        <w:t xml:space="preserve"> A condition is defined as </w:t>
      </w:r>
      <w:r w:rsidR="00642E52" w:rsidRPr="00D82D0C">
        <w:rPr>
          <w:i/>
        </w:rPr>
        <w:t>current</w:t>
      </w:r>
      <w:r w:rsidR="00642E52" w:rsidRPr="00D82D0C">
        <w:t xml:space="preserve"> if it is linked to an event or a condition the person is currently experiencing (i.e., a condition selected in the </w:t>
      </w:r>
      <w:r w:rsidR="00847548">
        <w:t>Condition Enumeration (</w:t>
      </w:r>
      <w:r w:rsidR="00642E52" w:rsidRPr="00D82D0C">
        <w:t>CE</w:t>
      </w:r>
      <w:r w:rsidR="00847548">
        <w:t>)</w:t>
      </w:r>
      <w:r w:rsidR="00BF3807">
        <w:t xml:space="preserve"> section).</w:t>
      </w:r>
    </w:p>
    <w:p w:rsidR="001B00F3" w:rsidRPr="00FF6200" w:rsidRDefault="001B00F3" w:rsidP="00B54EC8">
      <w:pPr>
        <w:pStyle w:val="L1-FlLfSp12"/>
      </w:pPr>
      <w:r w:rsidRPr="00FF33D2">
        <w:lastRenderedPageBreak/>
        <w:t>Records meeting one of the following criteria are included on the file:</w:t>
      </w:r>
    </w:p>
    <w:p w:rsidR="001B00F3" w:rsidRPr="00FF33D2" w:rsidRDefault="001B00F3" w:rsidP="00B54EC8">
      <w:pPr>
        <w:pStyle w:val="L1-FlLfSp12"/>
      </w:pPr>
      <w:r w:rsidRPr="00FF33D2">
        <w:t xml:space="preserve">In </w:t>
      </w:r>
      <w:r w:rsidR="008C6FF4">
        <w:t xml:space="preserve">Panel </w:t>
      </w:r>
      <w:r w:rsidR="003F03F8">
        <w:t>19</w:t>
      </w:r>
      <w:r w:rsidRPr="00FF33D2">
        <w:t>:</w:t>
      </w:r>
    </w:p>
    <w:p w:rsidR="00334404" w:rsidRPr="00A504F6" w:rsidRDefault="00334404" w:rsidP="00334404">
      <w:pPr>
        <w:pStyle w:val="N1-1stBullet"/>
        <w:numPr>
          <w:ilvl w:val="0"/>
          <w:numId w:val="11"/>
        </w:numPr>
        <w:tabs>
          <w:tab w:val="left" w:pos="1710"/>
        </w:tabs>
        <w:ind w:left="1710" w:hanging="630"/>
      </w:pPr>
      <w:r w:rsidRPr="00A504F6">
        <w:t xml:space="preserve">Round 1 and Round 2 records that are </w:t>
      </w:r>
      <w:r w:rsidRPr="008E4E93">
        <w:t>current</w:t>
      </w:r>
      <w:r w:rsidR="00A40B20" w:rsidRPr="008E4E93">
        <w:t xml:space="preserve"> conditions</w:t>
      </w:r>
      <w:r w:rsidRPr="00A504F6">
        <w:t xml:space="preserve">. A current condition is defined as a condition linked to a </w:t>
      </w:r>
      <w:r w:rsidR="008C6FF4">
        <w:t>20</w:t>
      </w:r>
      <w:r w:rsidR="00E87CDD">
        <w:t>14</w:t>
      </w:r>
      <w:r w:rsidRPr="00A504F6">
        <w:t xml:space="preserve"> event or a condition the person is currently experiencing (i.e., a condition selected in the CE section);</w:t>
      </w:r>
    </w:p>
    <w:p w:rsidR="001B00F3" w:rsidRPr="009E069C" w:rsidRDefault="001B00F3" w:rsidP="00F37B33">
      <w:pPr>
        <w:pStyle w:val="N1-1stBullet"/>
        <w:numPr>
          <w:ilvl w:val="0"/>
          <w:numId w:val="11"/>
        </w:numPr>
        <w:tabs>
          <w:tab w:val="left" w:pos="1710"/>
        </w:tabs>
        <w:ind w:left="1710" w:hanging="630"/>
      </w:pPr>
      <w:r w:rsidRPr="009E069C">
        <w:t xml:space="preserve">Round 3 conditions that </w:t>
      </w:r>
      <w:r>
        <w:t>were</w:t>
      </w:r>
      <w:r w:rsidRPr="009E069C">
        <w:t xml:space="preserve"> linked to a </w:t>
      </w:r>
      <w:r w:rsidR="008C6FF4">
        <w:t>20</w:t>
      </w:r>
      <w:r w:rsidR="00E87CDD">
        <w:t>14</w:t>
      </w:r>
      <w:r w:rsidRPr="009E069C">
        <w:t xml:space="preserve"> event;</w:t>
      </w:r>
    </w:p>
    <w:p w:rsidR="00566D98" w:rsidRPr="00566D98" w:rsidRDefault="001B00F3" w:rsidP="00F37B33">
      <w:pPr>
        <w:pStyle w:val="N1-1stBullet"/>
        <w:numPr>
          <w:ilvl w:val="0"/>
          <w:numId w:val="11"/>
        </w:numPr>
        <w:tabs>
          <w:tab w:val="left" w:pos="1710"/>
        </w:tabs>
        <w:ind w:left="1710" w:hanging="630"/>
      </w:pPr>
      <w:r w:rsidRPr="009E069C">
        <w:t>Round 3 conditions that were due to an accident or injury</w:t>
      </w:r>
      <w:r w:rsidRPr="008E4E93">
        <w:t>;</w:t>
      </w:r>
    </w:p>
    <w:p w:rsidR="001B00F3" w:rsidRPr="00A504F6" w:rsidRDefault="00566D98" w:rsidP="00F37B33">
      <w:pPr>
        <w:numPr>
          <w:ilvl w:val="0"/>
          <w:numId w:val="11"/>
        </w:numPr>
        <w:tabs>
          <w:tab w:val="left" w:pos="1710"/>
        </w:tabs>
        <w:ind w:left="1710" w:hanging="630"/>
      </w:pPr>
      <w:r w:rsidRPr="00FF33D2">
        <w:t xml:space="preserve">Round </w:t>
      </w:r>
      <w:r w:rsidRPr="008E5898">
        <w:t xml:space="preserve">3 priority </w:t>
      </w:r>
      <w:r w:rsidRPr="00FF33D2">
        <w:t xml:space="preserve">condition </w:t>
      </w:r>
      <w:r w:rsidRPr="008224B4">
        <w:t>records</w:t>
      </w:r>
      <w:r w:rsidR="00642E52" w:rsidRPr="008224B4">
        <w:t xml:space="preserve"> that are current </w:t>
      </w:r>
      <w:r w:rsidR="00642E52" w:rsidRPr="00BF3807">
        <w:t>and</w:t>
      </w:r>
      <w:r w:rsidR="00BA0953" w:rsidRPr="00BF3807">
        <w:t xml:space="preserve"> </w:t>
      </w:r>
      <w:r w:rsidRPr="00BF3807">
        <w:t>the</w:t>
      </w:r>
      <w:r w:rsidRPr="00FF33D2">
        <w:t xml:space="preserve"> age of diagnosis is less than or equal to the person’s age as of 12/31/</w:t>
      </w:r>
      <w:r w:rsidR="008C6FF4">
        <w:t>20</w:t>
      </w:r>
      <w:r w:rsidR="00E87CDD">
        <w:t>14</w:t>
      </w:r>
      <w:r w:rsidR="00F727C9">
        <w:t xml:space="preserve">, </w:t>
      </w:r>
      <w:r w:rsidRPr="00FF33D2">
        <w:t xml:space="preserve">the age of diagnosis is </w:t>
      </w:r>
      <w:r w:rsidRPr="00A504F6">
        <w:t>refused, don’t know, or not ascertained</w:t>
      </w:r>
      <w:r w:rsidR="00F727C9">
        <w:t>, or the age of diagnosis is set to -1 (inapplicable; for all cancer conditions)</w:t>
      </w:r>
      <w:r w:rsidRPr="00A504F6">
        <w:t>; or</w:t>
      </w:r>
      <w:r w:rsidR="00834DCB">
        <w:t xml:space="preserve"> </w:t>
      </w:r>
    </w:p>
    <w:p w:rsidR="00DD1A03" w:rsidRPr="00A504F6" w:rsidRDefault="008E5898" w:rsidP="00F37B33">
      <w:pPr>
        <w:pStyle w:val="N1-1stBullet"/>
        <w:numPr>
          <w:ilvl w:val="0"/>
          <w:numId w:val="11"/>
        </w:numPr>
        <w:tabs>
          <w:tab w:val="left" w:pos="1710"/>
        </w:tabs>
        <w:ind w:left="1710" w:hanging="630"/>
      </w:pPr>
      <w:r>
        <w:t>Round 3</w:t>
      </w:r>
      <w:r w:rsidR="00577679" w:rsidRPr="00A504F6">
        <w:t xml:space="preserve"> </w:t>
      </w:r>
      <w:r w:rsidR="001B00F3" w:rsidRPr="00A504F6">
        <w:t xml:space="preserve">conditions where 50 percent or more of person’s reference period occurred in </w:t>
      </w:r>
      <w:r w:rsidR="008C6FF4">
        <w:t>20</w:t>
      </w:r>
      <w:r w:rsidR="00E87CDD">
        <w:t>14</w:t>
      </w:r>
      <w:r w:rsidR="001B00F3" w:rsidRPr="00A504F6">
        <w:t>.</w:t>
      </w:r>
    </w:p>
    <w:p w:rsidR="00DD1A03" w:rsidRDefault="00DD1A03" w:rsidP="00DD1A03">
      <w:pPr>
        <w:pStyle w:val="N1-1stBullet"/>
        <w:tabs>
          <w:tab w:val="clear" w:pos="1152"/>
        </w:tabs>
        <w:ind w:left="0" w:firstLine="0"/>
      </w:pPr>
      <w:r>
        <w:t xml:space="preserve">In </w:t>
      </w:r>
      <w:r w:rsidR="00FB2A39">
        <w:t xml:space="preserve">Panel </w:t>
      </w:r>
      <w:r w:rsidR="004E63FA">
        <w:t>18</w:t>
      </w:r>
      <w:r>
        <w:t>:</w:t>
      </w:r>
    </w:p>
    <w:p w:rsidR="00DD1A03" w:rsidRPr="009E069C" w:rsidRDefault="00DD1A03" w:rsidP="00DD1A03">
      <w:pPr>
        <w:pStyle w:val="N1-1stBullet"/>
        <w:tabs>
          <w:tab w:val="clear" w:pos="1152"/>
        </w:tabs>
        <w:ind w:left="0" w:firstLine="0"/>
      </w:pPr>
    </w:p>
    <w:p w:rsidR="00577679" w:rsidRPr="00C92F70" w:rsidRDefault="00207032" w:rsidP="00577679">
      <w:pPr>
        <w:pStyle w:val="N1-1stBullet"/>
        <w:numPr>
          <w:ilvl w:val="0"/>
          <w:numId w:val="11"/>
        </w:numPr>
        <w:tabs>
          <w:tab w:val="left" w:pos="1710"/>
        </w:tabs>
        <w:ind w:left="1710" w:hanging="630"/>
      </w:pPr>
      <w:r w:rsidRPr="00C92F70">
        <w:rPr>
          <w:szCs w:val="24"/>
        </w:rPr>
        <w:t xml:space="preserve">Round 3, Round 4, and </w:t>
      </w:r>
      <w:r w:rsidR="00577679" w:rsidRPr="00C92F70">
        <w:rPr>
          <w:szCs w:val="24"/>
        </w:rPr>
        <w:t>Round 5 records</w:t>
      </w:r>
      <w:r w:rsidRPr="00C92F70">
        <w:rPr>
          <w:szCs w:val="24"/>
        </w:rPr>
        <w:t xml:space="preserve"> that are current</w:t>
      </w:r>
      <w:r w:rsidR="000F30BB" w:rsidRPr="00C92F70">
        <w:rPr>
          <w:szCs w:val="24"/>
        </w:rPr>
        <w:t xml:space="preserve"> conditions</w:t>
      </w:r>
      <w:r w:rsidRPr="00C92F70">
        <w:rPr>
          <w:szCs w:val="24"/>
        </w:rPr>
        <w:t>.</w:t>
      </w:r>
      <w:r w:rsidRPr="00C92F70">
        <w:t xml:space="preserve"> A current condition is defined as a condition linked to a </w:t>
      </w:r>
      <w:r w:rsidR="008C6FF4">
        <w:t>201</w:t>
      </w:r>
      <w:r w:rsidR="00E87CDD">
        <w:t>4</w:t>
      </w:r>
      <w:r w:rsidRPr="00C92F70">
        <w:t xml:space="preserve"> event or a condition the person is currently experiencing (i.e., a condition selected in the CE section); or</w:t>
      </w:r>
    </w:p>
    <w:p w:rsidR="00577679" w:rsidRDefault="00577679" w:rsidP="00577679">
      <w:pPr>
        <w:pStyle w:val="N1-1stBullet"/>
        <w:numPr>
          <w:ilvl w:val="0"/>
          <w:numId w:val="11"/>
        </w:numPr>
        <w:tabs>
          <w:tab w:val="left" w:pos="1710"/>
        </w:tabs>
        <w:ind w:left="1710" w:hanging="630"/>
      </w:pPr>
      <w:r w:rsidRPr="00C92F70">
        <w:t>Round 1 and Round 2 condition</w:t>
      </w:r>
      <w:r w:rsidR="00E06C3A" w:rsidRPr="00C92F70">
        <w:t xml:space="preserve"> record</w:t>
      </w:r>
      <w:r w:rsidRPr="00C92F70">
        <w:t xml:space="preserve">s that are linked to a </w:t>
      </w:r>
      <w:r w:rsidR="008C6FF4">
        <w:t>201</w:t>
      </w:r>
      <w:r w:rsidR="00E87CDD">
        <w:t>4</w:t>
      </w:r>
      <w:r w:rsidRPr="00C92F70">
        <w:t xml:space="preserve"> event </w:t>
      </w:r>
      <w:r w:rsidRPr="00A504F6">
        <w:t xml:space="preserve">or a condition the person is currently experiencing in </w:t>
      </w:r>
      <w:r w:rsidR="008C6FF4">
        <w:t>201</w:t>
      </w:r>
      <w:r w:rsidR="00E87CDD">
        <w:t>4</w:t>
      </w:r>
      <w:r w:rsidRPr="00A504F6">
        <w:t xml:space="preserve"> (i.e., a condition selected in the CE section).</w:t>
      </w:r>
    </w:p>
    <w:p w:rsidR="001B00F3" w:rsidRPr="005218DE" w:rsidRDefault="001B00F3" w:rsidP="00B54EC8">
      <w:pPr>
        <w:pStyle w:val="L1-FlLfSp12"/>
        <w:spacing w:before="240"/>
        <w:rPr>
          <w:bCs/>
        </w:rPr>
      </w:pPr>
      <w:r w:rsidRPr="005218DE">
        <w:t xml:space="preserve">For </w:t>
      </w:r>
      <w:r w:rsidR="00CE61E4" w:rsidRPr="005218DE">
        <w:t xml:space="preserve">most </w:t>
      </w:r>
      <w:r w:rsidRPr="005218DE">
        <w:t>variable</w:t>
      </w:r>
      <w:r w:rsidR="00CE61E4" w:rsidRPr="005218DE">
        <w:t>s</w:t>
      </w:r>
      <w:r w:rsidRPr="005218DE">
        <w:t xml:space="preserve"> on the file, the codebook provides both weighted and unweighted frequencies. </w:t>
      </w:r>
      <w:r w:rsidR="00CE61E4" w:rsidRPr="005218DE">
        <w:t xml:space="preserve">The exceptions to this are weight variables and variance estimation variables. Only unweighted frequencies of these variables are included in the accompanying codebook file. See the Weights Variables list in </w:t>
      </w:r>
      <w:r w:rsidR="003F67DB" w:rsidRPr="005218DE">
        <w:t>Appendix 1</w:t>
      </w:r>
      <w:r w:rsidR="00CE61E4" w:rsidRPr="005218DE">
        <w:t>, Variable-Source Crosswalk.</w:t>
      </w:r>
    </w:p>
    <w:p w:rsidR="00CE61E4" w:rsidRDefault="001B00F3" w:rsidP="00B54EC8">
      <w:pPr>
        <w:pStyle w:val="L1-FlLfSp12"/>
      </w:pPr>
      <w:r>
        <w:t xml:space="preserve">Data from this file can be merged with </w:t>
      </w:r>
      <w:r w:rsidR="008C6FF4">
        <w:t>201</w:t>
      </w:r>
      <w:r w:rsidR="00E87CDD">
        <w:t>4</w:t>
      </w:r>
      <w:r>
        <w:t xml:space="preserve"> MEPS person-level data to append person-level characteristics such as demographic or health insurance characteristics to each record</w:t>
      </w:r>
      <w:r w:rsidR="00DD1A03">
        <w:t xml:space="preserve"> by using DUPERSID</w:t>
      </w:r>
      <w:r>
        <w:t xml:space="preserve"> (see Section 4.0 for details). Since each record represents a single condition reported by a household respondent, some household </w:t>
      </w:r>
      <w:r w:rsidR="009865BA" w:rsidRPr="00100A57">
        <w:t>members</w:t>
      </w:r>
      <w:r w:rsidR="009865BA">
        <w:t xml:space="preserve"> </w:t>
      </w:r>
      <w:r>
        <w:t xml:space="preserve">may have multiple medical conditions and thus will be represented </w:t>
      </w:r>
      <w:r w:rsidR="00141172" w:rsidRPr="005218DE">
        <w:t>by</w:t>
      </w:r>
      <w:r w:rsidR="00141172">
        <w:t xml:space="preserve"> </w:t>
      </w:r>
      <w:r>
        <w:t xml:space="preserve">multiple records on this file. Other household </w:t>
      </w:r>
      <w:r w:rsidR="00CC46FD" w:rsidRPr="00100A57">
        <w:t>members</w:t>
      </w:r>
      <w:r w:rsidR="00CC46FD">
        <w:t xml:space="preserve"> </w:t>
      </w:r>
      <w:r>
        <w:t xml:space="preserve">may have </w:t>
      </w:r>
      <w:r w:rsidR="00100A57">
        <w:t xml:space="preserve">had no </w:t>
      </w:r>
      <w:r>
        <w:t xml:space="preserve">reported medical conditions and thus will have no records on this file. Still other </w:t>
      </w:r>
      <w:r w:rsidR="00CC46FD" w:rsidRPr="00100A57">
        <w:t>household</w:t>
      </w:r>
      <w:r w:rsidR="00CC46FD" w:rsidRPr="00A8337B">
        <w:rPr>
          <w:b/>
        </w:rPr>
        <w:t xml:space="preserve"> </w:t>
      </w:r>
      <w:r w:rsidR="00CC46FD" w:rsidRPr="00100A57">
        <w:t>members</w:t>
      </w:r>
      <w:r w:rsidR="00CC46FD">
        <w:t xml:space="preserve"> </w:t>
      </w:r>
      <w:r>
        <w:t>may have</w:t>
      </w:r>
      <w:r w:rsidR="00100A57">
        <w:t xml:space="preserve"> had</w:t>
      </w:r>
      <w:r>
        <w:t xml:space="preserve"> a </w:t>
      </w:r>
      <w:r w:rsidR="00DE39DA">
        <w:t xml:space="preserve">reported </w:t>
      </w:r>
      <w:r>
        <w:t xml:space="preserve">medical condition that did not meet the criteria above and thus will have no records on this file. Data from this file also can be merged to </w:t>
      </w:r>
      <w:r w:rsidR="008C6FF4">
        <w:t>201</w:t>
      </w:r>
      <w:r w:rsidR="00E87CDD">
        <w:t>4</w:t>
      </w:r>
      <w:r>
        <w:t xml:space="preserve"> MEPS Event Files </w:t>
      </w:r>
      <w:r w:rsidRPr="009E069C">
        <w:t>(</w:t>
      </w:r>
      <w:r w:rsidR="00875A2B">
        <w:t>HC-</w:t>
      </w:r>
      <w:r w:rsidR="0004481A">
        <w:t>168</w:t>
      </w:r>
      <w:r w:rsidR="009A5198" w:rsidRPr="004068C0">
        <w:t>A</w:t>
      </w:r>
      <w:r w:rsidR="001879FA">
        <w:t>, and HC-168D</w:t>
      </w:r>
      <w:r w:rsidR="0054178F">
        <w:t xml:space="preserve"> </w:t>
      </w:r>
      <w:r w:rsidRPr="004068C0">
        <w:t>through</w:t>
      </w:r>
      <w:r w:rsidR="0054178F">
        <w:t xml:space="preserve"> </w:t>
      </w:r>
      <w:r w:rsidR="00875A2B">
        <w:t>HC-</w:t>
      </w:r>
      <w:r w:rsidR="0004481A">
        <w:t>168</w:t>
      </w:r>
      <w:r w:rsidR="009A5198" w:rsidRPr="00C9653F">
        <w:t>H</w:t>
      </w:r>
      <w:r w:rsidRPr="004068C0">
        <w:t xml:space="preserve">) by using the link files provided </w:t>
      </w:r>
      <w:r w:rsidR="0054178F">
        <w:t xml:space="preserve">in </w:t>
      </w:r>
      <w:r w:rsidR="00875A2B">
        <w:t>HC-</w:t>
      </w:r>
      <w:r w:rsidR="0004481A">
        <w:t>168</w:t>
      </w:r>
      <w:r w:rsidR="0054178F">
        <w:t>I</w:t>
      </w:r>
      <w:r w:rsidRPr="004068C0">
        <w:t xml:space="preserve">. </w:t>
      </w:r>
      <w:r w:rsidRPr="00AD7D70">
        <w:t xml:space="preserve">(See </w:t>
      </w:r>
      <w:r w:rsidR="00875A2B">
        <w:t>HC-</w:t>
      </w:r>
      <w:r w:rsidR="0004481A">
        <w:t>168</w:t>
      </w:r>
      <w:r w:rsidR="00AD7D70" w:rsidRPr="00B209AA">
        <w:t xml:space="preserve">I </w:t>
      </w:r>
      <w:r w:rsidR="00A67FC0" w:rsidRPr="00B209AA">
        <w:t xml:space="preserve">documentation </w:t>
      </w:r>
      <w:r w:rsidRPr="00AD7D70">
        <w:t xml:space="preserve">for details.) </w:t>
      </w:r>
    </w:p>
    <w:p w:rsidR="001B00F3" w:rsidRPr="00AB5A78" w:rsidRDefault="001B00F3" w:rsidP="00B54EC8">
      <w:pPr>
        <w:pStyle w:val="Heading2"/>
      </w:pPr>
      <w:bookmarkStart w:id="13" w:name="_Toc66182063"/>
      <w:bookmarkStart w:id="14" w:name="_Toc214435571"/>
      <w:bookmarkStart w:id="15" w:name="_Toc214435813"/>
      <w:bookmarkStart w:id="16" w:name="_Toc214436162"/>
      <w:r w:rsidRPr="004068C0">
        <w:t>2.1</w:t>
      </w:r>
      <w:r w:rsidRPr="004068C0">
        <w:tab/>
        <w:t>Codebook Structure</w:t>
      </w:r>
      <w:bookmarkEnd w:id="13"/>
      <w:bookmarkEnd w:id="14"/>
      <w:bookmarkEnd w:id="15"/>
      <w:bookmarkEnd w:id="16"/>
    </w:p>
    <w:p w:rsidR="00EC1D81" w:rsidRPr="00AB5A78" w:rsidRDefault="001B00F3" w:rsidP="00B54EC8">
      <w:pPr>
        <w:pStyle w:val="L1-FlLfSp12"/>
      </w:pPr>
      <w:r w:rsidRPr="00AB5A78">
        <w:t>The codebook and data file list variables in the following order:</w:t>
      </w:r>
    </w:p>
    <w:p w:rsidR="001B00F3" w:rsidRPr="006110FB" w:rsidRDefault="001B00F3" w:rsidP="00B54EC8">
      <w:pPr>
        <w:pStyle w:val="SL-FlLftSgl"/>
        <w:ind w:left="576"/>
      </w:pPr>
      <w:r w:rsidRPr="00AB5A78">
        <w:rPr>
          <w:szCs w:val="24"/>
        </w:rPr>
        <w:t>Unique person identifiers</w:t>
      </w:r>
    </w:p>
    <w:p w:rsidR="001B00F3" w:rsidRPr="006110FB" w:rsidRDefault="001B00F3" w:rsidP="00B54EC8">
      <w:pPr>
        <w:pStyle w:val="SL-FlLftSgl"/>
        <w:ind w:left="576"/>
      </w:pPr>
      <w:r w:rsidRPr="00AB5A78">
        <w:rPr>
          <w:szCs w:val="24"/>
        </w:rPr>
        <w:t>Unique condition identifiers</w:t>
      </w:r>
    </w:p>
    <w:p w:rsidR="001B00F3" w:rsidRPr="006110FB" w:rsidRDefault="001B00F3" w:rsidP="00B54EC8">
      <w:pPr>
        <w:pStyle w:val="SL-FlLftSgl"/>
        <w:ind w:left="576"/>
      </w:pPr>
      <w:r w:rsidRPr="00AB5A78">
        <w:rPr>
          <w:szCs w:val="24"/>
        </w:rPr>
        <w:lastRenderedPageBreak/>
        <w:t>Medical condition variables</w:t>
      </w:r>
    </w:p>
    <w:p w:rsidR="001B00F3" w:rsidRPr="006110FB" w:rsidRDefault="001B00F3" w:rsidP="00B54EC8">
      <w:pPr>
        <w:pStyle w:val="SL-FlLftSgl"/>
        <w:ind w:left="576"/>
      </w:pPr>
      <w:r w:rsidRPr="00AB5A78">
        <w:rPr>
          <w:szCs w:val="24"/>
        </w:rPr>
        <w:t>Utilization variables</w:t>
      </w:r>
    </w:p>
    <w:p w:rsidR="001B00F3" w:rsidRPr="006110FB" w:rsidRDefault="001B00F3" w:rsidP="00B54EC8">
      <w:pPr>
        <w:pStyle w:val="SL-FlLftSgl"/>
        <w:ind w:left="576"/>
      </w:pPr>
      <w:r w:rsidRPr="00AB5A78">
        <w:rPr>
          <w:szCs w:val="24"/>
        </w:rPr>
        <w:t>Weight and variance estimation variables</w:t>
      </w:r>
    </w:p>
    <w:p w:rsidR="001B00F3" w:rsidRPr="00577722" w:rsidRDefault="001B00F3" w:rsidP="00B54EC8">
      <w:pPr>
        <w:pStyle w:val="L1-FlLfSp12"/>
        <w:spacing w:before="240"/>
      </w:pPr>
      <w:r w:rsidRPr="00577722">
        <w:t>Note that the person identifier is unique within this data year.</w:t>
      </w:r>
    </w:p>
    <w:p w:rsidR="001B00F3" w:rsidRPr="00AB5A78" w:rsidRDefault="001B00F3" w:rsidP="00B54EC8">
      <w:pPr>
        <w:pStyle w:val="Heading2"/>
      </w:pPr>
      <w:bookmarkStart w:id="17" w:name="_Toc66182064"/>
      <w:bookmarkStart w:id="18" w:name="_Toc214435572"/>
      <w:bookmarkStart w:id="19" w:name="_Toc214435814"/>
      <w:bookmarkStart w:id="20" w:name="_Toc214436163"/>
      <w:r>
        <w:t>2.2</w:t>
      </w:r>
      <w:r w:rsidRPr="00AB5A78">
        <w:tab/>
        <w:t>Reserved Codes</w:t>
      </w:r>
      <w:bookmarkEnd w:id="17"/>
      <w:bookmarkEnd w:id="18"/>
      <w:bookmarkEnd w:id="19"/>
      <w:bookmarkEnd w:id="20"/>
    </w:p>
    <w:p w:rsidR="001B00F3" w:rsidRDefault="001B00F3" w:rsidP="00B54EC8">
      <w:pPr>
        <w:pStyle w:val="L1-FlLfSp12"/>
      </w:pPr>
      <w:r w:rsidRPr="00AB5A78">
        <w:t>The following reserved code values are used:</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588"/>
      </w:tblGrid>
      <w:tr w:rsidR="007E0828" w:rsidRPr="007E0828" w:rsidTr="00B16276">
        <w:tc>
          <w:tcPr>
            <w:tcW w:w="2700" w:type="dxa"/>
          </w:tcPr>
          <w:p w:rsidR="007E0828" w:rsidRPr="007E0828" w:rsidRDefault="007E0828" w:rsidP="00F15B43">
            <w:pPr>
              <w:pStyle w:val="SL-FlLftSgl"/>
              <w:spacing w:after="120"/>
            </w:pPr>
            <w:r w:rsidRPr="007E0828">
              <w:rPr>
                <w:b/>
              </w:rPr>
              <w:t>Value</w:t>
            </w:r>
          </w:p>
        </w:tc>
        <w:tc>
          <w:tcPr>
            <w:tcW w:w="6588" w:type="dxa"/>
          </w:tcPr>
          <w:p w:rsidR="007E0828" w:rsidRPr="007E0828" w:rsidRDefault="007E0828" w:rsidP="00F15B43">
            <w:pPr>
              <w:pStyle w:val="SL-FlLftSgl"/>
              <w:spacing w:after="120"/>
            </w:pPr>
            <w:r w:rsidRPr="007E0828">
              <w:rPr>
                <w:b/>
              </w:rPr>
              <w:t>Definition</w:t>
            </w:r>
          </w:p>
        </w:tc>
      </w:tr>
      <w:tr w:rsidR="007E0828" w:rsidRPr="007E0828" w:rsidTr="00B16276">
        <w:tc>
          <w:tcPr>
            <w:tcW w:w="2700" w:type="dxa"/>
          </w:tcPr>
          <w:p w:rsidR="007E0828" w:rsidRPr="007E0828" w:rsidRDefault="007E0828" w:rsidP="00F15B43">
            <w:pPr>
              <w:pStyle w:val="SL-FlLftSgl"/>
              <w:spacing w:after="120"/>
            </w:pPr>
            <w:r w:rsidRPr="007E0828">
              <w:t>-1 INAPPLICABLE</w:t>
            </w:r>
          </w:p>
        </w:tc>
        <w:tc>
          <w:tcPr>
            <w:tcW w:w="6588" w:type="dxa"/>
          </w:tcPr>
          <w:p w:rsidR="007E0828" w:rsidRPr="007E0828" w:rsidRDefault="007E0828" w:rsidP="00F15B43">
            <w:pPr>
              <w:pStyle w:val="SL-FlLftSgl"/>
              <w:spacing w:after="120"/>
            </w:pPr>
            <w:r w:rsidRPr="007E0828">
              <w:t>Question was not asked due to skip pattern</w:t>
            </w:r>
          </w:p>
        </w:tc>
      </w:tr>
      <w:tr w:rsidR="007E0828" w:rsidRPr="007E0828" w:rsidTr="00B16276">
        <w:tc>
          <w:tcPr>
            <w:tcW w:w="2700" w:type="dxa"/>
          </w:tcPr>
          <w:p w:rsidR="007E0828" w:rsidRPr="007E0828" w:rsidRDefault="007E0828" w:rsidP="00F15B43">
            <w:pPr>
              <w:pStyle w:val="SL-FlLftSgl"/>
              <w:spacing w:after="120"/>
            </w:pPr>
            <w:r w:rsidRPr="007E0828">
              <w:t>-7 REFUSED</w:t>
            </w:r>
          </w:p>
        </w:tc>
        <w:tc>
          <w:tcPr>
            <w:tcW w:w="6588" w:type="dxa"/>
          </w:tcPr>
          <w:p w:rsidR="007E0828" w:rsidRPr="007E0828" w:rsidRDefault="007E0828" w:rsidP="00F15B43">
            <w:pPr>
              <w:pStyle w:val="SL-FlLftSgl"/>
              <w:spacing w:after="120"/>
            </w:pPr>
            <w:r w:rsidRPr="007E0828">
              <w:t>Question was asked and respondent refused to answer question</w:t>
            </w:r>
          </w:p>
        </w:tc>
      </w:tr>
      <w:tr w:rsidR="007E0828" w:rsidRPr="007E0828" w:rsidTr="00B16276">
        <w:tc>
          <w:tcPr>
            <w:tcW w:w="2700" w:type="dxa"/>
          </w:tcPr>
          <w:p w:rsidR="007E0828" w:rsidRPr="007E0828" w:rsidRDefault="007E0828" w:rsidP="00F15B43">
            <w:pPr>
              <w:pStyle w:val="SL-FlLftSgl"/>
              <w:spacing w:after="120"/>
            </w:pPr>
            <w:r w:rsidRPr="007E0828">
              <w:t>-8 DK</w:t>
            </w:r>
          </w:p>
        </w:tc>
        <w:tc>
          <w:tcPr>
            <w:tcW w:w="6588" w:type="dxa"/>
          </w:tcPr>
          <w:p w:rsidR="007E0828" w:rsidRPr="007E0828" w:rsidRDefault="007E0828" w:rsidP="00F15B43">
            <w:pPr>
              <w:pStyle w:val="SL-FlLftSgl"/>
              <w:spacing w:after="120"/>
            </w:pPr>
            <w:r w:rsidRPr="007E0828">
              <w:t>Question was asked and respondent did not know answer</w:t>
            </w:r>
          </w:p>
        </w:tc>
      </w:tr>
      <w:tr w:rsidR="007E0828" w:rsidRPr="007E0828" w:rsidTr="00B16276">
        <w:tc>
          <w:tcPr>
            <w:tcW w:w="2700" w:type="dxa"/>
          </w:tcPr>
          <w:p w:rsidR="007E0828" w:rsidRPr="007E0828" w:rsidRDefault="007E0828" w:rsidP="00F15B43">
            <w:pPr>
              <w:pStyle w:val="SL-FlLftSgl"/>
              <w:spacing w:after="120"/>
            </w:pPr>
            <w:r w:rsidRPr="007E0828">
              <w:t>-9 NOT ASCERTAINED</w:t>
            </w:r>
          </w:p>
        </w:tc>
        <w:tc>
          <w:tcPr>
            <w:tcW w:w="6588" w:type="dxa"/>
          </w:tcPr>
          <w:p w:rsidR="007E0828" w:rsidRPr="007E0828" w:rsidRDefault="007E0828" w:rsidP="00F15B43">
            <w:pPr>
              <w:pStyle w:val="SL-FlLftSgl"/>
              <w:spacing w:after="120"/>
            </w:pPr>
            <w:r w:rsidRPr="007E0828">
              <w:t>Interviewer did not record the data</w:t>
            </w:r>
          </w:p>
        </w:tc>
      </w:tr>
    </w:tbl>
    <w:p w:rsidR="001B00F3" w:rsidRPr="00AB5A78" w:rsidRDefault="001B00F3" w:rsidP="00B54EC8">
      <w:pPr>
        <w:pStyle w:val="Heading2"/>
        <w:spacing w:before="240"/>
      </w:pPr>
      <w:bookmarkStart w:id="21" w:name="_Toc66182065"/>
      <w:bookmarkStart w:id="22" w:name="_Toc214435573"/>
      <w:bookmarkStart w:id="23" w:name="_Toc214435815"/>
      <w:bookmarkStart w:id="24" w:name="_Toc214436164"/>
      <w:r>
        <w:t>2.3</w:t>
      </w:r>
      <w:r w:rsidRPr="00AB5A78">
        <w:tab/>
        <w:t>Codebook Format</w:t>
      </w:r>
      <w:bookmarkEnd w:id="21"/>
      <w:bookmarkEnd w:id="22"/>
      <w:bookmarkEnd w:id="23"/>
      <w:bookmarkEnd w:id="24"/>
    </w:p>
    <w:p w:rsidR="001B00F3" w:rsidRDefault="001B00F3" w:rsidP="00B54EC8">
      <w:pPr>
        <w:pStyle w:val="L1-FlLfSp12"/>
      </w:pPr>
      <w:r w:rsidRPr="00AB5A78">
        <w:t>This codebook describes an ASCII data set and provides the following programming identifiers for each variable:</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758"/>
      </w:tblGrid>
      <w:tr w:rsidR="007E0828" w:rsidRPr="007E0828" w:rsidTr="00401F01">
        <w:tc>
          <w:tcPr>
            <w:tcW w:w="1530" w:type="dxa"/>
          </w:tcPr>
          <w:p w:rsidR="007E0828" w:rsidRPr="007E0828" w:rsidRDefault="007E0828" w:rsidP="00F15B43">
            <w:pPr>
              <w:pStyle w:val="SL-FlLftSgl"/>
              <w:spacing w:after="120"/>
              <w:rPr>
                <w:b/>
              </w:rPr>
            </w:pPr>
            <w:r w:rsidRPr="007E0828">
              <w:rPr>
                <w:b/>
              </w:rPr>
              <w:t>Identifier</w:t>
            </w:r>
          </w:p>
        </w:tc>
        <w:tc>
          <w:tcPr>
            <w:tcW w:w="7758" w:type="dxa"/>
          </w:tcPr>
          <w:p w:rsidR="007E0828" w:rsidRPr="007E0828" w:rsidRDefault="007E0828" w:rsidP="00F15B43">
            <w:pPr>
              <w:pStyle w:val="SL-FlLftSgl"/>
              <w:spacing w:after="120"/>
              <w:rPr>
                <w:b/>
              </w:rPr>
            </w:pPr>
            <w:r w:rsidRPr="007E0828">
              <w:rPr>
                <w:b/>
              </w:rPr>
              <w:t>Description</w:t>
            </w:r>
          </w:p>
        </w:tc>
      </w:tr>
      <w:tr w:rsidR="007E0828" w:rsidRPr="007E0828" w:rsidTr="00401F01">
        <w:tc>
          <w:tcPr>
            <w:tcW w:w="1530" w:type="dxa"/>
          </w:tcPr>
          <w:p w:rsidR="007E0828" w:rsidRPr="007E0828" w:rsidRDefault="007E0828" w:rsidP="00F15B43">
            <w:pPr>
              <w:pStyle w:val="SL-FlLftSgl"/>
              <w:spacing w:after="120"/>
            </w:pPr>
            <w:r w:rsidRPr="007E0828">
              <w:t xml:space="preserve">Name </w:t>
            </w:r>
          </w:p>
        </w:tc>
        <w:tc>
          <w:tcPr>
            <w:tcW w:w="7758" w:type="dxa"/>
          </w:tcPr>
          <w:p w:rsidR="007E0828" w:rsidRPr="007E0828" w:rsidRDefault="007E0828" w:rsidP="00F15B43">
            <w:pPr>
              <w:pStyle w:val="SL-FlLftSgl"/>
              <w:spacing w:after="120"/>
            </w:pPr>
            <w:r w:rsidRPr="007E0828">
              <w:t xml:space="preserve">Variable name (maximum of 8 characters) </w:t>
            </w:r>
          </w:p>
        </w:tc>
      </w:tr>
      <w:tr w:rsidR="007E0828" w:rsidRPr="007E0828" w:rsidTr="00401F01">
        <w:tc>
          <w:tcPr>
            <w:tcW w:w="1530" w:type="dxa"/>
          </w:tcPr>
          <w:p w:rsidR="007E0828" w:rsidRPr="007E0828" w:rsidRDefault="007E0828" w:rsidP="00F15B43">
            <w:pPr>
              <w:pStyle w:val="SL-FlLftSgl"/>
              <w:spacing w:after="120"/>
            </w:pPr>
            <w:r w:rsidRPr="007E0828">
              <w:t>Description</w:t>
            </w:r>
          </w:p>
        </w:tc>
        <w:tc>
          <w:tcPr>
            <w:tcW w:w="7758" w:type="dxa"/>
          </w:tcPr>
          <w:p w:rsidR="007E0828" w:rsidRPr="007E0828" w:rsidRDefault="007E0828" w:rsidP="00F15B43">
            <w:pPr>
              <w:pStyle w:val="SL-FlLftSgl"/>
              <w:spacing w:after="120"/>
            </w:pPr>
            <w:r w:rsidRPr="007E0828">
              <w:t xml:space="preserve">Variable descriptor (maximum 40 characters) </w:t>
            </w:r>
          </w:p>
        </w:tc>
      </w:tr>
      <w:tr w:rsidR="007E0828" w:rsidRPr="007E0828" w:rsidTr="00401F01">
        <w:tc>
          <w:tcPr>
            <w:tcW w:w="1530" w:type="dxa"/>
          </w:tcPr>
          <w:p w:rsidR="007E0828" w:rsidRPr="007E0828" w:rsidRDefault="007E0828" w:rsidP="00F15B43">
            <w:pPr>
              <w:pStyle w:val="SL-FlLftSgl"/>
              <w:spacing w:after="120"/>
            </w:pPr>
            <w:r w:rsidRPr="007E0828">
              <w:t>Format</w:t>
            </w:r>
          </w:p>
        </w:tc>
        <w:tc>
          <w:tcPr>
            <w:tcW w:w="7758" w:type="dxa"/>
          </w:tcPr>
          <w:p w:rsidR="007E0828" w:rsidRPr="007E0828" w:rsidRDefault="007E0828" w:rsidP="00F15B43">
            <w:pPr>
              <w:pStyle w:val="SL-FlLftSgl"/>
              <w:spacing w:after="120"/>
            </w:pPr>
            <w:r w:rsidRPr="007E0828">
              <w:t>Number of bytes</w:t>
            </w:r>
          </w:p>
        </w:tc>
      </w:tr>
      <w:tr w:rsidR="007E0828" w:rsidRPr="007E0828" w:rsidTr="00401F01">
        <w:tc>
          <w:tcPr>
            <w:tcW w:w="1530" w:type="dxa"/>
          </w:tcPr>
          <w:p w:rsidR="007E0828" w:rsidRPr="007E0828" w:rsidRDefault="007E0828" w:rsidP="00F15B43">
            <w:pPr>
              <w:pStyle w:val="SL-FlLftSgl"/>
              <w:spacing w:after="120"/>
            </w:pPr>
            <w:r w:rsidRPr="007E0828">
              <w:t>Type</w:t>
            </w:r>
          </w:p>
        </w:tc>
        <w:tc>
          <w:tcPr>
            <w:tcW w:w="7758" w:type="dxa"/>
          </w:tcPr>
          <w:p w:rsidR="007E0828" w:rsidRPr="007E0828" w:rsidRDefault="007E0828" w:rsidP="00F15B43">
            <w:pPr>
              <w:pStyle w:val="SL-FlLftSgl"/>
              <w:spacing w:after="120"/>
            </w:pPr>
            <w:r w:rsidRPr="007E0828">
              <w:t xml:space="preserve">Type of data: numeric (indicated by NUM) or character (indicated by CHAR) </w:t>
            </w:r>
          </w:p>
        </w:tc>
      </w:tr>
      <w:tr w:rsidR="007E0828" w:rsidRPr="007E0828" w:rsidTr="00401F01">
        <w:tc>
          <w:tcPr>
            <w:tcW w:w="1530" w:type="dxa"/>
          </w:tcPr>
          <w:p w:rsidR="007E0828" w:rsidRPr="007E0828" w:rsidRDefault="007E0828" w:rsidP="00F15B43">
            <w:pPr>
              <w:pStyle w:val="SL-FlLftSgl"/>
              <w:spacing w:after="120"/>
            </w:pPr>
            <w:r w:rsidRPr="007E0828">
              <w:t>Start</w:t>
            </w:r>
          </w:p>
        </w:tc>
        <w:tc>
          <w:tcPr>
            <w:tcW w:w="7758" w:type="dxa"/>
          </w:tcPr>
          <w:p w:rsidR="007E0828" w:rsidRPr="007E0828" w:rsidRDefault="007E0828" w:rsidP="00F15B43">
            <w:pPr>
              <w:pStyle w:val="SL-FlLftSgl"/>
              <w:spacing w:after="120"/>
            </w:pPr>
            <w:r w:rsidRPr="007E0828">
              <w:t>Beginning column position of variable in record</w:t>
            </w:r>
          </w:p>
        </w:tc>
      </w:tr>
      <w:tr w:rsidR="007E0828" w:rsidRPr="007E0828" w:rsidTr="00401F01">
        <w:tc>
          <w:tcPr>
            <w:tcW w:w="1530" w:type="dxa"/>
          </w:tcPr>
          <w:p w:rsidR="007E0828" w:rsidRPr="007E0828" w:rsidRDefault="007E0828" w:rsidP="00F15B43">
            <w:pPr>
              <w:pStyle w:val="SL-FlLftSgl"/>
              <w:spacing w:after="120"/>
            </w:pPr>
            <w:r w:rsidRPr="007E0828">
              <w:t>End</w:t>
            </w:r>
          </w:p>
        </w:tc>
        <w:tc>
          <w:tcPr>
            <w:tcW w:w="7758" w:type="dxa"/>
          </w:tcPr>
          <w:p w:rsidR="007E0828" w:rsidRPr="007E0828" w:rsidRDefault="007E0828" w:rsidP="00F15B43">
            <w:pPr>
              <w:pStyle w:val="SL-FlLftSgl"/>
              <w:spacing w:after="120"/>
            </w:pPr>
            <w:r w:rsidRPr="007E0828">
              <w:t>Ending column position of variable in record</w:t>
            </w:r>
          </w:p>
        </w:tc>
      </w:tr>
    </w:tbl>
    <w:p w:rsidR="001B00F3" w:rsidRPr="00AB5A78" w:rsidRDefault="001B00F3" w:rsidP="00B54EC8">
      <w:pPr>
        <w:pStyle w:val="Heading2"/>
        <w:spacing w:before="240"/>
      </w:pPr>
      <w:bookmarkStart w:id="25" w:name="_Toc66182066"/>
      <w:bookmarkStart w:id="26" w:name="_Toc214435574"/>
      <w:bookmarkStart w:id="27" w:name="_Toc214435816"/>
      <w:bookmarkStart w:id="28" w:name="_Toc214436165"/>
      <w:r>
        <w:t>2.4</w:t>
      </w:r>
      <w:r w:rsidRPr="00AB5A78">
        <w:tab/>
        <w:t>Variable Naming</w:t>
      </w:r>
      <w:bookmarkEnd w:id="25"/>
      <w:bookmarkEnd w:id="26"/>
      <w:bookmarkEnd w:id="27"/>
      <w:bookmarkEnd w:id="28"/>
    </w:p>
    <w:p w:rsidR="001B00F3" w:rsidRPr="00AB5A78" w:rsidRDefault="001B00F3" w:rsidP="00B54EC8">
      <w:pPr>
        <w:pStyle w:val="L1-FlLfSp12"/>
      </w:pPr>
      <w:r w:rsidRPr="00AB5A78">
        <w:t>In general, variable names reflect the content of the variable, with an 8-character limitation.</w:t>
      </w:r>
      <w:r>
        <w:t xml:space="preserve"> </w:t>
      </w:r>
      <w:r w:rsidRPr="00AB5A78">
        <w:t>Edited variables end in an “X” and are so noted in the variable label. (CONDIDX, which is an encrypted identifier variable, also ends in an “X”.)</w:t>
      </w:r>
    </w:p>
    <w:p w:rsidR="001B00F3" w:rsidRDefault="001B00F3" w:rsidP="00B54EC8">
      <w:pPr>
        <w:pStyle w:val="L1-FlLfSp12"/>
      </w:pPr>
      <w:r>
        <w:t>Variables contained in this delivery were derived either from the questionnaire itself or from the CAPI. The source of each variable is identified in Appendix 1 “Variable</w:t>
      </w:r>
      <w:r w:rsidR="003F67DB">
        <w:t>-</w:t>
      </w:r>
      <w:r>
        <w:t>Source Crosswalk.” Sources for each variable are indicated in one of three ways: (1) variables derived from CAPI or assigned in sampling are so indicated; (2) variables collected at one or more specific questions have those numbers and questionnaire sections indicated in the “SOURCE” column; and (3)</w:t>
      </w:r>
      <w:r w:rsidR="00CE29CE">
        <w:t xml:space="preserve"> </w:t>
      </w:r>
      <w:r>
        <w:t>variables constructed from multiple questions using complex algorithms are labeled “Constructed” in the “SOURCE” column.</w:t>
      </w:r>
    </w:p>
    <w:p w:rsidR="001B00F3" w:rsidRPr="00AB5A78" w:rsidRDefault="001B00F3" w:rsidP="00B54EC8">
      <w:pPr>
        <w:pStyle w:val="Heading2"/>
      </w:pPr>
      <w:bookmarkStart w:id="29" w:name="_Toc66182067"/>
      <w:bookmarkStart w:id="30" w:name="_Toc214435575"/>
      <w:bookmarkStart w:id="31" w:name="_Toc214435817"/>
      <w:bookmarkStart w:id="32" w:name="_Toc214436166"/>
      <w:r w:rsidRPr="00AB5A78">
        <w:lastRenderedPageBreak/>
        <w:t>2.5</w:t>
      </w:r>
      <w:r w:rsidRPr="00AB5A78">
        <w:tab/>
        <w:t>File Contents</w:t>
      </w:r>
      <w:bookmarkEnd w:id="29"/>
      <w:bookmarkEnd w:id="30"/>
      <w:bookmarkEnd w:id="31"/>
      <w:bookmarkEnd w:id="32"/>
    </w:p>
    <w:p w:rsidR="001B00F3" w:rsidRPr="00AB5A78" w:rsidRDefault="001B00F3" w:rsidP="00B54EC8">
      <w:pPr>
        <w:pStyle w:val="Heading3"/>
      </w:pPr>
      <w:bookmarkStart w:id="33" w:name="_Toc66182068"/>
      <w:bookmarkStart w:id="34" w:name="_Toc214435576"/>
      <w:bookmarkStart w:id="35" w:name="_Toc214435818"/>
      <w:bookmarkStart w:id="36" w:name="_Toc214436167"/>
      <w:r w:rsidRPr="00AB5A78">
        <w:t>2.5.1</w:t>
      </w:r>
      <w:r w:rsidRPr="00AB5A78">
        <w:tab/>
        <w:t>Identifier Variables (</w:t>
      </w:r>
      <w:r w:rsidRPr="00951B68">
        <w:t>DUID-CONDRN</w:t>
      </w:r>
      <w:r w:rsidRPr="00AB5A78">
        <w:t>)</w:t>
      </w:r>
      <w:bookmarkEnd w:id="33"/>
      <w:bookmarkEnd w:id="34"/>
      <w:bookmarkEnd w:id="35"/>
      <w:bookmarkEnd w:id="36"/>
    </w:p>
    <w:p w:rsidR="00642E52" w:rsidRDefault="001B00F3" w:rsidP="00B54EC8">
      <w:pPr>
        <w:pStyle w:val="L1-FlLfSp12"/>
      </w:pPr>
      <w:r>
        <w:t>The definitions of Dwelling Units (</w:t>
      </w:r>
      <w:r w:rsidRPr="00951B68">
        <w:t>DU</w:t>
      </w:r>
      <w:r>
        <w:t>s) in the MEPS HC are generally consistent with the definitions employed for the National Health Interview Survey (NHIS). The dwelling unit ID (</w:t>
      </w:r>
      <w:r w:rsidRPr="00951B68">
        <w:t>DUID</w:t>
      </w:r>
      <w:r>
        <w:t xml:space="preserve">) is a 5-digit random number assigned after the case was sampled for MEPS. The person number (PID) uniquely identifies each person within the dwelling unit. </w:t>
      </w:r>
    </w:p>
    <w:p w:rsidR="00642E52" w:rsidRDefault="001B00F3" w:rsidP="00B54EC8">
      <w:pPr>
        <w:pStyle w:val="L1-FlLfSp12"/>
      </w:pPr>
      <w:r>
        <w:t xml:space="preserve">The variable DUPERSID uniquely identifies each person </w:t>
      </w:r>
      <w:r w:rsidRPr="00C7100F">
        <w:t xml:space="preserve">represented on the file and is the combination of the variables DUID and </w:t>
      </w:r>
      <w:r w:rsidRPr="00951B68">
        <w:t>PID</w:t>
      </w:r>
      <w:r w:rsidRPr="00C7100F">
        <w:t>.</w:t>
      </w:r>
      <w:r>
        <w:t xml:space="preserve"> </w:t>
      </w:r>
    </w:p>
    <w:p w:rsidR="00642E52" w:rsidRPr="001E1FE6" w:rsidRDefault="001B00F3" w:rsidP="00B54EC8">
      <w:pPr>
        <w:pStyle w:val="L1-FlLfSp12"/>
      </w:pPr>
      <w:r w:rsidRPr="00951B68">
        <w:t>CONDN</w:t>
      </w:r>
      <w:r w:rsidRPr="001E1FE6">
        <w:t xml:space="preserve"> </w:t>
      </w:r>
      <w:r w:rsidR="00642E52" w:rsidRPr="001E1FE6">
        <w:t xml:space="preserve">is </w:t>
      </w:r>
      <w:r w:rsidRPr="001E1FE6">
        <w:t>the condition number</w:t>
      </w:r>
      <w:r w:rsidR="00642E52" w:rsidRPr="001E1FE6">
        <w:t xml:space="preserve"> and uniquely identifies each condition reported </w:t>
      </w:r>
      <w:r w:rsidRPr="001E1FE6">
        <w:t>for an individual</w:t>
      </w:r>
      <w:r w:rsidR="00100DA5" w:rsidRPr="001E1FE6">
        <w:t>.</w:t>
      </w:r>
      <w:r w:rsidRPr="001E1FE6">
        <w:t xml:space="preserve"> The range </w:t>
      </w:r>
      <w:r w:rsidR="00642E52" w:rsidRPr="001E1FE6">
        <w:t xml:space="preserve">on this file </w:t>
      </w:r>
      <w:r w:rsidRPr="001E1FE6">
        <w:t xml:space="preserve">for </w:t>
      </w:r>
      <w:r w:rsidRPr="00951B68">
        <w:t>CONDN</w:t>
      </w:r>
      <w:r w:rsidRPr="001E1FE6">
        <w:t xml:space="preserve"> is </w:t>
      </w:r>
      <w:r w:rsidR="00FF0E57" w:rsidRPr="001879FA">
        <w:t>11-</w:t>
      </w:r>
      <w:r w:rsidR="001879FA">
        <w:t>631</w:t>
      </w:r>
      <w:r w:rsidR="001879FA" w:rsidRPr="001879FA">
        <w:t xml:space="preserve"> </w:t>
      </w:r>
      <w:r w:rsidRPr="00857B24">
        <w:t>and the range of</w:t>
      </w:r>
      <w:r w:rsidR="00350FAE" w:rsidRPr="00857B24">
        <w:t xml:space="preserve"> total</w:t>
      </w:r>
      <w:r w:rsidRPr="00857B24">
        <w:t xml:space="preserve"> records for any </w:t>
      </w:r>
      <w:r w:rsidR="00642E52" w:rsidRPr="00857B24">
        <w:t xml:space="preserve">one </w:t>
      </w:r>
      <w:r w:rsidRPr="00857B24">
        <w:t xml:space="preserve">person on the file is </w:t>
      </w:r>
      <w:r w:rsidRPr="001879FA">
        <w:t>1-</w:t>
      </w:r>
      <w:r w:rsidR="001879FA">
        <w:t>61</w:t>
      </w:r>
      <w:r w:rsidRPr="000A7823">
        <w:t>.</w:t>
      </w:r>
    </w:p>
    <w:p w:rsidR="001B00F3" w:rsidRPr="00141172" w:rsidRDefault="00642E52" w:rsidP="00B54EC8">
      <w:pPr>
        <w:pStyle w:val="L1-FlLfSp12"/>
      </w:pPr>
      <w:r>
        <w:t xml:space="preserve">The variable </w:t>
      </w:r>
      <w:r w:rsidR="001B00F3" w:rsidRPr="00951B68">
        <w:t>CONDIDX</w:t>
      </w:r>
      <w:r w:rsidR="001B00F3" w:rsidRPr="000662AA">
        <w:t xml:space="preserve"> uniquely identifies each condition </w:t>
      </w:r>
      <w:r w:rsidR="001B00F3">
        <w:t>(i.e., each record on the file)</w:t>
      </w:r>
      <w:r w:rsidR="001B00F3" w:rsidRPr="000662AA">
        <w:t xml:space="preserve"> and is the combination of </w:t>
      </w:r>
      <w:r w:rsidR="001B00F3" w:rsidRPr="003B7919">
        <w:t>DUPERSID</w:t>
      </w:r>
      <w:r w:rsidR="001B00F3" w:rsidRPr="000662AA">
        <w:t xml:space="preserve"> </w:t>
      </w:r>
      <w:r w:rsidR="001B00F3" w:rsidRPr="003B7919">
        <w:t>and CONDN.</w:t>
      </w:r>
      <w:r w:rsidR="00C823BC" w:rsidRPr="003B7919">
        <w:t xml:space="preserve"> CONDIDX</w:t>
      </w:r>
      <w:r w:rsidR="00C823BC" w:rsidRPr="008F00D3">
        <w:t xml:space="preserve"> is always a length of 12 with </w:t>
      </w:r>
      <w:r w:rsidR="00C823BC" w:rsidRPr="00951B68">
        <w:t>DUPERSID</w:t>
      </w:r>
      <w:r w:rsidR="00C823BC" w:rsidRPr="008F00D3">
        <w:t xml:space="preserve"> (8) and </w:t>
      </w:r>
      <w:r w:rsidR="00C823BC" w:rsidRPr="00951B68">
        <w:t>CONDN</w:t>
      </w:r>
      <w:r w:rsidR="00C823BC" w:rsidRPr="008F00D3">
        <w:t xml:space="preserve"> (4</w:t>
      </w:r>
      <w:r w:rsidR="005A007A">
        <w:t>)</w:t>
      </w:r>
      <w:r w:rsidR="00C823BC" w:rsidRPr="008F00D3">
        <w:t>, with leading zeros added if needed) combined</w:t>
      </w:r>
      <w:r w:rsidR="00C823BC" w:rsidRPr="00141172">
        <w:t>.</w:t>
      </w:r>
      <w:r w:rsidR="001B00F3" w:rsidRPr="00141172">
        <w:t xml:space="preserve"> For </w:t>
      </w:r>
      <w:r w:rsidR="001B00F3" w:rsidRPr="003B7919">
        <w:t>CONDIDX</w:t>
      </w:r>
      <w:r w:rsidR="001B00F3" w:rsidRPr="00141172">
        <w:t>, the condition number is padded with leading zeroes to ensure consistent length.</w:t>
      </w:r>
    </w:p>
    <w:p w:rsidR="001B00F3" w:rsidRDefault="001B00F3" w:rsidP="00B54EC8">
      <w:pPr>
        <w:pStyle w:val="L1-FlLfSp12"/>
      </w:pPr>
      <w:r w:rsidRPr="00951B68">
        <w:t>PANEL</w:t>
      </w:r>
      <w:r w:rsidRPr="004A0573">
        <w:t xml:space="preserve"> is a constructed variable used to specify the panel number for the interview in which the condition was reported.</w:t>
      </w:r>
      <w:r>
        <w:t xml:space="preserve"> </w:t>
      </w:r>
      <w:r w:rsidRPr="003B7919">
        <w:t>PANEL</w:t>
      </w:r>
      <w:r w:rsidRPr="004A0573">
        <w:t xml:space="preserve"> will indicate either </w:t>
      </w:r>
      <w:r w:rsidR="00FB2A39">
        <w:t xml:space="preserve">Panel </w:t>
      </w:r>
      <w:r w:rsidR="004E63FA">
        <w:t>18</w:t>
      </w:r>
      <w:r w:rsidRPr="004A0573">
        <w:t xml:space="preserve"> or </w:t>
      </w:r>
      <w:r w:rsidR="008C6FF4">
        <w:t xml:space="preserve">Panel </w:t>
      </w:r>
      <w:r w:rsidR="003F03F8">
        <w:t>19</w:t>
      </w:r>
      <w:r w:rsidRPr="004A0573">
        <w:t>.</w:t>
      </w:r>
    </w:p>
    <w:p w:rsidR="001B00F3" w:rsidRDefault="001B00F3" w:rsidP="00B54EC8">
      <w:pPr>
        <w:pStyle w:val="L1-FlLfSp12"/>
      </w:pPr>
      <w:r w:rsidRPr="00951B68">
        <w:t>CONDRN</w:t>
      </w:r>
      <w:r>
        <w:t xml:space="preserve"> indicates the round in which the condition was </w:t>
      </w:r>
      <w:r w:rsidR="00FB27D6" w:rsidRPr="00100DA5">
        <w:t>first</w:t>
      </w:r>
      <w:r>
        <w:t xml:space="preserve"> </w:t>
      </w:r>
      <w:r w:rsidR="00FB27D6" w:rsidRPr="00100DA5">
        <w:rPr>
          <w:u w:val="single"/>
        </w:rPr>
        <w:t>reported</w:t>
      </w:r>
      <w:r>
        <w:t xml:space="preserve">. For a small number of cases, conditions that actually began in an </w:t>
      </w:r>
      <w:r w:rsidRPr="008065C6">
        <w:t>earlier round were not reported by respondents until subsequent rounds of data collection. During file construction, editing was performed for these cases in order to reconcile the round</w:t>
      </w:r>
      <w:r>
        <w:t xml:space="preserve"> in which a condition began and the round in which the condition was first reported.</w:t>
      </w:r>
    </w:p>
    <w:p w:rsidR="001B00F3" w:rsidRPr="00AB5A78" w:rsidRDefault="001B00F3" w:rsidP="00B54EC8">
      <w:pPr>
        <w:pStyle w:val="Heading3"/>
      </w:pPr>
      <w:bookmarkStart w:id="37" w:name="_Toc66182069"/>
      <w:bookmarkStart w:id="38" w:name="_Toc214435577"/>
      <w:bookmarkStart w:id="39" w:name="_Toc214435819"/>
      <w:bookmarkStart w:id="40" w:name="_Toc214436168"/>
      <w:r>
        <w:t>2.5</w:t>
      </w:r>
      <w:r w:rsidRPr="00AB5A78">
        <w:t>.2</w:t>
      </w:r>
      <w:r w:rsidRPr="00AB5A78">
        <w:tab/>
        <w:t>Medical Condition Variables (</w:t>
      </w:r>
      <w:r w:rsidR="00163D9F" w:rsidRPr="00951B68">
        <w:t>AGEDIAG</w:t>
      </w:r>
      <w:r w:rsidRPr="00951B68">
        <w:t>-CCCODEX</w:t>
      </w:r>
      <w:r w:rsidRPr="00AB5A78">
        <w:t>)</w:t>
      </w:r>
      <w:bookmarkEnd w:id="37"/>
      <w:bookmarkEnd w:id="38"/>
      <w:bookmarkEnd w:id="39"/>
      <w:bookmarkEnd w:id="40"/>
    </w:p>
    <w:p w:rsidR="001B00F3" w:rsidRPr="00AB5A78" w:rsidRDefault="001B00F3" w:rsidP="00B54EC8">
      <w:pPr>
        <w:pStyle w:val="L1-FlLfSp12"/>
      </w:pPr>
      <w:r w:rsidRPr="00AB5A78">
        <w:t xml:space="preserve">This file contains variables describing medical conditions reported by respondents in several sections of the MEPS questionnaire, including the Condition Enumeration section, all questionnaire sections collecting information about health provider visits, </w:t>
      </w:r>
      <w:r w:rsidR="001879FA">
        <w:t xml:space="preserve">and </w:t>
      </w:r>
      <w:r w:rsidRPr="00AB5A78">
        <w:t>prescription medications (see Variable-Source Crosswalk in Appendix 1 for details).</w:t>
      </w:r>
    </w:p>
    <w:p w:rsidR="001B00F3" w:rsidRPr="00BD05EC" w:rsidRDefault="001B00F3" w:rsidP="00B54EC8">
      <w:pPr>
        <w:pStyle w:val="Heading4"/>
      </w:pPr>
      <w:bookmarkStart w:id="41" w:name="_Toc214435578"/>
      <w:bookmarkStart w:id="42" w:name="_Toc214435820"/>
      <w:bookmarkStart w:id="43" w:name="_Toc214436169"/>
      <w:r w:rsidRPr="00D81E66">
        <w:t>2</w:t>
      </w:r>
      <w:r w:rsidRPr="00BD05EC">
        <w:t>.5.2.1</w:t>
      </w:r>
      <w:r w:rsidRPr="00BD05EC">
        <w:tab/>
        <w:t>Priority Conditions and Injuries</w:t>
      </w:r>
      <w:bookmarkEnd w:id="41"/>
      <w:bookmarkEnd w:id="42"/>
      <w:bookmarkEnd w:id="43"/>
    </w:p>
    <w:p w:rsidR="00AF1970" w:rsidRPr="00867AF8" w:rsidRDefault="001B00F3" w:rsidP="00B54EC8">
      <w:pPr>
        <w:pStyle w:val="L1-FlLfSp12"/>
      </w:pPr>
      <w:r w:rsidRPr="00BD05EC">
        <w:t xml:space="preserve">Certain conditions were </w:t>
      </w:r>
      <w:r w:rsidRPr="00BD05EC">
        <w:rPr>
          <w:i/>
          <w:iCs/>
        </w:rPr>
        <w:t>a priori</w:t>
      </w:r>
      <w:r w:rsidRPr="00BD05EC">
        <w:t xml:space="preserve"> designated as “priority conditions” due to their prevalence, expense, or relevance to policy. </w:t>
      </w:r>
      <w:r w:rsidR="005B2F7C" w:rsidRPr="00BD05EC">
        <w:t>S</w:t>
      </w:r>
      <w:r w:rsidRPr="00BD05EC">
        <w:t xml:space="preserve">ome </w:t>
      </w:r>
      <w:r w:rsidR="00860391" w:rsidRPr="00BA21A0">
        <w:t>of these</w:t>
      </w:r>
      <w:r w:rsidR="00860391" w:rsidRPr="00A504F6">
        <w:t xml:space="preserve"> </w:t>
      </w:r>
      <w:r w:rsidR="00DE39DA">
        <w:t>are</w:t>
      </w:r>
      <w:r w:rsidR="00DE39DA" w:rsidRPr="00BD05EC">
        <w:t xml:space="preserve"> </w:t>
      </w:r>
      <w:r w:rsidRPr="00BD05EC">
        <w:t xml:space="preserve">long-term, life-threatening conditions, such as cancer, diabetes, emphysema, high cholesterol, hypertension, ischemic heart disease, and stroke. Others </w:t>
      </w:r>
      <w:r w:rsidR="00DE39DA">
        <w:t>are</w:t>
      </w:r>
      <w:r w:rsidR="00DE39DA" w:rsidRPr="00BD05EC">
        <w:t xml:space="preserve"> </w:t>
      </w:r>
      <w:r w:rsidRPr="00BD05EC">
        <w:t xml:space="preserve">chronic manageable conditions, including arthritis </w:t>
      </w:r>
      <w:r w:rsidR="00AF1970" w:rsidRPr="00BD05EC">
        <w:t xml:space="preserve">and </w:t>
      </w:r>
      <w:r w:rsidRPr="00BD05EC">
        <w:t xml:space="preserve">asthma. </w:t>
      </w:r>
      <w:r w:rsidR="00AF1970" w:rsidRPr="00BD05EC">
        <w:t>The only mental health condition on the priority conditions list is attention deficit hyperactivity disorder/attention deficit disorder.</w:t>
      </w:r>
      <w:r w:rsidR="00AF1970" w:rsidRPr="00E40CBC">
        <w:t xml:space="preserve"> </w:t>
      </w:r>
    </w:p>
    <w:p w:rsidR="001B00F3" w:rsidRPr="009F748B" w:rsidRDefault="001B00F3" w:rsidP="00B54EC8">
      <w:pPr>
        <w:pStyle w:val="L1-FlLfSp12"/>
      </w:pPr>
      <w:r w:rsidRPr="001170A0">
        <w:t xml:space="preserve">When a condition was first mentioned, respondents were asked whether it was due to an accident or injury (INJURY=1). </w:t>
      </w:r>
      <w:r w:rsidR="001F2F60" w:rsidRPr="001F2F60">
        <w:t>O</w:t>
      </w:r>
      <w:r w:rsidR="00AF1970" w:rsidRPr="001170A0">
        <w:t xml:space="preserve">nly non-priority conditions (i.e., conditions reported in a section other </w:t>
      </w:r>
      <w:r w:rsidR="00AF1970" w:rsidRPr="001170A0">
        <w:lastRenderedPageBreak/>
        <w:t>than PE) are eligible to be injuries. The interviewer is prevented from selecting priority conditions as injuries.</w:t>
      </w:r>
    </w:p>
    <w:p w:rsidR="001B00F3" w:rsidRPr="00AB5A78" w:rsidRDefault="001B00F3" w:rsidP="00B54EC8">
      <w:pPr>
        <w:pStyle w:val="Heading4"/>
      </w:pPr>
      <w:bookmarkStart w:id="44" w:name="_Toc214435579"/>
      <w:bookmarkStart w:id="45" w:name="_Toc214435821"/>
      <w:bookmarkStart w:id="46" w:name="_Toc214436170"/>
      <w:r>
        <w:t>2.5</w:t>
      </w:r>
      <w:r w:rsidRPr="00AB5A78">
        <w:t>.2.2</w:t>
      </w:r>
      <w:r w:rsidRPr="00AB5A78">
        <w:tab/>
      </w:r>
      <w:r w:rsidR="00A07378" w:rsidRPr="009F748B">
        <w:t xml:space="preserve">Age </w:t>
      </w:r>
      <w:r w:rsidRPr="00AB5A78">
        <w:t>Priority Condition Began</w:t>
      </w:r>
      <w:bookmarkEnd w:id="44"/>
      <w:bookmarkEnd w:id="45"/>
      <w:bookmarkEnd w:id="46"/>
    </w:p>
    <w:p w:rsidR="000869BF" w:rsidRPr="0080021E" w:rsidRDefault="00C97D3C" w:rsidP="00B54EC8">
      <w:pPr>
        <w:pStyle w:val="L1-FlLfSp12"/>
        <w:rPr>
          <w:rFonts w:ascii="Times New Roman Bold" w:hAnsi="Times New Roman Bold"/>
          <w:b/>
        </w:rPr>
      </w:pPr>
      <w:r w:rsidRPr="000A11C9">
        <w:t>The age of diagnosis (</w:t>
      </w:r>
      <w:r w:rsidRPr="003B7919">
        <w:t>AGEDIAG</w:t>
      </w:r>
      <w:r w:rsidRPr="000A11C9">
        <w:t>) was collected for all priority conditions, except join</w:t>
      </w:r>
      <w:r w:rsidR="00C35A6A" w:rsidRPr="000A11C9">
        <w:t>t pain</w:t>
      </w:r>
      <w:r w:rsidRPr="000A11C9">
        <w:t>.</w:t>
      </w:r>
      <w:r w:rsidRPr="00450A42">
        <w:rPr>
          <w:rFonts w:ascii="Times New Roman Bold" w:hAnsi="Times New Roman Bold"/>
          <w:b/>
        </w:rPr>
        <w:t xml:space="preserve"> </w:t>
      </w:r>
      <w:r w:rsidR="000869BF" w:rsidRPr="0080021E">
        <w:t>Beginning in FY 2013</w:t>
      </w:r>
      <w:r w:rsidR="00F7793F" w:rsidRPr="0080021E">
        <w:t>,</w:t>
      </w:r>
      <w:r w:rsidR="000869BF" w:rsidRPr="0080021E">
        <w:t xml:space="preserve"> for confidentiality reasons, AGEDIAG is set to Inapplicable (-1) for cancer conditions.</w:t>
      </w:r>
      <w:r w:rsidR="000869BF" w:rsidRPr="0080021E">
        <w:rPr>
          <w:rFonts w:ascii="Times New Roman Bold" w:hAnsi="Times New Roman Bold"/>
          <w:b/>
        </w:rPr>
        <w:t xml:space="preserve"> </w:t>
      </w:r>
    </w:p>
    <w:p w:rsidR="001B00F3" w:rsidRDefault="001B00F3" w:rsidP="00B54EC8">
      <w:pPr>
        <w:pStyle w:val="L1-FlLfSp12"/>
      </w:pPr>
      <w:r w:rsidRPr="00031724">
        <w:t>To ensure confidentiality,</w:t>
      </w:r>
      <w:r w:rsidRPr="006402D3">
        <w:rPr>
          <w:rFonts w:ascii="Times New Roman Bold" w:hAnsi="Times New Roman Bold"/>
        </w:rPr>
        <w:t xml:space="preserve"> </w:t>
      </w:r>
      <w:r w:rsidR="00A07378" w:rsidRPr="00031724">
        <w:t>age of diagnosis was top-coded to 85</w:t>
      </w:r>
      <w:r w:rsidRPr="00031724">
        <w:t>. This corresponds with the</w:t>
      </w:r>
      <w:r w:rsidRPr="00CD30AE">
        <w:rPr>
          <w:rFonts w:ascii="Times New Roman Bold" w:hAnsi="Times New Roman Bold"/>
        </w:rPr>
        <w:t xml:space="preserve"> </w:t>
      </w:r>
      <w:r w:rsidR="004C43B9" w:rsidRPr="00031724">
        <w:t>age top-coding</w:t>
      </w:r>
      <w:r w:rsidRPr="00031724">
        <w:t xml:space="preserve"> in person-level PUFs.</w:t>
      </w:r>
    </w:p>
    <w:p w:rsidR="000A7823" w:rsidRPr="0080021E" w:rsidRDefault="000024AD" w:rsidP="000A7823">
      <w:pPr>
        <w:pStyle w:val="L1-FlLfSp12"/>
      </w:pPr>
      <w:bookmarkStart w:id="47" w:name="_Toc214435580"/>
      <w:bookmarkStart w:id="48" w:name="_Toc214435822"/>
      <w:bookmarkStart w:id="49" w:name="_Toc214436171"/>
      <w:r w:rsidRPr="0080021E">
        <w:t>B</w:t>
      </w:r>
      <w:r w:rsidR="00A43DD6" w:rsidRPr="0080021E">
        <w:t>eg</w:t>
      </w:r>
      <w:r w:rsidR="00A53FE6" w:rsidRPr="0080021E">
        <w:t>inning</w:t>
      </w:r>
      <w:r w:rsidR="00F727C9">
        <w:t xml:space="preserve"> in 2013</w:t>
      </w:r>
      <w:r w:rsidRPr="0080021E">
        <w:t>, the day, month, and year an accident or injury occurred (</w:t>
      </w:r>
      <w:r w:rsidRPr="003B7919">
        <w:t>ACCDENTD, ACCDENTM, and ACCDENTY</w:t>
      </w:r>
      <w:r w:rsidRPr="0080021E">
        <w:t>) and whether the accident or injury occurred before or after January 1 (ACCDNJAN) of the reference year when ACCDENTY is refused, don’t know, or not ascertained, were dropped from the MEPS interview</w:t>
      </w:r>
      <w:r w:rsidR="0036541F">
        <w:t xml:space="preserve"> and are no longer collected</w:t>
      </w:r>
      <w:r w:rsidRPr="0080021E">
        <w:t xml:space="preserve">. </w:t>
      </w:r>
    </w:p>
    <w:p w:rsidR="001B00F3" w:rsidRPr="00C7100F" w:rsidRDefault="001B00F3" w:rsidP="00B54EC8">
      <w:pPr>
        <w:pStyle w:val="Heading4"/>
      </w:pPr>
      <w:r>
        <w:t>2.5</w:t>
      </w:r>
      <w:r w:rsidRPr="00C7100F">
        <w:t>.2.3</w:t>
      </w:r>
      <w:r w:rsidRPr="00C7100F">
        <w:tab/>
      </w:r>
      <w:r w:rsidR="00D65FFC" w:rsidRPr="00CC5DA0">
        <w:t>Follow-up</w:t>
      </w:r>
      <w:r w:rsidRPr="00CC5DA0">
        <w:t xml:space="preserve"> </w:t>
      </w:r>
      <w:r w:rsidRPr="00C7100F">
        <w:t>Questions for Injuries</w:t>
      </w:r>
      <w:bookmarkEnd w:id="47"/>
      <w:bookmarkEnd w:id="48"/>
      <w:bookmarkEnd w:id="49"/>
      <w:r w:rsidR="00D65FFC" w:rsidRPr="00C7100F">
        <w:t xml:space="preserve"> and</w:t>
      </w:r>
      <w:r w:rsidR="00D65FFC" w:rsidRPr="00D65FFC">
        <w:t xml:space="preserve"> </w:t>
      </w:r>
      <w:r w:rsidR="00D65FFC" w:rsidRPr="00C7100F">
        <w:t>Priority Conditions</w:t>
      </w:r>
    </w:p>
    <w:p w:rsidR="00D65FFC" w:rsidRPr="001E70D2" w:rsidRDefault="00D65FFC" w:rsidP="00D65FFC">
      <w:pPr>
        <w:pStyle w:val="L1-FlLfSp12"/>
      </w:pPr>
      <w:r w:rsidRPr="001E70D2">
        <w:t xml:space="preserve">When a respondent reported </w:t>
      </w:r>
      <w:r w:rsidR="009D51EB">
        <w:t xml:space="preserve">that </w:t>
      </w:r>
      <w:r w:rsidRPr="001E70D2">
        <w:t>a condition resulted from an accident or injury (</w:t>
      </w:r>
      <w:r w:rsidRPr="00951B68">
        <w:t>INJURY</w:t>
      </w:r>
      <w:r w:rsidRPr="001E70D2">
        <w:t>=1),</w:t>
      </w:r>
      <w:r w:rsidR="00CC5DA0">
        <w:t xml:space="preserve"> </w:t>
      </w:r>
      <w:r w:rsidRPr="001E70D2">
        <w:t>respondent</w:t>
      </w:r>
      <w:r w:rsidRPr="00CC5DA0">
        <w:t>s were asked d</w:t>
      </w:r>
      <w:r w:rsidRPr="001E70D2">
        <w:t>uring the round in which the injury was first reported</w:t>
      </w:r>
      <w:r>
        <w:t xml:space="preserve"> </w:t>
      </w:r>
      <w:r w:rsidRPr="005930F6">
        <w:rPr>
          <w:szCs w:val="24"/>
        </w:rPr>
        <w:t>w</w:t>
      </w:r>
      <w:r w:rsidRPr="00CC5DA0">
        <w:rPr>
          <w:szCs w:val="24"/>
        </w:rPr>
        <w:t>hether</w:t>
      </w:r>
      <w:r w:rsidRPr="001E70D2">
        <w:rPr>
          <w:szCs w:val="24"/>
        </w:rPr>
        <w:t xml:space="preserve"> the accident/injury occurred at work (</w:t>
      </w:r>
      <w:r w:rsidRPr="00951B68">
        <w:t>ACCDNWRK</w:t>
      </w:r>
      <w:r w:rsidRPr="001E70D2">
        <w:rPr>
          <w:szCs w:val="24"/>
        </w:rPr>
        <w:t>)</w:t>
      </w:r>
      <w:r w:rsidR="00CB57B5">
        <w:rPr>
          <w:szCs w:val="24"/>
        </w:rPr>
        <w:t>. This question was not asked about p</w:t>
      </w:r>
      <w:r w:rsidR="00CC5DA0">
        <w:rPr>
          <w:szCs w:val="24"/>
        </w:rPr>
        <w:t>ersons</w:t>
      </w:r>
      <w:r w:rsidRPr="001E70D2">
        <w:rPr>
          <w:szCs w:val="24"/>
        </w:rPr>
        <w:t xml:space="preserve"> aged 15 and younger</w:t>
      </w:r>
      <w:r w:rsidR="00DF03F0">
        <w:rPr>
          <w:szCs w:val="24"/>
        </w:rPr>
        <w:t>; t</w:t>
      </w:r>
      <w:r w:rsidRPr="001E70D2">
        <w:rPr>
          <w:szCs w:val="24"/>
        </w:rPr>
        <w:t xml:space="preserve">he condition </w:t>
      </w:r>
      <w:r w:rsidR="00DF03F0">
        <w:rPr>
          <w:szCs w:val="24"/>
        </w:rPr>
        <w:t xml:space="preserve">had </w:t>
      </w:r>
      <w:r w:rsidRPr="00951B68">
        <w:t>ACCDNWRK</w:t>
      </w:r>
      <w:r w:rsidRPr="001E70D2">
        <w:rPr>
          <w:szCs w:val="24"/>
        </w:rPr>
        <w:t xml:space="preserve"> </w:t>
      </w:r>
      <w:r w:rsidR="00DF03F0">
        <w:rPr>
          <w:szCs w:val="24"/>
        </w:rPr>
        <w:t>coded to inapplicable (</w:t>
      </w:r>
      <w:r w:rsidRPr="001E70D2">
        <w:rPr>
          <w:szCs w:val="24"/>
        </w:rPr>
        <w:t>-1</w:t>
      </w:r>
      <w:r w:rsidR="00DF03F0">
        <w:rPr>
          <w:szCs w:val="24"/>
        </w:rPr>
        <w:t>)</w:t>
      </w:r>
      <w:r>
        <w:rPr>
          <w:szCs w:val="24"/>
        </w:rPr>
        <w:t xml:space="preserve"> for those persons.</w:t>
      </w:r>
    </w:p>
    <w:p w:rsidR="00B954B9" w:rsidRPr="00946A97" w:rsidRDefault="00F727C9" w:rsidP="00B54EC8">
      <w:pPr>
        <w:pStyle w:val="L1-FlLfSp12"/>
        <w:rPr>
          <w:b/>
        </w:rPr>
      </w:pPr>
      <w:r>
        <w:t>F</w:t>
      </w:r>
      <w:r w:rsidR="00B954B9" w:rsidRPr="0080021E">
        <w:t>or cancer conditions collected in the PE se</w:t>
      </w:r>
      <w:r w:rsidR="00450527" w:rsidRPr="0080021E">
        <w:t xml:space="preserve">ction, a follow-up question </w:t>
      </w:r>
      <w:r w:rsidR="00C645FF" w:rsidRPr="0080021E">
        <w:t>was</w:t>
      </w:r>
      <w:r w:rsidR="00450527" w:rsidRPr="0080021E">
        <w:t xml:space="preserve"> asked when the cancer </w:t>
      </w:r>
      <w:r w:rsidR="00CB57B5" w:rsidRPr="0080021E">
        <w:t>was</w:t>
      </w:r>
      <w:r w:rsidR="00450527" w:rsidRPr="0080021E">
        <w:t xml:space="preserve"> first reported to determine</w:t>
      </w:r>
      <w:r w:rsidR="00B954B9" w:rsidRPr="0080021E">
        <w:t xml:space="preserve"> whether the cancer </w:t>
      </w:r>
      <w:r w:rsidR="00CB57B5" w:rsidRPr="0080021E">
        <w:t>was</w:t>
      </w:r>
      <w:r w:rsidR="00B954B9" w:rsidRPr="0080021E">
        <w:t xml:space="preserve"> in rem</w:t>
      </w:r>
      <w:r w:rsidR="00CC5DA0" w:rsidRPr="0080021E">
        <w:t>ission/under control (REMISSN).</w:t>
      </w:r>
      <w:r w:rsidR="000869BF" w:rsidRPr="0080021E">
        <w:t xml:space="preserve"> Beginning in FY 2013, REMISSN was removed from the file for confidentiality purposes.</w:t>
      </w:r>
      <w:r w:rsidR="00D6334A">
        <w:t xml:space="preserve"> </w:t>
      </w:r>
    </w:p>
    <w:p w:rsidR="001B00F3" w:rsidRPr="00AB5A78" w:rsidRDefault="001B00F3" w:rsidP="00B54EC8">
      <w:pPr>
        <w:pStyle w:val="Heading4"/>
      </w:pPr>
      <w:bookmarkStart w:id="50" w:name="_Toc214435583"/>
      <w:bookmarkStart w:id="51" w:name="_Toc214435825"/>
      <w:bookmarkStart w:id="52" w:name="_Toc214436174"/>
      <w:r w:rsidRPr="00100DA5">
        <w:t>2.5.2.4</w:t>
      </w:r>
      <w:r w:rsidRPr="00AB5A78">
        <w:tab/>
        <w:t>Sources for Conditions on the MEPS Conditions File</w:t>
      </w:r>
      <w:bookmarkEnd w:id="50"/>
      <w:bookmarkEnd w:id="51"/>
      <w:bookmarkEnd w:id="52"/>
    </w:p>
    <w:p w:rsidR="00273F66" w:rsidRPr="004362E6" w:rsidRDefault="00915E67" w:rsidP="00273F66">
      <w:pPr>
        <w:pStyle w:val="L1-FlLfSp12"/>
      </w:pPr>
      <w:bookmarkStart w:id="53" w:name="_Toc214435584"/>
      <w:bookmarkStart w:id="54" w:name="_Toc214435826"/>
      <w:bookmarkStart w:id="55" w:name="_Toc214436175"/>
      <w:r w:rsidRPr="00B018DE">
        <w:t xml:space="preserve">The records on this file correspond with medical condition records collected by CAPI and stored on a person’s </w:t>
      </w:r>
      <w:r w:rsidRPr="00951B68">
        <w:t>MEPS</w:t>
      </w:r>
      <w:r w:rsidRPr="00B018DE">
        <w:t xml:space="preserve"> conditions roster. </w:t>
      </w:r>
      <w:r w:rsidR="00273F66" w:rsidRPr="00B018DE">
        <w:t>Conditions</w:t>
      </w:r>
      <w:r w:rsidR="00273F66" w:rsidRPr="00715426">
        <w:t xml:space="preserve"> can be added to the </w:t>
      </w:r>
      <w:r w:rsidR="00273F66" w:rsidRPr="00951B68">
        <w:t>MEPS</w:t>
      </w:r>
      <w:r w:rsidR="00273F66" w:rsidRPr="00715426">
        <w:t xml:space="preserve"> conditions roster in several ways. </w:t>
      </w:r>
      <w:r w:rsidR="00273F66" w:rsidRPr="009C013C">
        <w:t>A</w:t>
      </w:r>
      <w:r w:rsidR="00273F66" w:rsidRPr="00715426">
        <w:t xml:space="preserve"> condition can be reported in </w:t>
      </w:r>
      <w:r w:rsidR="00273F66" w:rsidRPr="00141172">
        <w:t xml:space="preserve">the Priority Condition Enumeration (PE) </w:t>
      </w:r>
      <w:r w:rsidR="00273F66" w:rsidRPr="00715426">
        <w:t xml:space="preserve">section in which </w:t>
      </w:r>
      <w:r w:rsidR="00273F66" w:rsidRPr="002A23D0">
        <w:t>persons</w:t>
      </w:r>
      <w:r w:rsidR="00273F66" w:rsidRPr="00715426">
        <w:t xml:space="preserve"> are asked if they have been diagnosed with specific conditions. The condition can be identified as the reason reported by the household respondent for a particular medical event (hospital stay, outpatient visit, emergency room visit, home health episode, prescribed medication purchase, or</w:t>
      </w:r>
      <w:r w:rsidR="008850BF">
        <w:t xml:space="preserve"> </w:t>
      </w:r>
      <w:r w:rsidR="00211DF8">
        <w:t>medical provider visit).</w:t>
      </w:r>
      <w:r w:rsidR="008850BF">
        <w:t xml:space="preserve"> Finally</w:t>
      </w:r>
      <w:r w:rsidR="00BE417A">
        <w:t>,</w:t>
      </w:r>
      <w:r w:rsidR="008850BF" w:rsidRPr="002A23D0">
        <w:t xml:space="preserve"> </w:t>
      </w:r>
      <w:r w:rsidR="00273F66" w:rsidRPr="00715426">
        <w:t>the condition m</w:t>
      </w:r>
      <w:r w:rsidR="00273F66">
        <w:t>ay be reported by the household-</w:t>
      </w:r>
      <w:r w:rsidR="00273F66" w:rsidRPr="00715426">
        <w:t xml:space="preserve">level respondent as a condition “bothering” the person during the reference period (see question </w:t>
      </w:r>
      <w:r w:rsidR="00273F66" w:rsidRPr="004362E6">
        <w:t>CE03).</w:t>
      </w:r>
      <w:r w:rsidR="00A07B56" w:rsidRPr="004362E6">
        <w:t xml:space="preserve"> Conditions reported in the PE section that are not current are not included on this file.</w:t>
      </w:r>
    </w:p>
    <w:p w:rsidR="001B00F3" w:rsidRPr="00C7100F" w:rsidRDefault="001B00F3" w:rsidP="00B54EC8">
      <w:pPr>
        <w:pStyle w:val="Heading4"/>
      </w:pPr>
      <w:r>
        <w:t>2.5</w:t>
      </w:r>
      <w:r w:rsidRPr="00C7100F">
        <w:t>.2.5</w:t>
      </w:r>
      <w:r w:rsidRPr="00C7100F">
        <w:tab/>
      </w:r>
      <w:r>
        <w:t>Treatment of Data from Rounds N</w:t>
      </w:r>
      <w:r w:rsidRPr="00C7100F">
        <w:t xml:space="preserve">ot Occurring in </w:t>
      </w:r>
      <w:bookmarkEnd w:id="53"/>
      <w:bookmarkEnd w:id="54"/>
      <w:bookmarkEnd w:id="55"/>
      <w:r w:rsidR="008C6FF4">
        <w:t>20</w:t>
      </w:r>
      <w:r w:rsidR="00BD616C">
        <w:t>14</w:t>
      </w:r>
    </w:p>
    <w:p w:rsidR="00D45B70" w:rsidRPr="00FD3E5E" w:rsidRDefault="0037111D" w:rsidP="00B54EC8">
      <w:pPr>
        <w:pStyle w:val="L1-FlLfSp12"/>
      </w:pPr>
      <w:r w:rsidRPr="00EE41EF">
        <w:t>Prior to the 2008 file, priority conditions reported during Rounds 1 and 2 of the second year panel were included on the file even if the conditions were not related to an event</w:t>
      </w:r>
      <w:r w:rsidR="00127C74">
        <w:t xml:space="preserve"> </w:t>
      </w:r>
      <w:r w:rsidRPr="00EE41EF">
        <w:t xml:space="preserve">or reported as a serious condition occurring in the second year of the panel. </w:t>
      </w:r>
      <w:r w:rsidRPr="00FB2A39">
        <w:t>Beginnin</w:t>
      </w:r>
      <w:r w:rsidR="00EF7A56" w:rsidRPr="00FB2A39">
        <w:t>g</w:t>
      </w:r>
      <w:r w:rsidRPr="00FB2A39">
        <w:t xml:space="preserve"> i</w:t>
      </w:r>
      <w:r w:rsidR="00345647" w:rsidRPr="00FB2A39">
        <w:t xml:space="preserve">n </w:t>
      </w:r>
      <w:r w:rsidR="00345647" w:rsidRPr="00EE41EF">
        <w:t xml:space="preserve">2008, </w:t>
      </w:r>
      <w:r w:rsidR="00A75BAD" w:rsidRPr="00EE41EF">
        <w:t xml:space="preserve">priority </w:t>
      </w:r>
      <w:r w:rsidR="00345647" w:rsidRPr="00EE41EF">
        <w:lastRenderedPageBreak/>
        <w:t xml:space="preserve">conditions </w:t>
      </w:r>
      <w:r w:rsidRPr="00EE41EF">
        <w:t xml:space="preserve">are </w:t>
      </w:r>
      <w:r w:rsidR="00345647" w:rsidRPr="00EE41EF">
        <w:t xml:space="preserve">included on the file only if they </w:t>
      </w:r>
      <w:r w:rsidRPr="00EE41EF">
        <w:t>are</w:t>
      </w:r>
      <w:r w:rsidR="00345647" w:rsidRPr="00EE41EF">
        <w:t xml:space="preserve"> current conditions. A </w:t>
      </w:r>
      <w:r w:rsidR="00577679" w:rsidRPr="00EE41EF">
        <w:t xml:space="preserve">current </w:t>
      </w:r>
      <w:r w:rsidR="00345647" w:rsidRPr="00EE41EF">
        <w:t xml:space="preserve">condition is </w:t>
      </w:r>
      <w:r w:rsidR="00577679" w:rsidRPr="00EE41EF">
        <w:t xml:space="preserve">defined as </w:t>
      </w:r>
      <w:r w:rsidR="00345647" w:rsidRPr="00EE41EF">
        <w:t xml:space="preserve">a </w:t>
      </w:r>
      <w:r w:rsidR="00E04CFB" w:rsidRPr="00EE41EF">
        <w:t xml:space="preserve">condition </w:t>
      </w:r>
      <w:r w:rsidR="00577679" w:rsidRPr="00EE41EF">
        <w:t>linked to an event or a condition the person is currently experiencing (i.e., a condition selected in the Condition Enumeration (CE) section)</w:t>
      </w:r>
      <w:r w:rsidR="00345647" w:rsidRPr="00EE41EF">
        <w:t xml:space="preserve">. Conditions from Rounds 1 and 2 that are not included </w:t>
      </w:r>
      <w:r w:rsidR="00E04CFB" w:rsidRPr="00EE41EF">
        <w:t xml:space="preserve">in the </w:t>
      </w:r>
      <w:r w:rsidR="008C6FF4">
        <w:t>20</w:t>
      </w:r>
      <w:r w:rsidR="00BD616C">
        <w:t>14</w:t>
      </w:r>
      <w:r w:rsidR="00E04CFB" w:rsidRPr="00EE41EF">
        <w:t xml:space="preserve"> file </w:t>
      </w:r>
      <w:r w:rsidR="006C155D" w:rsidRPr="00EE41EF">
        <w:t>are</w:t>
      </w:r>
      <w:r w:rsidR="00345647" w:rsidRPr="00EE41EF">
        <w:t xml:space="preserve"> available in the </w:t>
      </w:r>
      <w:r w:rsidR="00A348C6">
        <w:t>2013</w:t>
      </w:r>
      <w:r w:rsidR="00A348C6" w:rsidRPr="00EE41EF">
        <w:t xml:space="preserve"> </w:t>
      </w:r>
      <w:r w:rsidR="00345647" w:rsidRPr="00EE41EF">
        <w:t xml:space="preserve">Medical Conditions File. </w:t>
      </w:r>
      <w:proofErr w:type="gramStart"/>
      <w:r w:rsidR="00345647" w:rsidRPr="00EE41EF">
        <w:t>Note that</w:t>
      </w:r>
      <w:r w:rsidR="000869BF">
        <w:t>,</w:t>
      </w:r>
      <w:r w:rsidR="00345647" w:rsidRPr="00EE41EF">
        <w:t xml:space="preserve"> for some Rounds 1 and 2 records, data may not be available on the previous year’s file.</w:t>
      </w:r>
      <w:proofErr w:type="gramEnd"/>
      <w:r w:rsidR="00345647" w:rsidRPr="00EE41EF">
        <w:t xml:space="preserve"> This situation can occur when a person does not have a positive person or family weight in the first year but is assigned a positive weight in the subsequent year. The situation can also occur if the condition is a priority condition for which no events were reported in the first year but are reported in the second year.</w:t>
      </w:r>
      <w:r w:rsidR="006C2314" w:rsidRPr="00EE41EF">
        <w:t xml:space="preserve"> </w:t>
      </w:r>
      <w:r w:rsidR="009A35FC" w:rsidRPr="00EE41EF">
        <w:t xml:space="preserve">For </w:t>
      </w:r>
      <w:r w:rsidR="008C6FF4">
        <w:t>20</w:t>
      </w:r>
      <w:r w:rsidR="00BD616C">
        <w:t>14</w:t>
      </w:r>
      <w:r w:rsidR="009A35FC" w:rsidRPr="00D454A0">
        <w:t>,</w:t>
      </w:r>
      <w:r w:rsidR="009A35FC" w:rsidRPr="00D9041F">
        <w:t xml:space="preserve"> </w:t>
      </w:r>
      <w:r w:rsidR="00AE3B67">
        <w:t>93</w:t>
      </w:r>
      <w:r w:rsidR="00AE3B67" w:rsidRPr="00D9041F">
        <w:t xml:space="preserve"> </w:t>
      </w:r>
      <w:r w:rsidR="009A35FC" w:rsidRPr="00EE41EF">
        <w:t xml:space="preserve">conditions from </w:t>
      </w:r>
      <w:r w:rsidR="00FB2A39">
        <w:t xml:space="preserve">Panel </w:t>
      </w:r>
      <w:r w:rsidR="004E63FA">
        <w:t>18</w:t>
      </w:r>
      <w:r w:rsidR="009A35FC" w:rsidRPr="00EE41EF">
        <w:t xml:space="preserve"> Rounds 1 and 2 are included on the </w:t>
      </w:r>
      <w:r w:rsidR="008C6FF4">
        <w:t>20</w:t>
      </w:r>
      <w:r w:rsidR="00BD616C">
        <w:t>14</w:t>
      </w:r>
      <w:r w:rsidR="009A35FC" w:rsidRPr="00EE41EF">
        <w:t xml:space="preserve"> Medical Conditions File for persons who did not appear on the previous year’s file.</w:t>
      </w:r>
    </w:p>
    <w:p w:rsidR="001B00F3" w:rsidRPr="007B5FF8" w:rsidRDefault="006C2314" w:rsidP="00B54EC8">
      <w:pPr>
        <w:pStyle w:val="L1-FlLfSp12"/>
        <w:rPr>
          <w:b/>
        </w:rPr>
      </w:pPr>
      <w:r w:rsidRPr="00EE41EF">
        <w:t>Note</w:t>
      </w:r>
      <w:r w:rsidR="009F4770" w:rsidRPr="00EE41EF">
        <w:t>: P</w:t>
      </w:r>
      <w:r w:rsidRPr="00EE41EF">
        <w:t xml:space="preserve">riority conditions are generally chronic conditions. Even though a person may not have reported an event in </w:t>
      </w:r>
      <w:r w:rsidR="008C6FF4">
        <w:t>20</w:t>
      </w:r>
      <w:r w:rsidR="00BD616C">
        <w:t>14</w:t>
      </w:r>
      <w:r w:rsidRPr="00EE41EF">
        <w:t xml:space="preserve"> due to the condition, or reported generally experiencing the condition in </w:t>
      </w:r>
      <w:r w:rsidR="008C6FF4">
        <w:t>20</w:t>
      </w:r>
      <w:r w:rsidR="00BD616C">
        <w:t>14</w:t>
      </w:r>
      <w:r w:rsidR="009F4770" w:rsidRPr="00EE41EF">
        <w:t xml:space="preserve">, </w:t>
      </w:r>
      <w:r w:rsidRPr="00EE41EF">
        <w:t>analysts should consider that the person is probably still experiencing the condition.</w:t>
      </w:r>
      <w:r w:rsidR="00CC2FCC">
        <w:t xml:space="preserve"> If a </w:t>
      </w:r>
      <w:r w:rsidR="00FB2A39">
        <w:t xml:space="preserve">Panel </w:t>
      </w:r>
      <w:r w:rsidR="004E63FA">
        <w:t>18</w:t>
      </w:r>
      <w:r w:rsidR="00993E92" w:rsidRPr="00EE41EF">
        <w:t xml:space="preserve"> person reported a priority condition in Round 1 or 2 and did not have an event for the condition in Round 3, 4, or 5, the condition will not be included on the </w:t>
      </w:r>
      <w:r w:rsidR="008C6FF4">
        <w:t>20</w:t>
      </w:r>
      <w:r w:rsidR="00BD616C">
        <w:t>14</w:t>
      </w:r>
      <w:r w:rsidR="00993E92" w:rsidRPr="00EE41EF">
        <w:t xml:space="preserve"> Medical Conditions File.</w:t>
      </w:r>
    </w:p>
    <w:p w:rsidR="001B00F3" w:rsidRDefault="001B00F3" w:rsidP="00B54EC8">
      <w:pPr>
        <w:pStyle w:val="Heading4"/>
      </w:pPr>
      <w:bookmarkStart w:id="56" w:name="_Toc214435585"/>
      <w:bookmarkStart w:id="57" w:name="_Toc214435827"/>
      <w:bookmarkStart w:id="58" w:name="_Toc214436176"/>
      <w:r>
        <w:t>2.5</w:t>
      </w:r>
      <w:r w:rsidRPr="00C7100F">
        <w:t>.2.6</w:t>
      </w:r>
      <w:r w:rsidRPr="00C7100F">
        <w:tab/>
        <w:t>Rounds in Which Conditions Were Reported/Selected (</w:t>
      </w:r>
      <w:r w:rsidRPr="00951B68">
        <w:t>CRND1 – CRND5</w:t>
      </w:r>
      <w:r>
        <w:t>)</w:t>
      </w:r>
      <w:bookmarkEnd w:id="56"/>
      <w:bookmarkEnd w:id="57"/>
      <w:bookmarkEnd w:id="58"/>
    </w:p>
    <w:p w:rsidR="009A17C5" w:rsidRPr="00A504F6" w:rsidRDefault="009A17C5" w:rsidP="009A17C5">
      <w:pPr>
        <w:pStyle w:val="L1-FlLfSp12"/>
      </w:pPr>
      <w:r>
        <w:t xml:space="preserve">A set of constructed variables indicates the round in which the condition was first reported </w:t>
      </w:r>
      <w:r w:rsidRPr="009A17C5">
        <w:t>(</w:t>
      </w:r>
      <w:r w:rsidRPr="003B7919">
        <w:t>CONDRN</w:t>
      </w:r>
      <w:r w:rsidRPr="009A17C5">
        <w:t>), and the subsequent round(s) in which the condition was selected (</w:t>
      </w:r>
      <w:r w:rsidRPr="00951B68">
        <w:t>CRND1</w:t>
      </w:r>
      <w:r w:rsidRPr="009A17C5">
        <w:t xml:space="preserve"> – </w:t>
      </w:r>
      <w:r w:rsidRPr="00951B68">
        <w:t>CRND5</w:t>
      </w:r>
      <w:r w:rsidRPr="009A17C5">
        <w:t>). The condition may be reported or selected when the person reports an event</w:t>
      </w:r>
      <w:r>
        <w:t xml:space="preserve"> that occurred due to the condition, or the condition may be selected as a serious condition that is not linked to any events. For example, consider a condition for which </w:t>
      </w:r>
      <w:r w:rsidRPr="00951B68">
        <w:t>CRND1</w:t>
      </w:r>
      <w:r>
        <w:t xml:space="preserve"> = 0, </w:t>
      </w:r>
      <w:r w:rsidRPr="00951B68">
        <w:t>CRND2</w:t>
      </w:r>
      <w:r>
        <w:t xml:space="preserve"> = 1, and </w:t>
      </w:r>
      <w:r w:rsidRPr="00951B68">
        <w:t>CRND3</w:t>
      </w:r>
      <w:r>
        <w:t xml:space="preserve"> = 1. For non-priority conditions, this sequence of </w:t>
      </w:r>
      <w:r w:rsidRPr="00951B68">
        <w:t>CRND</w:t>
      </w:r>
      <w:r>
        <w:t xml:space="preserve"> indicators on a condition record implies that the condition was not present during Round</w:t>
      </w:r>
      <w:r w:rsidR="00CE29CE">
        <w:t xml:space="preserve"> </w:t>
      </w:r>
      <w:r>
        <w:t>1 (</w:t>
      </w:r>
      <w:r w:rsidRPr="00951B68">
        <w:t>CRND1</w:t>
      </w:r>
      <w:r>
        <w:t xml:space="preserve"> = 0), was first mentioned during Round 2, and was selected during Round 3. For priority conditions, it is necessary to look at </w:t>
      </w:r>
      <w:r w:rsidRPr="00951B68">
        <w:t>CONDRN</w:t>
      </w:r>
      <w:r>
        <w:t xml:space="preserve"> rather than </w:t>
      </w:r>
      <w:r w:rsidRPr="00951B68">
        <w:t>CRND</w:t>
      </w:r>
      <w:r>
        <w:t xml:space="preserve"># to determine in which round the condition was first reported. In addition to the scenario above, this sequence of </w:t>
      </w:r>
      <w:r w:rsidRPr="00951B68">
        <w:t>CRND</w:t>
      </w:r>
      <w:r>
        <w:t xml:space="preserve"> indicators may imply </w:t>
      </w:r>
      <w:r w:rsidRPr="00A504F6">
        <w:t xml:space="preserve">for priority conditions </w:t>
      </w:r>
      <w:r>
        <w:t xml:space="preserve">that the condition was reported in the PE </w:t>
      </w:r>
      <w:r w:rsidRPr="00A504F6">
        <w:t>section in Round 1 but was not connected with an event, and not selected in the CE section as a current condition until Rounds 2 and 3.</w:t>
      </w:r>
    </w:p>
    <w:p w:rsidR="001B00F3" w:rsidRPr="00C7100F" w:rsidRDefault="001B00F3" w:rsidP="00B54EC8">
      <w:pPr>
        <w:pStyle w:val="Heading4"/>
      </w:pPr>
      <w:bookmarkStart w:id="59" w:name="_Toc214435586"/>
      <w:bookmarkStart w:id="60" w:name="_Toc214435828"/>
      <w:bookmarkStart w:id="61" w:name="_Toc214436177"/>
      <w:r>
        <w:t>2.5</w:t>
      </w:r>
      <w:r w:rsidRPr="00C7100F">
        <w:t>.2.7</w:t>
      </w:r>
      <w:r w:rsidRPr="00C7100F">
        <w:tab/>
        <w:t>Disability Flag Variables</w:t>
      </w:r>
      <w:bookmarkEnd w:id="59"/>
      <w:bookmarkEnd w:id="60"/>
      <w:bookmarkEnd w:id="61"/>
    </w:p>
    <w:p w:rsidR="00B90320" w:rsidRPr="0080021E" w:rsidRDefault="007C61AF" w:rsidP="00B90320">
      <w:pPr>
        <w:pStyle w:val="L1-FlLfSp12"/>
      </w:pPr>
      <w:bookmarkStart w:id="62" w:name="_Toc214435587"/>
      <w:bookmarkStart w:id="63" w:name="_Toc214435829"/>
      <w:bookmarkStart w:id="64" w:name="_Toc214436178"/>
      <w:r w:rsidRPr="0080021E">
        <w:t>B</w:t>
      </w:r>
      <w:r w:rsidR="00A43DD6" w:rsidRPr="0080021E">
        <w:t>egi</w:t>
      </w:r>
      <w:r w:rsidR="00031724" w:rsidRPr="0080021E">
        <w:t xml:space="preserve">nning </w:t>
      </w:r>
      <w:r w:rsidR="00F727C9">
        <w:t>in 2013</w:t>
      </w:r>
      <w:r w:rsidRPr="0080021E">
        <w:t>, three Disability Days variables indicating whether a condition is associated with a missed work day (</w:t>
      </w:r>
      <w:r w:rsidRPr="003B7919">
        <w:t>WRKINBED</w:t>
      </w:r>
      <w:r w:rsidRPr="0080021E">
        <w:t>), a missed school day (</w:t>
      </w:r>
      <w:r w:rsidRPr="003B7919">
        <w:t>SCLINBED</w:t>
      </w:r>
      <w:r w:rsidRPr="0080021E">
        <w:t>), or a day spent in bed (</w:t>
      </w:r>
      <w:r w:rsidRPr="003B7919">
        <w:t>DDBEDAYS</w:t>
      </w:r>
      <w:r w:rsidRPr="0080021E">
        <w:t xml:space="preserve">) were dropped from the MEPS interview. </w:t>
      </w:r>
      <w:r w:rsidR="000A3EBD" w:rsidRPr="0080021E">
        <w:t>Consequently, the corresponding Conditions file v</w:t>
      </w:r>
      <w:r w:rsidRPr="0080021E">
        <w:t>ariables</w:t>
      </w:r>
      <w:r w:rsidR="000869BF" w:rsidRPr="0080021E">
        <w:t>,</w:t>
      </w:r>
      <w:r w:rsidRPr="0080021E">
        <w:t xml:space="preserve"> MISSWORK</w:t>
      </w:r>
      <w:r w:rsidR="00632FE7" w:rsidRPr="0080021E">
        <w:t>,</w:t>
      </w:r>
      <w:r w:rsidR="00CE29CE" w:rsidRPr="0080021E">
        <w:t xml:space="preserve"> MISSSCHL</w:t>
      </w:r>
      <w:r w:rsidR="000869BF" w:rsidRPr="0080021E">
        <w:t>,</w:t>
      </w:r>
      <w:r w:rsidR="00CE29CE" w:rsidRPr="0080021E">
        <w:t xml:space="preserve"> </w:t>
      </w:r>
      <w:r w:rsidR="000869BF" w:rsidRPr="0080021E">
        <w:t xml:space="preserve">and INBEDFLG, </w:t>
      </w:r>
      <w:r w:rsidR="00CE29CE" w:rsidRPr="0080021E">
        <w:t xml:space="preserve">were </w:t>
      </w:r>
      <w:r w:rsidRPr="0080021E">
        <w:t>droppe</w:t>
      </w:r>
      <w:r w:rsidR="00A43DD6" w:rsidRPr="0080021E">
        <w:t>d</w:t>
      </w:r>
      <w:r w:rsidR="00CE29CE" w:rsidRPr="0080021E">
        <w:t xml:space="preserve"> from this file</w:t>
      </w:r>
      <w:r w:rsidRPr="0080021E">
        <w:t xml:space="preserve">. </w:t>
      </w:r>
    </w:p>
    <w:p w:rsidR="00CE61E4" w:rsidRPr="00CE61E4" w:rsidRDefault="001B00F3" w:rsidP="00216418">
      <w:pPr>
        <w:pStyle w:val="Heading4"/>
      </w:pPr>
      <w:r>
        <w:t>2.5</w:t>
      </w:r>
      <w:r w:rsidRPr="00C7100F">
        <w:t>.2.8</w:t>
      </w:r>
      <w:r w:rsidRPr="00C7100F">
        <w:tab/>
        <w:t>Diagnosis</w:t>
      </w:r>
      <w:r w:rsidR="0088656B">
        <w:t>,</w:t>
      </w:r>
      <w:r w:rsidRPr="00C7100F">
        <w:t xml:space="preserve"> Condition</w:t>
      </w:r>
      <w:r w:rsidR="0088656B">
        <w:t>,</w:t>
      </w:r>
      <w:r w:rsidRPr="00C7100F">
        <w:t xml:space="preserve"> and Procedure Codes</w:t>
      </w:r>
      <w:bookmarkEnd w:id="62"/>
      <w:bookmarkEnd w:id="63"/>
      <w:bookmarkEnd w:id="64"/>
    </w:p>
    <w:p w:rsidR="004A6ABA" w:rsidRDefault="001B00F3" w:rsidP="004A6ABA">
      <w:pPr>
        <w:pStyle w:val="L1-FlLfSp12"/>
      </w:pPr>
      <w:r w:rsidRPr="00AB5A78">
        <w:t xml:space="preserve">The medical conditions and procedures reported by the Household Component respondent were recorded by the interviewer as verbatim text, which </w:t>
      </w:r>
      <w:r w:rsidR="00450527">
        <w:t>was</w:t>
      </w:r>
      <w:r w:rsidRPr="00AB5A78">
        <w:t xml:space="preserve"> then coded by professional coders to fully-specified ICD-9-CM codes, including medical condition and V codes (see Health Care </w:t>
      </w:r>
      <w:r w:rsidRPr="00AB5A78">
        <w:lastRenderedPageBreak/>
        <w:t xml:space="preserve">Financing Administration, 1980). Although codes were verified and error rates did not </w:t>
      </w:r>
      <w:r w:rsidRPr="0080021E">
        <w:t xml:space="preserve">exceed </w:t>
      </w:r>
      <w:r w:rsidR="000C6AC3" w:rsidRPr="0080021E">
        <w:t>2</w:t>
      </w:r>
      <w:r w:rsidRPr="0080021E">
        <w:t xml:space="preserve"> percent, analysts should not presume this level of precision in the data; the ability of household </w:t>
      </w:r>
      <w:r w:rsidRPr="00AB5A78">
        <w:t xml:space="preserve">respondents to report condition data that can be coded accurately should not be assumed (see Cox and </w:t>
      </w:r>
      <w:proofErr w:type="spellStart"/>
      <w:r w:rsidRPr="00AB5A78">
        <w:t>Iachan</w:t>
      </w:r>
      <w:proofErr w:type="spellEnd"/>
      <w:r w:rsidRPr="00AB5A78">
        <w:t>, 1987; Edwards, et al, 1994; and Johnson and Sanchez, 1993).</w:t>
      </w:r>
      <w:r>
        <w:t xml:space="preserve"> </w:t>
      </w:r>
      <w:r w:rsidRPr="00AB5A78">
        <w:t>Some condition information is collected in the Medical Provider Component of MEPS.</w:t>
      </w:r>
      <w:r>
        <w:t xml:space="preserve"> </w:t>
      </w:r>
      <w:r w:rsidRPr="00AB5A78">
        <w:t>However, since it is not available for everyone in the sample</w:t>
      </w:r>
      <w:r w:rsidR="00450527">
        <w:t>,</w:t>
      </w:r>
      <w:r w:rsidRPr="00AB5A78">
        <w:t xml:space="preserve"> it is not used to supplement, replace, or verify household</w:t>
      </w:r>
      <w:r w:rsidR="008D3C83">
        <w:t>-</w:t>
      </w:r>
      <w:r w:rsidRPr="00AB5A78">
        <w:t>reported condition data.</w:t>
      </w:r>
      <w:r>
        <w:t xml:space="preserve"> </w:t>
      </w:r>
    </w:p>
    <w:p w:rsidR="004A6ABA" w:rsidRPr="00CD7BF4" w:rsidRDefault="00103775" w:rsidP="004A6ABA">
      <w:pPr>
        <w:pStyle w:val="L1-FlLfSp12"/>
        <w:rPr>
          <w:bCs/>
        </w:rPr>
      </w:pPr>
      <w:r w:rsidRPr="00CD7BF4">
        <w:rPr>
          <w:bCs/>
        </w:rPr>
        <w:t xml:space="preserve">Data </w:t>
      </w:r>
      <w:r w:rsidR="00886B0B" w:rsidRPr="00CD7BF4">
        <w:rPr>
          <w:bCs/>
        </w:rPr>
        <w:t>analysts</w:t>
      </w:r>
      <w:r w:rsidRPr="00CD7BF4">
        <w:rPr>
          <w:bCs/>
        </w:rPr>
        <w:t xml:space="preserve"> should also use caution when working with the procedure codes on this file. Procedure codes are gathered in the same manner as the conditions data, i.e., reports by household respondents. The survey does not prompt respondents for proc</w:t>
      </w:r>
      <w:r w:rsidR="003C2E60">
        <w:rPr>
          <w:bCs/>
        </w:rPr>
        <w:t>edures, so procedures are under-</w:t>
      </w:r>
      <w:r w:rsidRPr="00CD7BF4">
        <w:rPr>
          <w:bCs/>
        </w:rPr>
        <w:t xml:space="preserve">reported. In addition, the ability of household respondents to accurately report procedures should not be assumed. </w:t>
      </w:r>
      <w:r w:rsidR="00223378" w:rsidRPr="00CD7BF4">
        <w:rPr>
          <w:bCs/>
        </w:rPr>
        <w:t>Analysts</w:t>
      </w:r>
      <w:r w:rsidRPr="00CD7BF4">
        <w:rPr>
          <w:bCs/>
        </w:rPr>
        <w:t xml:space="preserve"> should not use available data on procedures to make estimates of frequencies of specific procedures or to extrapolate to national estimates. </w:t>
      </w:r>
    </w:p>
    <w:p w:rsidR="001B00F3" w:rsidRPr="00AB5A78" w:rsidRDefault="001B00F3" w:rsidP="004A6ABA">
      <w:pPr>
        <w:pStyle w:val="L1-FlLfSp12"/>
      </w:pPr>
      <w:r w:rsidRPr="00AB5A78">
        <w:t xml:space="preserve">Professional coders followed specific guidelines in coding missing values to the ICD-9-CM diagnosis condition and procedure variables. The ICD-9-CM diagnosis condition variable (ICD9CODX) was coded -9 where the verbatim text fell into one of three categories: (1) the text indicated that the condition was unknown (e.g., DK); (2) the text indicated the condition could not be diagnosed by a doctor (e.g., doctor doesn’t know); or (3) the specified condition was not </w:t>
      </w:r>
      <w:proofErr w:type="spellStart"/>
      <w:r w:rsidRPr="00AB5A78">
        <w:t>codeable</w:t>
      </w:r>
      <w:proofErr w:type="spellEnd"/>
      <w:r w:rsidRPr="00AB5A78">
        <w:t xml:space="preserve"> and a procedure could not be discerned from the text. </w:t>
      </w:r>
      <w:r w:rsidRPr="003B7919">
        <w:t>ICD9CODX</w:t>
      </w:r>
      <w:r w:rsidRPr="00AB5A78">
        <w:t xml:space="preserve"> was coded -1 where the verbatim text strictly denoted a procedure and not a condition. The ICD-9-CM procedure variable (ICD9PROX) was coded -9 where the verbatim text strictly denoted a procedure, but the </w:t>
      </w:r>
      <w:r w:rsidR="00450527">
        <w:t>text</w:t>
      </w:r>
      <w:r w:rsidRPr="00AB5A78">
        <w:t xml:space="preserve"> was not specific enough to assign a</w:t>
      </w:r>
      <w:r w:rsidR="00450527">
        <w:t xml:space="preserve"> procedure</w:t>
      </w:r>
      <w:r w:rsidRPr="00AB5A78">
        <w:t xml:space="preserve"> code. ICD9PROX was set to -1 where the text strictly specified a condition and not a procedure.</w:t>
      </w:r>
    </w:p>
    <w:p w:rsidR="001B00F3" w:rsidRPr="0080021E" w:rsidRDefault="001B00F3" w:rsidP="00B54EC8">
      <w:pPr>
        <w:pStyle w:val="L1-FlLfSp12"/>
      </w:pPr>
      <w:r w:rsidRPr="00AB5A78">
        <w:t xml:space="preserve">In order to preserve confidentiality, nearly all of the diagnosis condition codes provided on this file </w:t>
      </w:r>
      <w:proofErr w:type="gramStart"/>
      <w:r w:rsidRPr="00AB5A78">
        <w:t>have</w:t>
      </w:r>
      <w:proofErr w:type="gramEnd"/>
      <w:r w:rsidRPr="00AB5A78">
        <w:t xml:space="preserve"> been collapsed from fully-specified codes to 3-digit code categories.</w:t>
      </w:r>
      <w:r>
        <w:t xml:space="preserve"> </w:t>
      </w:r>
      <w:r w:rsidRPr="00AB5A78">
        <w:t>Table 1 in Appendix 2 provides unweighted and weighted frequencies for all ICD-9-CM condition code values reported on the file.</w:t>
      </w:r>
      <w:r>
        <w:t xml:space="preserve"> </w:t>
      </w:r>
      <w:r w:rsidRPr="00AB5A78">
        <w:t xml:space="preserve">In this table, values that reflect this collapsing have an asterisk in the label indicating that the 3-digit category includes all the </w:t>
      </w:r>
      <w:proofErr w:type="spellStart"/>
      <w:r w:rsidRPr="00AB5A78">
        <w:t>subclassifications</w:t>
      </w:r>
      <w:proofErr w:type="spellEnd"/>
      <w:r w:rsidRPr="00AB5A78">
        <w:t xml:space="preserve"> within that category.</w:t>
      </w:r>
      <w:r>
        <w:t xml:space="preserve"> </w:t>
      </w:r>
      <w:r w:rsidRPr="00AB5A78">
        <w:t xml:space="preserve">For example, the </w:t>
      </w:r>
      <w:r w:rsidRPr="003B7919">
        <w:t>ICD9CODX</w:t>
      </w:r>
      <w:r w:rsidRPr="00AB5A78">
        <w:t xml:space="preserve"> value of 034 “Strep </w:t>
      </w:r>
      <w:r w:rsidRPr="00915E67">
        <w:t xml:space="preserve">Throat/Scarlet </w:t>
      </w:r>
      <w:proofErr w:type="spellStart"/>
      <w:r w:rsidRPr="00915E67">
        <w:t>Fev</w:t>
      </w:r>
      <w:proofErr w:type="spellEnd"/>
      <w:r w:rsidRPr="00915E67">
        <w:t xml:space="preserve"> *” includes the fully-specified </w:t>
      </w:r>
      <w:proofErr w:type="spellStart"/>
      <w:r w:rsidRPr="00915E67">
        <w:t>subclassifications</w:t>
      </w:r>
      <w:proofErr w:type="spellEnd"/>
      <w:r w:rsidRPr="00915E67">
        <w:t xml:space="preserve"> 034.0 and 034.1; the value 296 “Affective Psychoses*” includes the fully-specified </w:t>
      </w:r>
      <w:proofErr w:type="spellStart"/>
      <w:r w:rsidRPr="00915E67">
        <w:t>subclassifications</w:t>
      </w:r>
      <w:proofErr w:type="spellEnd"/>
      <w:r w:rsidRPr="00915E67">
        <w:t xml:space="preserve"> 296.0 through 296.99</w:t>
      </w:r>
      <w:r w:rsidR="008060FA">
        <w:t xml:space="preserve">. </w:t>
      </w:r>
      <w:r w:rsidR="00D9041F">
        <w:t>Approximately 9</w:t>
      </w:r>
      <w:r w:rsidR="00E1193D" w:rsidRPr="00D9041F">
        <w:t xml:space="preserve"> </w:t>
      </w:r>
      <w:r w:rsidRPr="00D9041F">
        <w:t xml:space="preserve">percent </w:t>
      </w:r>
      <w:r w:rsidRPr="00915E67">
        <w:t>of the records on this file were edited further by collapsing two or more 3-digit codes into one 3-digit code</w:t>
      </w:r>
      <w:r w:rsidRPr="0080021E">
        <w:t xml:space="preserve">. </w:t>
      </w:r>
      <w:r w:rsidR="000869BF" w:rsidRPr="0080021E">
        <w:t xml:space="preserve">Some values of </w:t>
      </w:r>
      <w:r w:rsidR="000869BF" w:rsidRPr="003B7919">
        <w:t>ICD9CODX</w:t>
      </w:r>
      <w:r w:rsidR="000869BF" w:rsidRPr="0080021E">
        <w:t xml:space="preserve"> may have been recoded to Not Ascertained (-9) for confidentiality reasons.</w:t>
      </w:r>
    </w:p>
    <w:p w:rsidR="00855CF0" w:rsidRPr="00946A97" w:rsidRDefault="00EF1878" w:rsidP="00B54EC8">
      <w:pPr>
        <w:pStyle w:val="L1-FlLfSp12"/>
      </w:pPr>
      <w:r w:rsidRPr="00793287">
        <w:t>Beginning with the FY12 Conditions file, for confidentiality purposes, ICD-9-CM codes are recoded to broader codes by clinicians for conditions that occur fewer than 20 times within a year’s conditions file and for clinically rare conditions. A condition is deemed clinically rare if it appears on the National Institutes of Health’s list of rare diseases.</w:t>
      </w:r>
      <w:r w:rsidRPr="00793287">
        <w:rPr>
          <w:b/>
        </w:rPr>
        <w:t xml:space="preserve"> </w:t>
      </w:r>
      <w:r w:rsidRPr="00A824B5">
        <w:t>Each year, a few conditions on the final file fall below the confidentiality threshold. This is due to the multis</w:t>
      </w:r>
      <w:r w:rsidR="00132C2C" w:rsidRPr="00A824B5">
        <w:t xml:space="preserve">tage file development process. </w:t>
      </w:r>
      <w:r w:rsidRPr="00A824B5">
        <w:t>The confidentiality recoding is performed on the preliminary version of the Conditions file each year. This preliminary version is used in the development of other event PUFs and, in turn, these event PUFs are used in the development of the final conditions file.</w:t>
      </w:r>
      <w:r w:rsidR="00127C74">
        <w:t xml:space="preserve"> </w:t>
      </w:r>
      <w:r w:rsidRPr="00A824B5">
        <w:lastRenderedPageBreak/>
        <w:t>During this process, some records from the preliminary file are dropped because only records that are relevant to the current data year are reflected in the final Conditions PUF.</w:t>
      </w:r>
    </w:p>
    <w:p w:rsidR="001B00F3" w:rsidRPr="00915E67" w:rsidRDefault="00855CF0" w:rsidP="00B54EC8">
      <w:pPr>
        <w:pStyle w:val="L1-FlLfSp12"/>
      </w:pPr>
      <w:r>
        <w:t>M</w:t>
      </w:r>
      <w:r w:rsidR="001B00F3" w:rsidRPr="00915E67">
        <w:t xml:space="preserve">ost of the procedure codes were collapsed from fully-specified codes to 2-digit category codes. Table 2 in Appendix 2 provides unweighted and weighted frequencies for ICD9PROX, and this type of collapsing is identified by an asterisk in the variable label. For example, the ICD9PROX value of 81 “Joint Repair*” includes </w:t>
      </w:r>
      <w:proofErr w:type="spellStart"/>
      <w:r w:rsidR="001B00F3" w:rsidRPr="00915E67">
        <w:t>subclassifications</w:t>
      </w:r>
      <w:proofErr w:type="spellEnd"/>
      <w:r w:rsidR="001B00F3" w:rsidRPr="00915E67">
        <w:t xml:space="preserve"> 81.0 through 81.99. </w:t>
      </w:r>
      <w:r w:rsidR="001B00F3" w:rsidRPr="002240B4">
        <w:t xml:space="preserve">Less than </w:t>
      </w:r>
      <w:r w:rsidR="001D2A61" w:rsidRPr="002240B4">
        <w:t>1</w:t>
      </w:r>
      <w:r w:rsidR="001B00F3" w:rsidRPr="002240B4">
        <w:t xml:space="preserve"> percent </w:t>
      </w:r>
      <w:r w:rsidR="001B00F3" w:rsidRPr="00915E67">
        <w:t xml:space="preserve">of records were further edited to combine two or more 2-digit categories. </w:t>
      </w:r>
    </w:p>
    <w:p w:rsidR="001B00F3" w:rsidRDefault="001B00F3" w:rsidP="00B54EC8">
      <w:pPr>
        <w:pStyle w:val="L1-FlLfSp12"/>
      </w:pPr>
      <w:r w:rsidRPr="00AB5A78">
        <w:t xml:space="preserve">Note that, </w:t>
      </w:r>
      <w:r w:rsidR="000869BF" w:rsidRPr="0080021E">
        <w:t xml:space="preserve">through FY 2012, </w:t>
      </w:r>
      <w:r w:rsidRPr="00AB5A78">
        <w:t xml:space="preserve">for conditions related to certain medical events, the ICD-9-CM codes on this file </w:t>
      </w:r>
      <w:r w:rsidR="000666B0" w:rsidRPr="0080021E">
        <w:t xml:space="preserve">were </w:t>
      </w:r>
      <w:r w:rsidRPr="0080021E">
        <w:t xml:space="preserve">also </w:t>
      </w:r>
      <w:r w:rsidRPr="00AB5A78">
        <w:t>released in the Prescribed Medicines, Emergency Room Visits, Office-based Medical Provider Visits, Outpatient Department Visits, and Inpatient Hospital Stays Event Files.</w:t>
      </w:r>
      <w:r>
        <w:t xml:space="preserve"> </w:t>
      </w:r>
      <w:r w:rsidRPr="00AB5A78">
        <w:t xml:space="preserve">Because the ICD-9-CM codes have been collapsed, it is possible for there to be duplicate ICD-9-CM condition or procedure codes linked to a single medical event when </w:t>
      </w:r>
      <w:r w:rsidRPr="00915E67">
        <w:t xml:space="preserve">different fully-specified codes are collapsed into the same code. For information on merging data on this file with the </w:t>
      </w:r>
      <w:r w:rsidR="008C6FF4">
        <w:t>20</w:t>
      </w:r>
      <w:r w:rsidR="00BD616C">
        <w:t>14</w:t>
      </w:r>
      <w:r w:rsidRPr="00915E67">
        <w:t xml:space="preserve"> MEPS Event Files (</w:t>
      </w:r>
      <w:proofErr w:type="gramStart"/>
      <w:r w:rsidR="00875A2B">
        <w:t>HC-</w:t>
      </w:r>
      <w:r w:rsidR="0004481A">
        <w:t>168</w:t>
      </w:r>
      <w:r w:rsidRPr="00915E67">
        <w:t>A</w:t>
      </w:r>
      <w:r w:rsidR="002240B4">
        <w:t>, and HC-168D</w:t>
      </w:r>
      <w:r w:rsidRPr="00915E67">
        <w:t xml:space="preserve"> through </w:t>
      </w:r>
      <w:r w:rsidR="00875A2B">
        <w:t>HC-</w:t>
      </w:r>
      <w:r w:rsidR="0004481A">
        <w:t>168</w:t>
      </w:r>
      <w:r w:rsidRPr="00915E67">
        <w:t>H</w:t>
      </w:r>
      <w:proofErr w:type="gramEnd"/>
      <w:r w:rsidRPr="00915E67">
        <w:t xml:space="preserve">) refer to the link files provided in </w:t>
      </w:r>
      <w:r w:rsidR="00875A2B">
        <w:t>HC-</w:t>
      </w:r>
      <w:r w:rsidR="0004481A">
        <w:t>168</w:t>
      </w:r>
      <w:r w:rsidRPr="00915E67">
        <w:t xml:space="preserve">I, and see </w:t>
      </w:r>
      <w:r w:rsidR="00875A2B">
        <w:t>HC-</w:t>
      </w:r>
      <w:r w:rsidR="0004481A">
        <w:t>168</w:t>
      </w:r>
      <w:r w:rsidR="006A2447" w:rsidRPr="00915E67">
        <w:t>I</w:t>
      </w:r>
      <w:r w:rsidR="00E93159" w:rsidRPr="00915E67">
        <w:t xml:space="preserve"> documentation</w:t>
      </w:r>
      <w:r w:rsidRPr="00915E67">
        <w:t xml:space="preserve"> for details. </w:t>
      </w:r>
    </w:p>
    <w:p w:rsidR="004E1836" w:rsidRPr="005218DE" w:rsidRDefault="00070609" w:rsidP="00B54EC8">
      <w:pPr>
        <w:pStyle w:val="L1-FlLfSp12"/>
      </w:pPr>
      <w:r w:rsidRPr="002240B4">
        <w:t xml:space="preserve">Each year certain ICD-9-CM codes are ‘retired’ from use. Beginning in </w:t>
      </w:r>
      <w:r w:rsidR="007C61AF" w:rsidRPr="002240B4">
        <w:t>2012</w:t>
      </w:r>
      <w:r w:rsidRPr="002240B4">
        <w:t xml:space="preserve">, these codes </w:t>
      </w:r>
      <w:r w:rsidRPr="005218DE">
        <w:t xml:space="preserve">are removed from the ‘history’ table (Appendix 3) prior to condition coding processing and listed separately for reference (see </w:t>
      </w:r>
      <w:r w:rsidR="00981EF6" w:rsidRPr="005218DE">
        <w:t xml:space="preserve">List of Invalid ICD-9-CM Codes </w:t>
      </w:r>
      <w:r w:rsidRPr="005218DE">
        <w:t xml:space="preserve">in Appendix </w:t>
      </w:r>
      <w:r w:rsidR="00391D82" w:rsidRPr="005218DE">
        <w:t>4</w:t>
      </w:r>
      <w:r w:rsidRPr="005218DE">
        <w:t>).</w:t>
      </w:r>
    </w:p>
    <w:p w:rsidR="001B00F3" w:rsidRPr="00577722" w:rsidRDefault="001B00F3" w:rsidP="00B54EC8">
      <w:pPr>
        <w:pStyle w:val="L1-FlLfSp12"/>
      </w:pPr>
      <w:r w:rsidRPr="00915E67">
        <w:t>In a small number of cases, diagnosis</w:t>
      </w:r>
      <w:r w:rsidR="00BB497D" w:rsidRPr="00915E67">
        <w:t>,</w:t>
      </w:r>
      <w:r w:rsidRPr="00915E67">
        <w:t xml:space="preserve"> condition</w:t>
      </w:r>
      <w:r w:rsidR="00BB497D" w:rsidRPr="00915E67">
        <w:t>,</w:t>
      </w:r>
      <w:r w:rsidRPr="00915E67">
        <w:t xml:space="preserve"> and procedure codes were further recoded to -9 if they denoted a pregnancy for a person younger than 16 or older than 44. There were </w:t>
      </w:r>
      <w:r w:rsidR="002240B4">
        <w:t xml:space="preserve">9 </w:t>
      </w:r>
      <w:r w:rsidRPr="00915E67">
        <w:t xml:space="preserve">records recoded in this manner on the </w:t>
      </w:r>
      <w:r w:rsidR="008C6FF4">
        <w:t>20</w:t>
      </w:r>
      <w:r w:rsidR="00BD616C">
        <w:t>14</w:t>
      </w:r>
      <w:r w:rsidRPr="00915E67">
        <w:t xml:space="preserve"> Medical Conditions File. The person’s age was determined by linking the </w:t>
      </w:r>
      <w:r w:rsidR="008C6FF4">
        <w:t>20</w:t>
      </w:r>
      <w:r w:rsidR="00BD616C">
        <w:t>14</w:t>
      </w:r>
      <w:r w:rsidRPr="00915E67">
        <w:t xml:space="preserve"> Medical Conditions File to the </w:t>
      </w:r>
      <w:r w:rsidR="00A348C6">
        <w:t>2013</w:t>
      </w:r>
      <w:r w:rsidR="000F1EFE" w:rsidRPr="00915E67">
        <w:t xml:space="preserve"> </w:t>
      </w:r>
      <w:r w:rsidRPr="00915E67">
        <w:t xml:space="preserve">and </w:t>
      </w:r>
      <w:r w:rsidR="008C6FF4">
        <w:t>20</w:t>
      </w:r>
      <w:r w:rsidR="00BD616C">
        <w:t>14</w:t>
      </w:r>
      <w:r w:rsidRPr="00915E67">
        <w:t xml:space="preserve"> Person-Level Use PUFs. If the</w:t>
      </w:r>
      <w:r w:rsidRPr="00577722">
        <w:t xml:space="preserve"> person’s age is under 16 or over 44 in the round in which the condition or procedure was reported, the appropriate condition or procedure code was recoded to -9.</w:t>
      </w:r>
    </w:p>
    <w:p w:rsidR="001B00F3" w:rsidRPr="00AB5A78" w:rsidRDefault="001B00F3" w:rsidP="00B54EC8">
      <w:pPr>
        <w:pStyle w:val="L1-FlLfSp12"/>
      </w:pPr>
      <w:r w:rsidRPr="00AB5A78">
        <w:t>Users should note that because of the design of the survey, most deliveries (i.e., births) are coded as pregnancies.</w:t>
      </w:r>
      <w:r>
        <w:t xml:space="preserve"> </w:t>
      </w:r>
      <w:r w:rsidRPr="00AB5A78">
        <w:t>For more accurate estimates for deliveries, analysts should use RSNINHOS “Reason Entered Hospital” found on the Hospital Inpatient Stays Public Use F</w:t>
      </w:r>
      <w:r w:rsidRPr="00F007E3">
        <w:t>ile (</w:t>
      </w:r>
      <w:r w:rsidR="00875A2B">
        <w:t>HC-</w:t>
      </w:r>
      <w:r w:rsidR="0004481A">
        <w:t>168</w:t>
      </w:r>
      <w:r w:rsidRPr="00F007E3">
        <w:t>D).</w:t>
      </w:r>
    </w:p>
    <w:p w:rsidR="001B00F3" w:rsidRPr="00AB5A78" w:rsidRDefault="001B00F3" w:rsidP="00B54EC8">
      <w:pPr>
        <w:pStyle w:val="L1-FlLfSp12"/>
      </w:pPr>
      <w:r w:rsidRPr="00AB5A78">
        <w:t xml:space="preserve">Conditions and procedures were reported in the same sections of the HC questionnaire (see Variable-Source Crosswalk in Appendix 1). Labels for all values of the variables ICD9CODX and ICD9PROX, as shown in Tables 1 and 2, are provided in the SAS programming statements included in this release (see the </w:t>
      </w:r>
      <w:r w:rsidR="00875A2B">
        <w:t>H</w:t>
      </w:r>
      <w:r w:rsidR="00860EE5">
        <w:t>170</w:t>
      </w:r>
      <w:r w:rsidRPr="00AB5A78">
        <w:t>SU.TXT file).</w:t>
      </w:r>
    </w:p>
    <w:p w:rsidR="001B00F3" w:rsidRPr="00C7100F" w:rsidRDefault="001B00F3" w:rsidP="00B54EC8">
      <w:pPr>
        <w:pStyle w:val="Heading4"/>
      </w:pPr>
      <w:bookmarkStart w:id="65" w:name="_Toc214435588"/>
      <w:bookmarkStart w:id="66" w:name="_Toc214435830"/>
      <w:bookmarkStart w:id="67" w:name="_Toc214436179"/>
      <w:r>
        <w:t>2.5</w:t>
      </w:r>
      <w:r w:rsidRPr="00C7100F">
        <w:t>.2.9</w:t>
      </w:r>
      <w:r w:rsidRPr="00C7100F">
        <w:tab/>
        <w:t>Clinical Classification Codes</w:t>
      </w:r>
      <w:bookmarkEnd w:id="65"/>
      <w:bookmarkEnd w:id="66"/>
      <w:bookmarkEnd w:id="67"/>
    </w:p>
    <w:p w:rsidR="001B00F3" w:rsidRPr="00C45129" w:rsidRDefault="001B00F3" w:rsidP="00B54EC8">
      <w:pPr>
        <w:pStyle w:val="L1-FlLfSp12"/>
      </w:pPr>
      <w:r w:rsidRPr="00AB5A78">
        <w:t>ICD-9-CM condition codes have been aggregated into clinically meaningful categories that group similar conditions (</w:t>
      </w:r>
      <w:r w:rsidRPr="003B7919">
        <w:t>CCCODEX). CCCODEX was generated using Clinical Classification Software (formerly known as Clinical Classifications</w:t>
      </w:r>
      <w:r w:rsidRPr="00AB5A78">
        <w:t xml:space="preserve"> for Health Care Policy Research (</w:t>
      </w:r>
      <w:r w:rsidRPr="00951B68">
        <w:t>CCHPR</w:t>
      </w:r>
      <w:r w:rsidRPr="00AB5A78">
        <w:t>)), which aggregates conditions and V-codes into mutually exclusive categories, mo</w:t>
      </w:r>
      <w:r w:rsidRPr="00C45129">
        <w:t>st of which are clinically homogeneous (</w:t>
      </w:r>
      <w:proofErr w:type="spellStart"/>
      <w:r w:rsidRPr="00C45129">
        <w:t>Elixhauser</w:t>
      </w:r>
      <w:proofErr w:type="spellEnd"/>
      <w:r w:rsidRPr="00C45129">
        <w:t>, et al, 2000).</w:t>
      </w:r>
      <w:r>
        <w:t xml:space="preserve"> </w:t>
      </w:r>
      <w:r w:rsidRPr="00C45129">
        <w:t>Appendix 3 lists the ICD-9-CM codes that have been aggregated for each clinical classification category.</w:t>
      </w:r>
      <w:r>
        <w:t xml:space="preserve"> </w:t>
      </w:r>
    </w:p>
    <w:p w:rsidR="001B00F3" w:rsidRDefault="001B00F3" w:rsidP="00B54EC8">
      <w:pPr>
        <w:pStyle w:val="L1-FlLfSp12"/>
      </w:pPr>
      <w:r w:rsidRPr="00C45129">
        <w:lastRenderedPageBreak/>
        <w:t xml:space="preserve">The reported ICD-9-CM </w:t>
      </w:r>
      <w:r w:rsidRPr="00AB5A78">
        <w:t>condition</w:t>
      </w:r>
      <w:r w:rsidRPr="009C32D1">
        <w:t xml:space="preserve"> </w:t>
      </w:r>
      <w:r w:rsidRPr="00AB5A78">
        <w:t xml:space="preserve">code values were mapped to the appropriate clinical classification category prior to being collapsed to 3-digit ICD-9-CM condition codes. The result is that every record which has an ICD-9-CM diagnosis code also has a clinical classification code. </w:t>
      </w:r>
    </w:p>
    <w:p w:rsidR="00CB4930" w:rsidRPr="00810FDC" w:rsidRDefault="00EE5AAA" w:rsidP="008A4A4F">
      <w:r w:rsidRPr="0080021E">
        <w:rPr>
          <w:bCs/>
        </w:rPr>
        <w:t>F</w:t>
      </w:r>
      <w:r w:rsidR="003219B9" w:rsidRPr="0080021E">
        <w:rPr>
          <w:bCs/>
        </w:rPr>
        <w:t>o</w:t>
      </w:r>
      <w:r w:rsidR="003219B9" w:rsidRPr="00810FDC">
        <w:rPr>
          <w:bCs/>
        </w:rPr>
        <w:t xml:space="preserve">r confidentiality purposes, ICD-9-CM codes are recoded to broader codes by clinicians for conditions that occur fewer than </w:t>
      </w:r>
      <w:r w:rsidR="008A4A4F" w:rsidRPr="00810FDC">
        <w:rPr>
          <w:bCs/>
        </w:rPr>
        <w:t>20</w:t>
      </w:r>
      <w:r w:rsidR="003219B9" w:rsidRPr="00810FDC">
        <w:rPr>
          <w:bCs/>
        </w:rPr>
        <w:t xml:space="preserve"> times within a year’s conditions file </w:t>
      </w:r>
      <w:r w:rsidR="008A4A4F" w:rsidRPr="00810FDC">
        <w:t xml:space="preserve">and </w:t>
      </w:r>
      <w:r w:rsidR="005B3788" w:rsidRPr="00810FDC">
        <w:t xml:space="preserve">for </w:t>
      </w:r>
      <w:r w:rsidR="0080021E">
        <w:t>clinically rare conditions.</w:t>
      </w:r>
    </w:p>
    <w:p w:rsidR="00CB4930" w:rsidRPr="00370899" w:rsidRDefault="00CB4930" w:rsidP="008A4A4F">
      <w:pPr>
        <w:rPr>
          <w:b/>
        </w:rPr>
      </w:pPr>
    </w:p>
    <w:p w:rsidR="003219B9" w:rsidRDefault="003219B9" w:rsidP="008A4A4F">
      <w:pPr>
        <w:rPr>
          <w:bCs/>
        </w:rPr>
      </w:pPr>
      <w:r w:rsidRPr="00A70203">
        <w:rPr>
          <w:bCs/>
        </w:rPr>
        <w:t xml:space="preserve">CCS codes are assigned to the original fully-specified ICD-9-CM codes. </w:t>
      </w:r>
      <w:r w:rsidRPr="00B3618C">
        <w:rPr>
          <w:bCs/>
        </w:rPr>
        <w:t xml:space="preserve">When </w:t>
      </w:r>
      <w:r w:rsidR="00533486" w:rsidRPr="00B3618C">
        <w:rPr>
          <w:bCs/>
        </w:rPr>
        <w:t xml:space="preserve">the </w:t>
      </w:r>
      <w:r w:rsidRPr="00B3618C">
        <w:rPr>
          <w:bCs/>
        </w:rPr>
        <w:t>original ICD-9-CM codes undergo recoding, no changes are ma</w:t>
      </w:r>
      <w:r w:rsidR="00A8337B" w:rsidRPr="00B3618C">
        <w:rPr>
          <w:bCs/>
        </w:rPr>
        <w:t>de to the assigned CCS codes.</w:t>
      </w:r>
    </w:p>
    <w:p w:rsidR="008A4A4F" w:rsidRPr="008A4A4F" w:rsidRDefault="008A4A4F" w:rsidP="008A4A4F"/>
    <w:p w:rsidR="001B00F3" w:rsidRPr="00915E67" w:rsidRDefault="001B00F3" w:rsidP="00B54EC8">
      <w:pPr>
        <w:pStyle w:val="L1-FlLfSp12"/>
      </w:pPr>
      <w:r w:rsidRPr="00AB5A78">
        <w:t xml:space="preserve">As with </w:t>
      </w:r>
      <w:r w:rsidRPr="003B7919">
        <w:t xml:space="preserve">ICD9CODX and ICD9PROX, professional coders followed specific guidelines in setting CCCODEX to a missing value. CCCODEX was coded -9 where the verbatim text fell into one of three categories: (1) the text indicated that the condition was unknown (e.g., DK); (2) the text indicated the condition could not be diagnosed by a doctor (e.g., doctor doesn’t know); or (3) the specified condition was not </w:t>
      </w:r>
      <w:proofErr w:type="spellStart"/>
      <w:r w:rsidRPr="003B7919">
        <w:t>codeable</w:t>
      </w:r>
      <w:proofErr w:type="spellEnd"/>
      <w:r w:rsidRPr="003B7919">
        <w:t xml:space="preserve"> and a procedure could not be discerned from the text. CCCODEX was</w:t>
      </w:r>
      <w:r w:rsidRPr="00915E67">
        <w:t xml:space="preserve"> coded -1 where the verbatim text strictly denotes a procedure and not a condition. </w:t>
      </w:r>
    </w:p>
    <w:p w:rsidR="001B00F3" w:rsidRPr="004C0E88" w:rsidRDefault="001B00F3" w:rsidP="00B54EC8">
      <w:pPr>
        <w:pStyle w:val="L1-FlLfSp12"/>
      </w:pPr>
      <w:r w:rsidRPr="00915E67">
        <w:t>A small number (</w:t>
      </w:r>
      <w:r w:rsidRPr="00E87C32">
        <w:t xml:space="preserve">less than </w:t>
      </w:r>
      <w:r w:rsidR="00E20022">
        <w:t>1</w:t>
      </w:r>
      <w:r w:rsidR="00E20022" w:rsidRPr="00E87C32">
        <w:t xml:space="preserve"> </w:t>
      </w:r>
      <w:r w:rsidRPr="00E87C32">
        <w:t xml:space="preserve">percent) </w:t>
      </w:r>
      <w:r w:rsidRPr="00915E67">
        <w:t xml:space="preserve">of clinical classification codes have been edited for confidentiality purposes. Table 3 in Appendix 2 provides weighted and unweighted frequencies for </w:t>
      </w:r>
      <w:r w:rsidRPr="003B7919">
        <w:t>CCCODEX. Labels for all values of the variable CCCODEX, as shown in Table 3, are provided in the SAS</w:t>
      </w:r>
      <w:r w:rsidRPr="004C0E88">
        <w:t xml:space="preserve"> programming statements included in this release (see the </w:t>
      </w:r>
      <w:r w:rsidR="00875A2B">
        <w:t>H</w:t>
      </w:r>
      <w:r w:rsidR="00860EE5">
        <w:t>170</w:t>
      </w:r>
      <w:r w:rsidRPr="004C0E88">
        <w:t>SU.TXT file).</w:t>
      </w:r>
    </w:p>
    <w:p w:rsidR="006B18D0" w:rsidRDefault="001B00F3" w:rsidP="00B54EC8">
      <w:pPr>
        <w:pStyle w:val="L1-FlLfSp12"/>
      </w:pPr>
      <w:r w:rsidRPr="004C0E88">
        <w:t xml:space="preserve">In a small number of cases, clinical classification codes </w:t>
      </w:r>
      <w:r w:rsidRPr="00915E67">
        <w:t xml:space="preserve">were further recoded to -9 if they denoted a pregnancy for a person younger than 16 or older than 44. There were </w:t>
      </w:r>
      <w:r w:rsidR="00E20022">
        <w:t>9</w:t>
      </w:r>
      <w:r w:rsidR="00E20022" w:rsidRPr="00E87C32">
        <w:t xml:space="preserve"> </w:t>
      </w:r>
      <w:r w:rsidRPr="00915E67">
        <w:t xml:space="preserve">records recoded in this manner on the </w:t>
      </w:r>
      <w:r w:rsidR="008C6FF4">
        <w:t>20</w:t>
      </w:r>
      <w:r w:rsidR="00BD616C">
        <w:t>14</w:t>
      </w:r>
      <w:r w:rsidRPr="00915E67">
        <w:t xml:space="preserve"> Medical Conditions File. The person’s age was determined by linking the </w:t>
      </w:r>
      <w:r w:rsidR="008C6FF4">
        <w:t>20</w:t>
      </w:r>
      <w:r w:rsidR="00BD616C">
        <w:t>14</w:t>
      </w:r>
      <w:r w:rsidRPr="00915E67">
        <w:t xml:space="preserve"> Medical Conditions File to the </w:t>
      </w:r>
      <w:r w:rsidR="00A348C6">
        <w:t>2013</w:t>
      </w:r>
      <w:r w:rsidRPr="00915E67">
        <w:t xml:space="preserve"> and </w:t>
      </w:r>
      <w:r w:rsidR="008C6FF4">
        <w:t>20</w:t>
      </w:r>
      <w:r w:rsidR="00BD616C">
        <w:t>14</w:t>
      </w:r>
      <w:r w:rsidRPr="00915E67">
        <w:t xml:space="preserve"> Person-Level</w:t>
      </w:r>
      <w:r w:rsidRPr="00577722">
        <w:t xml:space="preserve"> Use PUFs.</w:t>
      </w:r>
      <w:r>
        <w:t xml:space="preserve"> </w:t>
      </w:r>
      <w:r w:rsidRPr="00577722">
        <w:t>If the person’s age is under 16 or over 44 in the round in which the condition was reported, the appropriate clinical classification code was recoded to -9.</w:t>
      </w:r>
    </w:p>
    <w:p w:rsidR="00BE417A" w:rsidRDefault="001B00F3" w:rsidP="00B54EC8">
      <w:pPr>
        <w:pStyle w:val="L1-FlLfSp12"/>
      </w:pPr>
      <w:r w:rsidRPr="00363629">
        <w:t xml:space="preserve">Note that, prior to </w:t>
      </w:r>
      <w:r w:rsidR="00BD4104" w:rsidRPr="00363629">
        <w:t>2004</w:t>
      </w:r>
      <w:r w:rsidRPr="00363629">
        <w:t xml:space="preserve"> the range for the variable </w:t>
      </w:r>
      <w:r w:rsidRPr="003B7919">
        <w:t>CCCODEX</w:t>
      </w:r>
      <w:r w:rsidRPr="00363629">
        <w:t xml:space="preserve"> was 001 through 260. In </w:t>
      </w:r>
      <w:r w:rsidR="00BD4104" w:rsidRPr="00363629">
        <w:t>2004</w:t>
      </w:r>
      <w:r w:rsidRPr="00363629">
        <w:t>, revisions to the coding of mental disorders were implemented. The codes 650 through 663 replace</w:t>
      </w:r>
      <w:r w:rsidR="00536B17">
        <w:t>d</w:t>
      </w:r>
      <w:r w:rsidRPr="00363629">
        <w:t xml:space="preserve"> 065 through 075</w:t>
      </w:r>
      <w:r w:rsidR="00363629">
        <w:t xml:space="preserve"> in 2004</w:t>
      </w:r>
      <w:r w:rsidRPr="00363629">
        <w:t>.</w:t>
      </w:r>
      <w:r w:rsidR="00363629">
        <w:t xml:space="preserve"> </w:t>
      </w:r>
      <w:r w:rsidR="00363629" w:rsidRPr="00F65545">
        <w:t>Beginning in 2007, the mental disorders code</w:t>
      </w:r>
      <w:r w:rsidR="00536B17">
        <w:t>s</w:t>
      </w:r>
      <w:r w:rsidR="00363629" w:rsidRPr="00F65545">
        <w:t xml:space="preserve"> were reorganized again. Alcohol and substance abuse disorders were broken into separate categories, and </w:t>
      </w:r>
      <w:r w:rsidR="00410705" w:rsidRPr="00F65545">
        <w:t>miscellaneous mental disorders were</w:t>
      </w:r>
      <w:r w:rsidR="00363629" w:rsidRPr="00F65545">
        <w:t xml:space="preserve"> renumbered.</w:t>
      </w:r>
      <w:r w:rsidR="008850BF">
        <w:t xml:space="preserve"> </w:t>
      </w:r>
    </w:p>
    <w:p w:rsidR="001B00F3" w:rsidRPr="001F7FB1" w:rsidRDefault="001B00F3" w:rsidP="00B54EC8">
      <w:pPr>
        <w:pStyle w:val="L1-FlLfSp12"/>
      </w:pPr>
      <w:r w:rsidRPr="001F7FB1">
        <w:t>Analysts should use the clinical classification codes listed in the Conditions PUF document (</w:t>
      </w:r>
      <w:r w:rsidR="00875A2B">
        <w:t>HC-</w:t>
      </w:r>
      <w:r w:rsidR="00860EE5">
        <w:t>170</w:t>
      </w:r>
      <w:r w:rsidRPr="001F7FB1">
        <w:t xml:space="preserve">) and the Appendix to the Event Files document </w:t>
      </w:r>
      <w:r w:rsidR="00A57C84" w:rsidRPr="001F7FB1">
        <w:t>(</w:t>
      </w:r>
      <w:r w:rsidR="00875A2B">
        <w:t>HC-</w:t>
      </w:r>
      <w:r w:rsidR="0004481A">
        <w:t>168</w:t>
      </w:r>
      <w:r w:rsidR="00A57C84" w:rsidRPr="00542C04">
        <w:t>I</w:t>
      </w:r>
      <w:r w:rsidR="00A57C84" w:rsidRPr="001F7FB1">
        <w:t xml:space="preserve">) </w:t>
      </w:r>
      <w:r w:rsidRPr="001F7FB1">
        <w:t xml:space="preserve">when analyzing MEPS conditions data. Although there is a list of clinical classification codes and labels on the Healthcare Cost and Utilization Project (HCUP) </w:t>
      </w:r>
      <w:r>
        <w:t>W</w:t>
      </w:r>
      <w:r w:rsidRPr="001F7FB1">
        <w:t xml:space="preserve">ebsite, if updates to these codes and/or labels are made on the HCUP </w:t>
      </w:r>
      <w:r>
        <w:t>W</w:t>
      </w:r>
      <w:r w:rsidRPr="001F7FB1">
        <w:t xml:space="preserve">ebsite after the release of the </w:t>
      </w:r>
      <w:r w:rsidR="008C6FF4">
        <w:t>20</w:t>
      </w:r>
      <w:r w:rsidR="00BD616C">
        <w:t>14</w:t>
      </w:r>
      <w:r w:rsidRPr="001F7FB1">
        <w:t xml:space="preserve"> MEPS PUFs, these updates will not be reflected in the </w:t>
      </w:r>
      <w:r w:rsidR="008C6FF4">
        <w:t>20</w:t>
      </w:r>
      <w:r w:rsidR="00BD616C">
        <w:t>14</w:t>
      </w:r>
      <w:r w:rsidRPr="001F7FB1">
        <w:t xml:space="preserve"> MEPS data.</w:t>
      </w:r>
    </w:p>
    <w:p w:rsidR="001B00F3" w:rsidRPr="0006387E" w:rsidRDefault="001B00F3" w:rsidP="00B54EC8">
      <w:pPr>
        <w:pStyle w:val="Heading3"/>
      </w:pPr>
      <w:bookmarkStart w:id="68" w:name="_Toc66182070"/>
      <w:bookmarkStart w:id="69" w:name="_Toc214435589"/>
      <w:bookmarkStart w:id="70" w:name="_Toc214435831"/>
      <w:bookmarkStart w:id="71" w:name="_Toc214436180"/>
      <w:r w:rsidRPr="0006387E">
        <w:lastRenderedPageBreak/>
        <w:t>2.5.3</w:t>
      </w:r>
      <w:r w:rsidRPr="0006387E">
        <w:tab/>
        <w:t>Utilization Variables (OBNUM – RXNUM)</w:t>
      </w:r>
      <w:bookmarkEnd w:id="68"/>
      <w:bookmarkEnd w:id="69"/>
      <w:bookmarkEnd w:id="70"/>
      <w:bookmarkEnd w:id="71"/>
    </w:p>
    <w:p w:rsidR="001B00F3" w:rsidRPr="00AB5A78" w:rsidRDefault="001B00F3" w:rsidP="00B54EC8">
      <w:pPr>
        <w:pStyle w:val="L1-FlLfSp12"/>
      </w:pPr>
      <w:r w:rsidRPr="00AB5A78">
        <w:t xml:space="preserve">The variables OBNUM, OPNUM, HHNUM, IPNUM, ERNUM, and RXNUM indicate the total number of </w:t>
      </w:r>
      <w:r w:rsidR="008C6FF4">
        <w:t>20</w:t>
      </w:r>
      <w:r w:rsidR="00BD616C">
        <w:t>14</w:t>
      </w:r>
      <w:r w:rsidRPr="00AB5A78">
        <w:t xml:space="preserve"> events that can be linked to each condition record on the current file, i.e., office-based, outpatient, home health, inpatient hospital stays, emergency room visits, and prescribed medicines, respectively.</w:t>
      </w:r>
    </w:p>
    <w:p w:rsidR="001B00F3" w:rsidRPr="00AB5A78" w:rsidRDefault="001B00F3" w:rsidP="00B54EC8">
      <w:pPr>
        <w:pStyle w:val="L1-FlLfSp12"/>
      </w:pPr>
      <w:r w:rsidRPr="00AB5A78">
        <w:t>These counts of events were derived from Expenditure Event Public Use Files (</w:t>
      </w:r>
      <w:r w:rsidR="00875A2B">
        <w:t>HC-</w:t>
      </w:r>
      <w:r w:rsidR="0004481A">
        <w:t>168</w:t>
      </w:r>
      <w:r w:rsidRPr="00974A4B">
        <w:t xml:space="preserve">G, </w:t>
      </w:r>
      <w:r w:rsidR="00875A2B">
        <w:t>HC-</w:t>
      </w:r>
      <w:r w:rsidR="0004481A">
        <w:t>168</w:t>
      </w:r>
      <w:r w:rsidRPr="00974A4B">
        <w:t xml:space="preserve">F, </w:t>
      </w:r>
      <w:r w:rsidR="00875A2B">
        <w:t>HC-</w:t>
      </w:r>
      <w:r w:rsidR="0004481A">
        <w:t>168</w:t>
      </w:r>
      <w:r w:rsidRPr="00974A4B">
        <w:t xml:space="preserve">H, </w:t>
      </w:r>
      <w:r w:rsidR="00875A2B">
        <w:t>HC-</w:t>
      </w:r>
      <w:r w:rsidR="0004481A">
        <w:t>168</w:t>
      </w:r>
      <w:r w:rsidRPr="00974A4B">
        <w:t xml:space="preserve">D, </w:t>
      </w:r>
      <w:r w:rsidR="00875A2B">
        <w:t>HC-</w:t>
      </w:r>
      <w:r w:rsidR="0004481A">
        <w:t>168</w:t>
      </w:r>
      <w:r w:rsidRPr="00974A4B">
        <w:t xml:space="preserve">E, and </w:t>
      </w:r>
      <w:r w:rsidR="00875A2B">
        <w:t>HC-</w:t>
      </w:r>
      <w:r w:rsidR="0004481A">
        <w:t>168</w:t>
      </w:r>
      <w:r w:rsidRPr="00974A4B">
        <w:t>A).</w:t>
      </w:r>
      <w:r>
        <w:t xml:space="preserve"> </w:t>
      </w:r>
      <w:r w:rsidRPr="00AB5A78">
        <w:t xml:space="preserve">Events associated with conditions include all utilization that occurred between January 1, </w:t>
      </w:r>
      <w:r w:rsidR="008C6FF4">
        <w:t>20</w:t>
      </w:r>
      <w:r w:rsidR="00BD616C">
        <w:t>14</w:t>
      </w:r>
      <w:r w:rsidRPr="00AB5A78">
        <w:t xml:space="preserve"> and December 31, </w:t>
      </w:r>
      <w:r w:rsidR="008C6FF4">
        <w:t>20</w:t>
      </w:r>
      <w:r w:rsidR="00BD616C">
        <w:t>14</w:t>
      </w:r>
      <w:r w:rsidRPr="00AB5A78">
        <w:t xml:space="preserve">. </w:t>
      </w:r>
    </w:p>
    <w:p w:rsidR="001B00F3" w:rsidRDefault="001B00F3" w:rsidP="00B54EC8">
      <w:pPr>
        <w:pStyle w:val="L1-FlLfSp12"/>
      </w:pPr>
      <w:r w:rsidRPr="00AB5A78">
        <w:t>Because persons can be seen for more than one condition per visit, these frequencies will not match the person or event-level utilization counts.</w:t>
      </w:r>
      <w:r>
        <w:t xml:space="preserve"> </w:t>
      </w:r>
      <w:r w:rsidRPr="00AB5A78">
        <w:t>For example, if a person had one inpatient hospital stay and was treated for a fractured hip, a fractured shoulder</w:t>
      </w:r>
      <w:r w:rsidR="00AA36BF" w:rsidRPr="00C77E5B">
        <w:t>,</w:t>
      </w:r>
      <w:r w:rsidRPr="00AB5A78">
        <w:t xml:space="preserve"> and a concussion, each of these conditions has a unique record in this file and IPNUM=1 for each record.</w:t>
      </w:r>
      <w:r>
        <w:t xml:space="preserve"> </w:t>
      </w:r>
      <w:r w:rsidRPr="00AB5A78">
        <w:t>By summing IPNUM for these records, the total inpatient hospital stays would be three when actually there was only one inpatient hospital stay for that person and three conditions were treated.</w:t>
      </w:r>
      <w:r>
        <w:t xml:space="preserve"> </w:t>
      </w:r>
      <w:r w:rsidRPr="00AB5A78">
        <w:t>These variables are useful for determining the number of inpatient hospital stays for head injuries, hip fractures, etc.</w:t>
      </w:r>
    </w:p>
    <w:p w:rsidR="001B00F3" w:rsidRPr="00F81382" w:rsidRDefault="001B00F3" w:rsidP="00B54EC8">
      <w:pPr>
        <w:pStyle w:val="Heading1"/>
      </w:pPr>
      <w:bookmarkStart w:id="72" w:name="_Toc214435590"/>
      <w:bookmarkStart w:id="73" w:name="_Toc214435832"/>
      <w:bookmarkStart w:id="74" w:name="_Toc214436181"/>
      <w:bookmarkStart w:id="75" w:name="_Toc66182071"/>
      <w:r w:rsidRPr="000F4E96">
        <w:t>3.0</w:t>
      </w:r>
      <w:r w:rsidRPr="000F4E96">
        <w:tab/>
      </w:r>
      <w:r w:rsidR="005D7133" w:rsidRPr="009F748B">
        <w:t>Survey Sample Information</w:t>
      </w:r>
      <w:bookmarkEnd w:id="72"/>
      <w:bookmarkEnd w:id="73"/>
      <w:bookmarkEnd w:id="74"/>
    </w:p>
    <w:p w:rsidR="00F81382" w:rsidRPr="00014D65" w:rsidRDefault="00F81382" w:rsidP="00F81382">
      <w:pPr>
        <w:pStyle w:val="Heading2"/>
      </w:pPr>
      <w:bookmarkStart w:id="76" w:name="_Toc30232030"/>
      <w:bookmarkStart w:id="77" w:name="_Toc215379392"/>
      <w:bookmarkStart w:id="78" w:name="_Toc214435598"/>
      <w:bookmarkStart w:id="79" w:name="_Toc214435840"/>
      <w:bookmarkStart w:id="80" w:name="_Toc214436189"/>
      <w:r>
        <w:t>3.1</w:t>
      </w:r>
      <w:r>
        <w:tab/>
      </w:r>
      <w:r w:rsidRPr="00014D65">
        <w:t>Overview</w:t>
      </w:r>
      <w:bookmarkStart w:id="81" w:name="_Hlt529087893"/>
      <w:bookmarkEnd w:id="76"/>
      <w:bookmarkEnd w:id="77"/>
      <w:bookmarkEnd w:id="81"/>
    </w:p>
    <w:p w:rsidR="00F81382" w:rsidRPr="00CE34A8" w:rsidRDefault="00F81382" w:rsidP="00F81382">
      <w:pPr>
        <w:pStyle w:val="L1-FlLfSp12"/>
      </w:pPr>
      <w:r w:rsidRPr="00CE34A8">
        <w:t>There is a single full year person-level weight (</w:t>
      </w:r>
      <w:r w:rsidR="006D38B2" w:rsidRPr="003B7919">
        <w:t>PERWT</w:t>
      </w:r>
      <w:r w:rsidR="006D38B2">
        <w:t>14</w:t>
      </w:r>
      <w:r w:rsidR="006D38B2" w:rsidRPr="003B7919">
        <w:t>F</w:t>
      </w:r>
      <w:r w:rsidRPr="00CE34A8">
        <w:t>) assigned to each record for each key, in-scope person who responded to MEPS for the full period of time that he or she was in-scope during</w:t>
      </w:r>
      <w:r w:rsidRPr="004E1836">
        <w:t xml:space="preserve"> </w:t>
      </w:r>
      <w:r w:rsidR="006D38B2" w:rsidRPr="004E1836">
        <w:t>20</w:t>
      </w:r>
      <w:r w:rsidR="006D38B2">
        <w:t>14</w:t>
      </w:r>
      <w:r w:rsidRPr="00CE34A8">
        <w:t xml:space="preserve">. A key person was </w:t>
      </w:r>
      <w:r w:rsidR="00316EAF" w:rsidRPr="00CE34A8">
        <w:t xml:space="preserve">either </w:t>
      </w:r>
      <w:r w:rsidRPr="00CE34A8">
        <w:t xml:space="preserve">a member of a </w:t>
      </w:r>
      <w:r w:rsidR="00316EAF" w:rsidRPr="00CE34A8">
        <w:t xml:space="preserve">responding </w:t>
      </w:r>
      <w:r w:rsidRPr="00CE34A8">
        <w:t xml:space="preserve">NHIS household at the time of the interview or </w:t>
      </w:r>
      <w:r w:rsidR="00316EAF" w:rsidRPr="00CE34A8">
        <w:t xml:space="preserve">joined </w:t>
      </w:r>
      <w:r w:rsidRPr="00CE34A8">
        <w:t xml:space="preserve">a family associated with such a household after being out-of-scope at the time of the NHIS (the latter circumstance includes newborns as well as </w:t>
      </w:r>
      <w:r w:rsidR="00316EAF" w:rsidRPr="00CE34A8">
        <w:t>those</w:t>
      </w:r>
      <w:r w:rsidRPr="00CE34A8">
        <w:t xml:space="preserve"> returning from military service, an institution, or </w:t>
      </w:r>
      <w:r w:rsidR="00316EAF" w:rsidRPr="00CE34A8">
        <w:t>residence in a foreign country</w:t>
      </w:r>
      <w:r w:rsidRPr="00CE34A8">
        <w:t>). A person is in-scope whenever he or she is a member of the civilian noninstitutionalized portion of the U.S. population.</w:t>
      </w:r>
    </w:p>
    <w:p w:rsidR="00D05BE5" w:rsidRDefault="00F81382" w:rsidP="00F81382">
      <w:pPr>
        <w:pStyle w:val="L1-FlLfSp12"/>
      </w:pPr>
      <w:r>
        <w:t>There has been an important change in the MEPS sample design that is worth noting. A new NHIS sample design was implemented in 2006 with a new sample of PSUs and segments, independent of the sample design used from 1995-2005.</w:t>
      </w:r>
      <w:r w:rsidR="00ED4214">
        <w:t xml:space="preserve"> </w:t>
      </w:r>
      <w:r w:rsidR="00ED4214" w:rsidRPr="00A70203">
        <w:t xml:space="preserve">To the extent that the new NHIS design provides </w:t>
      </w:r>
      <w:r w:rsidR="00DA7273">
        <w:t>better coverage of the civilian</w:t>
      </w:r>
      <w:r w:rsidR="00ED4214" w:rsidRPr="00A70203">
        <w:t xml:space="preserve"> noninstitutionalized U.S. population in general and specific subgroups in particular, differences between estimates</w:t>
      </w:r>
      <w:r w:rsidR="00ED4214">
        <w:t xml:space="preserve"> </w:t>
      </w:r>
      <w:r w:rsidR="00ED4214" w:rsidRPr="00A70203">
        <w:t xml:space="preserve">based on the old and </w:t>
      </w:r>
      <w:r w:rsidR="00BF0151" w:rsidRPr="00A70203">
        <w:t xml:space="preserve">new </w:t>
      </w:r>
      <w:r w:rsidR="00ED4214" w:rsidRPr="00A70203">
        <w:t xml:space="preserve">designs could arise in both </w:t>
      </w:r>
      <w:r w:rsidR="00B84F93" w:rsidRPr="00CD7BF4">
        <w:t>the</w:t>
      </w:r>
      <w:r w:rsidR="00B84F93">
        <w:t xml:space="preserve"> </w:t>
      </w:r>
      <w:r w:rsidR="00ED4214" w:rsidRPr="00A70203">
        <w:t xml:space="preserve">NHIS and MEPS due to such improved coverage rather than actual changes in the characteristics of the target population. </w:t>
      </w:r>
    </w:p>
    <w:p w:rsidR="00F81382" w:rsidRPr="00014D65" w:rsidRDefault="00F81382" w:rsidP="00F81382">
      <w:pPr>
        <w:pStyle w:val="Heading2"/>
      </w:pPr>
      <w:bookmarkStart w:id="82" w:name="_Toc30232031"/>
      <w:bookmarkStart w:id="83" w:name="_Toc215379393"/>
      <w:r>
        <w:t>3.2</w:t>
      </w:r>
      <w:r>
        <w:tab/>
      </w:r>
      <w:r w:rsidRPr="00014D65">
        <w:t>Details on Person Weight Construction</w:t>
      </w:r>
      <w:bookmarkEnd w:id="82"/>
      <w:bookmarkEnd w:id="83"/>
    </w:p>
    <w:p w:rsidR="00B12F11" w:rsidRPr="00E87C32" w:rsidRDefault="00AE2F30" w:rsidP="00AE2F30">
      <w:pPr>
        <w:pStyle w:val="L1-FlLfSp12"/>
      </w:pPr>
      <w:bookmarkStart w:id="84" w:name="_Toc30232032"/>
      <w:bookmarkStart w:id="85" w:name="_Toc215379394"/>
      <w:r w:rsidRPr="001E1FE6">
        <w:t xml:space="preserve">The person-level weight </w:t>
      </w:r>
      <w:r w:rsidR="004E63FA" w:rsidRPr="001E1FE6">
        <w:t>PERWT</w:t>
      </w:r>
      <w:r w:rsidR="004E63FA">
        <w:t>14F</w:t>
      </w:r>
      <w:r w:rsidR="004E63FA" w:rsidRPr="001E1FE6">
        <w:t xml:space="preserve"> </w:t>
      </w:r>
      <w:r w:rsidRPr="001E1FE6">
        <w:t xml:space="preserve">was developed in several stages. </w:t>
      </w:r>
      <w:r w:rsidR="00D81659" w:rsidRPr="001E1FE6">
        <w:t>First, p</w:t>
      </w:r>
      <w:r w:rsidRPr="001E1FE6">
        <w:t xml:space="preserve">erson-level weights for Panel </w:t>
      </w:r>
      <w:r w:rsidR="004E63FA" w:rsidRPr="001E1FE6">
        <w:t>1</w:t>
      </w:r>
      <w:r w:rsidR="004E63FA">
        <w:t>8</w:t>
      </w:r>
      <w:r w:rsidR="004E63FA" w:rsidRPr="001E1FE6">
        <w:t xml:space="preserve"> </w:t>
      </w:r>
      <w:r w:rsidRPr="001E1FE6">
        <w:t xml:space="preserve">and Panel </w:t>
      </w:r>
      <w:r w:rsidR="004E63FA">
        <w:t>19</w:t>
      </w:r>
      <w:r w:rsidR="004E63FA" w:rsidRPr="001E1FE6">
        <w:t xml:space="preserve"> </w:t>
      </w:r>
      <w:r w:rsidRPr="001E1FE6">
        <w:t>were created separately. The weighting process for each panel included adjustment</w:t>
      </w:r>
      <w:r w:rsidR="00D81659" w:rsidRPr="001E1FE6">
        <w:t>s</w:t>
      </w:r>
      <w:r w:rsidRPr="001E1FE6">
        <w:t xml:space="preserve"> for nonresponse over time and calibration to independent population </w:t>
      </w:r>
      <w:r w:rsidR="00D81659" w:rsidRPr="001E1FE6">
        <w:t>totals</w:t>
      </w:r>
      <w:r w:rsidRPr="001E1FE6">
        <w:t xml:space="preserve">. The calibration was initially accomplished separately for each panel by raking the corresponding sample weights to Current Population Survey (CPS) population estimates based on </w:t>
      </w:r>
      <w:r w:rsidR="00D65A09" w:rsidRPr="001E1FE6">
        <w:t xml:space="preserve">five </w:t>
      </w:r>
      <w:r w:rsidRPr="001E1FE6">
        <w:lastRenderedPageBreak/>
        <w:t xml:space="preserve">variables. The </w:t>
      </w:r>
      <w:r w:rsidR="00D65A09" w:rsidRPr="001E1FE6">
        <w:t>five</w:t>
      </w:r>
      <w:r w:rsidR="00D65A09" w:rsidRPr="001E1FE6">
        <w:rPr>
          <w:rFonts w:ascii="Times New Roman Bold" w:hAnsi="Times New Roman Bold"/>
        </w:rPr>
        <w:t xml:space="preserve"> </w:t>
      </w:r>
      <w:r w:rsidRPr="001E1FE6">
        <w:t xml:space="preserve">variables used in the establishment of the initial person-level control figures were: census region (Northeast, Midwest, South, </w:t>
      </w:r>
      <w:proofErr w:type="gramStart"/>
      <w:r w:rsidRPr="001E1FE6">
        <w:t>West</w:t>
      </w:r>
      <w:proofErr w:type="gramEnd"/>
      <w:r w:rsidRPr="001E1FE6">
        <w:t>); MSA status (MSA, non-MSA); race/ethnicity (Hispanic</w:t>
      </w:r>
      <w:r w:rsidR="009E10DB" w:rsidRPr="001E1FE6">
        <w:t xml:space="preserve">; </w:t>
      </w:r>
      <w:r w:rsidRPr="001E1FE6">
        <w:t>Black</w:t>
      </w:r>
      <w:r w:rsidR="004321A1" w:rsidRPr="001E1FE6">
        <w:t>,</w:t>
      </w:r>
      <w:r w:rsidRPr="001E1FE6">
        <w:t xml:space="preserve"> non-Hispanic</w:t>
      </w:r>
      <w:r w:rsidR="009E10DB" w:rsidRPr="001E1FE6">
        <w:t>;</w:t>
      </w:r>
      <w:r w:rsidRPr="001E1FE6">
        <w:t xml:space="preserve"> </w:t>
      </w:r>
      <w:r w:rsidRPr="001E1FE6">
        <w:rPr>
          <w:bCs/>
        </w:rPr>
        <w:t>Asian</w:t>
      </w:r>
      <w:r w:rsidR="004321A1" w:rsidRPr="001E1FE6">
        <w:rPr>
          <w:bCs/>
        </w:rPr>
        <w:t>,</w:t>
      </w:r>
      <w:r w:rsidRPr="001E1FE6">
        <w:rPr>
          <w:bCs/>
        </w:rPr>
        <w:t xml:space="preserve"> non-Hispanic</w:t>
      </w:r>
      <w:r w:rsidR="009E10DB" w:rsidRPr="001E1FE6">
        <w:rPr>
          <w:bCs/>
        </w:rPr>
        <w:t>;</w:t>
      </w:r>
      <w:r w:rsidR="0041445D" w:rsidRPr="001E1FE6">
        <w:t xml:space="preserve"> and other); sex;</w:t>
      </w:r>
      <w:r w:rsidRPr="001E1FE6">
        <w:t xml:space="preserve"> and age. A </w:t>
      </w:r>
      <w:r w:rsidR="006A3804" w:rsidRPr="001E1FE6">
        <w:t>20</w:t>
      </w:r>
      <w:r w:rsidR="006A3804">
        <w:t>14</w:t>
      </w:r>
      <w:r w:rsidR="006A3804" w:rsidRPr="001E1FE6">
        <w:t xml:space="preserve"> </w:t>
      </w:r>
      <w:r w:rsidRPr="001E1FE6">
        <w:t xml:space="preserve">composite weight was then formed by multiplying each weight from Panel </w:t>
      </w:r>
      <w:r w:rsidR="004E63FA">
        <w:t>18</w:t>
      </w:r>
      <w:r w:rsidRPr="001E1FE6">
        <w:t xml:space="preserve"> by the factor </w:t>
      </w:r>
      <w:r w:rsidR="003F03F8">
        <w:t>.50</w:t>
      </w:r>
      <w:r w:rsidRPr="00E87C32">
        <w:t xml:space="preserve"> and each weight from Panel </w:t>
      </w:r>
      <w:r w:rsidR="003F03F8">
        <w:t>19</w:t>
      </w:r>
      <w:r w:rsidR="00FC2C39" w:rsidRPr="00E87C32">
        <w:t xml:space="preserve"> </w:t>
      </w:r>
      <w:r w:rsidRPr="00E87C32">
        <w:t xml:space="preserve">by the factor </w:t>
      </w:r>
      <w:r w:rsidR="003F03F8">
        <w:t>.50</w:t>
      </w:r>
      <w:r w:rsidRPr="00E87C32">
        <w:t xml:space="preserve">. </w:t>
      </w:r>
      <w:r w:rsidR="00B12F11" w:rsidRPr="00E87C32">
        <w:t xml:space="preserve">Control totals were established using poverty status (five categories: below poverty, from 100 to 125 percent of poverty, from 125 to 200 percent of poverty, from 200 to 400 percent of poverty, at least 400 percent of poverty) </w:t>
      </w:r>
      <w:r w:rsidR="003678BF">
        <w:t xml:space="preserve">as well as </w:t>
      </w:r>
      <w:r w:rsidR="00B12F11" w:rsidRPr="00E87C32">
        <w:t>the other five variables previously used in the weight calibration.</w:t>
      </w:r>
    </w:p>
    <w:p w:rsidR="00F81382" w:rsidRPr="00CE34A8" w:rsidRDefault="00F81382" w:rsidP="00F81382">
      <w:pPr>
        <w:pStyle w:val="Heading3"/>
      </w:pPr>
      <w:r w:rsidRPr="00CE34A8">
        <w:t>3.2.1</w:t>
      </w:r>
      <w:r w:rsidRPr="00CE34A8">
        <w:tab/>
        <w:t xml:space="preserve">MEPS </w:t>
      </w:r>
      <w:r w:rsidR="008D1F2F">
        <w:t xml:space="preserve">Panel </w:t>
      </w:r>
      <w:r w:rsidR="004E63FA">
        <w:t>18</w:t>
      </w:r>
      <w:r w:rsidR="00FC2C39" w:rsidRPr="00CE34A8">
        <w:t xml:space="preserve"> </w:t>
      </w:r>
      <w:r w:rsidRPr="00CE34A8">
        <w:t>Weight</w:t>
      </w:r>
      <w:bookmarkEnd w:id="84"/>
      <w:bookmarkEnd w:id="85"/>
      <w:r w:rsidR="00C613BD">
        <w:t xml:space="preserve"> </w:t>
      </w:r>
      <w:r w:rsidR="00C613BD" w:rsidRPr="00314D8B">
        <w:rPr>
          <w:rStyle w:val="Hyperlink"/>
          <w:noProof/>
          <w:color w:val="auto"/>
          <w:u w:val="none"/>
        </w:rPr>
        <w:t>Development Process</w:t>
      </w:r>
    </w:p>
    <w:p w:rsidR="0055211F" w:rsidRPr="00CD7BF4" w:rsidRDefault="0055211F" w:rsidP="0055211F">
      <w:pPr>
        <w:pStyle w:val="L1-FlLfSp12"/>
      </w:pPr>
      <w:bookmarkStart w:id="86" w:name="_Toc30232033"/>
      <w:bookmarkStart w:id="87" w:name="_Toc215379395"/>
      <w:r w:rsidRPr="00CE34A8">
        <w:t xml:space="preserve">The person-level weight for MEPS Panel </w:t>
      </w:r>
      <w:r w:rsidR="004E63FA">
        <w:t>18</w:t>
      </w:r>
      <w:r w:rsidR="002A364D" w:rsidRPr="00CE34A8">
        <w:t xml:space="preserve"> </w:t>
      </w:r>
      <w:r w:rsidRPr="00CE34A8">
        <w:t xml:space="preserve">was developed using the </w:t>
      </w:r>
      <w:r w:rsidR="00A348C6" w:rsidRPr="00CE34A8">
        <w:t>201</w:t>
      </w:r>
      <w:r w:rsidR="00A348C6">
        <w:t>3</w:t>
      </w:r>
      <w:r w:rsidR="00A348C6" w:rsidRPr="00CE34A8">
        <w:t xml:space="preserve"> </w:t>
      </w:r>
      <w:r w:rsidRPr="00CE34A8">
        <w:t xml:space="preserve">full year weight for an individual as a “base” weight for survey participants present in </w:t>
      </w:r>
      <w:r w:rsidR="001D7D20" w:rsidRPr="00CE34A8">
        <w:t>201</w:t>
      </w:r>
      <w:r w:rsidR="001D7D20">
        <w:t>3</w:t>
      </w:r>
      <w:r w:rsidRPr="00CE34A8">
        <w:t xml:space="preserve">. For key, in-scope members who joined an RU some time in </w:t>
      </w:r>
      <w:r w:rsidR="00A348C6" w:rsidRPr="00CE34A8">
        <w:t>20</w:t>
      </w:r>
      <w:r w:rsidR="00A348C6">
        <w:t>14</w:t>
      </w:r>
      <w:r w:rsidR="00A348C6" w:rsidRPr="00CE34A8">
        <w:t xml:space="preserve"> </w:t>
      </w:r>
      <w:r w:rsidRPr="00CE34A8">
        <w:t xml:space="preserve">after being out-of-scope in </w:t>
      </w:r>
      <w:r w:rsidR="00A348C6" w:rsidRPr="00CE34A8">
        <w:t>201</w:t>
      </w:r>
      <w:r w:rsidR="00A348C6">
        <w:t>3</w:t>
      </w:r>
      <w:r w:rsidRPr="00CE34A8">
        <w:t xml:space="preserve">, the initially assigned person-level weight was the corresponding </w:t>
      </w:r>
      <w:r w:rsidR="008449DB">
        <w:t>2013</w:t>
      </w:r>
      <w:r w:rsidR="00C613BD" w:rsidRPr="00CE34A8">
        <w:t xml:space="preserve"> </w:t>
      </w:r>
      <w:r w:rsidRPr="00CE34A8">
        <w:t xml:space="preserve">family weight. The weighting process included an adjustment for person-level nonresponse over Rounds 4 and 5 as well as raking to population control figures for December </w:t>
      </w:r>
      <w:r w:rsidR="00C613BD" w:rsidRPr="00CE34A8">
        <w:t>20</w:t>
      </w:r>
      <w:r w:rsidR="00BD616C">
        <w:t>14</w:t>
      </w:r>
      <w:r w:rsidR="00C613BD" w:rsidRPr="00CE34A8">
        <w:t xml:space="preserve"> </w:t>
      </w:r>
      <w:r w:rsidRPr="00CE34A8">
        <w:t xml:space="preserve">for key, responding </w:t>
      </w:r>
      <w:proofErr w:type="gramStart"/>
      <w:r w:rsidRPr="00CE34A8">
        <w:t>persons</w:t>
      </w:r>
      <w:proofErr w:type="gramEnd"/>
      <w:r w:rsidRPr="00CE34A8">
        <w:t xml:space="preserve"> in-scope on December 31, </w:t>
      </w:r>
      <w:r w:rsidR="006844BA" w:rsidRPr="00CE34A8">
        <w:t>20</w:t>
      </w:r>
      <w:r w:rsidR="006844BA">
        <w:t>14</w:t>
      </w:r>
      <w:r w:rsidRPr="00CE34A8">
        <w:t xml:space="preserve">. These control figures were derived by scaling back the population distribution obtained from the March </w:t>
      </w:r>
      <w:r w:rsidR="006844BA">
        <w:t>201</w:t>
      </w:r>
      <w:r w:rsidR="003678BF">
        <w:t>5</w:t>
      </w:r>
      <w:r w:rsidR="006844BA" w:rsidRPr="00CE34A8">
        <w:t xml:space="preserve"> </w:t>
      </w:r>
      <w:r w:rsidRPr="00CE34A8">
        <w:t xml:space="preserve">CPS to reflect the December 31, </w:t>
      </w:r>
      <w:r w:rsidR="006844BA" w:rsidRPr="00CE34A8">
        <w:t>201</w:t>
      </w:r>
      <w:r w:rsidR="006844BA">
        <w:t>4</w:t>
      </w:r>
      <w:r w:rsidR="006844BA" w:rsidRPr="00CE34A8">
        <w:t xml:space="preserve"> </w:t>
      </w:r>
      <w:r w:rsidRPr="00CE34A8">
        <w:t xml:space="preserve">estimated population total (estimated based on Census projections for January 1, </w:t>
      </w:r>
      <w:r w:rsidR="006844BA" w:rsidRPr="00CE34A8">
        <w:t>20</w:t>
      </w:r>
      <w:r w:rsidR="006844BA">
        <w:t>1</w:t>
      </w:r>
      <w:r w:rsidR="003678BF">
        <w:t>5</w:t>
      </w:r>
      <w:r w:rsidRPr="00CE34A8">
        <w:t xml:space="preserve">). Variables used for </w:t>
      </w:r>
      <w:r w:rsidRPr="00CD7BF4">
        <w:t>person-level raking included: census region (Northeast, Midwest, South, West); MSA status (MSA, non-MSA); race/ethnicity (Hispanic</w:t>
      </w:r>
      <w:r w:rsidR="009E10DB">
        <w:t>;</w:t>
      </w:r>
      <w:r w:rsidRPr="00CD7BF4">
        <w:t xml:space="preserve"> Black</w:t>
      </w:r>
      <w:r w:rsidR="004321A1">
        <w:t>,</w:t>
      </w:r>
      <w:r w:rsidRPr="00CD7BF4">
        <w:t xml:space="preserve"> non-Hispanic</w:t>
      </w:r>
      <w:r w:rsidR="009E10DB">
        <w:t>;</w:t>
      </w:r>
      <w:r w:rsidRPr="00CD7BF4">
        <w:t xml:space="preserve"> </w:t>
      </w:r>
      <w:r w:rsidRPr="00CD7BF4">
        <w:rPr>
          <w:bCs/>
        </w:rPr>
        <w:t>Asian</w:t>
      </w:r>
      <w:r w:rsidR="004321A1">
        <w:rPr>
          <w:bCs/>
        </w:rPr>
        <w:t>,</w:t>
      </w:r>
      <w:r w:rsidRPr="00CD7BF4">
        <w:rPr>
          <w:bCs/>
        </w:rPr>
        <w:t xml:space="preserve"> non-Hispanic</w:t>
      </w:r>
      <w:r w:rsidR="009E10DB">
        <w:rPr>
          <w:bCs/>
        </w:rPr>
        <w:t>;</w:t>
      </w:r>
      <w:r w:rsidRPr="00CD7BF4">
        <w:rPr>
          <w:rFonts w:ascii="Arial" w:hAnsi="Arial" w:cs="Arial"/>
          <w:bCs/>
        </w:rPr>
        <w:t xml:space="preserve"> </w:t>
      </w:r>
      <w:r w:rsidRPr="00CD7BF4">
        <w:t xml:space="preserve">and other); sex; </w:t>
      </w:r>
      <w:r w:rsidRPr="00E10829">
        <w:t>a</w:t>
      </w:r>
      <w:r w:rsidRPr="00CD7BF4">
        <w:t xml:space="preserve">nd age. The final weight for key, responding persons who </w:t>
      </w:r>
      <w:r w:rsidRPr="00CE34A8">
        <w:t xml:space="preserve">were not in-scope on December 31, </w:t>
      </w:r>
      <w:r w:rsidR="006844BA" w:rsidRPr="00CE34A8">
        <w:t>20</w:t>
      </w:r>
      <w:r w:rsidR="006844BA">
        <w:t>14</w:t>
      </w:r>
      <w:r w:rsidR="006844BA" w:rsidRPr="00CE34A8">
        <w:t xml:space="preserve"> </w:t>
      </w:r>
      <w:r w:rsidRPr="00CE34A8">
        <w:t xml:space="preserve">but were in-scope earlier in the year was the person </w:t>
      </w:r>
      <w:r w:rsidRPr="00CD7BF4">
        <w:t>weight after the nonresponse adjustment.</w:t>
      </w:r>
    </w:p>
    <w:p w:rsidR="00F81382" w:rsidRPr="00314D8B" w:rsidRDefault="00F81382" w:rsidP="00F81382">
      <w:pPr>
        <w:pStyle w:val="Heading3"/>
      </w:pPr>
      <w:r w:rsidRPr="00CE34A8">
        <w:t>3.2.2</w:t>
      </w:r>
      <w:r w:rsidRPr="00CE34A8">
        <w:tab/>
        <w:t xml:space="preserve">MEPS </w:t>
      </w:r>
      <w:r w:rsidR="008D1F2F">
        <w:t xml:space="preserve">Panel </w:t>
      </w:r>
      <w:r w:rsidR="003F03F8">
        <w:t>19</w:t>
      </w:r>
      <w:r w:rsidR="00C613BD" w:rsidRPr="00CE34A8">
        <w:t xml:space="preserve"> </w:t>
      </w:r>
      <w:r w:rsidRPr="00CE34A8">
        <w:t>Weigh</w:t>
      </w:r>
      <w:r w:rsidRPr="00C613BD">
        <w:t>t</w:t>
      </w:r>
      <w:bookmarkEnd w:id="86"/>
      <w:bookmarkEnd w:id="87"/>
      <w:r w:rsidR="00C613BD" w:rsidRPr="00C613BD">
        <w:t xml:space="preserve"> </w:t>
      </w:r>
      <w:r w:rsidR="00C613BD" w:rsidRPr="00314D8B">
        <w:rPr>
          <w:rStyle w:val="Hyperlink"/>
          <w:noProof/>
          <w:color w:val="auto"/>
          <w:u w:val="none"/>
        </w:rPr>
        <w:t>Development Process</w:t>
      </w:r>
    </w:p>
    <w:p w:rsidR="00B12F11" w:rsidRDefault="0055211F" w:rsidP="00B12F11">
      <w:pPr>
        <w:spacing w:after="240"/>
      </w:pPr>
      <w:bookmarkStart w:id="88" w:name="_Toc30232034"/>
      <w:bookmarkStart w:id="89" w:name="_Toc215379396"/>
      <w:r w:rsidRPr="00CE34A8">
        <w:t xml:space="preserve">The person-level weight for MEPS Panel </w:t>
      </w:r>
      <w:r w:rsidR="003F03F8">
        <w:t>19</w:t>
      </w:r>
      <w:r w:rsidR="00C613BD" w:rsidRPr="00CE34A8">
        <w:t xml:space="preserve"> </w:t>
      </w:r>
      <w:r w:rsidRPr="00CE34A8">
        <w:t xml:space="preserve">was developed using the </w:t>
      </w:r>
      <w:r w:rsidR="006844BA" w:rsidRPr="00CE34A8">
        <w:t>20</w:t>
      </w:r>
      <w:r w:rsidR="006844BA">
        <w:t>14</w:t>
      </w:r>
      <w:r w:rsidR="006844BA" w:rsidRPr="00CE34A8">
        <w:t xml:space="preserve"> </w:t>
      </w:r>
      <w:r w:rsidRPr="00CE34A8">
        <w:t xml:space="preserve">MEPS Round 1 person-level weight as a “base” weight. For key, in-scope members who joined an RU after Round 1, the Round 1 family weight served as a “base” weight. The weighting process included an adjustment for nonresponse over the remaining data collection rounds in </w:t>
      </w:r>
      <w:r w:rsidR="00C613BD" w:rsidRPr="00CE34A8">
        <w:t>20</w:t>
      </w:r>
      <w:r w:rsidR="00BD616C">
        <w:t>14</w:t>
      </w:r>
      <w:r w:rsidR="00C613BD" w:rsidRPr="00CE34A8">
        <w:t xml:space="preserve"> </w:t>
      </w:r>
      <w:r w:rsidRPr="00CE34A8">
        <w:t xml:space="preserve">as well as raking to the same population control figures for December </w:t>
      </w:r>
      <w:r w:rsidR="006844BA" w:rsidRPr="00CE34A8">
        <w:t>20</w:t>
      </w:r>
      <w:r w:rsidR="006844BA">
        <w:t>14</w:t>
      </w:r>
      <w:r w:rsidR="006844BA" w:rsidRPr="00CE34A8">
        <w:t xml:space="preserve"> </w:t>
      </w:r>
      <w:r w:rsidRPr="00CE34A8">
        <w:t xml:space="preserve">used for the MEPS Panel </w:t>
      </w:r>
      <w:r w:rsidR="004E63FA">
        <w:t>18</w:t>
      </w:r>
      <w:r w:rsidR="00C613BD" w:rsidRPr="00CE34A8">
        <w:t xml:space="preserve"> </w:t>
      </w:r>
      <w:r w:rsidRPr="00CD7BF4">
        <w:t xml:space="preserve">weights for key, </w:t>
      </w:r>
      <w:r w:rsidRPr="00CE34A8">
        <w:t xml:space="preserve">responding </w:t>
      </w:r>
      <w:proofErr w:type="gramStart"/>
      <w:r w:rsidRPr="00CE34A8">
        <w:t>persons</w:t>
      </w:r>
      <w:proofErr w:type="gramEnd"/>
      <w:r w:rsidRPr="00CE34A8">
        <w:t xml:space="preserve"> in-scope on December 31, </w:t>
      </w:r>
      <w:r w:rsidR="006844BA" w:rsidRPr="00CE34A8">
        <w:t>20</w:t>
      </w:r>
      <w:r w:rsidR="006844BA">
        <w:t>14</w:t>
      </w:r>
      <w:r w:rsidRPr="00CE34A8">
        <w:t xml:space="preserve">. </w:t>
      </w:r>
      <w:r w:rsidR="00314D8B">
        <w:t xml:space="preserve">The same </w:t>
      </w:r>
      <w:r w:rsidR="005E5C31" w:rsidRPr="00314D8B">
        <w:t>five</w:t>
      </w:r>
      <w:r w:rsidRPr="0053245B">
        <w:rPr>
          <w:rFonts w:ascii="Times New Roman Bold" w:hAnsi="Times New Roman Bold"/>
        </w:rPr>
        <w:t xml:space="preserve"> </w:t>
      </w:r>
      <w:r w:rsidRPr="0053245B">
        <w:t xml:space="preserve">variables employed for Panel </w:t>
      </w:r>
      <w:r w:rsidR="004E63FA">
        <w:t>18</w:t>
      </w:r>
      <w:r w:rsidR="00C613BD" w:rsidRPr="0053245B">
        <w:t xml:space="preserve"> </w:t>
      </w:r>
      <w:r w:rsidRPr="0053245B">
        <w:t xml:space="preserve">raking (census region, MSA status, race/ethnicity, sex, </w:t>
      </w:r>
      <w:r w:rsidRPr="00CE34A8">
        <w:t xml:space="preserve">and age) were used for Panel </w:t>
      </w:r>
      <w:r w:rsidR="003F03F8">
        <w:t>19</w:t>
      </w:r>
      <w:r w:rsidR="00C613BD" w:rsidRPr="00CE34A8">
        <w:t xml:space="preserve"> </w:t>
      </w:r>
      <w:r w:rsidRPr="00CE34A8">
        <w:t xml:space="preserve">raking. Again, the final weight for key, responding persons who were not in-scope on December 31, </w:t>
      </w:r>
      <w:r w:rsidR="006844BA" w:rsidRPr="00CE34A8">
        <w:t>20</w:t>
      </w:r>
      <w:r w:rsidR="006844BA">
        <w:t>14</w:t>
      </w:r>
      <w:r w:rsidR="006844BA" w:rsidRPr="00CE34A8">
        <w:t xml:space="preserve"> </w:t>
      </w:r>
      <w:r w:rsidRPr="00CE34A8">
        <w:t xml:space="preserve">but were in-scope earlier in the year was the person </w:t>
      </w:r>
      <w:r w:rsidRPr="00CD7BF4">
        <w:t>weight after the nonresponse adjustment.</w:t>
      </w:r>
    </w:p>
    <w:p w:rsidR="00B12F11" w:rsidRPr="00E87C32" w:rsidRDefault="00B12F11" w:rsidP="00B12F11">
      <w:pPr>
        <w:spacing w:after="240"/>
        <w:rPr>
          <w:szCs w:val="24"/>
        </w:rPr>
      </w:pPr>
      <w:r w:rsidRPr="00E87C32">
        <w:rPr>
          <w:szCs w:val="24"/>
        </w:rPr>
        <w:t xml:space="preserve">Note that the MEPS Round 1 weights for both panels incorporated the following components: a weight reflecting the original household probability of selection for the NHIS and an adjustment for NHIS nonresponse; a factor representing the proportion of the 16 NHIS panel-quarter combinations eligible for MEPS; the oversampling of certain subgroups for MEPS among the NHIS household respondents eligible for MEPS; ratio-adjustment to NHIS-based national population estimates at the household (occupied DU) level; adjustment for nonresponse at the DU level for Round 1; and </w:t>
      </w:r>
      <w:proofErr w:type="spellStart"/>
      <w:r w:rsidRPr="00E87C32">
        <w:rPr>
          <w:szCs w:val="24"/>
        </w:rPr>
        <w:t>poststratification</w:t>
      </w:r>
      <w:proofErr w:type="spellEnd"/>
      <w:r w:rsidRPr="00E87C32">
        <w:rPr>
          <w:szCs w:val="24"/>
        </w:rPr>
        <w:t xml:space="preserve"> to U.S. civilian noninstitutionalized population estimates at the family and person level obtained from the corresponding March CPS databases. </w:t>
      </w:r>
    </w:p>
    <w:p w:rsidR="00F81382" w:rsidRPr="00CE34A8" w:rsidRDefault="00F81382" w:rsidP="00F81382">
      <w:pPr>
        <w:pStyle w:val="Heading3"/>
      </w:pPr>
      <w:r w:rsidRPr="00CE34A8">
        <w:lastRenderedPageBreak/>
        <w:t>3.2.3</w:t>
      </w:r>
      <w:r w:rsidRPr="00CE34A8">
        <w:tab/>
        <w:t xml:space="preserve">The Final Weight for </w:t>
      </w:r>
      <w:bookmarkEnd w:id="88"/>
      <w:bookmarkEnd w:id="89"/>
      <w:r w:rsidR="004E63FA">
        <w:t>2014</w:t>
      </w:r>
    </w:p>
    <w:p w:rsidR="00F61858" w:rsidRPr="00450A42" w:rsidRDefault="00FA23EB" w:rsidP="00E85B60">
      <w:pPr>
        <w:pStyle w:val="L1-FlLfSp12"/>
        <w:rPr>
          <w:rFonts w:ascii="Times New Roman Bold" w:hAnsi="Times New Roman Bold"/>
        </w:rPr>
      </w:pPr>
      <w:r w:rsidRPr="007D3FE5">
        <w:t xml:space="preserve">The final raking of </w:t>
      </w:r>
      <w:proofErr w:type="gramStart"/>
      <w:r w:rsidRPr="007D3FE5">
        <w:t>those in-scope</w:t>
      </w:r>
      <w:proofErr w:type="gramEnd"/>
      <w:r w:rsidRPr="007D3FE5">
        <w:t xml:space="preserve"> at the end of the year has been described above. In addition, the composite weights of two groups of persons who were out-of-scope on December 31, </w:t>
      </w:r>
      <w:r w:rsidR="006D1223" w:rsidRPr="007D3FE5">
        <w:t>20</w:t>
      </w:r>
      <w:r w:rsidR="006D1223">
        <w:t>14</w:t>
      </w:r>
      <w:r w:rsidR="006D1223" w:rsidRPr="007D3FE5">
        <w:t xml:space="preserve"> </w:t>
      </w:r>
      <w:r w:rsidRPr="007D3FE5">
        <w:t>were</w:t>
      </w:r>
      <w:r w:rsidR="00CE29CE">
        <w:t xml:space="preserve"> </w:t>
      </w:r>
      <w:proofErr w:type="spellStart"/>
      <w:r w:rsidRPr="007D3FE5">
        <w:t>poststratified</w:t>
      </w:r>
      <w:proofErr w:type="spellEnd"/>
      <w:r w:rsidRPr="007D3FE5">
        <w:t>. Specifically,</w:t>
      </w:r>
      <w:r w:rsidR="00CE29CE">
        <w:t xml:space="preserve"> </w:t>
      </w:r>
      <w:r w:rsidRPr="007D3FE5">
        <w:t xml:space="preserve">the weights of those who were in-scope some time during the year, out-of-scope on December 31, and entered a nursing home during the year were </w:t>
      </w:r>
      <w:proofErr w:type="spellStart"/>
      <w:r w:rsidRPr="007D3FE5">
        <w:t>poststratified</w:t>
      </w:r>
      <w:proofErr w:type="spellEnd"/>
      <w:r w:rsidRPr="007D3FE5">
        <w:t xml:space="preserve"> to a corresponding control total obtained from the 1996 MEPS Nursing Home Component. </w:t>
      </w:r>
      <w:r w:rsidR="00E85B60" w:rsidRPr="001E1FE6">
        <w:t>The weights of persons</w:t>
      </w:r>
      <w:r w:rsidRPr="00FD3E5E">
        <w:rPr>
          <w:b/>
        </w:rPr>
        <w:t xml:space="preserve"> </w:t>
      </w:r>
      <w:r w:rsidRPr="007D3FE5">
        <w:t xml:space="preserve">who died while in-scope during </w:t>
      </w:r>
      <w:r w:rsidR="00AA1C75" w:rsidRPr="007D3FE5">
        <w:t>20</w:t>
      </w:r>
      <w:r w:rsidR="00AA1C75">
        <w:t>14</w:t>
      </w:r>
      <w:r w:rsidR="00AA1C75" w:rsidRPr="007D3FE5">
        <w:t xml:space="preserve"> </w:t>
      </w:r>
      <w:r w:rsidRPr="007D3FE5">
        <w:t xml:space="preserve">were </w:t>
      </w:r>
      <w:proofErr w:type="spellStart"/>
      <w:r w:rsidRPr="007D3FE5">
        <w:t>poststratified</w:t>
      </w:r>
      <w:proofErr w:type="spellEnd"/>
      <w:r w:rsidRPr="007D3FE5">
        <w:t xml:space="preserve"> to corresponding estimates derived using data obtained from the Medicare Current Beneficiary Survey (MCBS) and Vital Statistics information provided by the National Center for Health Statistics (NCHS). Separate decedent control totals were developed for the “65 and older” and “under 65” civilian noninstitutionalized populations.</w:t>
      </w:r>
    </w:p>
    <w:p w:rsidR="00582B49" w:rsidRPr="00E0679E" w:rsidRDefault="00582B49" w:rsidP="00582B49">
      <w:pPr>
        <w:pStyle w:val="L1-FlLfSp12"/>
      </w:pPr>
      <w:r w:rsidRPr="00FA23EB">
        <w:t xml:space="preserve">Overall, the weighted population estimate for the civilian noninstitutionalized population for December 31, </w:t>
      </w:r>
      <w:r w:rsidR="005E4054" w:rsidRPr="00FA23EB">
        <w:t>20</w:t>
      </w:r>
      <w:r w:rsidR="005E4054">
        <w:t>14</w:t>
      </w:r>
      <w:r w:rsidR="005E4054" w:rsidRPr="00FA23EB">
        <w:t xml:space="preserve"> </w:t>
      </w:r>
      <w:r w:rsidRPr="00FA23EB">
        <w:t xml:space="preserve">is </w:t>
      </w:r>
      <w:r w:rsidR="006B1CEF" w:rsidRPr="0013411A">
        <w:rPr>
          <w:bCs/>
        </w:rPr>
        <w:t xml:space="preserve">314,906,436 </w:t>
      </w:r>
      <w:r w:rsidRPr="00E87C32">
        <w:t>(</w:t>
      </w:r>
      <w:r w:rsidR="005E4054" w:rsidRPr="003B7919">
        <w:t>PERWT</w:t>
      </w:r>
      <w:r w:rsidR="005E4054">
        <w:t>14</w:t>
      </w:r>
      <w:r w:rsidR="005E4054" w:rsidRPr="003B7919">
        <w:t>F</w:t>
      </w:r>
      <w:r w:rsidRPr="00E87C32">
        <w:t xml:space="preserve">&gt;0 and </w:t>
      </w:r>
      <w:r w:rsidRPr="003B7919">
        <w:t>INSC1231</w:t>
      </w:r>
      <w:r w:rsidRPr="00E87C32">
        <w:t xml:space="preserve">=1). The sum of the person-level weights across all persons assigned a positive person-level weight is </w:t>
      </w:r>
      <w:r w:rsidR="006B1CEF" w:rsidRPr="0013411A">
        <w:rPr>
          <w:bCs/>
        </w:rPr>
        <w:t>318,440,423</w:t>
      </w:r>
      <w:r w:rsidRPr="00E0679E">
        <w:t>.</w:t>
      </w:r>
      <w:r w:rsidR="004B56EF" w:rsidRPr="00E0679E">
        <w:t xml:space="preserve"> </w:t>
      </w:r>
    </w:p>
    <w:p w:rsidR="00F81382" w:rsidRPr="00CE34A8" w:rsidRDefault="00F81382" w:rsidP="00F81382">
      <w:pPr>
        <w:pStyle w:val="Heading3"/>
      </w:pPr>
      <w:bookmarkStart w:id="90" w:name="_Toc30232035"/>
      <w:bookmarkStart w:id="91" w:name="_Toc215379397"/>
      <w:r w:rsidRPr="00CE34A8">
        <w:t>3.2.</w:t>
      </w:r>
      <w:r w:rsidR="00ED1495" w:rsidRPr="00CE34A8">
        <w:t>4</w:t>
      </w:r>
      <w:r w:rsidRPr="00CE34A8">
        <w:tab/>
        <w:t>Coverage</w:t>
      </w:r>
      <w:bookmarkEnd w:id="90"/>
      <w:bookmarkEnd w:id="91"/>
    </w:p>
    <w:p w:rsidR="00FA23EB" w:rsidRPr="00CE34A8" w:rsidRDefault="00FA23EB" w:rsidP="00FA23EB">
      <w:pPr>
        <w:pStyle w:val="L1-FlLfSp12"/>
      </w:pPr>
      <w:r w:rsidRPr="00CE34A8">
        <w:t xml:space="preserve">The target population for MEPS in this file is the </w:t>
      </w:r>
      <w:r w:rsidR="00077D6C" w:rsidRPr="00CE34A8">
        <w:t>20</w:t>
      </w:r>
      <w:r w:rsidR="00077D6C">
        <w:t>14</w:t>
      </w:r>
      <w:r w:rsidR="00077D6C" w:rsidRPr="00CE34A8">
        <w:t xml:space="preserve"> </w:t>
      </w:r>
      <w:r w:rsidRPr="00CE34A8">
        <w:t xml:space="preserve">U.S. civilian noninstitutionalized population. However, the MEPS sampled households are a subsample of the NHIS households interviewed in </w:t>
      </w:r>
      <w:r w:rsidR="004E63FA" w:rsidRPr="00CE34A8">
        <w:t>20</w:t>
      </w:r>
      <w:r w:rsidR="004E63FA">
        <w:t>12</w:t>
      </w:r>
      <w:r w:rsidR="004E63FA" w:rsidRPr="00CE34A8">
        <w:t xml:space="preserve"> </w:t>
      </w:r>
      <w:r w:rsidRPr="00CE34A8">
        <w:t xml:space="preserve">(Panel </w:t>
      </w:r>
      <w:r w:rsidR="004E63FA" w:rsidRPr="00CE34A8">
        <w:t>1</w:t>
      </w:r>
      <w:r w:rsidR="004E63FA">
        <w:t>8</w:t>
      </w:r>
      <w:r w:rsidRPr="00CE34A8">
        <w:t xml:space="preserve">) and </w:t>
      </w:r>
      <w:r w:rsidR="004E63FA" w:rsidRPr="00CE34A8">
        <w:t>201</w:t>
      </w:r>
      <w:r w:rsidR="004E63FA">
        <w:t>3</w:t>
      </w:r>
      <w:r w:rsidR="004E63FA" w:rsidRPr="00CE34A8">
        <w:t xml:space="preserve"> </w:t>
      </w:r>
      <w:r w:rsidRPr="00CE34A8">
        <w:t xml:space="preserve">(Panel </w:t>
      </w:r>
      <w:r w:rsidR="003F03F8">
        <w:t>19</w:t>
      </w:r>
      <w:r w:rsidRPr="00CE34A8">
        <w:t xml:space="preserve">). New households created after the NHIS interviews for the respective </w:t>
      </w:r>
      <w:r w:rsidR="0000132D">
        <w:t>p</w:t>
      </w:r>
      <w:r w:rsidRPr="00CE34A8">
        <w:t xml:space="preserve">anels and consisting exclusively of persons who entered the target population after </w:t>
      </w:r>
      <w:r w:rsidR="004E63FA" w:rsidRPr="00CE34A8">
        <w:t>20</w:t>
      </w:r>
      <w:r w:rsidR="004E63FA">
        <w:t>12</w:t>
      </w:r>
      <w:r w:rsidR="004E63FA" w:rsidRPr="00CE34A8">
        <w:t xml:space="preserve"> </w:t>
      </w:r>
      <w:r w:rsidRPr="00CE34A8">
        <w:t xml:space="preserve">(Panel </w:t>
      </w:r>
      <w:r w:rsidR="004E63FA" w:rsidRPr="00CE34A8">
        <w:t>1</w:t>
      </w:r>
      <w:r w:rsidR="004E63FA">
        <w:t>8</w:t>
      </w:r>
      <w:r w:rsidRPr="00CE34A8">
        <w:t xml:space="preserve">) or after </w:t>
      </w:r>
      <w:r w:rsidR="004E63FA" w:rsidRPr="00CE34A8">
        <w:t>201</w:t>
      </w:r>
      <w:r w:rsidR="004E63FA">
        <w:t>3</w:t>
      </w:r>
      <w:r w:rsidR="004E63FA" w:rsidRPr="00CE34A8">
        <w:t xml:space="preserve"> </w:t>
      </w:r>
      <w:r w:rsidRPr="00CE34A8">
        <w:t xml:space="preserve">(Panel </w:t>
      </w:r>
      <w:r w:rsidR="003F03F8">
        <w:t>19</w:t>
      </w:r>
      <w:r w:rsidRPr="00CE34A8">
        <w:t>) are not covered by MEPS. Neither are previously out-of-scope persons who join an existing household but are unrelated to the current household residents. Persons not covered by a given MEPS panel thus include some members of the following groups: immigrants</w:t>
      </w:r>
      <w:r w:rsidR="002A5260">
        <w:t>,</w:t>
      </w:r>
      <w:r w:rsidR="002A5260" w:rsidRPr="00CE34A8">
        <w:t xml:space="preserve"> </w:t>
      </w:r>
      <w:r w:rsidRPr="00CE34A8">
        <w:t>persons leaving the military</w:t>
      </w:r>
      <w:r w:rsidR="002A5260">
        <w:t>,</w:t>
      </w:r>
      <w:r w:rsidR="002A5260" w:rsidRPr="00CE34A8">
        <w:t xml:space="preserve"> </w:t>
      </w:r>
      <w:r w:rsidRPr="00CE34A8">
        <w:t>U.S. citizens returning from residence in another country</w:t>
      </w:r>
      <w:r w:rsidR="002A5260">
        <w:t>,</w:t>
      </w:r>
      <w:r w:rsidR="002A5260" w:rsidRPr="00CE34A8">
        <w:t xml:space="preserve"> </w:t>
      </w:r>
      <w:r w:rsidRPr="00CE34A8">
        <w:t>and persons leaving institutions. The set of uncovered persons constitutes only a small segment of the MEPS target population.</w:t>
      </w:r>
    </w:p>
    <w:p w:rsidR="00F81382" w:rsidRDefault="00F81382" w:rsidP="00F81382">
      <w:pPr>
        <w:pStyle w:val="Heading2"/>
      </w:pPr>
      <w:bookmarkStart w:id="92" w:name="_Toc215379398"/>
      <w:r w:rsidRPr="00014D65">
        <w:rPr>
          <w:lang w:val="en-CA"/>
        </w:rPr>
        <w:t>3.3</w:t>
      </w:r>
      <w:r w:rsidRPr="00014D65">
        <w:rPr>
          <w:lang w:val="en-CA"/>
        </w:rPr>
        <w:tab/>
      </w:r>
      <w:r w:rsidRPr="00014D65">
        <w:t>Using MEPS Data for Trend Analysis</w:t>
      </w:r>
      <w:bookmarkEnd w:id="92"/>
    </w:p>
    <w:p w:rsidR="00B06DFF" w:rsidRDefault="00B06DFF" w:rsidP="00B06DFF">
      <w:pPr>
        <w:pStyle w:val="L1-FlLfSp12"/>
      </w:pPr>
      <w:r>
        <w:t>MEPS began in 1996, and the utility of the survey for analyzing health care trends expands with each additional year of data; however, there are a variety of methodological and statistical considerations when examining trends over time using MEPS. Examining changes over longer periods of time can provide a more complete picture of underlying trends. In particular, large shifts in survey estimates over short periods of time (e.g. from one year to the next) that are statistically significant should be interpreted with caution unless they are attributable to known factors such as changes in public policy, economic conditions, or survey methodology.</w:t>
      </w:r>
    </w:p>
    <w:p w:rsidR="00B06DFF" w:rsidRDefault="00B06DFF" w:rsidP="00B06DFF">
      <w:pPr>
        <w:pStyle w:val="L1-FlLfSp12"/>
      </w:pPr>
      <w:r>
        <w:t xml:space="preserve">In 2013 MEPS survey operations introduced an effort to obtain more complete information about health care utilization from MEPS respondents with full implementation in 2014. This effort resulted in improved data quality and a reduction in underreporting in the second half of 2013 and throughout 2014. The impacts of these efforts are important to consider. Respondents reported more visits, especially non-physician visits, by sample members and the increase in the number of reported visits was especially large at the tail of the distribution. Consequently, there is a break in trend among people who are more likely to be in that tail, such as the elderly, </w:t>
      </w:r>
      <w:r>
        <w:lastRenderedPageBreak/>
        <w:t xml:space="preserve">Medicare beneficiaries, and people with multiple chronic conditions, disabilities, or poor health. In turn, spending on visits also increased, especially in the tail and for these subgroups. These increases in service use and expenditures were not uniform throughout the country, and respondents in the West South Central Census Division reported less increase in use, especially for non-minority sample members. Data users comparing service use and expenditures across states, regions, or racial and ethnic groups, particularly before and after 2013, may take this lack of uniformity into account by working in data centers, which provide access to restricted data files containing the Census Division variable. See:  </w:t>
      </w:r>
      <w:hyperlink r:id="rId21" w:history="1">
        <w:r w:rsidR="00785BA1" w:rsidRPr="00785BA1">
          <w:rPr>
            <w:rStyle w:val="Hyperlink"/>
          </w:rPr>
          <w:t>meps.ahrq.gov/</w:t>
        </w:r>
        <w:proofErr w:type="spellStart"/>
        <w:r w:rsidR="00785BA1" w:rsidRPr="00785BA1">
          <w:rPr>
            <w:rStyle w:val="Hyperlink"/>
          </w:rPr>
          <w:t>data_stats</w:t>
        </w:r>
        <w:proofErr w:type="spellEnd"/>
        <w:r w:rsidR="00785BA1" w:rsidRPr="00785BA1">
          <w:rPr>
            <w:rStyle w:val="Hyperlink"/>
          </w:rPr>
          <w:t>/</w:t>
        </w:r>
        <w:proofErr w:type="spellStart"/>
        <w:r w:rsidR="00785BA1" w:rsidRPr="00785BA1">
          <w:rPr>
            <w:rStyle w:val="Hyperlink"/>
          </w:rPr>
          <w:t>onsite_datacenter.jsp</w:t>
        </w:r>
        <w:proofErr w:type="spellEnd"/>
      </w:hyperlink>
    </w:p>
    <w:p w:rsidR="00B06DFF" w:rsidRDefault="00B06DFF" w:rsidP="00B06DFF">
      <w:pPr>
        <w:pStyle w:val="L1-FlLfSp12"/>
      </w:pPr>
      <w:r>
        <w:t xml:space="preserve">Changes to the MEPS survey instrument should also be considered when analyzing trends.  For example, as a result of improved methods for collecting priority conditions data implemented in 2007, prevalence measures prior to 2007 are not comparable to those from 2007 and beyond for many of these conditions. Data users should review relevant sections of the documentation for descriptions of these types of changes before undertaking trend analyses.  </w:t>
      </w:r>
    </w:p>
    <w:p w:rsidR="00B06DFF" w:rsidRDefault="00B06DFF" w:rsidP="00B06DFF">
      <w:pPr>
        <w:pStyle w:val="L1-FlLfSp12"/>
      </w:pPr>
      <w:r>
        <w:t xml:space="preserve">Analysts may also wish to consider using statistical techniques to smooth or stabilize analyses of trends using MEPS data such as comparing pooled time periods (e.g. 1996-97 versus 2012-13), working with moving averages or using modeling techniques with several consecutive years of MEPS data to test the fit of specified patterns over time. </w:t>
      </w:r>
    </w:p>
    <w:p w:rsidR="00993486" w:rsidRDefault="00B06DFF" w:rsidP="00B06DFF">
      <w:pPr>
        <w:pStyle w:val="L1-FlLfSp12"/>
      </w:pPr>
      <w:r>
        <w:t>Finally, statistical significance tests should be conducted to assess the likelihood that observed trends are not attributable to sampling variation. In addition, researchers should be aware of the impact of multiple comparisons on Type I error. Without making appropriate allowance for multiple comparisons, undertaking numerous statistical significance tests of trends increases the likelihood of concluding that a change has taken place when one has not.</w:t>
      </w:r>
    </w:p>
    <w:p w:rsidR="001B00F3" w:rsidRPr="00577722" w:rsidRDefault="001B00F3" w:rsidP="00B54EC8">
      <w:pPr>
        <w:pStyle w:val="Heading1"/>
      </w:pPr>
      <w:r w:rsidRPr="00577722">
        <w:t>4.0</w:t>
      </w:r>
      <w:r w:rsidRPr="00577722">
        <w:tab/>
        <w:t>Merging/Linking MEPS Data Files</w:t>
      </w:r>
      <w:bookmarkEnd w:id="75"/>
      <w:bookmarkEnd w:id="78"/>
      <w:bookmarkEnd w:id="79"/>
      <w:bookmarkEnd w:id="80"/>
    </w:p>
    <w:p w:rsidR="001B00F3" w:rsidRPr="0006387E" w:rsidRDefault="001B00F3" w:rsidP="00B54EC8">
      <w:pPr>
        <w:pStyle w:val="L1-FlLfSp12"/>
      </w:pPr>
      <w:r w:rsidRPr="0006387E">
        <w:t>Data from the current file can be used alone or in conjunction with other files.</w:t>
      </w:r>
      <w:r>
        <w:t xml:space="preserve"> </w:t>
      </w:r>
      <w:r w:rsidRPr="0006387E">
        <w:t>Merging characteristics of interest from person-level files expands the scope of potential estimates.</w:t>
      </w:r>
      <w:r>
        <w:t xml:space="preserve"> </w:t>
      </w:r>
      <w:r w:rsidRPr="0006387E">
        <w:t xml:space="preserve">See </w:t>
      </w:r>
      <w:r w:rsidR="00875A2B">
        <w:t>HC-</w:t>
      </w:r>
      <w:r w:rsidR="0004481A">
        <w:t>168</w:t>
      </w:r>
      <w:r w:rsidRPr="00E153EF">
        <w:t>I</w:t>
      </w:r>
      <w:r w:rsidRPr="0006387E">
        <w:t xml:space="preserve"> for instructions on merging the Condition</w:t>
      </w:r>
      <w:r w:rsidR="00D16F9C" w:rsidRPr="00102A48">
        <w:t>s</w:t>
      </w:r>
      <w:r w:rsidRPr="0006387E">
        <w:t xml:space="preserve"> File to the Medical Event Files.</w:t>
      </w:r>
      <w:r>
        <w:t xml:space="preserve"> </w:t>
      </w:r>
      <w:r w:rsidRPr="0006387E">
        <w:t>Person-level characteristics can be merged to this Conditions File using the following procedure:</w:t>
      </w:r>
    </w:p>
    <w:p w:rsidR="001B00F3" w:rsidRPr="003B7919" w:rsidRDefault="001B00F3" w:rsidP="00B54EC8">
      <w:pPr>
        <w:pStyle w:val="N1-1stBullet"/>
        <w:numPr>
          <w:ilvl w:val="0"/>
          <w:numId w:val="9"/>
        </w:numPr>
        <w:spacing w:after="240"/>
      </w:pPr>
      <w:r w:rsidRPr="0006387E">
        <w:t xml:space="preserve">Sort the person-level file by person identifier, </w:t>
      </w:r>
      <w:r w:rsidRPr="003B7919">
        <w:t>DUPERSID. Keep only DUPERSID and the variables to be merged onto the Conditions File.</w:t>
      </w:r>
    </w:p>
    <w:p w:rsidR="001B00F3" w:rsidRPr="003B7919" w:rsidRDefault="001B00F3" w:rsidP="00B54EC8">
      <w:pPr>
        <w:pStyle w:val="N1-1stBullet"/>
        <w:numPr>
          <w:ilvl w:val="0"/>
          <w:numId w:val="9"/>
        </w:numPr>
        <w:spacing w:after="240"/>
      </w:pPr>
      <w:r w:rsidRPr="003B7919">
        <w:t>Sort the Conditions File by person identifier, DUPERSID.</w:t>
      </w:r>
    </w:p>
    <w:p w:rsidR="001B00F3" w:rsidRPr="0006387E" w:rsidRDefault="001B00F3" w:rsidP="00B54EC8">
      <w:pPr>
        <w:pStyle w:val="N1-1stBullet"/>
        <w:numPr>
          <w:ilvl w:val="0"/>
          <w:numId w:val="9"/>
        </w:numPr>
        <w:spacing w:after="240"/>
      </w:pPr>
      <w:r w:rsidRPr="003B7919">
        <w:t>Merge both files by DUPERSID, and output all records</w:t>
      </w:r>
      <w:r w:rsidRPr="0006387E">
        <w:t xml:space="preserve"> in the Conditions File.</w:t>
      </w:r>
    </w:p>
    <w:p w:rsidR="001B00F3" w:rsidRDefault="001B00F3" w:rsidP="00B54EC8">
      <w:pPr>
        <w:pStyle w:val="N1-1stBullet"/>
        <w:numPr>
          <w:ilvl w:val="0"/>
          <w:numId w:val="9"/>
        </w:numPr>
        <w:spacing w:after="240"/>
      </w:pPr>
      <w:r w:rsidRPr="0006387E">
        <w:t xml:space="preserve">If PERS contains the person-level variables, and COND is the Conditions File, the following code can be used to add person-level variables to the person’s conditions in the </w:t>
      </w:r>
      <w:r w:rsidR="003711A5">
        <w:t>C</w:t>
      </w:r>
      <w:r w:rsidRPr="0006387E">
        <w:t>ondition-level file.</w:t>
      </w:r>
    </w:p>
    <w:p w:rsidR="001B00F3" w:rsidRPr="003B7919" w:rsidRDefault="001B00F3" w:rsidP="00B54EC8">
      <w:pPr>
        <w:pStyle w:val="SL-FlLftSgl"/>
        <w:ind w:left="1440"/>
      </w:pPr>
      <w:r w:rsidRPr="003B7919">
        <w:t>PROC SORT DATA=</w:t>
      </w:r>
      <w:proofErr w:type="gramStart"/>
      <w:r w:rsidRPr="003B7919">
        <w:t>PERS(</w:t>
      </w:r>
      <w:proofErr w:type="gramEnd"/>
      <w:r w:rsidRPr="003B7919">
        <w:t xml:space="preserve">KEEP=DUPERSID AGE SEX </w:t>
      </w:r>
      <w:r w:rsidR="00E20022">
        <w:t xml:space="preserve">EDUYRDG </w:t>
      </w:r>
      <w:r w:rsidR="00A60056" w:rsidRPr="003B7919">
        <w:t>EDRECODE</w:t>
      </w:r>
      <w:r w:rsidRPr="003B7919">
        <w:t>)</w:t>
      </w:r>
      <w:r w:rsidR="00766A9D" w:rsidRPr="003B7919">
        <w:t xml:space="preserve"> </w:t>
      </w:r>
    </w:p>
    <w:p w:rsidR="001B00F3" w:rsidRPr="003B7919" w:rsidRDefault="001B00F3" w:rsidP="00B54EC8">
      <w:pPr>
        <w:pStyle w:val="SL-FlLftSgl"/>
        <w:ind w:left="1440"/>
      </w:pPr>
      <w:r w:rsidRPr="003B7919">
        <w:t>OUT=PERSX; BY DUPERSID;</w:t>
      </w:r>
    </w:p>
    <w:p w:rsidR="001B00F3" w:rsidRPr="003B7919" w:rsidRDefault="001B00F3" w:rsidP="00B54EC8">
      <w:pPr>
        <w:pStyle w:val="SL-FlLftSgl"/>
        <w:ind w:left="1440"/>
      </w:pPr>
      <w:r w:rsidRPr="003B7919">
        <w:lastRenderedPageBreak/>
        <w:t>RUN;</w:t>
      </w:r>
    </w:p>
    <w:p w:rsidR="001B00F3" w:rsidRPr="003B7919" w:rsidRDefault="001B00F3" w:rsidP="00B54EC8">
      <w:pPr>
        <w:pStyle w:val="SL-FlLftSgl"/>
        <w:spacing w:before="240"/>
        <w:ind w:left="1440"/>
      </w:pPr>
      <w:r w:rsidRPr="003B7919">
        <w:t>PROC SORT DATA=COND; BY DUPERSID;</w:t>
      </w:r>
    </w:p>
    <w:p w:rsidR="001B00F3" w:rsidRPr="003B7919" w:rsidRDefault="001B00F3" w:rsidP="00B54EC8">
      <w:pPr>
        <w:pStyle w:val="SL-FlLftSgl"/>
        <w:ind w:left="1440"/>
      </w:pPr>
      <w:r w:rsidRPr="003B7919">
        <w:t>RUN;</w:t>
      </w:r>
    </w:p>
    <w:p w:rsidR="001B00F3" w:rsidRPr="003B7919" w:rsidRDefault="001B00F3" w:rsidP="00B54EC8">
      <w:pPr>
        <w:pStyle w:val="SL-FlLftSgl"/>
        <w:spacing w:before="240"/>
        <w:ind w:left="1440"/>
      </w:pPr>
      <w:r w:rsidRPr="003B7919">
        <w:t>DATA COND;</w:t>
      </w:r>
    </w:p>
    <w:p w:rsidR="001B00F3" w:rsidRPr="003B7919" w:rsidRDefault="001B00F3" w:rsidP="00B54EC8">
      <w:pPr>
        <w:pStyle w:val="SL-FlLftSgl"/>
        <w:ind w:left="1440"/>
      </w:pPr>
      <w:r w:rsidRPr="003B7919">
        <w:t xml:space="preserve">MERGE COND (IN=A) </w:t>
      </w:r>
      <w:proofErr w:type="gramStart"/>
      <w:r w:rsidRPr="003B7919">
        <w:t>PERSX(</w:t>
      </w:r>
      <w:proofErr w:type="gramEnd"/>
      <w:r w:rsidRPr="003B7919">
        <w:t>IN=B); BY DUPERSID;</w:t>
      </w:r>
    </w:p>
    <w:p w:rsidR="001B00F3" w:rsidRPr="003B7919" w:rsidRDefault="001B00F3" w:rsidP="00B54EC8">
      <w:pPr>
        <w:pStyle w:val="SL-FlLftSgl"/>
        <w:ind w:left="1440"/>
      </w:pPr>
      <w:r w:rsidRPr="003B7919">
        <w:t>IF A;</w:t>
      </w:r>
    </w:p>
    <w:p w:rsidR="001B00F3" w:rsidRPr="003B7919" w:rsidRDefault="001B00F3" w:rsidP="00B54EC8">
      <w:pPr>
        <w:pStyle w:val="SL-FlLftSgl"/>
        <w:ind w:left="1440"/>
      </w:pPr>
      <w:r w:rsidRPr="003B7919">
        <w:t>RUN;</w:t>
      </w:r>
    </w:p>
    <w:p w:rsidR="001B00F3" w:rsidRPr="00766E87" w:rsidRDefault="001B00F3" w:rsidP="00B54EC8">
      <w:pPr>
        <w:pStyle w:val="Heading2"/>
        <w:spacing w:before="240"/>
      </w:pPr>
      <w:bookmarkStart w:id="93" w:name="_Toc214435599"/>
      <w:bookmarkStart w:id="94" w:name="_Toc214435841"/>
      <w:bookmarkStart w:id="95" w:name="_Toc214436190"/>
      <w:r w:rsidRPr="00766E87">
        <w:t>4.1</w:t>
      </w:r>
      <w:r w:rsidRPr="00766E87">
        <w:tab/>
        <w:t>National Health Interview Survey</w:t>
      </w:r>
      <w:bookmarkEnd w:id="93"/>
      <w:bookmarkEnd w:id="94"/>
      <w:bookmarkEnd w:id="95"/>
      <w:r>
        <w:t xml:space="preserve"> </w:t>
      </w:r>
      <w:r w:rsidR="00623FDE" w:rsidRPr="00BF46EE">
        <w:t>(NHIS)</w:t>
      </w:r>
    </w:p>
    <w:p w:rsidR="00AB2E1B" w:rsidRPr="00CD7BF4" w:rsidRDefault="001B00F3" w:rsidP="00B54EC8">
      <w:pPr>
        <w:pStyle w:val="L1-FlLfSp12"/>
      </w:pPr>
      <w:r w:rsidRPr="00A2471D">
        <w:t>Data from this file can be used alone or in conjunction with other files for different analytic purposes.</w:t>
      </w:r>
      <w:r>
        <w:t xml:space="preserve"> </w:t>
      </w:r>
      <w:r w:rsidRPr="00A2471D">
        <w:t>Each MEPS panel can</w:t>
      </w:r>
      <w:r>
        <w:t xml:space="preserve"> also</w:t>
      </w:r>
      <w:r w:rsidRPr="00A2471D">
        <w:t xml:space="preserve"> be linked back to the previous years’ National Health Interview</w:t>
      </w:r>
      <w:r w:rsidRPr="00766E87">
        <w:t xml:space="preserve"> Survey public use data files.</w:t>
      </w:r>
      <w:r>
        <w:t xml:space="preserve"> </w:t>
      </w:r>
      <w:r w:rsidRPr="00766E87">
        <w:t>For information on obtaining MEPS/</w:t>
      </w:r>
      <w:r w:rsidRPr="00AB2E1B">
        <w:t>NHIS link files please see</w:t>
      </w:r>
      <w:r w:rsidR="00AF61C3">
        <w:t xml:space="preserve"> </w:t>
      </w:r>
      <w:hyperlink r:id="rId22" w:history="1">
        <w:r w:rsidR="0046165F" w:rsidRPr="00D37602">
          <w:rPr>
            <w:color w:val="0000FF"/>
            <w:u w:val="single"/>
          </w:rPr>
          <w:t>meps.ahrq.gov/</w:t>
        </w:r>
        <w:proofErr w:type="spellStart"/>
        <w:r w:rsidR="0046165F" w:rsidRPr="00D37602">
          <w:rPr>
            <w:color w:val="0000FF"/>
            <w:u w:val="single"/>
          </w:rPr>
          <w:t>data_stats</w:t>
        </w:r>
        <w:proofErr w:type="spellEnd"/>
        <w:r w:rsidR="0046165F" w:rsidRPr="00D37602">
          <w:rPr>
            <w:color w:val="0000FF"/>
            <w:u w:val="single"/>
          </w:rPr>
          <w:t>/</w:t>
        </w:r>
        <w:proofErr w:type="spellStart"/>
        <w:r w:rsidR="0046165F" w:rsidRPr="00D37602">
          <w:rPr>
            <w:color w:val="0000FF"/>
            <w:u w:val="single"/>
          </w:rPr>
          <w:t>more_info_download_data_files.jsp</w:t>
        </w:r>
        <w:proofErr w:type="spellEnd"/>
      </w:hyperlink>
      <w:r w:rsidR="00AB2E1B" w:rsidRPr="00AF61C3">
        <w:rPr>
          <w:color w:val="0000FF"/>
        </w:rPr>
        <w:t>.</w:t>
      </w:r>
    </w:p>
    <w:p w:rsidR="001B00F3" w:rsidRPr="00577722" w:rsidRDefault="001B00F3" w:rsidP="00811106">
      <w:pPr>
        <w:pStyle w:val="Heading2"/>
      </w:pPr>
      <w:bookmarkStart w:id="96" w:name="_Toc214435601"/>
      <w:bookmarkStart w:id="97" w:name="_Toc214435843"/>
      <w:bookmarkStart w:id="98" w:name="_Toc214436192"/>
      <w:r w:rsidRPr="00577722">
        <w:t>4.</w:t>
      </w:r>
      <w:r w:rsidR="0001730E">
        <w:t>2</w:t>
      </w:r>
      <w:r w:rsidRPr="00577722">
        <w:tab/>
        <w:t>Longitudinal Analysis</w:t>
      </w:r>
      <w:bookmarkEnd w:id="96"/>
      <w:bookmarkEnd w:id="97"/>
      <w:bookmarkEnd w:id="98"/>
    </w:p>
    <w:p w:rsidR="0071308C" w:rsidRPr="00BF46EE" w:rsidRDefault="00132139" w:rsidP="00BF46EE">
      <w:pPr>
        <w:pStyle w:val="L1-FlLfSp12"/>
      </w:pPr>
      <w:r w:rsidRPr="00BF46EE">
        <w:t xml:space="preserve">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disability days, quality of care, patient satisfaction, health insurance, and medical care use and expenditures were obtained from the MEPS full-year </w:t>
      </w:r>
      <w:proofErr w:type="gramStart"/>
      <w:r w:rsidRPr="00BF46EE">
        <w:t>Consolidated</w:t>
      </w:r>
      <w:proofErr w:type="gramEnd"/>
      <w:r w:rsidRPr="00BF46EE">
        <w:t xml:space="preserve"> files from the two years covered by that panel.</w:t>
      </w:r>
      <w:r w:rsidR="0071308C" w:rsidRPr="002E2FAE">
        <w:rPr>
          <w:sz w:val="12"/>
          <w:szCs w:val="12"/>
        </w:rPr>
        <w:br w:type="page"/>
      </w:r>
    </w:p>
    <w:p w:rsidR="001B00F3" w:rsidRPr="00A26A95" w:rsidRDefault="001B00F3" w:rsidP="00ED6722">
      <w:pPr>
        <w:pStyle w:val="C1-CtrBoldHd"/>
      </w:pPr>
      <w:bookmarkStart w:id="99" w:name="_Toc214435844"/>
      <w:bookmarkStart w:id="100" w:name="_Toc214436193"/>
      <w:r w:rsidRPr="00A26A95">
        <w:lastRenderedPageBreak/>
        <w:t>References</w:t>
      </w:r>
      <w:bookmarkEnd w:id="99"/>
      <w:bookmarkEnd w:id="100"/>
    </w:p>
    <w:p w:rsidR="001B00F3" w:rsidRDefault="001B00F3" w:rsidP="00B54EC8">
      <w:pPr>
        <w:pStyle w:val="L1-FlLfSp12"/>
      </w:pPr>
      <w:r>
        <w:t>Cohen, S. B. (1996). The Redesign of the Medical Expenditure Panel Survey: A Component of the DHHS Survey Integration Plan</w:t>
      </w:r>
      <w:r>
        <w:rPr>
          <w:i/>
          <w:iCs/>
        </w:rPr>
        <w:t xml:space="preserve">. </w:t>
      </w:r>
      <w:proofErr w:type="gramStart"/>
      <w:r>
        <w:rPr>
          <w:i/>
          <w:iCs/>
        </w:rPr>
        <w:t>Proceedings of the COPAFS Seminar on Statistical Methodology in the Public Service</w:t>
      </w:r>
      <w:r>
        <w:t>.</w:t>
      </w:r>
      <w:proofErr w:type="gramEnd"/>
    </w:p>
    <w:p w:rsidR="001B00F3" w:rsidRDefault="001B00F3" w:rsidP="00B54EC8">
      <w:pPr>
        <w:pStyle w:val="L1-FlLfSp12"/>
      </w:pPr>
      <w:proofErr w:type="gramStart"/>
      <w:r>
        <w:t xml:space="preserve">Cox, B. and </w:t>
      </w:r>
      <w:proofErr w:type="spellStart"/>
      <w:r>
        <w:t>Iachan</w:t>
      </w:r>
      <w:proofErr w:type="spellEnd"/>
      <w:r>
        <w:t>, R. (1987).</w:t>
      </w:r>
      <w:proofErr w:type="gramEnd"/>
      <w:r>
        <w:t xml:space="preserve"> </w:t>
      </w:r>
      <w:proofErr w:type="gramStart"/>
      <w:r>
        <w:t>A Comparison of Household and Provider Reports of Medical Conditions.</w:t>
      </w:r>
      <w:proofErr w:type="gramEnd"/>
      <w:r>
        <w:t xml:space="preserve"> Journal of the American Statistical Association 82(400): 1013-18.</w:t>
      </w:r>
    </w:p>
    <w:p w:rsidR="001B00F3" w:rsidRDefault="001B00F3" w:rsidP="00B54EC8">
      <w:pPr>
        <w:pStyle w:val="L1-FlLfSp12"/>
      </w:pPr>
      <w:proofErr w:type="gramStart"/>
      <w:r>
        <w:t xml:space="preserve">Edwards, W. S., Winn, D. M., </w:t>
      </w:r>
      <w:proofErr w:type="spellStart"/>
      <w:r>
        <w:t>Kurlantzick</w:t>
      </w:r>
      <w:proofErr w:type="spellEnd"/>
      <w:r>
        <w:t>, V., et al. Evaluation of National Health Interview Survey Diagnostic Reporting.</w:t>
      </w:r>
      <w:proofErr w:type="gramEnd"/>
      <w:r>
        <w:t xml:space="preserve"> </w:t>
      </w:r>
      <w:proofErr w:type="gramStart"/>
      <w:r>
        <w:t>National Center for Health Statistics, Vital Health 2(120).</w:t>
      </w:r>
      <w:proofErr w:type="gramEnd"/>
      <w:r>
        <w:t xml:space="preserve"> 1994.</w:t>
      </w:r>
    </w:p>
    <w:p w:rsidR="001B00F3" w:rsidRDefault="001B00F3" w:rsidP="00B54EC8">
      <w:pPr>
        <w:pStyle w:val="L1-FlLfSp12"/>
      </w:pPr>
      <w:proofErr w:type="spellStart"/>
      <w:r>
        <w:t>Elixhauser</w:t>
      </w:r>
      <w:proofErr w:type="spellEnd"/>
      <w:r>
        <w:t xml:space="preserve">, A., Steiner, C. A., Whittington, C. A., and McCarthy, E. Clinical Classifications for health policy research: Hospital inpatient statistics, 1995. Healthcare Cost and Utilization project, HCUP-3 research Note. Rockville, MD: Agency for Healthcare Research and Quality; 2000. AHCPR Pub. </w:t>
      </w:r>
      <w:proofErr w:type="gramStart"/>
      <w:r>
        <w:t>No. 98-0049.</w:t>
      </w:r>
      <w:proofErr w:type="gramEnd"/>
    </w:p>
    <w:p w:rsidR="003619C6" w:rsidRDefault="003619C6" w:rsidP="003619C6">
      <w:pPr>
        <w:pStyle w:val="L1-FlLfSp12"/>
      </w:pPr>
      <w:proofErr w:type="spellStart"/>
      <w:r>
        <w:t>Ezzati</w:t>
      </w:r>
      <w:proofErr w:type="spellEnd"/>
      <w:r>
        <w:t xml:space="preserve">-Rice, T.M., Rohde, F., Greenblatt, J., </w:t>
      </w:r>
      <w:r w:rsidRPr="009D3518">
        <w:rPr>
          <w:iCs/>
        </w:rPr>
        <w:t>Sample Design of the Medical Expenditure Panel Survey Household Component</w:t>
      </w:r>
      <w:r>
        <w:t xml:space="preserve">, 1998–2007. </w:t>
      </w:r>
      <w:r w:rsidRPr="009D3518">
        <w:rPr>
          <w:i/>
        </w:rPr>
        <w:t>Methodology Report No. 22</w:t>
      </w:r>
      <w:r>
        <w:t xml:space="preserve">. March 2008. </w:t>
      </w:r>
      <w:proofErr w:type="gramStart"/>
      <w:r>
        <w:t>Agency for Healthcare Research and Quality, Rockville, MD.</w:t>
      </w:r>
      <w:proofErr w:type="gramEnd"/>
      <w:r>
        <w:t xml:space="preserve"> </w:t>
      </w:r>
    </w:p>
    <w:p w:rsidR="001B00F3" w:rsidRDefault="001B00F3" w:rsidP="00B54EC8">
      <w:pPr>
        <w:pStyle w:val="L1-FlLfSp12"/>
      </w:pPr>
      <w:proofErr w:type="gramStart"/>
      <w:r>
        <w:t>Health Care Financing Administration (1980).</w:t>
      </w:r>
      <w:proofErr w:type="gramEnd"/>
      <w:r>
        <w:t xml:space="preserve"> </w:t>
      </w:r>
      <w:proofErr w:type="gramStart"/>
      <w:r>
        <w:t>International Classification of Diseases, 9</w:t>
      </w:r>
      <w:r>
        <w:rPr>
          <w:vertAlign w:val="superscript"/>
        </w:rPr>
        <w:t>th</w:t>
      </w:r>
      <w:r>
        <w:t xml:space="preserve"> Revision, Clinical Modification (ICD-CM).</w:t>
      </w:r>
      <w:proofErr w:type="gramEnd"/>
      <w:r>
        <w:t xml:space="preserve"> </w:t>
      </w:r>
      <w:proofErr w:type="gramStart"/>
      <w:r>
        <w:t>Vol. 1.</w:t>
      </w:r>
      <w:proofErr w:type="gramEnd"/>
      <w:r>
        <w:t xml:space="preserve"> </w:t>
      </w:r>
      <w:proofErr w:type="gramStart"/>
      <w:r>
        <w:t>(Department of Health and Human Services Pub.</w:t>
      </w:r>
      <w:proofErr w:type="gramEnd"/>
      <w:r>
        <w:t xml:space="preserve"> No (PHS) 80-1260). Department of Health and Human Services: U.S. Public Health Services.</w:t>
      </w:r>
    </w:p>
    <w:p w:rsidR="001B00F3" w:rsidRDefault="001B00F3" w:rsidP="00B54EC8">
      <w:pPr>
        <w:pStyle w:val="L1-FlLfSp12"/>
      </w:pPr>
      <w:r>
        <w:t xml:space="preserve">Johnson, Ayah E., and Sanchez, Maria Elena. (1993), “Household and Medical Reports on Medical Conditions: National Medical Expenditure Survey.” </w:t>
      </w:r>
      <w:r>
        <w:rPr>
          <w:i/>
          <w:iCs/>
        </w:rPr>
        <w:t>Journal of Economic and Social Measurement</w:t>
      </w:r>
      <w:r>
        <w:t>, 19, 199-223.</w:t>
      </w:r>
    </w:p>
    <w:p w:rsidR="001B00F3" w:rsidRPr="00FD3E5E" w:rsidRDefault="001B00F3" w:rsidP="00B54EC8">
      <w:pPr>
        <w:jc w:val="center"/>
        <w:rPr>
          <w:b/>
          <w:bCs/>
        </w:rPr>
        <w:sectPr w:rsidR="001B00F3" w:rsidRPr="00FD3E5E">
          <w:footerReference w:type="default" r:id="rId23"/>
          <w:pgSz w:w="12240" w:h="15840" w:code="1"/>
          <w:pgMar w:top="1440" w:right="1440" w:bottom="1440" w:left="1440" w:header="720" w:footer="576" w:gutter="0"/>
          <w:pgNumType w:start="1"/>
          <w:cols w:space="720"/>
        </w:sectPr>
      </w:pPr>
    </w:p>
    <w:p w:rsidR="001B00F3" w:rsidRDefault="001B00F3" w:rsidP="00B54EC8">
      <w:pPr>
        <w:jc w:val="center"/>
        <w:rPr>
          <w:b/>
          <w:bCs/>
          <w:sz w:val="28"/>
          <w:szCs w:val="28"/>
        </w:rPr>
      </w:pPr>
      <w:r>
        <w:rPr>
          <w:b/>
          <w:bCs/>
          <w:sz w:val="28"/>
          <w:szCs w:val="28"/>
        </w:rPr>
        <w:lastRenderedPageBreak/>
        <w:t>Appendix 1</w:t>
      </w:r>
    </w:p>
    <w:p w:rsidR="001B00F3" w:rsidRDefault="001B00F3" w:rsidP="00B54EC8">
      <w:pPr>
        <w:jc w:val="center"/>
        <w:rPr>
          <w:b/>
          <w:bCs/>
          <w:sz w:val="28"/>
          <w:szCs w:val="28"/>
        </w:rPr>
        <w:sectPr w:rsidR="001B00F3">
          <w:footerReference w:type="default" r:id="rId24"/>
          <w:pgSz w:w="12240" w:h="15840" w:code="1"/>
          <w:pgMar w:top="1440" w:right="1440" w:bottom="1440" w:left="1440" w:header="720" w:footer="576" w:gutter="0"/>
          <w:pgNumType w:start="1" w:chapStyle="1"/>
          <w:cols w:space="720"/>
          <w:vAlign w:val="center"/>
        </w:sectPr>
      </w:pPr>
      <w:r>
        <w:rPr>
          <w:b/>
          <w:bCs/>
          <w:sz w:val="28"/>
          <w:szCs w:val="28"/>
        </w:rPr>
        <w:t>Variable-Source Crosswalk</w:t>
      </w:r>
    </w:p>
    <w:p w:rsidR="001B00F3" w:rsidRDefault="001B00F3" w:rsidP="00B54EC8">
      <w:pPr>
        <w:pStyle w:val="C1-CtrBoldHd"/>
      </w:pPr>
      <w:bookmarkStart w:id="101" w:name="_Toc66182072"/>
      <w:bookmarkStart w:id="102" w:name="_Toc214435845"/>
      <w:bookmarkStart w:id="103" w:name="_Toc214436194"/>
      <w:r w:rsidRPr="005E088E">
        <w:lastRenderedPageBreak/>
        <w:t>Appendix 1 – Variable</w:t>
      </w:r>
      <w:r w:rsidR="003F67DB">
        <w:t>-</w:t>
      </w:r>
      <w:r w:rsidRPr="005E088E">
        <w:t>Source Crosswalk</w:t>
      </w:r>
      <w:bookmarkEnd w:id="101"/>
      <w:bookmarkEnd w:id="102"/>
      <w:bookmarkEnd w:id="103"/>
    </w:p>
    <w:p w:rsidR="00FB455B" w:rsidRPr="005E088E" w:rsidRDefault="00FB455B" w:rsidP="00B54EC8">
      <w:pPr>
        <w:pStyle w:val="C1-CtrBoldHd"/>
        <w:rPr>
          <w:bCs/>
        </w:rPr>
      </w:pPr>
      <w:r>
        <w:t xml:space="preserve">FOR MEPS </w:t>
      </w:r>
      <w:r w:rsidR="00875A2B">
        <w:t>HC-</w:t>
      </w:r>
      <w:r w:rsidR="00860EE5">
        <w:t>170</w:t>
      </w:r>
      <w:r>
        <w:t xml:space="preserve">: </w:t>
      </w:r>
      <w:r w:rsidR="008C6FF4">
        <w:t>20</w:t>
      </w:r>
      <w:r w:rsidR="00157554">
        <w:t>14</w:t>
      </w:r>
      <w:r>
        <w:t xml:space="preserve"> ME</w:t>
      </w:r>
      <w:r w:rsidR="00AE2A7C">
        <w:t>DI</w:t>
      </w:r>
      <w:r>
        <w:t>CAL CONDITIONS</w:t>
      </w:r>
    </w:p>
    <w:p w:rsidR="001B00F3" w:rsidRDefault="001B00F3" w:rsidP="00B54EC8">
      <w:pPr>
        <w:pStyle w:val="C1-CtrBoldHd"/>
      </w:pPr>
      <w:bookmarkStart w:id="104" w:name="_Toc214435846"/>
      <w:bookmarkStart w:id="105" w:name="_Toc214436195"/>
      <w:r>
        <w:t>UNIQUE IDENTIFIER VARIABLES</w:t>
      </w:r>
      <w:bookmarkEnd w:id="104"/>
      <w:bookmarkEnd w:id="105"/>
    </w:p>
    <w:tbl>
      <w:tblPr>
        <w:tblW w:w="8928" w:type="dxa"/>
        <w:tblInd w:w="360" w:type="dxa"/>
        <w:tblLayout w:type="fixed"/>
        <w:tblLook w:val="0000" w:firstRow="0" w:lastRow="0" w:firstColumn="0" w:lastColumn="0" w:noHBand="0" w:noVBand="0"/>
      </w:tblPr>
      <w:tblGrid>
        <w:gridCol w:w="1908"/>
        <w:gridCol w:w="4320"/>
        <w:gridCol w:w="2700"/>
      </w:tblGrid>
      <w:tr w:rsidR="001B00F3" w:rsidRPr="00BE5385">
        <w:trPr>
          <w:trHeight w:val="280"/>
          <w:tblHeader/>
        </w:trPr>
        <w:tc>
          <w:tcPr>
            <w:tcW w:w="1908" w:type="dxa"/>
            <w:tcBorders>
              <w:top w:val="single" w:sz="6" w:space="0" w:color="000000"/>
              <w:left w:val="single" w:sz="6" w:space="0" w:color="000000"/>
              <w:bottom w:val="single" w:sz="6" w:space="0" w:color="FFFFFF"/>
              <w:right w:val="single" w:sz="6" w:space="0" w:color="FFFFFF"/>
            </w:tcBorders>
          </w:tcPr>
          <w:p w:rsidR="001B00F3" w:rsidRPr="00BE5385" w:rsidRDefault="001B00F3" w:rsidP="00B54EC8">
            <w:pPr>
              <w:pStyle w:val="SL-FlLftSgl"/>
              <w:spacing w:before="40" w:after="40"/>
              <w:jc w:val="center"/>
              <w:rPr>
                <w:b/>
              </w:rPr>
            </w:pPr>
            <w:r w:rsidRPr="00BE5385">
              <w:rPr>
                <w:b/>
              </w:rPr>
              <w:t>VARIABLE</w:t>
            </w:r>
          </w:p>
        </w:tc>
        <w:tc>
          <w:tcPr>
            <w:tcW w:w="4320" w:type="dxa"/>
            <w:tcBorders>
              <w:top w:val="single" w:sz="6" w:space="0" w:color="000000"/>
              <w:left w:val="single" w:sz="6" w:space="0" w:color="000000"/>
              <w:bottom w:val="single" w:sz="6" w:space="0" w:color="FFFFFF"/>
              <w:right w:val="single" w:sz="6" w:space="0" w:color="FFFFFF"/>
            </w:tcBorders>
          </w:tcPr>
          <w:p w:rsidR="001B00F3" w:rsidRPr="00BE5385" w:rsidRDefault="001B00F3" w:rsidP="00B54EC8">
            <w:pPr>
              <w:pStyle w:val="SL-FlLftSgl"/>
              <w:spacing w:before="40" w:after="40"/>
              <w:jc w:val="center"/>
              <w:rPr>
                <w:b/>
              </w:rPr>
            </w:pPr>
            <w:r w:rsidRPr="00BE5385">
              <w:rPr>
                <w:b/>
              </w:rPr>
              <w:t>LABEL</w:t>
            </w:r>
          </w:p>
        </w:tc>
        <w:tc>
          <w:tcPr>
            <w:tcW w:w="2700" w:type="dxa"/>
            <w:tcBorders>
              <w:top w:val="single" w:sz="6" w:space="0" w:color="000000"/>
              <w:left w:val="single" w:sz="6" w:space="0" w:color="000000"/>
              <w:bottom w:val="single" w:sz="6" w:space="0" w:color="FFFFFF"/>
              <w:right w:val="single" w:sz="6" w:space="0" w:color="000000"/>
            </w:tcBorders>
          </w:tcPr>
          <w:p w:rsidR="001B00F3" w:rsidRPr="00BE5385" w:rsidRDefault="007622E3" w:rsidP="00B54EC8">
            <w:pPr>
              <w:pStyle w:val="SL-FlLftSgl"/>
              <w:spacing w:before="40" w:after="40"/>
              <w:jc w:val="center"/>
              <w:rPr>
                <w:b/>
              </w:rPr>
            </w:pPr>
            <w:r>
              <w:rPr>
                <w:b/>
              </w:rPr>
              <w:t>SOURCE</w:t>
            </w:r>
            <w:r>
              <w:rPr>
                <w:rFonts w:ascii="Times New Roman Bold" w:hAnsi="Times New Roman Bold"/>
                <w:b/>
                <w:szCs w:val="24"/>
                <w:vertAlign w:val="superscript"/>
              </w:rPr>
              <w:t>1</w:t>
            </w:r>
          </w:p>
        </w:tc>
      </w:tr>
      <w:tr w:rsidR="001B00F3" w:rsidRPr="00951B68">
        <w:trPr>
          <w:trHeight w:val="280"/>
        </w:trPr>
        <w:tc>
          <w:tcPr>
            <w:tcW w:w="1908"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DUID</w:t>
            </w:r>
          </w:p>
        </w:tc>
        <w:tc>
          <w:tcPr>
            <w:tcW w:w="4320"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Dwelling Unit ID</w:t>
            </w:r>
          </w:p>
        </w:tc>
        <w:tc>
          <w:tcPr>
            <w:tcW w:w="2700" w:type="dxa"/>
            <w:tcBorders>
              <w:top w:val="single" w:sz="6" w:space="0" w:color="000000"/>
              <w:left w:val="single" w:sz="6" w:space="0" w:color="000000"/>
              <w:bottom w:val="single" w:sz="6" w:space="0" w:color="FFFFFF"/>
              <w:right w:val="single" w:sz="6" w:space="0" w:color="000000"/>
            </w:tcBorders>
          </w:tcPr>
          <w:p w:rsidR="001B00F3" w:rsidRPr="003B7919" w:rsidRDefault="001B00F3" w:rsidP="00B54EC8">
            <w:pPr>
              <w:pStyle w:val="SL-FlLftSgl"/>
              <w:spacing w:before="40" w:after="40"/>
            </w:pPr>
            <w:r w:rsidRPr="003B7919">
              <w:t>Assigned In Sampling</w:t>
            </w:r>
          </w:p>
        </w:tc>
      </w:tr>
      <w:tr w:rsidR="001B00F3" w:rsidRPr="00951B68">
        <w:trPr>
          <w:trHeight w:val="280"/>
        </w:trPr>
        <w:tc>
          <w:tcPr>
            <w:tcW w:w="1908"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PID</w:t>
            </w:r>
          </w:p>
        </w:tc>
        <w:tc>
          <w:tcPr>
            <w:tcW w:w="4320"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Person Number</w:t>
            </w:r>
          </w:p>
        </w:tc>
        <w:tc>
          <w:tcPr>
            <w:tcW w:w="2700" w:type="dxa"/>
            <w:tcBorders>
              <w:top w:val="single" w:sz="6" w:space="0" w:color="000000"/>
              <w:left w:val="single" w:sz="6" w:space="0" w:color="000000"/>
              <w:bottom w:val="single" w:sz="6" w:space="0" w:color="FFFFFF"/>
              <w:right w:val="single" w:sz="6" w:space="0" w:color="000000"/>
            </w:tcBorders>
          </w:tcPr>
          <w:p w:rsidR="001B00F3" w:rsidRPr="003B7919" w:rsidRDefault="001B00F3" w:rsidP="00B54EC8">
            <w:pPr>
              <w:pStyle w:val="SL-FlLftSgl"/>
              <w:spacing w:before="40" w:after="40"/>
            </w:pPr>
            <w:r w:rsidRPr="003B7919">
              <w:t>Assigned In Sampling</w:t>
            </w:r>
          </w:p>
        </w:tc>
      </w:tr>
      <w:tr w:rsidR="001B00F3" w:rsidRPr="00951B68">
        <w:trPr>
          <w:trHeight w:val="280"/>
        </w:trPr>
        <w:tc>
          <w:tcPr>
            <w:tcW w:w="1908"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DUPERSID</w:t>
            </w:r>
          </w:p>
        </w:tc>
        <w:tc>
          <w:tcPr>
            <w:tcW w:w="4320"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Person ID (DUID + PID)</w:t>
            </w:r>
          </w:p>
        </w:tc>
        <w:tc>
          <w:tcPr>
            <w:tcW w:w="2700" w:type="dxa"/>
            <w:tcBorders>
              <w:top w:val="single" w:sz="6" w:space="0" w:color="000000"/>
              <w:left w:val="single" w:sz="6" w:space="0" w:color="000000"/>
              <w:bottom w:val="single" w:sz="6" w:space="0" w:color="FFFFFF"/>
              <w:right w:val="single" w:sz="6" w:space="0" w:color="000000"/>
            </w:tcBorders>
          </w:tcPr>
          <w:p w:rsidR="001B00F3" w:rsidRPr="003B7919" w:rsidRDefault="001B00F3" w:rsidP="00B54EC8">
            <w:pPr>
              <w:pStyle w:val="SL-FlLftSgl"/>
              <w:spacing w:before="40" w:after="40"/>
            </w:pPr>
            <w:r w:rsidRPr="003B7919">
              <w:t>Assigned In Sampling</w:t>
            </w:r>
          </w:p>
        </w:tc>
      </w:tr>
      <w:tr w:rsidR="001B00F3" w:rsidRPr="00951B68">
        <w:trPr>
          <w:trHeight w:val="280"/>
        </w:trPr>
        <w:tc>
          <w:tcPr>
            <w:tcW w:w="1908"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CONDN</w:t>
            </w:r>
          </w:p>
        </w:tc>
        <w:tc>
          <w:tcPr>
            <w:tcW w:w="4320"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Condition Number</w:t>
            </w:r>
          </w:p>
        </w:tc>
        <w:tc>
          <w:tcPr>
            <w:tcW w:w="2700" w:type="dxa"/>
            <w:tcBorders>
              <w:top w:val="single" w:sz="6" w:space="0" w:color="000000"/>
              <w:left w:val="single" w:sz="6" w:space="0" w:color="000000"/>
              <w:bottom w:val="single" w:sz="6" w:space="0" w:color="FFFFFF"/>
              <w:right w:val="single" w:sz="6" w:space="0" w:color="000000"/>
            </w:tcBorders>
          </w:tcPr>
          <w:p w:rsidR="001B00F3" w:rsidRPr="003B7919" w:rsidRDefault="001B00F3" w:rsidP="00B54EC8">
            <w:pPr>
              <w:pStyle w:val="SL-FlLftSgl"/>
              <w:spacing w:before="40" w:after="40"/>
            </w:pPr>
            <w:r w:rsidRPr="003B7919">
              <w:t>CAPI Derived</w:t>
            </w:r>
          </w:p>
        </w:tc>
      </w:tr>
      <w:tr w:rsidR="001B00F3" w:rsidRPr="00951B68">
        <w:trPr>
          <w:trHeight w:val="280"/>
        </w:trPr>
        <w:tc>
          <w:tcPr>
            <w:tcW w:w="1908"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CONDIDX</w:t>
            </w:r>
          </w:p>
        </w:tc>
        <w:tc>
          <w:tcPr>
            <w:tcW w:w="4320" w:type="dxa"/>
            <w:tcBorders>
              <w:top w:val="single" w:sz="6" w:space="0" w:color="000000"/>
              <w:left w:val="single" w:sz="6" w:space="0" w:color="000000"/>
              <w:bottom w:val="single" w:sz="6" w:space="0" w:color="FFFFFF"/>
              <w:right w:val="single" w:sz="6" w:space="0" w:color="FFFFFF"/>
            </w:tcBorders>
          </w:tcPr>
          <w:p w:rsidR="001B00F3" w:rsidRPr="003B7919" w:rsidRDefault="001B00F3" w:rsidP="00B54EC8">
            <w:pPr>
              <w:pStyle w:val="SL-FlLftSgl"/>
              <w:spacing w:before="40" w:after="40"/>
            </w:pPr>
            <w:r w:rsidRPr="003B7919">
              <w:t>Condition ID</w:t>
            </w:r>
          </w:p>
        </w:tc>
        <w:tc>
          <w:tcPr>
            <w:tcW w:w="2700" w:type="dxa"/>
            <w:tcBorders>
              <w:top w:val="single" w:sz="6" w:space="0" w:color="000000"/>
              <w:left w:val="single" w:sz="6" w:space="0" w:color="000000"/>
              <w:bottom w:val="single" w:sz="6" w:space="0" w:color="FFFFFF"/>
              <w:right w:val="single" w:sz="6" w:space="0" w:color="000000"/>
            </w:tcBorders>
          </w:tcPr>
          <w:p w:rsidR="001B00F3" w:rsidRPr="003B7919" w:rsidRDefault="001B00F3" w:rsidP="00B54EC8">
            <w:pPr>
              <w:pStyle w:val="SL-FlLftSgl"/>
              <w:spacing w:before="40" w:after="40"/>
            </w:pPr>
            <w:r w:rsidRPr="003B7919">
              <w:t>CAPI Derived</w:t>
            </w:r>
          </w:p>
        </w:tc>
      </w:tr>
      <w:tr w:rsidR="001B00F3" w:rsidRPr="00951B68">
        <w:trPr>
          <w:trHeight w:val="280"/>
        </w:trPr>
        <w:tc>
          <w:tcPr>
            <w:tcW w:w="1908" w:type="dxa"/>
            <w:tcBorders>
              <w:top w:val="single" w:sz="6" w:space="0" w:color="000000"/>
              <w:left w:val="single" w:sz="6" w:space="0" w:color="000000"/>
              <w:bottom w:val="single" w:sz="4" w:space="0" w:color="auto"/>
              <w:right w:val="single" w:sz="6" w:space="0" w:color="FFFFFF"/>
            </w:tcBorders>
          </w:tcPr>
          <w:p w:rsidR="001B00F3" w:rsidRPr="003B7919" w:rsidRDefault="001B00F3" w:rsidP="00B54EC8">
            <w:pPr>
              <w:pStyle w:val="SL-FlLftSgl"/>
              <w:spacing w:before="40" w:after="40"/>
            </w:pPr>
            <w:r w:rsidRPr="003B7919">
              <w:t>PANEL</w:t>
            </w:r>
          </w:p>
        </w:tc>
        <w:tc>
          <w:tcPr>
            <w:tcW w:w="4320" w:type="dxa"/>
            <w:tcBorders>
              <w:top w:val="single" w:sz="6" w:space="0" w:color="000000"/>
              <w:left w:val="single" w:sz="6" w:space="0" w:color="000000"/>
              <w:bottom w:val="single" w:sz="4" w:space="0" w:color="auto"/>
              <w:right w:val="single" w:sz="6" w:space="0" w:color="FFFFFF"/>
            </w:tcBorders>
          </w:tcPr>
          <w:p w:rsidR="001B00F3" w:rsidRPr="003B7919" w:rsidRDefault="001B00F3" w:rsidP="00B54EC8">
            <w:pPr>
              <w:pStyle w:val="SL-FlLftSgl"/>
              <w:spacing w:before="40" w:after="40"/>
            </w:pPr>
            <w:r w:rsidRPr="003B7919">
              <w:t>Panel Number</w:t>
            </w:r>
          </w:p>
        </w:tc>
        <w:tc>
          <w:tcPr>
            <w:tcW w:w="2700" w:type="dxa"/>
            <w:tcBorders>
              <w:top w:val="single" w:sz="6" w:space="0" w:color="000000"/>
              <w:left w:val="single" w:sz="6" w:space="0" w:color="000000"/>
              <w:bottom w:val="single" w:sz="4" w:space="0" w:color="auto"/>
              <w:right w:val="single" w:sz="6" w:space="0" w:color="000000"/>
            </w:tcBorders>
          </w:tcPr>
          <w:p w:rsidR="001B00F3" w:rsidRPr="003B7919" w:rsidRDefault="001B00F3" w:rsidP="00B54EC8">
            <w:pPr>
              <w:pStyle w:val="SL-FlLftSgl"/>
              <w:spacing w:before="40" w:after="40"/>
            </w:pPr>
            <w:r w:rsidRPr="003B7919">
              <w:t>Constructed</w:t>
            </w:r>
          </w:p>
        </w:tc>
      </w:tr>
      <w:tr w:rsidR="001B00F3" w:rsidRPr="00951B68">
        <w:trPr>
          <w:trHeight w:val="280"/>
        </w:trPr>
        <w:tc>
          <w:tcPr>
            <w:tcW w:w="1908" w:type="dxa"/>
            <w:tcBorders>
              <w:left w:val="single" w:sz="6" w:space="0" w:color="000000"/>
              <w:bottom w:val="single" w:sz="6" w:space="0" w:color="000000"/>
              <w:right w:val="single" w:sz="6" w:space="0" w:color="FFFFFF"/>
            </w:tcBorders>
          </w:tcPr>
          <w:p w:rsidR="001B00F3" w:rsidRPr="003B7919" w:rsidRDefault="001B00F3" w:rsidP="00B54EC8">
            <w:pPr>
              <w:pStyle w:val="SL-FlLftSgl"/>
              <w:spacing w:before="40" w:after="40"/>
            </w:pPr>
            <w:r w:rsidRPr="003B7919">
              <w:t>CONDRN</w:t>
            </w:r>
          </w:p>
        </w:tc>
        <w:tc>
          <w:tcPr>
            <w:tcW w:w="4320" w:type="dxa"/>
            <w:tcBorders>
              <w:left w:val="single" w:sz="6" w:space="0" w:color="000000"/>
              <w:bottom w:val="single" w:sz="6" w:space="0" w:color="000000"/>
              <w:right w:val="single" w:sz="6" w:space="0" w:color="FFFFFF"/>
            </w:tcBorders>
          </w:tcPr>
          <w:p w:rsidR="001B00F3" w:rsidRPr="003B7919" w:rsidRDefault="001B00F3" w:rsidP="00B54EC8">
            <w:pPr>
              <w:pStyle w:val="SL-FlLftSgl"/>
              <w:spacing w:before="40" w:after="40"/>
            </w:pPr>
            <w:r w:rsidRPr="003B7919">
              <w:t>Condition Round Number</w:t>
            </w:r>
          </w:p>
        </w:tc>
        <w:tc>
          <w:tcPr>
            <w:tcW w:w="2700" w:type="dxa"/>
            <w:tcBorders>
              <w:left w:val="single" w:sz="6" w:space="0" w:color="000000"/>
              <w:bottom w:val="single" w:sz="6" w:space="0" w:color="000000"/>
              <w:right w:val="single" w:sz="6" w:space="0" w:color="000000"/>
            </w:tcBorders>
          </w:tcPr>
          <w:p w:rsidR="001B00F3" w:rsidRPr="003B7919" w:rsidRDefault="001B00F3" w:rsidP="00B54EC8">
            <w:pPr>
              <w:pStyle w:val="SL-FlLftSgl"/>
              <w:spacing w:before="40" w:after="40"/>
            </w:pPr>
            <w:r w:rsidRPr="003B7919">
              <w:t>CAPI Derived</w:t>
            </w:r>
          </w:p>
        </w:tc>
      </w:tr>
    </w:tbl>
    <w:p w:rsidR="001B00F3" w:rsidRDefault="001B00F3" w:rsidP="00B54EC8">
      <w:pPr>
        <w:pStyle w:val="C1-CtrBoldHd"/>
        <w:spacing w:before="240"/>
      </w:pPr>
      <w:bookmarkStart w:id="106" w:name="_Toc214435847"/>
      <w:bookmarkStart w:id="107" w:name="_Toc214436196"/>
      <w:r>
        <w:t>MEDICAL CONDITION VARIABLES</w:t>
      </w:r>
      <w:bookmarkEnd w:id="106"/>
      <w:bookmarkEnd w:id="107"/>
    </w:p>
    <w:tbl>
      <w:tblPr>
        <w:tblW w:w="8838"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8"/>
        <w:gridCol w:w="4770"/>
        <w:gridCol w:w="2430"/>
      </w:tblGrid>
      <w:tr w:rsidR="001B00F3">
        <w:trPr>
          <w:trHeight w:val="280"/>
          <w:tblHeader/>
        </w:trPr>
        <w:tc>
          <w:tcPr>
            <w:tcW w:w="1638" w:type="dxa"/>
          </w:tcPr>
          <w:p w:rsidR="001B00F3" w:rsidRDefault="001B00F3" w:rsidP="00B54EC8">
            <w:pPr>
              <w:pStyle w:val="SL-FlLftSgl"/>
              <w:spacing w:before="40" w:after="40"/>
              <w:jc w:val="center"/>
              <w:rPr>
                <w:b/>
              </w:rPr>
            </w:pPr>
            <w:r>
              <w:rPr>
                <w:b/>
              </w:rPr>
              <w:t>VARIABLE</w:t>
            </w:r>
          </w:p>
        </w:tc>
        <w:tc>
          <w:tcPr>
            <w:tcW w:w="4770" w:type="dxa"/>
          </w:tcPr>
          <w:p w:rsidR="001B00F3" w:rsidRDefault="001B00F3" w:rsidP="00B54EC8">
            <w:pPr>
              <w:pStyle w:val="SL-FlLftSgl"/>
              <w:spacing w:before="40" w:after="40"/>
              <w:jc w:val="center"/>
              <w:rPr>
                <w:b/>
              </w:rPr>
            </w:pPr>
            <w:r>
              <w:rPr>
                <w:b/>
              </w:rPr>
              <w:t>LABEL</w:t>
            </w:r>
          </w:p>
        </w:tc>
        <w:tc>
          <w:tcPr>
            <w:tcW w:w="2430" w:type="dxa"/>
          </w:tcPr>
          <w:p w:rsidR="001B00F3" w:rsidRDefault="001B00F3" w:rsidP="00B54EC8">
            <w:pPr>
              <w:pStyle w:val="SL-FlLftSgl"/>
              <w:spacing w:before="40" w:after="40"/>
              <w:jc w:val="center"/>
              <w:rPr>
                <w:b/>
              </w:rPr>
            </w:pPr>
            <w:r>
              <w:rPr>
                <w:b/>
              </w:rPr>
              <w:t>SOURCE</w:t>
            </w:r>
            <w:r>
              <w:rPr>
                <w:rFonts w:ascii="Times New Roman Bold" w:hAnsi="Times New Roman Bold"/>
                <w:b/>
                <w:szCs w:val="24"/>
                <w:vertAlign w:val="superscript"/>
              </w:rPr>
              <w:t>1</w:t>
            </w:r>
          </w:p>
        </w:tc>
      </w:tr>
      <w:tr w:rsidR="00F25E87" w:rsidRPr="009F748B">
        <w:trPr>
          <w:trHeight w:val="280"/>
        </w:trPr>
        <w:tc>
          <w:tcPr>
            <w:tcW w:w="1638" w:type="dxa"/>
          </w:tcPr>
          <w:p w:rsidR="00F25E87" w:rsidRPr="003B7919" w:rsidRDefault="00F25E87" w:rsidP="00B54EC8">
            <w:pPr>
              <w:pStyle w:val="SL-FlLftSgl"/>
              <w:spacing w:before="40" w:after="40"/>
            </w:pPr>
            <w:r w:rsidRPr="003B7919">
              <w:t>AGEDIAG</w:t>
            </w:r>
          </w:p>
        </w:tc>
        <w:tc>
          <w:tcPr>
            <w:tcW w:w="4770" w:type="dxa"/>
          </w:tcPr>
          <w:p w:rsidR="00F25E87" w:rsidRPr="009F748B" w:rsidRDefault="00F25E87" w:rsidP="00B54EC8">
            <w:pPr>
              <w:pStyle w:val="SL-FlLftSgl"/>
              <w:spacing w:before="40" w:after="40"/>
            </w:pPr>
            <w:r w:rsidRPr="009F748B">
              <w:t>Age When Diagnosed</w:t>
            </w:r>
          </w:p>
        </w:tc>
        <w:tc>
          <w:tcPr>
            <w:tcW w:w="2430" w:type="dxa"/>
          </w:tcPr>
          <w:p w:rsidR="00F25E87" w:rsidRPr="009F748B" w:rsidRDefault="00F25E87" w:rsidP="00B54EC8">
            <w:pPr>
              <w:pStyle w:val="SL-FlLftSgl"/>
              <w:spacing w:before="40" w:after="40"/>
            </w:pPr>
            <w:r w:rsidRPr="009F748B">
              <w:t>PE section</w:t>
            </w:r>
          </w:p>
        </w:tc>
      </w:tr>
      <w:tr w:rsidR="001B00F3">
        <w:trPr>
          <w:trHeight w:val="280"/>
        </w:trPr>
        <w:tc>
          <w:tcPr>
            <w:tcW w:w="1638" w:type="dxa"/>
          </w:tcPr>
          <w:p w:rsidR="001B00F3" w:rsidRPr="003B7919" w:rsidRDefault="001B00F3" w:rsidP="00B54EC8">
            <w:pPr>
              <w:pStyle w:val="SL-FlLftSgl"/>
              <w:spacing w:before="40" w:after="40"/>
            </w:pPr>
            <w:r w:rsidRPr="003B7919">
              <w:t>CRND1</w:t>
            </w:r>
          </w:p>
        </w:tc>
        <w:tc>
          <w:tcPr>
            <w:tcW w:w="4770" w:type="dxa"/>
          </w:tcPr>
          <w:p w:rsidR="001B00F3" w:rsidRPr="00A70203" w:rsidRDefault="001B00F3" w:rsidP="00B54EC8">
            <w:pPr>
              <w:pStyle w:val="SL-FlLftSgl"/>
              <w:spacing w:before="40" w:after="40"/>
            </w:pPr>
            <w:r w:rsidRPr="00A70203">
              <w:t>Has Condition Information In Round</w:t>
            </w:r>
            <w:r w:rsidR="0078218C" w:rsidRPr="00A70203">
              <w:t xml:space="preserve"> 1</w:t>
            </w:r>
          </w:p>
        </w:tc>
        <w:tc>
          <w:tcPr>
            <w:tcW w:w="2430" w:type="dxa"/>
          </w:tcPr>
          <w:p w:rsidR="001B00F3" w:rsidRPr="00A70203" w:rsidRDefault="001B00F3" w:rsidP="00B54EC8">
            <w:pPr>
              <w:pStyle w:val="SL-FlLftSgl"/>
              <w:spacing w:before="40" w:after="40"/>
            </w:pPr>
            <w:r w:rsidRPr="00A70203">
              <w:t>Constructed</w:t>
            </w:r>
          </w:p>
        </w:tc>
      </w:tr>
      <w:tr w:rsidR="001B00F3">
        <w:trPr>
          <w:trHeight w:val="280"/>
        </w:trPr>
        <w:tc>
          <w:tcPr>
            <w:tcW w:w="1638" w:type="dxa"/>
          </w:tcPr>
          <w:p w:rsidR="001B00F3" w:rsidRPr="003B7919" w:rsidRDefault="001B00F3" w:rsidP="00B54EC8">
            <w:pPr>
              <w:pStyle w:val="SL-FlLftSgl"/>
              <w:spacing w:before="40" w:after="40"/>
            </w:pPr>
            <w:r w:rsidRPr="003B7919">
              <w:t>CRND2</w:t>
            </w:r>
          </w:p>
        </w:tc>
        <w:tc>
          <w:tcPr>
            <w:tcW w:w="4770" w:type="dxa"/>
          </w:tcPr>
          <w:p w:rsidR="001B00F3" w:rsidRPr="00A70203" w:rsidRDefault="001B00F3" w:rsidP="00B54EC8">
            <w:pPr>
              <w:pStyle w:val="SL-FlLftSgl"/>
              <w:spacing w:before="40" w:after="40"/>
            </w:pPr>
            <w:r w:rsidRPr="00A70203">
              <w:t>Has Condition Information In Round</w:t>
            </w:r>
            <w:r w:rsidR="0078218C" w:rsidRPr="00A70203">
              <w:t xml:space="preserve"> 2</w:t>
            </w:r>
          </w:p>
        </w:tc>
        <w:tc>
          <w:tcPr>
            <w:tcW w:w="2430" w:type="dxa"/>
          </w:tcPr>
          <w:p w:rsidR="001B00F3" w:rsidRPr="00A70203" w:rsidRDefault="001B00F3" w:rsidP="00B54EC8">
            <w:pPr>
              <w:pStyle w:val="SL-FlLftSgl"/>
              <w:spacing w:before="40" w:after="40"/>
            </w:pPr>
            <w:r w:rsidRPr="00A70203">
              <w:t>Constructed</w:t>
            </w:r>
          </w:p>
        </w:tc>
      </w:tr>
      <w:tr w:rsidR="001B00F3">
        <w:trPr>
          <w:trHeight w:val="280"/>
        </w:trPr>
        <w:tc>
          <w:tcPr>
            <w:tcW w:w="1638" w:type="dxa"/>
          </w:tcPr>
          <w:p w:rsidR="001B00F3" w:rsidRPr="003B7919" w:rsidRDefault="001B00F3" w:rsidP="00B54EC8">
            <w:pPr>
              <w:pStyle w:val="SL-FlLftSgl"/>
              <w:spacing w:before="40" w:after="40"/>
            </w:pPr>
            <w:r w:rsidRPr="003B7919">
              <w:t>CRND3</w:t>
            </w:r>
          </w:p>
        </w:tc>
        <w:tc>
          <w:tcPr>
            <w:tcW w:w="4770" w:type="dxa"/>
          </w:tcPr>
          <w:p w:rsidR="001B00F3" w:rsidRPr="00A70203" w:rsidRDefault="001B00F3" w:rsidP="00B54EC8">
            <w:pPr>
              <w:pStyle w:val="SL-FlLftSgl"/>
              <w:spacing w:before="40" w:after="40"/>
            </w:pPr>
            <w:r w:rsidRPr="00A70203">
              <w:t>Has Condition Information In Round</w:t>
            </w:r>
            <w:r w:rsidR="0078218C" w:rsidRPr="00A70203">
              <w:t xml:space="preserve"> 3</w:t>
            </w:r>
          </w:p>
        </w:tc>
        <w:tc>
          <w:tcPr>
            <w:tcW w:w="2430" w:type="dxa"/>
          </w:tcPr>
          <w:p w:rsidR="001B00F3" w:rsidRPr="00A70203" w:rsidRDefault="001B00F3" w:rsidP="00B54EC8">
            <w:pPr>
              <w:pStyle w:val="SL-FlLftSgl"/>
              <w:spacing w:before="40" w:after="40"/>
            </w:pPr>
            <w:r w:rsidRPr="00A70203">
              <w:t>Constructed</w:t>
            </w:r>
          </w:p>
        </w:tc>
      </w:tr>
      <w:tr w:rsidR="001B00F3">
        <w:trPr>
          <w:trHeight w:val="280"/>
        </w:trPr>
        <w:tc>
          <w:tcPr>
            <w:tcW w:w="1638" w:type="dxa"/>
          </w:tcPr>
          <w:p w:rsidR="001B00F3" w:rsidRPr="003B7919" w:rsidRDefault="001B00F3" w:rsidP="00B54EC8">
            <w:pPr>
              <w:pStyle w:val="SL-FlLftSgl"/>
              <w:spacing w:before="40" w:after="40"/>
            </w:pPr>
            <w:r w:rsidRPr="003B7919">
              <w:t>CRND4</w:t>
            </w:r>
          </w:p>
        </w:tc>
        <w:tc>
          <w:tcPr>
            <w:tcW w:w="4770" w:type="dxa"/>
          </w:tcPr>
          <w:p w:rsidR="001B00F3" w:rsidRPr="00A70203" w:rsidRDefault="001B00F3" w:rsidP="00B54EC8">
            <w:pPr>
              <w:pStyle w:val="SL-FlLftSgl"/>
              <w:spacing w:before="40" w:after="40"/>
            </w:pPr>
            <w:r w:rsidRPr="00A70203">
              <w:t>Has Condition Information In Round</w:t>
            </w:r>
            <w:r w:rsidR="0078218C" w:rsidRPr="00A70203">
              <w:t xml:space="preserve"> 4</w:t>
            </w:r>
          </w:p>
        </w:tc>
        <w:tc>
          <w:tcPr>
            <w:tcW w:w="2430" w:type="dxa"/>
          </w:tcPr>
          <w:p w:rsidR="001B00F3" w:rsidRPr="00A70203" w:rsidRDefault="001B00F3" w:rsidP="00B54EC8">
            <w:pPr>
              <w:pStyle w:val="SL-FlLftSgl"/>
              <w:spacing w:before="40" w:after="40"/>
            </w:pPr>
            <w:r w:rsidRPr="00A70203">
              <w:t>Constructed</w:t>
            </w:r>
          </w:p>
        </w:tc>
      </w:tr>
      <w:tr w:rsidR="001B00F3">
        <w:trPr>
          <w:trHeight w:val="280"/>
        </w:trPr>
        <w:tc>
          <w:tcPr>
            <w:tcW w:w="1638" w:type="dxa"/>
          </w:tcPr>
          <w:p w:rsidR="001B00F3" w:rsidRPr="003B7919" w:rsidRDefault="001B00F3" w:rsidP="00B54EC8">
            <w:pPr>
              <w:pStyle w:val="SL-FlLftSgl"/>
              <w:spacing w:before="40" w:after="40"/>
            </w:pPr>
            <w:r w:rsidRPr="003B7919">
              <w:t>CRND5</w:t>
            </w:r>
          </w:p>
        </w:tc>
        <w:tc>
          <w:tcPr>
            <w:tcW w:w="4770" w:type="dxa"/>
          </w:tcPr>
          <w:p w:rsidR="001B00F3" w:rsidRPr="00A70203" w:rsidRDefault="001B00F3" w:rsidP="00B54EC8">
            <w:pPr>
              <w:pStyle w:val="SL-FlLftSgl"/>
              <w:spacing w:before="40" w:after="40"/>
            </w:pPr>
            <w:r w:rsidRPr="00A70203">
              <w:t>Has Condition Information In Round</w:t>
            </w:r>
            <w:r w:rsidR="0078218C" w:rsidRPr="00A70203">
              <w:t xml:space="preserve"> 5</w:t>
            </w:r>
          </w:p>
        </w:tc>
        <w:tc>
          <w:tcPr>
            <w:tcW w:w="2430" w:type="dxa"/>
          </w:tcPr>
          <w:p w:rsidR="001B00F3" w:rsidRPr="00A70203" w:rsidRDefault="001B00F3" w:rsidP="00B54EC8">
            <w:pPr>
              <w:pStyle w:val="SL-FlLftSgl"/>
              <w:spacing w:before="40" w:after="40"/>
            </w:pPr>
            <w:r w:rsidRPr="00A70203">
              <w:t>Constructed</w:t>
            </w:r>
          </w:p>
        </w:tc>
      </w:tr>
      <w:tr w:rsidR="001B00F3">
        <w:trPr>
          <w:trHeight w:val="280"/>
        </w:trPr>
        <w:tc>
          <w:tcPr>
            <w:tcW w:w="1638" w:type="dxa"/>
          </w:tcPr>
          <w:p w:rsidR="001B00F3" w:rsidRPr="003B7919" w:rsidRDefault="001B00F3" w:rsidP="00B54EC8">
            <w:pPr>
              <w:pStyle w:val="SL-FlLftSgl"/>
              <w:spacing w:before="40" w:after="40"/>
            </w:pPr>
            <w:r w:rsidRPr="003B7919">
              <w:t>INJURY</w:t>
            </w:r>
          </w:p>
        </w:tc>
        <w:tc>
          <w:tcPr>
            <w:tcW w:w="4770" w:type="dxa"/>
          </w:tcPr>
          <w:p w:rsidR="001B00F3" w:rsidRPr="00A70203" w:rsidRDefault="001B00F3">
            <w:pPr>
              <w:pStyle w:val="SL-FlLftSgl"/>
              <w:spacing w:before="40" w:after="40"/>
            </w:pPr>
            <w:r w:rsidRPr="00A70203">
              <w:t xml:space="preserve">Was Condition </w:t>
            </w:r>
            <w:r w:rsidRPr="00705C51">
              <w:t>Due To Accident</w:t>
            </w:r>
            <w:r w:rsidRPr="00450A42">
              <w:t>/</w:t>
            </w:r>
            <w:r w:rsidRPr="00A70203">
              <w:t>Injury</w:t>
            </w:r>
          </w:p>
        </w:tc>
        <w:tc>
          <w:tcPr>
            <w:tcW w:w="2430" w:type="dxa"/>
          </w:tcPr>
          <w:p w:rsidR="001B00F3" w:rsidRPr="00E87C32" w:rsidRDefault="00971BB0" w:rsidP="00B54EC8">
            <w:pPr>
              <w:pStyle w:val="SL-FlLftSgl"/>
              <w:spacing w:before="40" w:after="40"/>
              <w:rPr>
                <w:szCs w:val="24"/>
              </w:rPr>
            </w:pPr>
            <w:r w:rsidRPr="00E87C32">
              <w:rPr>
                <w:szCs w:val="24"/>
              </w:rPr>
              <w:t>CN01A</w:t>
            </w:r>
          </w:p>
        </w:tc>
      </w:tr>
      <w:tr w:rsidR="001B00F3">
        <w:trPr>
          <w:trHeight w:val="280"/>
        </w:trPr>
        <w:tc>
          <w:tcPr>
            <w:tcW w:w="1638" w:type="dxa"/>
          </w:tcPr>
          <w:p w:rsidR="001B00F3" w:rsidRPr="003B7919" w:rsidRDefault="001B00F3" w:rsidP="00B54EC8">
            <w:pPr>
              <w:pStyle w:val="SL-FlLftSgl"/>
              <w:spacing w:before="40" w:after="40"/>
            </w:pPr>
            <w:r w:rsidRPr="003B7919">
              <w:t>ACCDNWRK</w:t>
            </w:r>
          </w:p>
        </w:tc>
        <w:tc>
          <w:tcPr>
            <w:tcW w:w="4770" w:type="dxa"/>
          </w:tcPr>
          <w:p w:rsidR="001B00F3" w:rsidRDefault="001B00F3" w:rsidP="00B54EC8">
            <w:pPr>
              <w:pStyle w:val="SL-FlLftSgl"/>
              <w:spacing w:before="40" w:after="40"/>
            </w:pPr>
            <w:r>
              <w:t>Did Accident Occur At Work</w:t>
            </w:r>
          </w:p>
        </w:tc>
        <w:tc>
          <w:tcPr>
            <w:tcW w:w="2430" w:type="dxa"/>
          </w:tcPr>
          <w:p w:rsidR="001B00F3" w:rsidRDefault="001B00F3" w:rsidP="00B54EC8">
            <w:pPr>
              <w:pStyle w:val="SL-FlLftSgl"/>
              <w:spacing w:before="40" w:after="40"/>
            </w:pPr>
            <w:r>
              <w:t>CN07</w:t>
            </w:r>
          </w:p>
        </w:tc>
      </w:tr>
      <w:tr w:rsidR="001B00F3">
        <w:trPr>
          <w:cantSplit/>
          <w:trHeight w:val="280"/>
        </w:trPr>
        <w:tc>
          <w:tcPr>
            <w:tcW w:w="1638" w:type="dxa"/>
          </w:tcPr>
          <w:p w:rsidR="001B00F3" w:rsidRPr="003B7919" w:rsidRDefault="001B00F3" w:rsidP="00B54EC8">
            <w:pPr>
              <w:pStyle w:val="SL-FlLftSgl"/>
              <w:spacing w:before="40" w:after="40"/>
            </w:pPr>
            <w:r w:rsidRPr="003B7919">
              <w:t>ICD9CODX</w:t>
            </w:r>
          </w:p>
        </w:tc>
        <w:tc>
          <w:tcPr>
            <w:tcW w:w="4770" w:type="dxa"/>
          </w:tcPr>
          <w:p w:rsidR="001B00F3" w:rsidRDefault="001B00F3" w:rsidP="00B54EC8">
            <w:pPr>
              <w:pStyle w:val="SL-FlLftSgl"/>
              <w:spacing w:before="40" w:after="40"/>
            </w:pPr>
            <w:r>
              <w:t>ICD-9-CM Code For Condition - Edited</w:t>
            </w:r>
          </w:p>
        </w:tc>
        <w:tc>
          <w:tcPr>
            <w:tcW w:w="2430" w:type="dxa"/>
          </w:tcPr>
          <w:p w:rsidR="001B00F3" w:rsidRDefault="001B00F3" w:rsidP="00B54EC8">
            <w:pPr>
              <w:pStyle w:val="SL-FlLftSgl"/>
              <w:spacing w:before="40" w:after="40"/>
            </w:pPr>
            <w:r>
              <w:t>CE05, HS04, ER04, OP09, MV09, HH05, PM09 (Edited)</w:t>
            </w:r>
          </w:p>
        </w:tc>
      </w:tr>
      <w:tr w:rsidR="001B00F3">
        <w:trPr>
          <w:trHeight w:val="280"/>
        </w:trPr>
        <w:tc>
          <w:tcPr>
            <w:tcW w:w="1638" w:type="dxa"/>
          </w:tcPr>
          <w:p w:rsidR="001B00F3" w:rsidRPr="003B7919" w:rsidRDefault="001B00F3" w:rsidP="00B54EC8">
            <w:pPr>
              <w:pStyle w:val="SL-FlLftSgl"/>
              <w:spacing w:before="40" w:after="40"/>
            </w:pPr>
            <w:r w:rsidRPr="003B7919">
              <w:t>ICD9PROX</w:t>
            </w:r>
          </w:p>
        </w:tc>
        <w:tc>
          <w:tcPr>
            <w:tcW w:w="4770" w:type="dxa"/>
          </w:tcPr>
          <w:p w:rsidR="001B00F3" w:rsidRDefault="001B00F3" w:rsidP="00B54EC8">
            <w:pPr>
              <w:pStyle w:val="SL-FlLftSgl"/>
              <w:spacing w:before="40" w:after="40"/>
            </w:pPr>
            <w:r>
              <w:t>ICD-9-CM Code For Procedure - Edited</w:t>
            </w:r>
          </w:p>
        </w:tc>
        <w:tc>
          <w:tcPr>
            <w:tcW w:w="2430" w:type="dxa"/>
          </w:tcPr>
          <w:p w:rsidR="001B00F3" w:rsidRDefault="001B00F3" w:rsidP="00B54EC8">
            <w:pPr>
              <w:pStyle w:val="SL-FlLftSgl"/>
              <w:spacing w:before="40" w:after="40"/>
            </w:pPr>
            <w:r>
              <w:t>CE05, HS04, ER04, OP09, MV09, HH05, PM09 (Edited)</w:t>
            </w:r>
          </w:p>
        </w:tc>
      </w:tr>
      <w:tr w:rsidR="001B00F3">
        <w:trPr>
          <w:trHeight w:val="280"/>
        </w:trPr>
        <w:tc>
          <w:tcPr>
            <w:tcW w:w="1638" w:type="dxa"/>
          </w:tcPr>
          <w:p w:rsidR="001B00F3" w:rsidRPr="003B7919" w:rsidRDefault="001B00F3" w:rsidP="00B54EC8">
            <w:pPr>
              <w:pStyle w:val="SL-FlLftSgl"/>
              <w:spacing w:before="40" w:after="40"/>
            </w:pPr>
            <w:r w:rsidRPr="003B7919">
              <w:t>CCCODEX</w:t>
            </w:r>
          </w:p>
        </w:tc>
        <w:tc>
          <w:tcPr>
            <w:tcW w:w="4770" w:type="dxa"/>
          </w:tcPr>
          <w:p w:rsidR="001B00F3" w:rsidRDefault="001B00F3" w:rsidP="00B54EC8">
            <w:pPr>
              <w:pStyle w:val="SL-FlLftSgl"/>
              <w:spacing w:before="40" w:after="40"/>
            </w:pPr>
            <w:r>
              <w:t>Clinical Classification Code - Edited</w:t>
            </w:r>
          </w:p>
        </w:tc>
        <w:tc>
          <w:tcPr>
            <w:tcW w:w="2430" w:type="dxa"/>
          </w:tcPr>
          <w:p w:rsidR="001B00F3" w:rsidRDefault="001B00F3" w:rsidP="00B54EC8">
            <w:pPr>
              <w:pStyle w:val="SL-FlLftSgl"/>
              <w:spacing w:before="40" w:after="40"/>
            </w:pPr>
            <w:r>
              <w:t>Constructed/Edited</w:t>
            </w:r>
          </w:p>
        </w:tc>
      </w:tr>
    </w:tbl>
    <w:p w:rsidR="001B00F3" w:rsidRPr="006E7E69" w:rsidRDefault="001B00F3" w:rsidP="00B54EC8">
      <w:pPr>
        <w:pStyle w:val="C1-CtrBoldHd"/>
        <w:spacing w:before="240"/>
      </w:pPr>
      <w:bookmarkStart w:id="108" w:name="_Toc214435848"/>
      <w:bookmarkStart w:id="109" w:name="_Toc214436197"/>
      <w:r w:rsidRPr="006E7E69">
        <w:t>UTILIZATION VARIABLES</w:t>
      </w:r>
      <w:bookmarkEnd w:id="108"/>
      <w:bookmarkEnd w:id="109"/>
    </w:p>
    <w:tbl>
      <w:tblPr>
        <w:tblW w:w="8856"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4500"/>
        <w:gridCol w:w="2430"/>
        <w:gridCol w:w="18"/>
      </w:tblGrid>
      <w:tr w:rsidR="001B00F3">
        <w:tc>
          <w:tcPr>
            <w:tcW w:w="1908" w:type="dxa"/>
          </w:tcPr>
          <w:p w:rsidR="001B00F3" w:rsidRDefault="001B00F3" w:rsidP="00B54EC8">
            <w:pPr>
              <w:pStyle w:val="SL-FlLftSgl"/>
              <w:spacing w:before="40" w:after="40"/>
              <w:jc w:val="center"/>
              <w:rPr>
                <w:b/>
              </w:rPr>
            </w:pPr>
            <w:r>
              <w:rPr>
                <w:b/>
              </w:rPr>
              <w:t>VARIABLE</w:t>
            </w:r>
          </w:p>
        </w:tc>
        <w:tc>
          <w:tcPr>
            <w:tcW w:w="4500" w:type="dxa"/>
          </w:tcPr>
          <w:p w:rsidR="001B00F3" w:rsidRDefault="001B00F3" w:rsidP="00B54EC8">
            <w:pPr>
              <w:pStyle w:val="SL-FlLftSgl"/>
              <w:spacing w:before="40" w:after="40"/>
              <w:jc w:val="center"/>
              <w:rPr>
                <w:b/>
              </w:rPr>
            </w:pPr>
            <w:r>
              <w:rPr>
                <w:b/>
              </w:rPr>
              <w:t>LABEL</w:t>
            </w:r>
          </w:p>
        </w:tc>
        <w:tc>
          <w:tcPr>
            <w:tcW w:w="2448" w:type="dxa"/>
            <w:gridSpan w:val="2"/>
          </w:tcPr>
          <w:p w:rsidR="001B00F3" w:rsidRDefault="001B00F3" w:rsidP="00B54EC8">
            <w:pPr>
              <w:pStyle w:val="SL-FlLftSgl"/>
              <w:spacing w:before="40" w:after="40"/>
              <w:jc w:val="center"/>
              <w:rPr>
                <w:b/>
              </w:rPr>
            </w:pPr>
            <w:r>
              <w:rPr>
                <w:b/>
              </w:rPr>
              <w:t>SOURCE</w:t>
            </w:r>
            <w:r>
              <w:rPr>
                <w:rFonts w:ascii="Times New Roman Bold" w:hAnsi="Times New Roman Bold"/>
                <w:b/>
                <w:szCs w:val="24"/>
                <w:vertAlign w:val="superscript"/>
              </w:rPr>
              <w:t>1</w:t>
            </w:r>
          </w:p>
        </w:tc>
      </w:tr>
      <w:tr w:rsidR="001B00F3">
        <w:trPr>
          <w:gridAfter w:val="1"/>
          <w:wAfter w:w="18" w:type="dxa"/>
          <w:trHeight w:val="280"/>
        </w:trPr>
        <w:tc>
          <w:tcPr>
            <w:tcW w:w="1908" w:type="dxa"/>
          </w:tcPr>
          <w:p w:rsidR="001B00F3" w:rsidRPr="003B7919" w:rsidRDefault="001B00F3" w:rsidP="00B54EC8">
            <w:pPr>
              <w:pStyle w:val="SL-FlLftSgl"/>
              <w:spacing w:before="40" w:after="40"/>
            </w:pPr>
            <w:r w:rsidRPr="003B7919">
              <w:t>HHNUM</w:t>
            </w:r>
          </w:p>
        </w:tc>
        <w:tc>
          <w:tcPr>
            <w:tcW w:w="4500" w:type="dxa"/>
          </w:tcPr>
          <w:p w:rsidR="001B00F3" w:rsidRDefault="001B00F3" w:rsidP="00B54EC8">
            <w:pPr>
              <w:pStyle w:val="SL-FlLftSgl"/>
              <w:spacing w:before="40" w:after="40"/>
            </w:pPr>
            <w:r>
              <w:t># Home Health Events Assoc. w/ Condition</w:t>
            </w:r>
          </w:p>
        </w:tc>
        <w:tc>
          <w:tcPr>
            <w:tcW w:w="2430" w:type="dxa"/>
          </w:tcPr>
          <w:p w:rsidR="001B00F3" w:rsidRDefault="001B00F3" w:rsidP="00B54EC8">
            <w:pPr>
              <w:pStyle w:val="SL-FlLftSgl"/>
              <w:spacing w:before="40" w:after="40"/>
            </w:pPr>
            <w:r>
              <w:t>Constructed</w:t>
            </w:r>
          </w:p>
        </w:tc>
      </w:tr>
      <w:tr w:rsidR="001B00F3">
        <w:trPr>
          <w:gridAfter w:val="1"/>
          <w:wAfter w:w="18" w:type="dxa"/>
          <w:trHeight w:val="280"/>
        </w:trPr>
        <w:tc>
          <w:tcPr>
            <w:tcW w:w="1908" w:type="dxa"/>
          </w:tcPr>
          <w:p w:rsidR="001B00F3" w:rsidRPr="003B7919" w:rsidRDefault="001B00F3" w:rsidP="00B54EC8">
            <w:pPr>
              <w:pStyle w:val="SL-FlLftSgl"/>
              <w:spacing w:before="40" w:after="40"/>
            </w:pPr>
            <w:r w:rsidRPr="003B7919">
              <w:t>IPNUM</w:t>
            </w:r>
          </w:p>
        </w:tc>
        <w:tc>
          <w:tcPr>
            <w:tcW w:w="4500" w:type="dxa"/>
          </w:tcPr>
          <w:p w:rsidR="001B00F3" w:rsidRDefault="001B00F3" w:rsidP="00B54EC8">
            <w:pPr>
              <w:pStyle w:val="SL-FlLftSgl"/>
              <w:spacing w:before="40" w:after="40"/>
            </w:pPr>
            <w:r>
              <w:t># Inpatient Events Assoc. w/ Condition</w:t>
            </w:r>
          </w:p>
        </w:tc>
        <w:tc>
          <w:tcPr>
            <w:tcW w:w="2430" w:type="dxa"/>
          </w:tcPr>
          <w:p w:rsidR="001B00F3" w:rsidRDefault="001B00F3" w:rsidP="00B54EC8">
            <w:pPr>
              <w:pStyle w:val="SL-FlLftSgl"/>
              <w:spacing w:before="40" w:after="40"/>
            </w:pPr>
            <w:r>
              <w:t>Constructed</w:t>
            </w:r>
          </w:p>
        </w:tc>
      </w:tr>
      <w:tr w:rsidR="001B00F3">
        <w:trPr>
          <w:gridAfter w:val="1"/>
          <w:wAfter w:w="18" w:type="dxa"/>
          <w:trHeight w:val="280"/>
        </w:trPr>
        <w:tc>
          <w:tcPr>
            <w:tcW w:w="1908" w:type="dxa"/>
          </w:tcPr>
          <w:p w:rsidR="001B00F3" w:rsidRPr="003B7919" w:rsidRDefault="001B00F3" w:rsidP="00B54EC8">
            <w:pPr>
              <w:pStyle w:val="SL-FlLftSgl"/>
              <w:spacing w:before="40" w:after="40"/>
            </w:pPr>
            <w:r w:rsidRPr="003B7919">
              <w:lastRenderedPageBreak/>
              <w:t>OPNUM</w:t>
            </w:r>
          </w:p>
        </w:tc>
        <w:tc>
          <w:tcPr>
            <w:tcW w:w="4500" w:type="dxa"/>
          </w:tcPr>
          <w:p w:rsidR="001B00F3" w:rsidRDefault="001B00F3" w:rsidP="00B54EC8">
            <w:pPr>
              <w:pStyle w:val="SL-FlLftSgl"/>
              <w:spacing w:before="40" w:after="40"/>
            </w:pPr>
            <w:r>
              <w:t># Outpatient Events Assoc. w/ Condition</w:t>
            </w:r>
          </w:p>
        </w:tc>
        <w:tc>
          <w:tcPr>
            <w:tcW w:w="2430" w:type="dxa"/>
          </w:tcPr>
          <w:p w:rsidR="001B00F3" w:rsidRDefault="001B00F3" w:rsidP="00B54EC8">
            <w:pPr>
              <w:pStyle w:val="SL-FlLftSgl"/>
              <w:spacing w:before="40" w:after="40"/>
            </w:pPr>
            <w:r>
              <w:t>Constructed</w:t>
            </w:r>
          </w:p>
        </w:tc>
      </w:tr>
      <w:tr w:rsidR="001B00F3">
        <w:trPr>
          <w:gridAfter w:val="1"/>
          <w:wAfter w:w="18" w:type="dxa"/>
          <w:trHeight w:val="280"/>
        </w:trPr>
        <w:tc>
          <w:tcPr>
            <w:tcW w:w="1908" w:type="dxa"/>
          </w:tcPr>
          <w:p w:rsidR="001B00F3" w:rsidRPr="003B7919" w:rsidRDefault="001B00F3" w:rsidP="00B54EC8">
            <w:pPr>
              <w:pStyle w:val="SL-FlLftSgl"/>
              <w:spacing w:before="40" w:after="40"/>
            </w:pPr>
            <w:r w:rsidRPr="003B7919">
              <w:t>OBNUM</w:t>
            </w:r>
          </w:p>
        </w:tc>
        <w:tc>
          <w:tcPr>
            <w:tcW w:w="4500" w:type="dxa"/>
          </w:tcPr>
          <w:p w:rsidR="001B00F3" w:rsidRDefault="001B00F3" w:rsidP="00B54EC8">
            <w:pPr>
              <w:pStyle w:val="SL-FlLftSgl"/>
              <w:spacing w:before="40" w:after="40"/>
            </w:pPr>
            <w:r>
              <w:t># Office-Based Events Assoc. w/ Condition</w:t>
            </w:r>
          </w:p>
        </w:tc>
        <w:tc>
          <w:tcPr>
            <w:tcW w:w="2430" w:type="dxa"/>
          </w:tcPr>
          <w:p w:rsidR="001B00F3" w:rsidRDefault="001B00F3" w:rsidP="00B54EC8">
            <w:pPr>
              <w:pStyle w:val="SL-FlLftSgl"/>
              <w:spacing w:before="40" w:after="40"/>
            </w:pPr>
            <w:r>
              <w:t>Constructed</w:t>
            </w:r>
          </w:p>
        </w:tc>
      </w:tr>
      <w:tr w:rsidR="001B00F3">
        <w:trPr>
          <w:trHeight w:val="280"/>
        </w:trPr>
        <w:tc>
          <w:tcPr>
            <w:tcW w:w="1908" w:type="dxa"/>
          </w:tcPr>
          <w:p w:rsidR="001B00F3" w:rsidRPr="003B7919" w:rsidRDefault="001B00F3" w:rsidP="00B54EC8">
            <w:pPr>
              <w:pStyle w:val="SL-FlLftSgl"/>
              <w:spacing w:before="40" w:after="40"/>
            </w:pPr>
            <w:r w:rsidRPr="003B7919">
              <w:t>ERNUM</w:t>
            </w:r>
          </w:p>
        </w:tc>
        <w:tc>
          <w:tcPr>
            <w:tcW w:w="4500" w:type="dxa"/>
          </w:tcPr>
          <w:p w:rsidR="001B00F3" w:rsidRDefault="001B00F3" w:rsidP="00B54EC8">
            <w:pPr>
              <w:pStyle w:val="SL-FlLftSgl"/>
              <w:spacing w:before="40" w:after="40"/>
            </w:pPr>
            <w:r>
              <w:t># ER Events Assoc. w/ Condition</w:t>
            </w:r>
          </w:p>
        </w:tc>
        <w:tc>
          <w:tcPr>
            <w:tcW w:w="2448" w:type="dxa"/>
            <w:gridSpan w:val="2"/>
          </w:tcPr>
          <w:p w:rsidR="001B00F3" w:rsidRDefault="001B00F3" w:rsidP="00B54EC8">
            <w:pPr>
              <w:pStyle w:val="SL-FlLftSgl"/>
              <w:spacing w:before="40" w:after="40"/>
            </w:pPr>
            <w:r>
              <w:t>Constructed</w:t>
            </w:r>
          </w:p>
        </w:tc>
      </w:tr>
      <w:tr w:rsidR="001B00F3">
        <w:trPr>
          <w:trHeight w:val="280"/>
        </w:trPr>
        <w:tc>
          <w:tcPr>
            <w:tcW w:w="1908" w:type="dxa"/>
          </w:tcPr>
          <w:p w:rsidR="001B00F3" w:rsidRPr="003B7919" w:rsidRDefault="001B00F3" w:rsidP="00B54EC8">
            <w:pPr>
              <w:pStyle w:val="SL-FlLftSgl"/>
              <w:spacing w:before="40" w:after="40"/>
            </w:pPr>
            <w:r w:rsidRPr="003B7919">
              <w:t>RXNUM</w:t>
            </w:r>
          </w:p>
        </w:tc>
        <w:tc>
          <w:tcPr>
            <w:tcW w:w="4500" w:type="dxa"/>
          </w:tcPr>
          <w:p w:rsidR="001B00F3" w:rsidRDefault="001B00F3" w:rsidP="00B54EC8">
            <w:pPr>
              <w:pStyle w:val="SL-FlLftSgl"/>
              <w:spacing w:before="40" w:after="40"/>
            </w:pPr>
            <w:r>
              <w:t># Prescribed Medicines Assoc. w/ Cond.</w:t>
            </w:r>
          </w:p>
        </w:tc>
        <w:tc>
          <w:tcPr>
            <w:tcW w:w="2448" w:type="dxa"/>
            <w:gridSpan w:val="2"/>
          </w:tcPr>
          <w:p w:rsidR="001B00F3" w:rsidRDefault="001B00F3" w:rsidP="00B54EC8">
            <w:pPr>
              <w:pStyle w:val="SL-FlLftSgl"/>
              <w:spacing w:before="40" w:after="40"/>
            </w:pPr>
            <w:r>
              <w:t>Constructed</w:t>
            </w:r>
          </w:p>
        </w:tc>
      </w:tr>
    </w:tbl>
    <w:p w:rsidR="001B00F3" w:rsidRDefault="001B00F3" w:rsidP="00B54EC8">
      <w:pPr>
        <w:pStyle w:val="C1-CtrBoldHd"/>
        <w:spacing w:before="240"/>
      </w:pPr>
      <w:bookmarkStart w:id="110" w:name="_Toc214435849"/>
      <w:bookmarkStart w:id="111" w:name="_Toc214436198"/>
      <w:r>
        <w:t>WEIGHTS AND VARIANCE ESTIMATION VARIABLES</w:t>
      </w:r>
      <w:bookmarkEnd w:id="110"/>
      <w:bookmarkEnd w:id="111"/>
    </w:p>
    <w:tbl>
      <w:tblPr>
        <w:tblW w:w="8856"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4140"/>
        <w:gridCol w:w="2808"/>
      </w:tblGrid>
      <w:tr w:rsidR="001B00F3">
        <w:tc>
          <w:tcPr>
            <w:tcW w:w="1908" w:type="dxa"/>
          </w:tcPr>
          <w:p w:rsidR="001B00F3" w:rsidRDefault="001B00F3" w:rsidP="00B54EC8">
            <w:pPr>
              <w:pStyle w:val="SL-FlLftSgl"/>
              <w:spacing w:before="40" w:after="40"/>
              <w:jc w:val="center"/>
              <w:rPr>
                <w:b/>
              </w:rPr>
            </w:pPr>
            <w:r>
              <w:rPr>
                <w:b/>
              </w:rPr>
              <w:t>VARIABLE</w:t>
            </w:r>
          </w:p>
        </w:tc>
        <w:tc>
          <w:tcPr>
            <w:tcW w:w="4140" w:type="dxa"/>
          </w:tcPr>
          <w:p w:rsidR="001B00F3" w:rsidRDefault="001B00F3" w:rsidP="00B54EC8">
            <w:pPr>
              <w:pStyle w:val="SL-FlLftSgl"/>
              <w:spacing w:before="40" w:after="40"/>
              <w:jc w:val="center"/>
              <w:rPr>
                <w:b/>
              </w:rPr>
            </w:pPr>
            <w:r>
              <w:rPr>
                <w:b/>
              </w:rPr>
              <w:t>LABEL</w:t>
            </w:r>
          </w:p>
        </w:tc>
        <w:tc>
          <w:tcPr>
            <w:tcW w:w="2808" w:type="dxa"/>
          </w:tcPr>
          <w:p w:rsidR="001B00F3" w:rsidRDefault="001B00F3" w:rsidP="00B54EC8">
            <w:pPr>
              <w:pStyle w:val="SL-FlLftSgl"/>
              <w:spacing w:before="40" w:after="40"/>
              <w:jc w:val="center"/>
              <w:rPr>
                <w:b/>
              </w:rPr>
            </w:pPr>
            <w:r>
              <w:rPr>
                <w:b/>
              </w:rPr>
              <w:t>SOURCE</w:t>
            </w:r>
            <w:r>
              <w:rPr>
                <w:rFonts w:ascii="Times New Roman Bold" w:hAnsi="Times New Roman Bold"/>
                <w:b/>
                <w:szCs w:val="24"/>
                <w:vertAlign w:val="superscript"/>
              </w:rPr>
              <w:t>1</w:t>
            </w:r>
          </w:p>
        </w:tc>
      </w:tr>
      <w:tr w:rsidR="001B00F3">
        <w:tc>
          <w:tcPr>
            <w:tcW w:w="1908" w:type="dxa"/>
          </w:tcPr>
          <w:p w:rsidR="001B00F3" w:rsidRPr="003B7919" w:rsidRDefault="007B7988" w:rsidP="00320FFD">
            <w:pPr>
              <w:pStyle w:val="SL-FlLftSgl"/>
              <w:spacing w:before="40" w:after="40"/>
            </w:pPr>
            <w:r w:rsidRPr="003B7919">
              <w:t>PERWT</w:t>
            </w:r>
            <w:r w:rsidR="00157554">
              <w:t>14</w:t>
            </w:r>
            <w:r w:rsidR="0092296A" w:rsidRPr="003B7919">
              <w:t>F</w:t>
            </w:r>
          </w:p>
        </w:tc>
        <w:tc>
          <w:tcPr>
            <w:tcW w:w="4140" w:type="dxa"/>
          </w:tcPr>
          <w:p w:rsidR="001B00F3" w:rsidRDefault="001B00F3" w:rsidP="00B37519">
            <w:pPr>
              <w:pStyle w:val="SL-FlLftSgl"/>
              <w:spacing w:before="40" w:after="40"/>
            </w:pPr>
            <w:r>
              <w:t xml:space="preserve">Expenditure File Person Weight, </w:t>
            </w:r>
            <w:r w:rsidR="008C6FF4">
              <w:t>20</w:t>
            </w:r>
            <w:r w:rsidR="00157554">
              <w:t>14</w:t>
            </w:r>
          </w:p>
        </w:tc>
        <w:tc>
          <w:tcPr>
            <w:tcW w:w="2808" w:type="dxa"/>
          </w:tcPr>
          <w:p w:rsidR="001B00F3" w:rsidRDefault="001B00F3" w:rsidP="00B54EC8">
            <w:pPr>
              <w:pStyle w:val="SL-FlLftSgl"/>
              <w:spacing w:before="40" w:after="40"/>
            </w:pPr>
            <w:r>
              <w:t>Constructed</w:t>
            </w:r>
          </w:p>
        </w:tc>
      </w:tr>
      <w:tr w:rsidR="001B00F3">
        <w:tc>
          <w:tcPr>
            <w:tcW w:w="1908" w:type="dxa"/>
          </w:tcPr>
          <w:p w:rsidR="001B00F3" w:rsidRPr="003B7919" w:rsidRDefault="001B00F3" w:rsidP="00B54EC8">
            <w:pPr>
              <w:pStyle w:val="SL-FlLftSgl"/>
              <w:spacing w:before="40" w:after="40"/>
            </w:pPr>
            <w:r w:rsidRPr="003B7919">
              <w:t>VARSTR</w:t>
            </w:r>
          </w:p>
        </w:tc>
        <w:tc>
          <w:tcPr>
            <w:tcW w:w="4140" w:type="dxa"/>
          </w:tcPr>
          <w:p w:rsidR="001B00F3" w:rsidRDefault="001B00F3" w:rsidP="00B37519">
            <w:pPr>
              <w:pStyle w:val="SL-FlLftSgl"/>
              <w:spacing w:before="40" w:after="40"/>
            </w:pPr>
            <w:r>
              <w:t xml:space="preserve">Variance Estimation Stratum, </w:t>
            </w:r>
            <w:r w:rsidR="00A706C6">
              <w:t>20</w:t>
            </w:r>
            <w:r w:rsidR="00157554">
              <w:t>14</w:t>
            </w:r>
          </w:p>
        </w:tc>
        <w:tc>
          <w:tcPr>
            <w:tcW w:w="2808" w:type="dxa"/>
          </w:tcPr>
          <w:p w:rsidR="001B00F3" w:rsidRDefault="001B00F3" w:rsidP="00B54EC8">
            <w:pPr>
              <w:pStyle w:val="SL-FlLftSgl"/>
              <w:spacing w:before="40" w:after="40"/>
            </w:pPr>
            <w:r>
              <w:t>Constructed</w:t>
            </w:r>
          </w:p>
        </w:tc>
      </w:tr>
      <w:tr w:rsidR="001B00F3">
        <w:tc>
          <w:tcPr>
            <w:tcW w:w="1908" w:type="dxa"/>
          </w:tcPr>
          <w:p w:rsidR="001B00F3" w:rsidRPr="003B7919" w:rsidRDefault="001B00F3" w:rsidP="00B54EC8">
            <w:pPr>
              <w:pStyle w:val="SL-FlLftSgl"/>
              <w:spacing w:before="40" w:after="40"/>
            </w:pPr>
            <w:r w:rsidRPr="003B7919">
              <w:t>VARPSU</w:t>
            </w:r>
          </w:p>
        </w:tc>
        <w:tc>
          <w:tcPr>
            <w:tcW w:w="4140" w:type="dxa"/>
          </w:tcPr>
          <w:p w:rsidR="001B00F3" w:rsidRDefault="001B00F3" w:rsidP="00B37519">
            <w:pPr>
              <w:pStyle w:val="SL-FlLftSgl"/>
              <w:spacing w:before="40" w:after="40"/>
            </w:pPr>
            <w:r>
              <w:t xml:space="preserve">Variance Estimation PSU, </w:t>
            </w:r>
            <w:r w:rsidR="00A706C6">
              <w:t>20</w:t>
            </w:r>
            <w:r w:rsidR="00157554">
              <w:t>14</w:t>
            </w:r>
          </w:p>
        </w:tc>
        <w:tc>
          <w:tcPr>
            <w:tcW w:w="2808" w:type="dxa"/>
          </w:tcPr>
          <w:p w:rsidR="001B00F3" w:rsidRDefault="001B00F3" w:rsidP="00B54EC8">
            <w:pPr>
              <w:pStyle w:val="SL-FlLftSgl"/>
              <w:spacing w:before="40" w:after="40"/>
            </w:pPr>
            <w:r>
              <w:t>Constructed</w:t>
            </w:r>
          </w:p>
        </w:tc>
      </w:tr>
    </w:tbl>
    <w:p w:rsidR="001B00F3" w:rsidRDefault="001B00F3" w:rsidP="00B54EC8">
      <w:pPr>
        <w:jc w:val="center"/>
        <w:rPr>
          <w:b/>
          <w:bCs/>
          <w:sz w:val="28"/>
          <w:szCs w:val="28"/>
        </w:rPr>
        <w:sectPr w:rsidR="001B00F3">
          <w:headerReference w:type="default" r:id="rId25"/>
          <w:footerReference w:type="default" r:id="rId26"/>
          <w:pgSz w:w="12240" w:h="15840" w:code="1"/>
          <w:pgMar w:top="1440" w:right="1440" w:bottom="1440" w:left="1440" w:header="720" w:footer="576" w:gutter="0"/>
          <w:pgNumType w:start="1"/>
          <w:cols w:space="720"/>
        </w:sectPr>
      </w:pPr>
    </w:p>
    <w:p w:rsidR="00991772" w:rsidRPr="00D5750A" w:rsidRDefault="001B00F3" w:rsidP="00471E19">
      <w:pPr>
        <w:pStyle w:val="C1-CtrBoldHd"/>
        <w:rPr>
          <w:sz w:val="28"/>
          <w:szCs w:val="28"/>
        </w:rPr>
      </w:pPr>
      <w:bookmarkStart w:id="112" w:name="_Toc214435850"/>
      <w:bookmarkStart w:id="113" w:name="_Toc214436199"/>
      <w:r w:rsidRPr="00D5750A">
        <w:rPr>
          <w:sz w:val="28"/>
          <w:szCs w:val="28"/>
        </w:rPr>
        <w:lastRenderedPageBreak/>
        <w:t>Appendix 2</w:t>
      </w:r>
      <w:r w:rsidRPr="00D5750A">
        <w:rPr>
          <w:sz w:val="28"/>
          <w:szCs w:val="28"/>
        </w:rPr>
        <w:br/>
        <w:t>Condition, Procedure</w:t>
      </w:r>
      <w:r w:rsidR="001A7821" w:rsidRPr="00D5750A">
        <w:rPr>
          <w:sz w:val="28"/>
          <w:szCs w:val="28"/>
        </w:rPr>
        <w:t>,</w:t>
      </w:r>
      <w:r w:rsidRPr="00D5750A">
        <w:rPr>
          <w:sz w:val="28"/>
          <w:szCs w:val="28"/>
        </w:rPr>
        <w:t xml:space="preserve"> and Clinical Classification Code</w:t>
      </w:r>
      <w:r w:rsidRPr="00D5750A">
        <w:rPr>
          <w:sz w:val="28"/>
          <w:szCs w:val="28"/>
        </w:rPr>
        <w:br/>
        <w:t>Frequencies</w:t>
      </w:r>
      <w:bookmarkEnd w:id="112"/>
      <w:bookmarkEnd w:id="113"/>
    </w:p>
    <w:p w:rsidR="00471E19" w:rsidRPr="00D5750A" w:rsidRDefault="00471E19" w:rsidP="00471E19">
      <w:pPr>
        <w:pStyle w:val="C1-CtrBoldHd"/>
        <w:rPr>
          <w:sz w:val="28"/>
          <w:szCs w:val="28"/>
        </w:rPr>
      </w:pPr>
    </w:p>
    <w:p w:rsidR="00471E19" w:rsidRPr="00D5750A" w:rsidRDefault="00471E19" w:rsidP="00471E19">
      <w:pPr>
        <w:pStyle w:val="C1-CtrBoldHd"/>
        <w:rPr>
          <w:sz w:val="28"/>
          <w:szCs w:val="28"/>
        </w:rPr>
        <w:sectPr w:rsidR="00471E19" w:rsidRPr="00D5750A">
          <w:footerReference w:type="default" r:id="rId27"/>
          <w:pgSz w:w="12240" w:h="15840" w:code="1"/>
          <w:pgMar w:top="1440" w:right="1440" w:bottom="1440" w:left="1440" w:header="720" w:footer="576" w:gutter="0"/>
          <w:pgNumType w:start="1"/>
          <w:cols w:space="720"/>
          <w:vAlign w:val="center"/>
        </w:sectPr>
      </w:pPr>
    </w:p>
    <w:p w:rsidR="0078345C" w:rsidRPr="00C30960" w:rsidRDefault="0078345C" w:rsidP="00C30960">
      <w:pPr>
        <w:pStyle w:val="PUFDATA"/>
        <w:spacing w:line="240" w:lineRule="auto"/>
        <w:ind w:left="-1440"/>
        <w:jc w:val="center"/>
        <w:rPr>
          <w:b/>
        </w:rPr>
      </w:pPr>
      <w:bookmarkStart w:id="114" w:name="_Toc214435851"/>
      <w:bookmarkStart w:id="115" w:name="_Toc214436200"/>
      <w:r w:rsidRPr="00C30960">
        <w:rPr>
          <w:b/>
        </w:rPr>
        <w:lastRenderedPageBreak/>
        <w:t>TABLE 1</w:t>
      </w:r>
    </w:p>
    <w:p w:rsidR="0078345C" w:rsidRPr="00C30960" w:rsidRDefault="0078345C" w:rsidP="00C30960">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-1        INAPPLICABLE                                         1,485        17,152,925</w:t>
      </w:r>
    </w:p>
    <w:p w:rsidR="0078345C" w:rsidRPr="00C30960" w:rsidRDefault="0078345C" w:rsidP="0078345C">
      <w:pPr>
        <w:pStyle w:val="PUFDATA"/>
        <w:spacing w:line="240" w:lineRule="auto"/>
        <w:ind w:left="-1440"/>
        <w:jc w:val="center"/>
        <w:rPr>
          <w:b/>
        </w:rPr>
      </w:pPr>
      <w:r w:rsidRPr="00C30960">
        <w:rPr>
          <w:b/>
        </w:rPr>
        <w:t xml:space="preserve">                   -9        NOT ASCERTAINED                                     10,692       111,825,562</w:t>
      </w:r>
    </w:p>
    <w:p w:rsidR="0078345C" w:rsidRPr="00C30960" w:rsidRDefault="0078345C" w:rsidP="0078345C">
      <w:pPr>
        <w:pStyle w:val="PUFDATA"/>
        <w:spacing w:line="240" w:lineRule="auto"/>
        <w:ind w:left="-1440"/>
        <w:jc w:val="center"/>
        <w:rPr>
          <w:b/>
        </w:rPr>
      </w:pPr>
      <w:r w:rsidRPr="00C30960">
        <w:rPr>
          <w:b/>
        </w:rPr>
        <w:t xml:space="preserve">                   005       OTHER FOOD POISONING*                                   70           789,798</w:t>
      </w:r>
    </w:p>
    <w:p w:rsidR="0078345C" w:rsidRPr="00C30960" w:rsidRDefault="0078345C" w:rsidP="0078345C">
      <w:pPr>
        <w:pStyle w:val="PUFDATA"/>
        <w:spacing w:line="240" w:lineRule="auto"/>
        <w:ind w:left="-1440"/>
        <w:jc w:val="center"/>
        <w:rPr>
          <w:b/>
        </w:rPr>
      </w:pPr>
      <w:r w:rsidRPr="00C30960">
        <w:rPr>
          <w:b/>
        </w:rPr>
        <w:t xml:space="preserve">                   008       INTESTINAL INFECTION NEC*                              827         8,629,302</w:t>
      </w:r>
    </w:p>
    <w:p w:rsidR="0078345C" w:rsidRPr="00C30960" w:rsidRDefault="0078345C" w:rsidP="0078345C">
      <w:pPr>
        <w:pStyle w:val="PUFDATA"/>
        <w:spacing w:line="240" w:lineRule="auto"/>
        <w:ind w:left="-1440"/>
        <w:jc w:val="center"/>
        <w:rPr>
          <w:b/>
        </w:rPr>
      </w:pPr>
      <w:r w:rsidRPr="00C30960">
        <w:rPr>
          <w:b/>
        </w:rPr>
        <w:t xml:space="preserve">                   034       STREP THROAT/SCARLET FEV*                              564         6,477,163</w:t>
      </w:r>
    </w:p>
    <w:p w:rsidR="0078345C" w:rsidRPr="00C30960" w:rsidRDefault="0078345C" w:rsidP="0078345C">
      <w:pPr>
        <w:pStyle w:val="PUFDATA"/>
        <w:spacing w:line="240" w:lineRule="auto"/>
        <w:ind w:left="-1440"/>
        <w:jc w:val="center"/>
        <w:rPr>
          <w:b/>
        </w:rPr>
      </w:pPr>
      <w:r w:rsidRPr="00C30960">
        <w:rPr>
          <w:b/>
        </w:rPr>
        <w:t xml:space="preserve">                   041       BACT INF IN OTH DIS/NOS*                               258         3,119,768</w:t>
      </w:r>
    </w:p>
    <w:p w:rsidR="0078345C" w:rsidRPr="00C30960" w:rsidRDefault="0078345C" w:rsidP="0078345C">
      <w:pPr>
        <w:pStyle w:val="PUFDATA"/>
        <w:spacing w:line="240" w:lineRule="auto"/>
        <w:ind w:left="-1440"/>
        <w:jc w:val="center"/>
        <w:rPr>
          <w:b/>
        </w:rPr>
      </w:pPr>
      <w:r w:rsidRPr="00C30960">
        <w:rPr>
          <w:b/>
        </w:rPr>
        <w:t xml:space="preserve">                   053       HERPES ZOSTER*                                         165         1,895,509</w:t>
      </w:r>
    </w:p>
    <w:p w:rsidR="0078345C" w:rsidRPr="00C30960" w:rsidRDefault="0078345C" w:rsidP="0078345C">
      <w:pPr>
        <w:pStyle w:val="PUFDATA"/>
        <w:spacing w:line="240" w:lineRule="auto"/>
        <w:ind w:left="-1440"/>
        <w:jc w:val="center"/>
        <w:rPr>
          <w:b/>
        </w:rPr>
      </w:pPr>
      <w:r w:rsidRPr="00C30960">
        <w:rPr>
          <w:b/>
        </w:rPr>
        <w:t xml:space="preserve">                   054       HERPES SIMPLEX*                                        127         1,685,457</w:t>
      </w:r>
    </w:p>
    <w:p w:rsidR="0078345C" w:rsidRPr="00C30960" w:rsidRDefault="0078345C" w:rsidP="0078345C">
      <w:pPr>
        <w:pStyle w:val="PUFDATA"/>
        <w:spacing w:line="240" w:lineRule="auto"/>
        <w:ind w:left="-1440"/>
        <w:jc w:val="center"/>
        <w:rPr>
          <w:b/>
        </w:rPr>
      </w:pPr>
      <w:r w:rsidRPr="00C30960">
        <w:rPr>
          <w:b/>
        </w:rPr>
        <w:t xml:space="preserve">                   070       VIRAL HEPATITIS*                                        64           667,114</w:t>
      </w:r>
    </w:p>
    <w:p w:rsidR="0078345C" w:rsidRPr="00C30960" w:rsidRDefault="0078345C" w:rsidP="0078345C">
      <w:pPr>
        <w:pStyle w:val="PUFDATA"/>
        <w:spacing w:line="240" w:lineRule="auto"/>
        <w:ind w:left="-1440"/>
        <w:jc w:val="center"/>
        <w:rPr>
          <w:b/>
        </w:rPr>
      </w:pPr>
      <w:r w:rsidRPr="00C30960">
        <w:rPr>
          <w:b/>
        </w:rPr>
        <w:t xml:space="preserve">                   074       COXSACKIE VIRAL DISEASE*                                62           783,687</w:t>
      </w:r>
    </w:p>
    <w:p w:rsidR="0078345C" w:rsidRPr="00C30960" w:rsidRDefault="0078345C" w:rsidP="0078345C">
      <w:pPr>
        <w:pStyle w:val="PUFDATA"/>
        <w:spacing w:line="240" w:lineRule="auto"/>
        <w:ind w:left="-1440"/>
        <w:jc w:val="center"/>
        <w:rPr>
          <w:b/>
        </w:rPr>
      </w:pPr>
      <w:r w:rsidRPr="00C30960">
        <w:rPr>
          <w:b/>
        </w:rPr>
        <w:t xml:space="preserve">                   075       INFECTIOUS MONONUCLEOSIS                                24           419,495</w:t>
      </w:r>
    </w:p>
    <w:p w:rsidR="0078345C" w:rsidRPr="00C30960" w:rsidRDefault="0078345C" w:rsidP="0078345C">
      <w:pPr>
        <w:pStyle w:val="PUFDATA"/>
        <w:spacing w:line="240" w:lineRule="auto"/>
        <w:ind w:left="-1440"/>
        <w:jc w:val="center"/>
        <w:rPr>
          <w:b/>
        </w:rPr>
      </w:pPr>
      <w:r w:rsidRPr="00C30960">
        <w:rPr>
          <w:b/>
        </w:rPr>
        <w:t xml:space="preserve">                   078       OTHER VIRAL DISEASE*                                   185         2,416,307</w:t>
      </w:r>
    </w:p>
    <w:p w:rsidR="0078345C" w:rsidRPr="00C30960" w:rsidRDefault="0078345C" w:rsidP="0078345C">
      <w:pPr>
        <w:pStyle w:val="PUFDATA"/>
        <w:spacing w:line="240" w:lineRule="auto"/>
        <w:ind w:left="-1440"/>
        <w:jc w:val="center"/>
        <w:rPr>
          <w:b/>
        </w:rPr>
      </w:pPr>
      <w:r w:rsidRPr="00C30960">
        <w:rPr>
          <w:b/>
        </w:rPr>
        <w:t xml:space="preserve">                   079       VIRAL INF IN OTH DIS/NOS*                              435         5,059,635</w:t>
      </w:r>
    </w:p>
    <w:p w:rsidR="0078345C" w:rsidRPr="00C30960" w:rsidRDefault="0078345C" w:rsidP="0078345C">
      <w:pPr>
        <w:pStyle w:val="PUFDATA"/>
        <w:spacing w:line="240" w:lineRule="auto"/>
        <w:ind w:left="-1440"/>
        <w:jc w:val="center"/>
        <w:rPr>
          <w:b/>
        </w:rPr>
      </w:pPr>
      <w:r w:rsidRPr="00C30960">
        <w:rPr>
          <w:b/>
        </w:rPr>
        <w:t xml:space="preserve">                   088       OTH ARTHROPOD-BORNE DIS*                                28           668,347</w:t>
      </w:r>
    </w:p>
    <w:p w:rsidR="0078345C" w:rsidRPr="00C30960" w:rsidRDefault="0078345C" w:rsidP="0078345C">
      <w:pPr>
        <w:pStyle w:val="PUFDATA"/>
        <w:spacing w:line="240" w:lineRule="auto"/>
        <w:ind w:left="-1440"/>
        <w:jc w:val="center"/>
        <w:rPr>
          <w:b/>
        </w:rPr>
      </w:pPr>
      <w:r w:rsidRPr="00C30960">
        <w:rPr>
          <w:b/>
        </w:rPr>
        <w:t xml:space="preserve">                   110       DERMATOPHYTOSIS*                                       219         2,385,015</w:t>
      </w:r>
    </w:p>
    <w:p w:rsidR="0078345C" w:rsidRPr="00C30960" w:rsidRDefault="0078345C" w:rsidP="0078345C">
      <w:pPr>
        <w:pStyle w:val="PUFDATA"/>
        <w:spacing w:line="240" w:lineRule="auto"/>
        <w:ind w:left="-1440"/>
        <w:jc w:val="center"/>
        <w:rPr>
          <w:b/>
        </w:rPr>
      </w:pPr>
      <w:r w:rsidRPr="00C30960">
        <w:rPr>
          <w:b/>
        </w:rPr>
        <w:t xml:space="preserve">                   112       CANDIDIASIS*                                           276         3,165,987</w:t>
      </w:r>
    </w:p>
    <w:p w:rsidR="0078345C" w:rsidRPr="00C30960" w:rsidRDefault="0078345C" w:rsidP="0078345C">
      <w:pPr>
        <w:pStyle w:val="PUFDATA"/>
        <w:spacing w:line="240" w:lineRule="auto"/>
        <w:ind w:left="-1440"/>
        <w:jc w:val="center"/>
        <w:rPr>
          <w:b/>
        </w:rPr>
      </w:pPr>
      <w:r w:rsidRPr="00C30960">
        <w:rPr>
          <w:b/>
        </w:rPr>
        <w:t xml:space="preserve">                   117       OTHER MYCOSES*                                          53           541,504</w:t>
      </w:r>
    </w:p>
    <w:p w:rsidR="0078345C" w:rsidRPr="00C30960" w:rsidRDefault="0078345C" w:rsidP="0078345C">
      <w:pPr>
        <w:pStyle w:val="PUFDATA"/>
        <w:spacing w:line="240" w:lineRule="auto"/>
        <w:ind w:left="-1440"/>
        <w:jc w:val="center"/>
        <w:rPr>
          <w:b/>
        </w:rPr>
      </w:pPr>
      <w:r w:rsidRPr="00C30960">
        <w:rPr>
          <w:b/>
        </w:rPr>
        <w:t xml:space="preserve">                   133       ACARIASIS*                                              26           307,906</w:t>
      </w:r>
    </w:p>
    <w:p w:rsidR="0078345C" w:rsidRPr="00C30960" w:rsidRDefault="0078345C" w:rsidP="0078345C">
      <w:pPr>
        <w:pStyle w:val="PUFDATA"/>
        <w:spacing w:line="240" w:lineRule="auto"/>
        <w:ind w:left="-1440"/>
        <w:jc w:val="center"/>
        <w:rPr>
          <w:b/>
        </w:rPr>
      </w:pPr>
      <w:r w:rsidRPr="00C30960">
        <w:rPr>
          <w:b/>
        </w:rPr>
        <w:t xml:space="preserve">                   136       INF/PARASITE DIS NEC/NOS*                              270         2,555,886</w:t>
      </w:r>
    </w:p>
    <w:p w:rsidR="0078345C" w:rsidRPr="00C30960" w:rsidRDefault="0078345C" w:rsidP="0078345C">
      <w:pPr>
        <w:pStyle w:val="PUFDATA"/>
        <w:spacing w:line="240" w:lineRule="auto"/>
        <w:ind w:left="-1440"/>
        <w:jc w:val="center"/>
        <w:rPr>
          <w:b/>
        </w:rPr>
      </w:pPr>
      <w:r w:rsidRPr="00C30960">
        <w:rPr>
          <w:b/>
        </w:rPr>
        <w:t xml:space="preserve">                   162       MAL NEO TRACHEA/LUNG*                                   51           548,743</w:t>
      </w:r>
    </w:p>
    <w:p w:rsidR="0078345C" w:rsidRPr="00C30960" w:rsidRDefault="0078345C" w:rsidP="0078345C">
      <w:pPr>
        <w:pStyle w:val="PUFDATA"/>
        <w:spacing w:line="240" w:lineRule="auto"/>
        <w:ind w:left="-1440"/>
        <w:jc w:val="center"/>
        <w:rPr>
          <w:b/>
        </w:rPr>
      </w:pPr>
      <w:r w:rsidRPr="00C30960">
        <w:rPr>
          <w:b/>
        </w:rPr>
        <w:t xml:space="preserve">                   172       MALIGNANT MELANOMA SKIN*                                67         1,131,886</w:t>
      </w:r>
    </w:p>
    <w:p w:rsidR="0078345C" w:rsidRPr="00C30960" w:rsidRDefault="0078345C" w:rsidP="0078345C">
      <w:pPr>
        <w:pStyle w:val="PUFDATA"/>
        <w:spacing w:line="240" w:lineRule="auto"/>
        <w:ind w:left="-1440"/>
        <w:jc w:val="center"/>
        <w:rPr>
          <w:b/>
        </w:rPr>
      </w:pPr>
      <w:r w:rsidRPr="00C30960">
        <w:rPr>
          <w:b/>
        </w:rPr>
        <w:t xml:space="preserve">                   173       OTHER MALIG NEOPL SKIN*                                363         6,156,691</w:t>
      </w:r>
    </w:p>
    <w:p w:rsidR="0078345C" w:rsidRPr="00C30960" w:rsidRDefault="0078345C" w:rsidP="0078345C">
      <w:pPr>
        <w:pStyle w:val="PUFDATA"/>
        <w:spacing w:line="240" w:lineRule="auto"/>
        <w:ind w:left="-1440"/>
        <w:jc w:val="center"/>
        <w:rPr>
          <w:b/>
        </w:rPr>
      </w:pPr>
      <w:r w:rsidRPr="00C30960">
        <w:rPr>
          <w:b/>
        </w:rPr>
        <w:t xml:space="preserve">                   185       MALIGN NEOPL PROSTATE                                  154         2,037,738</w:t>
      </w:r>
    </w:p>
    <w:p w:rsidR="0078345C" w:rsidRPr="00C30960" w:rsidRDefault="0078345C" w:rsidP="0078345C">
      <w:pPr>
        <w:pStyle w:val="PUFDATA"/>
        <w:spacing w:line="240" w:lineRule="auto"/>
        <w:ind w:left="-1440"/>
        <w:jc w:val="center"/>
        <w:rPr>
          <w:b/>
        </w:rPr>
      </w:pPr>
      <w:r w:rsidRPr="00C30960">
        <w:rPr>
          <w:b/>
        </w:rPr>
        <w:t xml:space="preserve">                   188       MALIGN NEOPL BLADDER*                                   27           471,639</w:t>
      </w:r>
    </w:p>
    <w:p w:rsidR="0078345C" w:rsidRPr="00C30960" w:rsidRDefault="0078345C" w:rsidP="0078345C">
      <w:pPr>
        <w:pStyle w:val="PUFDATA"/>
        <w:spacing w:line="240" w:lineRule="auto"/>
        <w:ind w:left="-1440"/>
        <w:jc w:val="center"/>
        <w:rPr>
          <w:b/>
        </w:rPr>
      </w:pPr>
      <w:r w:rsidRPr="00C30960">
        <w:rPr>
          <w:b/>
        </w:rPr>
        <w:t xml:space="preserve">                   189       MAL NEO URINARY NEC/NOS*                                25           336,206</w:t>
      </w:r>
    </w:p>
    <w:p w:rsidR="0078345C" w:rsidRPr="00C30960" w:rsidRDefault="0078345C" w:rsidP="0078345C">
      <w:pPr>
        <w:pStyle w:val="PUFDATA"/>
        <w:spacing w:line="240" w:lineRule="auto"/>
        <w:ind w:left="-1440"/>
        <w:jc w:val="center"/>
        <w:rPr>
          <w:b/>
        </w:rPr>
      </w:pPr>
      <w:r w:rsidRPr="00C30960">
        <w:rPr>
          <w:b/>
        </w:rPr>
        <w:t xml:space="preserve">                   193       MALIGN NEOPL THYROID                                    48           610,721</w:t>
      </w:r>
    </w:p>
    <w:p w:rsidR="0078345C" w:rsidRPr="00C30960" w:rsidRDefault="0078345C" w:rsidP="0078345C">
      <w:pPr>
        <w:pStyle w:val="PUFDATA"/>
        <w:spacing w:line="240" w:lineRule="auto"/>
        <w:ind w:left="-1440"/>
        <w:jc w:val="center"/>
        <w:rPr>
          <w:b/>
        </w:rPr>
      </w:pPr>
      <w:r w:rsidRPr="00C30960">
        <w:rPr>
          <w:b/>
        </w:rPr>
        <w:t xml:space="preserve">                   195       MAL NEO OTH/ILL-DEF SITE*                               78           859,434</w:t>
      </w:r>
    </w:p>
    <w:p w:rsidR="0078345C" w:rsidRPr="00C30960" w:rsidRDefault="0078345C" w:rsidP="0078345C">
      <w:pPr>
        <w:pStyle w:val="PUFDATA"/>
        <w:spacing w:line="240" w:lineRule="auto"/>
        <w:ind w:left="-1440"/>
        <w:jc w:val="center"/>
        <w:rPr>
          <w:b/>
        </w:rPr>
      </w:pPr>
      <w:r w:rsidRPr="00C30960">
        <w:rPr>
          <w:b/>
        </w:rPr>
        <w:t xml:space="preserve">                   199       MALIGNANT NEOPLASM NOS*                                 52           591,524</w:t>
      </w:r>
    </w:p>
    <w:p w:rsidR="0078345C" w:rsidRPr="00C30960" w:rsidRDefault="0078345C" w:rsidP="0078345C">
      <w:pPr>
        <w:pStyle w:val="PUFDATA"/>
        <w:spacing w:line="240" w:lineRule="auto"/>
        <w:ind w:left="-1440"/>
        <w:jc w:val="center"/>
        <w:rPr>
          <w:b/>
        </w:rPr>
      </w:pPr>
      <w:r w:rsidRPr="00C30960">
        <w:rPr>
          <w:b/>
        </w:rPr>
        <w:t xml:space="preserve">                   202       OTH MAL NEO LYMPH/HISTIO*                               50           611,735</w:t>
      </w:r>
    </w:p>
    <w:p w:rsidR="0078345C" w:rsidRPr="00C30960" w:rsidRDefault="0078345C" w:rsidP="0078345C">
      <w:pPr>
        <w:pStyle w:val="PUFDATA"/>
        <w:spacing w:line="240" w:lineRule="auto"/>
        <w:ind w:left="-1440"/>
        <w:jc w:val="center"/>
        <w:rPr>
          <w:b/>
        </w:rPr>
      </w:pPr>
      <w:r w:rsidRPr="00C30960">
        <w:rPr>
          <w:b/>
        </w:rPr>
        <w:t xml:space="preserve">                   208       LEUKEMIA-UNSPECIF CELL*                                 28           327,796</w:t>
      </w:r>
    </w:p>
    <w:p w:rsidR="0078345C" w:rsidRPr="00C30960" w:rsidRDefault="0078345C" w:rsidP="0078345C">
      <w:pPr>
        <w:pStyle w:val="PUFDATA"/>
        <w:spacing w:line="240" w:lineRule="auto"/>
        <w:ind w:left="-1440"/>
        <w:jc w:val="center"/>
        <w:rPr>
          <w:b/>
        </w:rPr>
      </w:pPr>
      <w:r w:rsidRPr="00C30960">
        <w:rPr>
          <w:b/>
        </w:rPr>
        <w:t xml:space="preserve">                   211       OTH BENIGN NEOPLASM GI*                                 49           569,092</w:t>
      </w:r>
    </w:p>
    <w:p w:rsidR="0078345C" w:rsidRPr="00C30960" w:rsidRDefault="0078345C" w:rsidP="0078345C">
      <w:pPr>
        <w:pStyle w:val="PUFDATA"/>
        <w:spacing w:line="240" w:lineRule="auto"/>
        <w:ind w:left="-1440"/>
        <w:jc w:val="center"/>
        <w:rPr>
          <w:b/>
        </w:rPr>
      </w:pPr>
      <w:r w:rsidRPr="00C30960">
        <w:rPr>
          <w:b/>
        </w:rPr>
        <w:t xml:space="preserve">                   214       LIPOMA*                                                 29           412,325</w:t>
      </w:r>
    </w:p>
    <w:p w:rsidR="0078345C" w:rsidRPr="00C30960" w:rsidRDefault="0078345C" w:rsidP="0078345C">
      <w:pPr>
        <w:pStyle w:val="PUFDATA"/>
        <w:spacing w:line="240" w:lineRule="auto"/>
        <w:ind w:left="-1440"/>
        <w:jc w:val="center"/>
        <w:rPr>
          <w:b/>
        </w:rPr>
      </w:pPr>
      <w:r w:rsidRPr="00C30960">
        <w:rPr>
          <w:b/>
        </w:rPr>
        <w:t xml:space="preserve">                   215       OTH BEN NEO SOFT TISSUE*                                78           782,806</w:t>
      </w:r>
    </w:p>
    <w:p w:rsidR="0078345C" w:rsidRPr="00C30960" w:rsidRDefault="0078345C" w:rsidP="0078345C">
      <w:pPr>
        <w:pStyle w:val="PUFDATA"/>
        <w:spacing w:line="240" w:lineRule="auto"/>
        <w:ind w:left="-1440"/>
        <w:jc w:val="center"/>
        <w:rPr>
          <w:b/>
        </w:rPr>
      </w:pPr>
      <w:r w:rsidRPr="00C30960">
        <w:rPr>
          <w:b/>
        </w:rPr>
        <w:t xml:space="preserve">                   216       BENIGN NEOPLASM OF SKIN*                               155         2,487,977</w:t>
      </w:r>
    </w:p>
    <w:p w:rsidR="0078345C" w:rsidRPr="00C30960" w:rsidRDefault="0078345C" w:rsidP="0078345C">
      <w:pPr>
        <w:pStyle w:val="PUFDATA"/>
        <w:spacing w:line="240" w:lineRule="auto"/>
        <w:ind w:left="-1440"/>
        <w:jc w:val="center"/>
        <w:rPr>
          <w:b/>
        </w:rPr>
      </w:pPr>
      <w:r w:rsidRPr="00C30960">
        <w:rPr>
          <w:b/>
        </w:rPr>
        <w:t xml:space="preserve">                   229       BENIGN NEOPLASM NEC/NOS*                                29           501,459</w:t>
      </w:r>
    </w:p>
    <w:p w:rsidR="0078345C" w:rsidRPr="00C30960" w:rsidRDefault="0078345C" w:rsidP="0078345C">
      <w:pPr>
        <w:pStyle w:val="PUFDATA"/>
        <w:spacing w:line="240" w:lineRule="auto"/>
        <w:ind w:left="-1440"/>
        <w:jc w:val="center"/>
        <w:rPr>
          <w:b/>
        </w:rPr>
      </w:pPr>
      <w:r w:rsidRPr="00C30960">
        <w:rPr>
          <w:b/>
        </w:rPr>
        <w:t xml:space="preserve">                   232       CARCINOMA IN SITU SKIN*                                 48           852,260</w:t>
      </w:r>
    </w:p>
    <w:p w:rsidR="0078345C" w:rsidRPr="00C30960" w:rsidRDefault="0078345C" w:rsidP="0078345C">
      <w:pPr>
        <w:pStyle w:val="PUFDATA"/>
        <w:spacing w:line="240" w:lineRule="auto"/>
        <w:ind w:left="-1440"/>
        <w:jc w:val="center"/>
        <w:rPr>
          <w:b/>
        </w:rPr>
      </w:pPr>
      <w:r w:rsidRPr="00C30960">
        <w:rPr>
          <w:b/>
        </w:rPr>
        <w:t xml:space="preserve">                   238       UNC BEHAV NEO NEC/NOS*                                  21           395,398</w:t>
      </w:r>
    </w:p>
    <w:p w:rsidR="0078345C" w:rsidRPr="00C30960" w:rsidRDefault="0078345C" w:rsidP="0078345C">
      <w:pPr>
        <w:pStyle w:val="PUFDATA"/>
        <w:spacing w:line="240" w:lineRule="auto"/>
        <w:ind w:left="-1440"/>
        <w:jc w:val="center"/>
        <w:rPr>
          <w:b/>
        </w:rPr>
      </w:pPr>
      <w:r w:rsidRPr="00C30960">
        <w:rPr>
          <w:b/>
        </w:rPr>
        <w:t xml:space="preserve">                   239       UNSPECIFIED NEOPLASM*                                  276         3,310,124</w:t>
      </w:r>
    </w:p>
    <w:p w:rsidR="0078345C" w:rsidRPr="00C30960" w:rsidRDefault="0078345C" w:rsidP="0078345C">
      <w:pPr>
        <w:pStyle w:val="PUFDATA"/>
        <w:spacing w:line="240" w:lineRule="auto"/>
        <w:ind w:left="-1440"/>
        <w:jc w:val="center"/>
        <w:rPr>
          <w:b/>
        </w:rPr>
      </w:pPr>
      <w:r w:rsidRPr="00C30960">
        <w:rPr>
          <w:b/>
        </w:rPr>
        <w:t xml:space="preserve">                   240       GOITER, SIMPLE/NOS*                                     26           310,196</w:t>
      </w:r>
    </w:p>
    <w:p w:rsidR="0078345C" w:rsidRPr="00C30960" w:rsidRDefault="0078345C" w:rsidP="0078345C">
      <w:pPr>
        <w:pStyle w:val="PUFDATA"/>
        <w:spacing w:line="240" w:lineRule="auto"/>
        <w:ind w:left="-1440"/>
        <w:jc w:val="center"/>
        <w:rPr>
          <w:b/>
        </w:rPr>
      </w:pPr>
      <w:r w:rsidRPr="00C30960">
        <w:rPr>
          <w:b/>
        </w:rPr>
        <w:t xml:space="preserve">                   241       NONTOXIC NODULAR GOITER*                                23           309,745</w:t>
      </w:r>
    </w:p>
    <w:p w:rsidR="0078345C" w:rsidRPr="00C30960" w:rsidRDefault="0078345C" w:rsidP="0078345C">
      <w:pPr>
        <w:pStyle w:val="PUFDATA"/>
        <w:spacing w:line="240" w:lineRule="auto"/>
        <w:ind w:left="-1440"/>
        <w:jc w:val="center"/>
        <w:rPr>
          <w:b/>
        </w:rPr>
      </w:pPr>
      <w:r w:rsidRPr="00C30960">
        <w:rPr>
          <w:b/>
        </w:rPr>
        <w:t xml:space="preserve">                   242       THYROTOXICOSIS*                                        114         1,363,144</w:t>
      </w:r>
    </w:p>
    <w:p w:rsidR="0078345C" w:rsidRPr="00C30960" w:rsidRDefault="0078345C" w:rsidP="0078345C">
      <w:pPr>
        <w:pStyle w:val="PUFDATA"/>
        <w:spacing w:line="240" w:lineRule="auto"/>
        <w:ind w:left="-1440"/>
        <w:jc w:val="center"/>
        <w:rPr>
          <w:b/>
        </w:rPr>
      </w:pPr>
      <w:r w:rsidRPr="00C30960">
        <w:rPr>
          <w:b/>
        </w:rPr>
        <w:t xml:space="preserve">                   244       ACQUIRED HYPOTHYROIDISM*                               591         8,294,072</w:t>
      </w:r>
    </w:p>
    <w:p w:rsidR="0078345C" w:rsidRPr="00C30960" w:rsidRDefault="0078345C" w:rsidP="0078345C">
      <w:pPr>
        <w:pStyle w:val="PUFDATA"/>
        <w:spacing w:line="240" w:lineRule="auto"/>
        <w:ind w:left="-1440"/>
        <w:jc w:val="center"/>
        <w:rPr>
          <w:b/>
        </w:rPr>
      </w:pPr>
      <w:r w:rsidRPr="00C30960">
        <w:rPr>
          <w:b/>
        </w:rPr>
        <w:t xml:space="preserve">                   245       THYROIDITIS*                                            24           305,704</w:t>
      </w:r>
    </w:p>
    <w:p w:rsidR="0078345C" w:rsidRPr="00C30960" w:rsidRDefault="0078345C" w:rsidP="0078345C">
      <w:pPr>
        <w:pStyle w:val="PUFDATA"/>
        <w:spacing w:line="240" w:lineRule="auto"/>
        <w:ind w:left="-1440"/>
        <w:jc w:val="center"/>
        <w:rPr>
          <w:b/>
        </w:rPr>
      </w:pPr>
      <w:r w:rsidRPr="00C30960">
        <w:rPr>
          <w:b/>
        </w:rPr>
        <w:t xml:space="preserve">                   246       OTH DISORDERS OF THYROID*                              840         9,524,200</w:t>
      </w:r>
    </w:p>
    <w:p w:rsidR="0078345C" w:rsidRPr="00C30960" w:rsidRDefault="0078345C" w:rsidP="0078345C">
      <w:pPr>
        <w:pStyle w:val="PUFDATA"/>
        <w:spacing w:line="240" w:lineRule="auto"/>
        <w:ind w:left="-1440"/>
        <w:jc w:val="center"/>
        <w:rPr>
          <w:b/>
        </w:rPr>
      </w:pPr>
      <w:r w:rsidRPr="00C30960">
        <w:rPr>
          <w:b/>
        </w:rPr>
        <w:t xml:space="preserve">                   250       DIABETES MELLITUS*                                   2,939        27,175,580</w:t>
      </w:r>
    </w:p>
    <w:p w:rsidR="0078345C" w:rsidRPr="00C30960" w:rsidRDefault="0078345C" w:rsidP="0078345C">
      <w:pPr>
        <w:pStyle w:val="PUFDATA"/>
        <w:spacing w:line="240" w:lineRule="auto"/>
        <w:ind w:left="-1440"/>
        <w:jc w:val="center"/>
        <w:rPr>
          <w:b/>
        </w:rPr>
      </w:pPr>
      <w:r w:rsidRPr="00C30960">
        <w:rPr>
          <w:b/>
        </w:rPr>
        <w:t xml:space="preserve">                   251       OTH PANCREATIC DISORDER*                                36           427,798</w:t>
      </w:r>
    </w:p>
    <w:p w:rsidR="0078345C" w:rsidRPr="00C30960" w:rsidRDefault="0078345C" w:rsidP="0078345C">
      <w:pPr>
        <w:pStyle w:val="PUFDATA"/>
        <w:spacing w:line="240" w:lineRule="auto"/>
        <w:ind w:left="-1440"/>
        <w:jc w:val="center"/>
        <w:rPr>
          <w:b/>
        </w:rPr>
      </w:pPr>
      <w:r w:rsidRPr="00C30960">
        <w:rPr>
          <w:b/>
        </w:rPr>
        <w:t xml:space="preserve">                   256       OVARIAN DYSFUNCTION*                                    44           719,790</w:t>
      </w:r>
    </w:p>
    <w:p w:rsidR="0078345C" w:rsidRPr="00C30960" w:rsidRDefault="0078345C" w:rsidP="0078345C">
      <w:pPr>
        <w:pStyle w:val="PUFDATA"/>
        <w:spacing w:line="240" w:lineRule="auto"/>
        <w:ind w:left="-1440"/>
        <w:jc w:val="center"/>
        <w:rPr>
          <w:b/>
        </w:rPr>
      </w:pPr>
      <w:r w:rsidRPr="00C30960">
        <w:rPr>
          <w:b/>
        </w:rPr>
        <w:t xml:space="preserve">                   257       TESTICULAR DYSFUNCTION*                                 72         1,149,487</w:t>
      </w:r>
    </w:p>
    <w:p w:rsidR="0078345C" w:rsidRPr="00C30960" w:rsidRDefault="0078345C" w:rsidP="0078345C">
      <w:pPr>
        <w:pStyle w:val="PUFDATA"/>
        <w:spacing w:line="240" w:lineRule="auto"/>
        <w:ind w:left="-1440"/>
        <w:jc w:val="center"/>
        <w:rPr>
          <w:b/>
        </w:rPr>
      </w:pPr>
      <w:r w:rsidRPr="00C30960">
        <w:rPr>
          <w:b/>
        </w:rPr>
        <w:t xml:space="preserve">                   259       OTH ENDORINE DISORDERS*                                145         1,879,056</w:t>
      </w:r>
    </w:p>
    <w:p w:rsidR="0078345C" w:rsidRPr="00C30960" w:rsidRDefault="0078345C" w:rsidP="0078345C">
      <w:pPr>
        <w:pStyle w:val="PUFDATA"/>
        <w:spacing w:line="240" w:lineRule="auto"/>
        <w:ind w:left="-1440"/>
        <w:jc w:val="center"/>
        <w:rPr>
          <w:b/>
        </w:rPr>
      </w:pPr>
      <w:r w:rsidRPr="00C30960">
        <w:rPr>
          <w:b/>
        </w:rPr>
        <w:t xml:space="preserve">                   266       B-COMPLEX DEFICIENCIES*                                 71           958,813</w:t>
      </w:r>
    </w:p>
    <w:p w:rsidR="0078345C" w:rsidRPr="00C30960" w:rsidRDefault="0078345C" w:rsidP="0078345C">
      <w:pPr>
        <w:pStyle w:val="PUFDATA"/>
        <w:spacing w:line="240" w:lineRule="auto"/>
        <w:ind w:left="-1440"/>
        <w:jc w:val="center"/>
        <w:rPr>
          <w:b/>
        </w:rPr>
      </w:pPr>
      <w:r w:rsidRPr="00C30960">
        <w:rPr>
          <w:b/>
        </w:rPr>
        <w:t xml:space="preserve">                   269       OTH NUTRITION DEFICIENCY*                              376         4,074,315</w:t>
      </w:r>
    </w:p>
    <w:p w:rsidR="0078345C" w:rsidRPr="00C30960" w:rsidRDefault="0078345C" w:rsidP="0078345C">
      <w:pPr>
        <w:pStyle w:val="PUFDATA"/>
        <w:spacing w:line="240" w:lineRule="auto"/>
        <w:ind w:left="-1440"/>
        <w:jc w:val="center"/>
        <w:rPr>
          <w:b/>
        </w:rPr>
      </w:pPr>
      <w:r w:rsidRPr="00C30960">
        <w:rPr>
          <w:b/>
        </w:rPr>
        <w:t xml:space="preserve">                   272       DIS OF LIPOID METABOLISM*                            4,944        55,283,513</w:t>
      </w:r>
    </w:p>
    <w:p w:rsidR="0078345C" w:rsidRPr="00C30960" w:rsidRDefault="0078345C" w:rsidP="0078345C">
      <w:pPr>
        <w:pStyle w:val="PUFDATA"/>
        <w:spacing w:line="240" w:lineRule="auto"/>
        <w:ind w:left="-1440"/>
        <w:jc w:val="center"/>
        <w:rPr>
          <w:b/>
        </w:rPr>
      </w:pPr>
      <w:r w:rsidRPr="00C30960">
        <w:rPr>
          <w:b/>
        </w:rPr>
        <w:t xml:space="preserve">                   275       DIS MINERAL METABOLISM*                                 77           802,428</w:t>
      </w:r>
    </w:p>
    <w:p w:rsidR="0078345C" w:rsidRPr="00C30960" w:rsidRDefault="0078345C" w:rsidP="0078345C">
      <w:pPr>
        <w:pStyle w:val="PUFDATA"/>
        <w:spacing w:line="240" w:lineRule="auto"/>
        <w:ind w:left="-1440"/>
        <w:jc w:val="center"/>
        <w:rPr>
          <w:b/>
        </w:rPr>
      </w:pPr>
      <w:r w:rsidRPr="00C30960">
        <w:rPr>
          <w:b/>
        </w:rPr>
        <w:t xml:space="preserve">                   277       METABOLISM DIS NEC/NOS*                                 38           456,870</w:t>
      </w:r>
    </w:p>
    <w:p w:rsidR="0078345C" w:rsidRPr="00C30960" w:rsidRDefault="0078345C" w:rsidP="0078345C">
      <w:pPr>
        <w:pStyle w:val="PUFDATA"/>
        <w:spacing w:line="240" w:lineRule="auto"/>
        <w:ind w:left="-1440"/>
        <w:jc w:val="center"/>
        <w:rPr>
          <w:b/>
        </w:rPr>
      </w:pPr>
      <w:r w:rsidRPr="00C30960">
        <w:rPr>
          <w:b/>
        </w:rPr>
        <w:t xml:space="preserve">                   278       OBESITY/HYPERALIMENT*                                  156         1,538,605</w:t>
      </w:r>
    </w:p>
    <w:p w:rsidR="0078345C" w:rsidRPr="00C30960" w:rsidRDefault="0078345C" w:rsidP="0078345C">
      <w:pPr>
        <w:pStyle w:val="PUFDATA"/>
        <w:spacing w:line="240" w:lineRule="auto"/>
        <w:ind w:left="-1440"/>
        <w:jc w:val="center"/>
        <w:rPr>
          <w:b/>
        </w:rPr>
      </w:pPr>
      <w:r w:rsidRPr="00C30960">
        <w:rPr>
          <w:b/>
        </w:rPr>
        <w:t xml:space="preserve">                   279       DIS IMMUNE MECHANISM*                                   34           378,645</w:t>
      </w:r>
    </w:p>
    <w:p w:rsidR="0078345C" w:rsidRPr="00C30960" w:rsidRDefault="0078345C" w:rsidP="0078345C">
      <w:pPr>
        <w:pStyle w:val="PUFDATA"/>
        <w:spacing w:line="240" w:lineRule="auto"/>
        <w:ind w:left="-1440"/>
        <w:jc w:val="center"/>
        <w:rPr>
          <w:b/>
        </w:rPr>
      </w:pPr>
      <w:r w:rsidRPr="00C30960">
        <w:rPr>
          <w:b/>
        </w:rPr>
        <w:t xml:space="preserve">                   280       IRON DEFICIENCY ANEMIAS*                               154         1,259,865</w:t>
      </w:r>
    </w:p>
    <w:p w:rsidR="0078345C" w:rsidRPr="00C30960" w:rsidRDefault="0078345C" w:rsidP="0078345C">
      <w:pPr>
        <w:pStyle w:val="PUFDATA"/>
        <w:spacing w:line="240" w:lineRule="auto"/>
        <w:ind w:left="-1440"/>
        <w:jc w:val="center"/>
        <w:rPr>
          <w:b/>
        </w:rPr>
      </w:pPr>
      <w:r w:rsidRPr="00C30960">
        <w:rPr>
          <w:b/>
        </w:rPr>
        <w:t xml:space="preserve">                   285       ANEMIA NEC/NOS*                                        432         3,318,319</w:t>
      </w:r>
    </w:p>
    <w:p w:rsidR="0078345C" w:rsidRPr="00C30960" w:rsidRDefault="0078345C" w:rsidP="0078345C">
      <w:pPr>
        <w:pStyle w:val="PUFDATA"/>
        <w:spacing w:line="240" w:lineRule="auto"/>
        <w:ind w:left="-1440"/>
        <w:jc w:val="center"/>
        <w:rPr>
          <w:b/>
        </w:rPr>
      </w:pPr>
      <w:r w:rsidRPr="00C30960">
        <w:rPr>
          <w:b/>
        </w:rPr>
        <w:t xml:space="preserve">                   288       WBC DISORDERS*                                          26           254,565</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78345C" w:rsidRPr="00C30960" w:rsidRDefault="0078345C" w:rsidP="0078345C">
      <w:pPr>
        <w:pStyle w:val="PUFDATA"/>
        <w:spacing w:line="240" w:lineRule="auto"/>
        <w:ind w:left="-1440"/>
        <w:jc w:val="center"/>
        <w:rPr>
          <w:b/>
        </w:rPr>
      </w:pPr>
      <w:r w:rsidRPr="00C30960">
        <w:rPr>
          <w:b/>
        </w:rPr>
        <w:br w:type="page"/>
      </w:r>
      <w:r w:rsidRPr="00C30960">
        <w:rPr>
          <w:b/>
        </w:rPr>
        <w:lastRenderedPageBreak/>
        <w:t>TABLE 1</w:t>
      </w:r>
    </w:p>
    <w:p w:rsidR="0078345C" w:rsidRPr="00C30960" w:rsidRDefault="0078345C" w:rsidP="0078345C">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289       OTHER BLOOD DISEASE*                                    54           700,481</w:t>
      </w:r>
    </w:p>
    <w:p w:rsidR="0078345C" w:rsidRPr="00C30960" w:rsidRDefault="0078345C" w:rsidP="0078345C">
      <w:pPr>
        <w:pStyle w:val="PUFDATA"/>
        <w:spacing w:line="240" w:lineRule="auto"/>
        <w:ind w:left="-1440"/>
        <w:jc w:val="center"/>
        <w:rPr>
          <w:b/>
        </w:rPr>
      </w:pPr>
      <w:r w:rsidRPr="00C30960">
        <w:rPr>
          <w:b/>
        </w:rPr>
        <w:t xml:space="preserve">                   294       OTHER ORGANIC PSYCH COND*                              115         1,478,706</w:t>
      </w:r>
    </w:p>
    <w:p w:rsidR="0078345C" w:rsidRPr="00C30960" w:rsidRDefault="0078345C" w:rsidP="0078345C">
      <w:pPr>
        <w:pStyle w:val="PUFDATA"/>
        <w:spacing w:line="240" w:lineRule="auto"/>
        <w:ind w:left="-1440"/>
        <w:jc w:val="center"/>
        <w:rPr>
          <w:b/>
        </w:rPr>
      </w:pPr>
      <w:r w:rsidRPr="00C30960">
        <w:rPr>
          <w:b/>
        </w:rPr>
        <w:t xml:space="preserve">                   295       SCHIZOPHRENIC DISORDERS*                                85           672,520</w:t>
      </w:r>
    </w:p>
    <w:p w:rsidR="0078345C" w:rsidRPr="00C30960" w:rsidRDefault="0078345C" w:rsidP="0078345C">
      <w:pPr>
        <w:pStyle w:val="PUFDATA"/>
        <w:spacing w:line="240" w:lineRule="auto"/>
        <w:ind w:left="-1440"/>
        <w:jc w:val="center"/>
        <w:rPr>
          <w:b/>
        </w:rPr>
      </w:pPr>
      <w:r w:rsidRPr="00C30960">
        <w:rPr>
          <w:b/>
        </w:rPr>
        <w:t xml:space="preserve">                   296       AFFECTIVE PSYCHOSES*                                   474         5,305,454</w:t>
      </w:r>
    </w:p>
    <w:p w:rsidR="0078345C" w:rsidRPr="00C30960" w:rsidRDefault="0078345C" w:rsidP="0078345C">
      <w:pPr>
        <w:pStyle w:val="PUFDATA"/>
        <w:spacing w:line="240" w:lineRule="auto"/>
        <w:ind w:left="-1440"/>
        <w:jc w:val="center"/>
        <w:rPr>
          <w:b/>
        </w:rPr>
      </w:pPr>
      <w:r w:rsidRPr="00C30960">
        <w:rPr>
          <w:b/>
        </w:rPr>
        <w:t xml:space="preserve">                   298       OTH NONORGANIC PSYCHOSES*                               41           416,458</w:t>
      </w:r>
    </w:p>
    <w:p w:rsidR="0078345C" w:rsidRPr="00C30960" w:rsidRDefault="0078345C" w:rsidP="0078345C">
      <w:pPr>
        <w:pStyle w:val="PUFDATA"/>
        <w:spacing w:line="240" w:lineRule="auto"/>
        <w:ind w:left="-1440"/>
        <w:jc w:val="center"/>
        <w:rPr>
          <w:b/>
        </w:rPr>
      </w:pPr>
      <w:r w:rsidRPr="00C30960">
        <w:rPr>
          <w:b/>
        </w:rPr>
        <w:t xml:space="preserve">                   299       PERVASIVE DEVELOPMNT DISORDERS                         101           938,802</w:t>
      </w:r>
    </w:p>
    <w:p w:rsidR="0078345C" w:rsidRPr="00C30960" w:rsidRDefault="0078345C" w:rsidP="0078345C">
      <w:pPr>
        <w:pStyle w:val="PUFDATA"/>
        <w:spacing w:line="240" w:lineRule="auto"/>
        <w:ind w:left="-1440"/>
        <w:jc w:val="center"/>
        <w:rPr>
          <w:b/>
        </w:rPr>
      </w:pPr>
      <w:r w:rsidRPr="00C30960">
        <w:rPr>
          <w:b/>
        </w:rPr>
        <w:t xml:space="preserve">                   300       NEUROTIC DISORDERS*                                  2,383        28,744,526</w:t>
      </w:r>
    </w:p>
    <w:p w:rsidR="0078345C" w:rsidRPr="00C30960" w:rsidRDefault="0078345C" w:rsidP="0078345C">
      <w:pPr>
        <w:pStyle w:val="PUFDATA"/>
        <w:spacing w:line="240" w:lineRule="auto"/>
        <w:ind w:left="-1440"/>
        <w:jc w:val="center"/>
        <w:rPr>
          <w:b/>
        </w:rPr>
      </w:pPr>
      <w:r w:rsidRPr="00C30960">
        <w:rPr>
          <w:b/>
        </w:rPr>
        <w:t xml:space="preserve">                   301       PERSONALITY DISORDERS*                                  23           220,637</w:t>
      </w:r>
    </w:p>
    <w:p w:rsidR="0078345C" w:rsidRPr="00C30960" w:rsidRDefault="0078345C" w:rsidP="0078345C">
      <w:pPr>
        <w:pStyle w:val="PUFDATA"/>
        <w:spacing w:line="240" w:lineRule="auto"/>
        <w:ind w:left="-1440"/>
        <w:jc w:val="center"/>
        <w:rPr>
          <w:b/>
        </w:rPr>
      </w:pPr>
      <w:r w:rsidRPr="00C30960">
        <w:rPr>
          <w:b/>
        </w:rPr>
        <w:t xml:space="preserve">                   303       ALCOHOL DEPENDENCE SYNDR*                               26           371,122</w:t>
      </w:r>
    </w:p>
    <w:p w:rsidR="0078345C" w:rsidRPr="00C30960" w:rsidRDefault="0078345C" w:rsidP="0078345C">
      <w:pPr>
        <w:pStyle w:val="PUFDATA"/>
        <w:spacing w:line="240" w:lineRule="auto"/>
        <w:ind w:left="-1440"/>
        <w:jc w:val="center"/>
        <w:rPr>
          <w:b/>
        </w:rPr>
      </w:pPr>
      <w:r w:rsidRPr="00C30960">
        <w:rPr>
          <w:b/>
        </w:rPr>
        <w:t xml:space="preserve">                   304       DRUG DEPENDENCE*                                        43           564,885</w:t>
      </w:r>
    </w:p>
    <w:p w:rsidR="0078345C" w:rsidRPr="00C30960" w:rsidRDefault="0078345C" w:rsidP="0078345C">
      <w:pPr>
        <w:pStyle w:val="PUFDATA"/>
        <w:spacing w:line="240" w:lineRule="auto"/>
        <w:ind w:left="-1440"/>
        <w:jc w:val="center"/>
        <w:rPr>
          <w:b/>
        </w:rPr>
      </w:pPr>
      <w:r w:rsidRPr="00C30960">
        <w:rPr>
          <w:b/>
        </w:rPr>
        <w:t xml:space="preserve">                   305       NONDEPENDENT DRUG ABUSE*                                48           689,688</w:t>
      </w:r>
    </w:p>
    <w:p w:rsidR="0078345C" w:rsidRPr="00C30960" w:rsidRDefault="0078345C" w:rsidP="0078345C">
      <w:pPr>
        <w:pStyle w:val="PUFDATA"/>
        <w:spacing w:line="240" w:lineRule="auto"/>
        <w:ind w:left="-1440"/>
        <w:jc w:val="center"/>
        <w:rPr>
          <w:b/>
        </w:rPr>
      </w:pPr>
      <w:r w:rsidRPr="00C30960">
        <w:rPr>
          <w:b/>
        </w:rPr>
        <w:t xml:space="preserve">                   307       SPECIAL SYMPTOM NEC*                                    96         1,246,544</w:t>
      </w:r>
    </w:p>
    <w:p w:rsidR="0078345C" w:rsidRPr="00C30960" w:rsidRDefault="0078345C" w:rsidP="0078345C">
      <w:pPr>
        <w:pStyle w:val="PUFDATA"/>
        <w:spacing w:line="240" w:lineRule="auto"/>
        <w:ind w:left="-1440"/>
        <w:jc w:val="center"/>
        <w:rPr>
          <w:b/>
        </w:rPr>
      </w:pPr>
      <w:r w:rsidRPr="00C30960">
        <w:rPr>
          <w:b/>
        </w:rPr>
        <w:t xml:space="preserve">                   308       ACUTE REACTION TO STRESS*                              565         5,837,196</w:t>
      </w:r>
    </w:p>
    <w:p w:rsidR="0078345C" w:rsidRPr="00C30960" w:rsidRDefault="0078345C" w:rsidP="0078345C">
      <w:pPr>
        <w:pStyle w:val="PUFDATA"/>
        <w:spacing w:line="240" w:lineRule="auto"/>
        <w:ind w:left="-1440"/>
        <w:jc w:val="center"/>
        <w:rPr>
          <w:b/>
        </w:rPr>
      </w:pPr>
      <w:r w:rsidRPr="00C30960">
        <w:rPr>
          <w:b/>
        </w:rPr>
        <w:t xml:space="preserve">                   309       ADJUSTMENT REACTION*                                   262         2,977,752</w:t>
      </w:r>
    </w:p>
    <w:p w:rsidR="0078345C" w:rsidRPr="00C30960" w:rsidRDefault="0078345C" w:rsidP="0078345C">
      <w:pPr>
        <w:pStyle w:val="PUFDATA"/>
        <w:spacing w:line="240" w:lineRule="auto"/>
        <w:ind w:left="-1440"/>
        <w:jc w:val="center"/>
        <w:rPr>
          <w:b/>
        </w:rPr>
      </w:pPr>
      <w:r w:rsidRPr="00C30960">
        <w:rPr>
          <w:b/>
        </w:rPr>
        <w:t xml:space="preserve">                   311       DEPRESSIVE DISORDER NEC                              2,464        26,604,645</w:t>
      </w:r>
    </w:p>
    <w:p w:rsidR="0078345C" w:rsidRPr="00C30960" w:rsidRDefault="0078345C" w:rsidP="0078345C">
      <w:pPr>
        <w:pStyle w:val="PUFDATA"/>
        <w:spacing w:line="240" w:lineRule="auto"/>
        <w:ind w:left="-1440"/>
        <w:jc w:val="center"/>
        <w:rPr>
          <w:b/>
        </w:rPr>
      </w:pPr>
      <w:r w:rsidRPr="00C30960">
        <w:rPr>
          <w:b/>
        </w:rPr>
        <w:t xml:space="preserve">                   312       CONDUCT DISTURBANCE NEC*                                77           597,220</w:t>
      </w:r>
    </w:p>
    <w:p w:rsidR="0078345C" w:rsidRPr="00C30960" w:rsidRDefault="0078345C" w:rsidP="0078345C">
      <w:pPr>
        <w:pStyle w:val="PUFDATA"/>
        <w:spacing w:line="240" w:lineRule="auto"/>
        <w:ind w:left="-1440"/>
        <w:jc w:val="center"/>
        <w:rPr>
          <w:b/>
        </w:rPr>
      </w:pPr>
      <w:r w:rsidRPr="00C30960">
        <w:rPr>
          <w:b/>
        </w:rPr>
        <w:t xml:space="preserve">                   314       HYPERKINETIC SYNDROME*                                 865         8,895,524</w:t>
      </w:r>
    </w:p>
    <w:p w:rsidR="0078345C" w:rsidRPr="00C30960" w:rsidRDefault="0078345C" w:rsidP="0078345C">
      <w:pPr>
        <w:pStyle w:val="PUFDATA"/>
        <w:spacing w:line="240" w:lineRule="auto"/>
        <w:ind w:left="-1440"/>
        <w:jc w:val="center"/>
        <w:rPr>
          <w:b/>
        </w:rPr>
      </w:pPr>
      <w:r w:rsidRPr="00C30960">
        <w:rPr>
          <w:b/>
        </w:rPr>
        <w:t xml:space="preserve">                   315       SPECIFIC DEVELOP DELAYS*                                63           535,194</w:t>
      </w:r>
    </w:p>
    <w:p w:rsidR="0078345C" w:rsidRPr="00C30960" w:rsidRDefault="0078345C" w:rsidP="0078345C">
      <w:pPr>
        <w:pStyle w:val="PUFDATA"/>
        <w:spacing w:line="240" w:lineRule="auto"/>
        <w:ind w:left="-1440"/>
        <w:jc w:val="center"/>
        <w:rPr>
          <w:b/>
        </w:rPr>
      </w:pPr>
      <w:r w:rsidRPr="00C30960">
        <w:rPr>
          <w:b/>
        </w:rPr>
        <w:t xml:space="preserve">                   331       CEREBRAL DEGENERATION*                                  66           699,880</w:t>
      </w:r>
    </w:p>
    <w:p w:rsidR="0078345C" w:rsidRPr="00C30960" w:rsidRDefault="0078345C" w:rsidP="0078345C">
      <w:pPr>
        <w:pStyle w:val="PUFDATA"/>
        <w:spacing w:line="240" w:lineRule="auto"/>
        <w:ind w:left="-1440"/>
        <w:jc w:val="center"/>
        <w:rPr>
          <w:b/>
        </w:rPr>
      </w:pPr>
      <w:r w:rsidRPr="00C30960">
        <w:rPr>
          <w:b/>
        </w:rPr>
        <w:t xml:space="preserve">                   332       PARKINSON'S DISEASE*                                    56           601,998</w:t>
      </w:r>
    </w:p>
    <w:p w:rsidR="0078345C" w:rsidRPr="00C30960" w:rsidRDefault="0078345C" w:rsidP="0078345C">
      <w:pPr>
        <w:pStyle w:val="PUFDATA"/>
        <w:spacing w:line="240" w:lineRule="auto"/>
        <w:ind w:left="-1440"/>
        <w:jc w:val="center"/>
        <w:rPr>
          <w:b/>
        </w:rPr>
      </w:pPr>
      <w:r w:rsidRPr="00C30960">
        <w:rPr>
          <w:b/>
        </w:rPr>
        <w:t xml:space="preserve">                   333       EXTRAPYRAMIDAL DIS NEC*                                154         2,205,722</w:t>
      </w:r>
    </w:p>
    <w:p w:rsidR="0078345C" w:rsidRPr="00C30960" w:rsidRDefault="0078345C" w:rsidP="0078345C">
      <w:pPr>
        <w:pStyle w:val="PUFDATA"/>
        <w:spacing w:line="240" w:lineRule="auto"/>
        <w:ind w:left="-1440"/>
        <w:jc w:val="center"/>
        <w:rPr>
          <w:b/>
        </w:rPr>
      </w:pPr>
      <w:r w:rsidRPr="00C30960">
        <w:rPr>
          <w:b/>
        </w:rPr>
        <w:t xml:space="preserve">                   338       PAIN, NOT ELSEWHERE CLASSIFIED                         197         2,326,859</w:t>
      </w:r>
    </w:p>
    <w:p w:rsidR="0078345C" w:rsidRPr="00C30960" w:rsidRDefault="0078345C" w:rsidP="0078345C">
      <w:pPr>
        <w:pStyle w:val="PUFDATA"/>
        <w:spacing w:line="240" w:lineRule="auto"/>
        <w:ind w:left="-1440"/>
        <w:jc w:val="center"/>
        <w:rPr>
          <w:b/>
        </w:rPr>
      </w:pPr>
      <w:r w:rsidRPr="00C30960">
        <w:rPr>
          <w:b/>
        </w:rPr>
        <w:t xml:space="preserve">                   340       MULTIPLE SCLEROSIS                                      62           758,690</w:t>
      </w:r>
    </w:p>
    <w:p w:rsidR="0078345C" w:rsidRPr="00C30960" w:rsidRDefault="0078345C" w:rsidP="0078345C">
      <w:pPr>
        <w:pStyle w:val="PUFDATA"/>
        <w:spacing w:line="240" w:lineRule="auto"/>
        <w:ind w:left="-1440"/>
        <w:jc w:val="center"/>
        <w:rPr>
          <w:b/>
        </w:rPr>
      </w:pPr>
      <w:r w:rsidRPr="00C30960">
        <w:rPr>
          <w:b/>
        </w:rPr>
        <w:t xml:space="preserve">                   344       OTH PARALYTIC SYNDROMES*                                65           644,933</w:t>
      </w:r>
    </w:p>
    <w:p w:rsidR="0078345C" w:rsidRPr="00C30960" w:rsidRDefault="0078345C" w:rsidP="0078345C">
      <w:pPr>
        <w:pStyle w:val="PUFDATA"/>
        <w:spacing w:line="240" w:lineRule="auto"/>
        <w:ind w:left="-1440"/>
        <w:jc w:val="center"/>
        <w:rPr>
          <w:b/>
        </w:rPr>
      </w:pPr>
      <w:r w:rsidRPr="00C30960">
        <w:rPr>
          <w:b/>
        </w:rPr>
        <w:t xml:space="preserve">                   345       EPILEPSY*                                              101           896,030</w:t>
      </w:r>
    </w:p>
    <w:p w:rsidR="0078345C" w:rsidRPr="00C30960" w:rsidRDefault="0078345C" w:rsidP="0078345C">
      <w:pPr>
        <w:pStyle w:val="PUFDATA"/>
        <w:spacing w:line="240" w:lineRule="auto"/>
        <w:ind w:left="-1440"/>
        <w:jc w:val="center"/>
        <w:rPr>
          <w:b/>
        </w:rPr>
      </w:pPr>
      <w:r w:rsidRPr="00C30960">
        <w:rPr>
          <w:b/>
        </w:rPr>
        <w:t xml:space="preserve">                   346       MIGRAINE*                                              631         7,013,669</w:t>
      </w:r>
    </w:p>
    <w:p w:rsidR="0078345C" w:rsidRPr="00C30960" w:rsidRDefault="0078345C" w:rsidP="0078345C">
      <w:pPr>
        <w:pStyle w:val="PUFDATA"/>
        <w:spacing w:line="240" w:lineRule="auto"/>
        <w:ind w:left="-1440"/>
        <w:jc w:val="center"/>
        <w:rPr>
          <w:b/>
        </w:rPr>
      </w:pPr>
      <w:r w:rsidRPr="00C30960">
        <w:rPr>
          <w:b/>
        </w:rPr>
        <w:t xml:space="preserve">                   348       OTHER BRAIN CONDITIONS*                                 35           290,375</w:t>
      </w:r>
    </w:p>
    <w:p w:rsidR="0078345C" w:rsidRPr="00C30960" w:rsidRDefault="0078345C" w:rsidP="0078345C">
      <w:pPr>
        <w:pStyle w:val="PUFDATA"/>
        <w:spacing w:line="240" w:lineRule="auto"/>
        <w:ind w:left="-1440"/>
        <w:jc w:val="center"/>
        <w:rPr>
          <w:b/>
        </w:rPr>
      </w:pPr>
      <w:r w:rsidRPr="00C30960">
        <w:rPr>
          <w:b/>
        </w:rPr>
        <w:t xml:space="preserve">                   349       CNS DISORDER NEC/NOS*                                  161         1,919,951</w:t>
      </w:r>
    </w:p>
    <w:p w:rsidR="0078345C" w:rsidRPr="00C30960" w:rsidRDefault="0078345C" w:rsidP="0078345C">
      <w:pPr>
        <w:pStyle w:val="PUFDATA"/>
        <w:spacing w:line="240" w:lineRule="auto"/>
        <w:ind w:left="-1440"/>
        <w:jc w:val="center"/>
        <w:rPr>
          <w:b/>
        </w:rPr>
      </w:pPr>
      <w:r w:rsidRPr="00C30960">
        <w:rPr>
          <w:b/>
        </w:rPr>
        <w:t xml:space="preserve">                   351       FACIAL NERVE DISORDERS*                                 30           317,400</w:t>
      </w:r>
    </w:p>
    <w:p w:rsidR="0078345C" w:rsidRPr="00C30960" w:rsidRDefault="0078345C" w:rsidP="0078345C">
      <w:pPr>
        <w:pStyle w:val="PUFDATA"/>
        <w:spacing w:line="240" w:lineRule="auto"/>
        <w:ind w:left="-1440"/>
        <w:jc w:val="center"/>
        <w:rPr>
          <w:b/>
        </w:rPr>
      </w:pPr>
      <w:r w:rsidRPr="00C30960">
        <w:rPr>
          <w:b/>
        </w:rPr>
        <w:t xml:space="preserve">                   354       MONONEURITIS UPPER LIMB*                               209         2,345,864</w:t>
      </w:r>
    </w:p>
    <w:p w:rsidR="0078345C" w:rsidRPr="00C30960" w:rsidRDefault="0078345C" w:rsidP="0078345C">
      <w:pPr>
        <w:pStyle w:val="PUFDATA"/>
        <w:spacing w:line="240" w:lineRule="auto"/>
        <w:ind w:left="-1440"/>
        <w:jc w:val="center"/>
        <w:rPr>
          <w:b/>
        </w:rPr>
      </w:pPr>
      <w:r w:rsidRPr="00C30960">
        <w:rPr>
          <w:b/>
        </w:rPr>
        <w:t xml:space="preserve">                   355       MONONEURITIS LEG*                                      383         4,791,634</w:t>
      </w:r>
    </w:p>
    <w:p w:rsidR="0078345C" w:rsidRPr="00C30960" w:rsidRDefault="0078345C" w:rsidP="0078345C">
      <w:pPr>
        <w:pStyle w:val="PUFDATA"/>
        <w:spacing w:line="240" w:lineRule="auto"/>
        <w:ind w:left="-1440"/>
        <w:jc w:val="center"/>
        <w:rPr>
          <w:b/>
        </w:rPr>
      </w:pPr>
      <w:r w:rsidRPr="00C30960">
        <w:rPr>
          <w:b/>
        </w:rPr>
        <w:t xml:space="preserve">                   360       DISORDERS OF THE GLOBE*                                209         1,968,210</w:t>
      </w:r>
    </w:p>
    <w:p w:rsidR="0078345C" w:rsidRPr="00C30960" w:rsidRDefault="0078345C" w:rsidP="0078345C">
      <w:pPr>
        <w:pStyle w:val="PUFDATA"/>
        <w:spacing w:line="240" w:lineRule="auto"/>
        <w:ind w:left="-1440"/>
        <w:jc w:val="center"/>
        <w:rPr>
          <w:b/>
        </w:rPr>
      </w:pPr>
      <w:r w:rsidRPr="00C30960">
        <w:rPr>
          <w:b/>
        </w:rPr>
        <w:t xml:space="preserve">                   361       RETINAL DETACHMENT*                                     47           607,524</w:t>
      </w:r>
    </w:p>
    <w:p w:rsidR="0078345C" w:rsidRPr="00C30960" w:rsidRDefault="0078345C" w:rsidP="0078345C">
      <w:pPr>
        <w:pStyle w:val="PUFDATA"/>
        <w:spacing w:line="240" w:lineRule="auto"/>
        <w:ind w:left="-1440"/>
        <w:jc w:val="center"/>
        <w:rPr>
          <w:b/>
        </w:rPr>
      </w:pPr>
      <w:r w:rsidRPr="00C30960">
        <w:rPr>
          <w:b/>
        </w:rPr>
        <w:t xml:space="preserve">                   362       RETINAL DISORDERS NEC*                                 179         2,478,778</w:t>
      </w:r>
    </w:p>
    <w:p w:rsidR="0078345C" w:rsidRPr="00C30960" w:rsidRDefault="0078345C" w:rsidP="0078345C">
      <w:pPr>
        <w:pStyle w:val="PUFDATA"/>
        <w:spacing w:line="240" w:lineRule="auto"/>
        <w:ind w:left="-1440"/>
        <w:jc w:val="center"/>
        <w:rPr>
          <w:b/>
        </w:rPr>
      </w:pPr>
      <w:r w:rsidRPr="00C30960">
        <w:rPr>
          <w:b/>
        </w:rPr>
        <w:t xml:space="preserve">                   365       GLAUCOMA*                                              435         4,503,069</w:t>
      </w:r>
    </w:p>
    <w:p w:rsidR="0078345C" w:rsidRPr="00C30960" w:rsidRDefault="0078345C" w:rsidP="0078345C">
      <w:pPr>
        <w:pStyle w:val="PUFDATA"/>
        <w:spacing w:line="240" w:lineRule="auto"/>
        <w:ind w:left="-1440"/>
        <w:jc w:val="center"/>
        <w:rPr>
          <w:b/>
        </w:rPr>
      </w:pPr>
      <w:r w:rsidRPr="00C30960">
        <w:rPr>
          <w:b/>
        </w:rPr>
        <w:t xml:space="preserve">                   367       DISORDERS OF REFRACTION*                               641         7,111,884</w:t>
      </w:r>
    </w:p>
    <w:p w:rsidR="0078345C" w:rsidRPr="00C30960" w:rsidRDefault="0078345C" w:rsidP="0078345C">
      <w:pPr>
        <w:pStyle w:val="PUFDATA"/>
        <w:spacing w:line="240" w:lineRule="auto"/>
        <w:ind w:left="-1440"/>
        <w:jc w:val="center"/>
        <w:rPr>
          <w:b/>
        </w:rPr>
      </w:pPr>
      <w:r w:rsidRPr="00C30960">
        <w:rPr>
          <w:b/>
        </w:rPr>
        <w:t xml:space="preserve">                   368       VISUAL DISTURBANCES*                                   177         1,955,226</w:t>
      </w:r>
    </w:p>
    <w:p w:rsidR="0078345C" w:rsidRPr="00C30960" w:rsidRDefault="0078345C" w:rsidP="0078345C">
      <w:pPr>
        <w:pStyle w:val="PUFDATA"/>
        <w:spacing w:line="240" w:lineRule="auto"/>
        <w:ind w:left="-1440"/>
        <w:jc w:val="center"/>
        <w:rPr>
          <w:b/>
        </w:rPr>
      </w:pPr>
      <w:r w:rsidRPr="00C30960">
        <w:rPr>
          <w:b/>
        </w:rPr>
        <w:t xml:space="preserve">                   369       BLINDNESS AND LOW VISION*                              165         1,808,507</w:t>
      </w:r>
    </w:p>
    <w:p w:rsidR="0078345C" w:rsidRPr="00C30960" w:rsidRDefault="0078345C" w:rsidP="0078345C">
      <w:pPr>
        <w:pStyle w:val="PUFDATA"/>
        <w:spacing w:line="240" w:lineRule="auto"/>
        <w:ind w:left="-1440"/>
        <w:jc w:val="center"/>
        <w:rPr>
          <w:b/>
        </w:rPr>
      </w:pPr>
      <w:r w:rsidRPr="00C30960">
        <w:rPr>
          <w:b/>
        </w:rPr>
        <w:t xml:space="preserve">                   371       CORNEAL OPACITY/DISORDER*                               30           399,110</w:t>
      </w:r>
    </w:p>
    <w:p w:rsidR="0078345C" w:rsidRPr="00C30960" w:rsidRDefault="0078345C" w:rsidP="0078345C">
      <w:pPr>
        <w:pStyle w:val="PUFDATA"/>
        <w:spacing w:line="240" w:lineRule="auto"/>
        <w:ind w:left="-1440"/>
        <w:jc w:val="center"/>
        <w:rPr>
          <w:b/>
        </w:rPr>
      </w:pPr>
      <w:r w:rsidRPr="00C30960">
        <w:rPr>
          <w:b/>
        </w:rPr>
        <w:t xml:space="preserve">                   372       DISORDERS OF CONJUNCTIVA*                              234         2,455,691</w:t>
      </w:r>
    </w:p>
    <w:p w:rsidR="0078345C" w:rsidRPr="00C30960" w:rsidRDefault="0078345C" w:rsidP="0078345C">
      <w:pPr>
        <w:pStyle w:val="PUFDATA"/>
        <w:spacing w:line="240" w:lineRule="auto"/>
        <w:ind w:left="-1440"/>
        <w:jc w:val="center"/>
        <w:rPr>
          <w:b/>
        </w:rPr>
      </w:pPr>
      <w:r w:rsidRPr="00C30960">
        <w:rPr>
          <w:b/>
        </w:rPr>
        <w:t xml:space="preserve">                   373       INFLAMMATION OF EYELIDS*                                73           777,370</w:t>
      </w:r>
    </w:p>
    <w:p w:rsidR="0078345C" w:rsidRPr="00C30960" w:rsidRDefault="0078345C" w:rsidP="0078345C">
      <w:pPr>
        <w:pStyle w:val="PUFDATA"/>
        <w:spacing w:line="240" w:lineRule="auto"/>
        <w:ind w:left="-1440"/>
        <w:jc w:val="center"/>
        <w:rPr>
          <w:b/>
        </w:rPr>
      </w:pPr>
      <w:r w:rsidRPr="00C30960">
        <w:rPr>
          <w:b/>
        </w:rPr>
        <w:t xml:space="preserve">                   374       DISORDERS OF EYELIDS NEC*                               30           369,068</w:t>
      </w:r>
    </w:p>
    <w:p w:rsidR="0078345C" w:rsidRPr="00C30960" w:rsidRDefault="0078345C" w:rsidP="0078345C">
      <w:pPr>
        <w:pStyle w:val="PUFDATA"/>
        <w:spacing w:line="240" w:lineRule="auto"/>
        <w:ind w:left="-1440"/>
        <w:jc w:val="center"/>
        <w:rPr>
          <w:b/>
        </w:rPr>
      </w:pPr>
      <w:r w:rsidRPr="00C30960">
        <w:rPr>
          <w:b/>
        </w:rPr>
        <w:t xml:space="preserve">                   375       LACRIMAL SYSTEM DISORDER*                              206         2,251,831</w:t>
      </w:r>
    </w:p>
    <w:p w:rsidR="0078345C" w:rsidRPr="00C30960" w:rsidRDefault="0078345C" w:rsidP="0078345C">
      <w:pPr>
        <w:pStyle w:val="PUFDATA"/>
        <w:spacing w:line="240" w:lineRule="auto"/>
        <w:ind w:left="-1440"/>
        <w:jc w:val="center"/>
        <w:rPr>
          <w:b/>
        </w:rPr>
      </w:pPr>
      <w:r w:rsidRPr="00C30960">
        <w:rPr>
          <w:b/>
        </w:rPr>
        <w:t xml:space="preserve">                   379       EYE DISORDERS NEC*                                     366         3,790,051</w:t>
      </w:r>
    </w:p>
    <w:p w:rsidR="0078345C" w:rsidRPr="00C30960" w:rsidRDefault="0078345C" w:rsidP="0078345C">
      <w:pPr>
        <w:pStyle w:val="PUFDATA"/>
        <w:spacing w:line="240" w:lineRule="auto"/>
        <w:ind w:left="-1440"/>
        <w:jc w:val="center"/>
        <w:rPr>
          <w:b/>
        </w:rPr>
      </w:pPr>
      <w:r w:rsidRPr="00C30960">
        <w:rPr>
          <w:b/>
        </w:rPr>
        <w:t xml:space="preserve">                   380       DISORDER OF EXTERNAL EAR*                              139         1,713,571</w:t>
      </w:r>
    </w:p>
    <w:p w:rsidR="0078345C" w:rsidRPr="00C30960" w:rsidRDefault="0078345C" w:rsidP="0078345C">
      <w:pPr>
        <w:pStyle w:val="PUFDATA"/>
        <w:spacing w:line="240" w:lineRule="auto"/>
        <w:ind w:left="-1440"/>
        <w:jc w:val="center"/>
        <w:rPr>
          <w:b/>
        </w:rPr>
      </w:pPr>
      <w:r w:rsidRPr="00C30960">
        <w:rPr>
          <w:b/>
        </w:rPr>
        <w:t xml:space="preserve">                   381       NONSUPPUR OTITIS MEDIA*                                 29           383,346</w:t>
      </w:r>
    </w:p>
    <w:p w:rsidR="0078345C" w:rsidRPr="00C30960" w:rsidRDefault="0078345C" w:rsidP="0078345C">
      <w:pPr>
        <w:pStyle w:val="PUFDATA"/>
        <w:spacing w:line="240" w:lineRule="auto"/>
        <w:ind w:left="-1440"/>
        <w:jc w:val="center"/>
        <w:rPr>
          <w:b/>
        </w:rPr>
      </w:pPr>
      <w:r w:rsidRPr="00C30960">
        <w:rPr>
          <w:b/>
        </w:rPr>
        <w:t xml:space="preserve">                   382       OTITIS MEDIA, SUPPUR/NOS*                            1,031        10,651,609</w:t>
      </w:r>
    </w:p>
    <w:p w:rsidR="0078345C" w:rsidRPr="00C30960" w:rsidRDefault="0078345C" w:rsidP="0078345C">
      <w:pPr>
        <w:pStyle w:val="PUFDATA"/>
        <w:spacing w:line="240" w:lineRule="auto"/>
        <w:ind w:left="-1440"/>
        <w:jc w:val="center"/>
        <w:rPr>
          <w:b/>
        </w:rPr>
      </w:pPr>
      <w:r w:rsidRPr="00C30960">
        <w:rPr>
          <w:b/>
        </w:rPr>
        <w:t xml:space="preserve">                   384       DISORD TYMPANIC MEMB NEC*                               24           376,981</w:t>
      </w:r>
    </w:p>
    <w:p w:rsidR="0078345C" w:rsidRPr="00C30960" w:rsidRDefault="0078345C" w:rsidP="0078345C">
      <w:pPr>
        <w:pStyle w:val="PUFDATA"/>
        <w:spacing w:line="240" w:lineRule="auto"/>
        <w:ind w:left="-1440"/>
        <w:jc w:val="center"/>
        <w:rPr>
          <w:b/>
        </w:rPr>
      </w:pPr>
      <w:r w:rsidRPr="00C30960">
        <w:rPr>
          <w:b/>
        </w:rPr>
        <w:t xml:space="preserve">                   386       VERTIGINOUS SYNDROMES*                                  39           596,704</w:t>
      </w:r>
    </w:p>
    <w:p w:rsidR="0078345C" w:rsidRPr="00C30960" w:rsidRDefault="0078345C" w:rsidP="0078345C">
      <w:pPr>
        <w:pStyle w:val="PUFDATA"/>
        <w:spacing w:line="240" w:lineRule="auto"/>
        <w:ind w:left="-1440"/>
        <w:jc w:val="center"/>
        <w:rPr>
          <w:b/>
        </w:rPr>
      </w:pPr>
      <w:r w:rsidRPr="00C30960">
        <w:rPr>
          <w:b/>
        </w:rPr>
        <w:t xml:space="preserve">                   388       DISORDERS OF EAR NEC*                                  257         2,919,137</w:t>
      </w:r>
    </w:p>
    <w:p w:rsidR="0078345C" w:rsidRPr="00C30960" w:rsidRDefault="0078345C" w:rsidP="0078345C">
      <w:pPr>
        <w:pStyle w:val="PUFDATA"/>
        <w:spacing w:line="240" w:lineRule="auto"/>
        <w:ind w:left="-1440"/>
        <w:jc w:val="center"/>
        <w:rPr>
          <w:b/>
        </w:rPr>
      </w:pPr>
      <w:r w:rsidRPr="00C30960">
        <w:rPr>
          <w:b/>
        </w:rPr>
        <w:t xml:space="preserve">                   389       HEARING LOSS*                                          295         3,752,399</w:t>
      </w:r>
    </w:p>
    <w:p w:rsidR="0078345C" w:rsidRPr="00C30960" w:rsidRDefault="0078345C" w:rsidP="0078345C">
      <w:pPr>
        <w:pStyle w:val="PUFDATA"/>
        <w:spacing w:line="240" w:lineRule="auto"/>
        <w:ind w:left="-1440"/>
        <w:jc w:val="center"/>
        <w:rPr>
          <w:b/>
        </w:rPr>
      </w:pPr>
      <w:r w:rsidRPr="00C30960">
        <w:rPr>
          <w:b/>
        </w:rPr>
        <w:t xml:space="preserve">                   401       ESSENTIAL HYPERTENSION*                              6,517        68,059,452</w:t>
      </w:r>
    </w:p>
    <w:p w:rsidR="0078345C" w:rsidRPr="00C30960" w:rsidRDefault="0078345C" w:rsidP="0078345C">
      <w:pPr>
        <w:pStyle w:val="PUFDATA"/>
        <w:spacing w:line="240" w:lineRule="auto"/>
        <w:ind w:left="-1440"/>
        <w:jc w:val="center"/>
        <w:rPr>
          <w:b/>
        </w:rPr>
      </w:pPr>
      <w:r w:rsidRPr="00C30960">
        <w:rPr>
          <w:b/>
        </w:rPr>
        <w:t xml:space="preserve">                   410       ACUTE MYOCARDIAL INFARCT*                              519         5,858,564</w:t>
      </w:r>
    </w:p>
    <w:p w:rsidR="0078345C" w:rsidRPr="00C30960" w:rsidRDefault="0078345C" w:rsidP="0078345C">
      <w:pPr>
        <w:pStyle w:val="PUFDATA"/>
        <w:spacing w:line="240" w:lineRule="auto"/>
        <w:ind w:left="-1440"/>
        <w:jc w:val="center"/>
        <w:rPr>
          <w:b/>
        </w:rPr>
      </w:pPr>
      <w:r w:rsidRPr="00C30960">
        <w:rPr>
          <w:b/>
        </w:rPr>
        <w:t xml:space="preserve">                   413       ANGINA PECTORIS*                                       269         3,252,640</w:t>
      </w:r>
    </w:p>
    <w:p w:rsidR="0078345C" w:rsidRPr="00C30960" w:rsidRDefault="0078345C" w:rsidP="0078345C">
      <w:pPr>
        <w:pStyle w:val="PUFDATA"/>
        <w:spacing w:line="240" w:lineRule="auto"/>
        <w:ind w:left="-1440"/>
        <w:jc w:val="center"/>
        <w:rPr>
          <w:b/>
        </w:rPr>
      </w:pPr>
      <w:r w:rsidRPr="00C30960">
        <w:rPr>
          <w:b/>
        </w:rPr>
        <w:t xml:space="preserve">                   414       OTH CHR ISCHEMIC HRT DIS*                            1,010        11,472,621</w:t>
      </w:r>
    </w:p>
    <w:p w:rsidR="0078345C" w:rsidRPr="00C30960" w:rsidRDefault="0078345C" w:rsidP="0078345C">
      <w:pPr>
        <w:pStyle w:val="PUFDATA"/>
        <w:spacing w:line="240" w:lineRule="auto"/>
        <w:ind w:left="-1440"/>
        <w:jc w:val="center"/>
        <w:rPr>
          <w:b/>
        </w:rPr>
      </w:pPr>
      <w:r w:rsidRPr="00C30960">
        <w:rPr>
          <w:b/>
        </w:rPr>
        <w:t xml:space="preserve">                   415       ACUTE PULMONARY HRT DIS*                                27           307,032</w:t>
      </w:r>
    </w:p>
    <w:p w:rsidR="0078345C" w:rsidRPr="00C30960" w:rsidRDefault="0078345C" w:rsidP="0078345C">
      <w:pPr>
        <w:pStyle w:val="PUFDATA"/>
        <w:spacing w:line="240" w:lineRule="auto"/>
        <w:ind w:left="-1440"/>
        <w:jc w:val="center"/>
        <w:rPr>
          <w:b/>
        </w:rPr>
      </w:pPr>
      <w:r w:rsidRPr="00C30960">
        <w:rPr>
          <w:b/>
        </w:rPr>
        <w:t xml:space="preserve">                   424       OTH ENDOCARDIAL DISEASE*                               145         1,934,076</w:t>
      </w:r>
    </w:p>
    <w:p w:rsidR="0078345C" w:rsidRPr="00C30960" w:rsidRDefault="0078345C" w:rsidP="0078345C">
      <w:pPr>
        <w:pStyle w:val="PUFDATA"/>
        <w:spacing w:line="240" w:lineRule="auto"/>
        <w:ind w:left="-1440"/>
        <w:jc w:val="center"/>
        <w:rPr>
          <w:b/>
        </w:rPr>
      </w:pPr>
      <w:r w:rsidRPr="00C30960">
        <w:rPr>
          <w:b/>
        </w:rPr>
        <w:t xml:space="preserve">                   425       CARDIOMYOPATHY*                                         36           460,723</w:t>
      </w:r>
    </w:p>
    <w:p w:rsidR="0078345C" w:rsidRPr="00C30960" w:rsidRDefault="0078345C" w:rsidP="0078345C">
      <w:pPr>
        <w:pStyle w:val="PUFDATA"/>
        <w:spacing w:line="240" w:lineRule="auto"/>
        <w:ind w:left="-1440"/>
        <w:jc w:val="center"/>
        <w:rPr>
          <w:b/>
        </w:rPr>
      </w:pPr>
      <w:r w:rsidRPr="00C30960">
        <w:rPr>
          <w:b/>
        </w:rPr>
        <w:t xml:space="preserve">                   427       CARDIAC DYSRHYTHMIAS*                                  498         6,601,560</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1</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428       HEART FAILURE*                                         213         2,272,776</w:t>
      </w:r>
    </w:p>
    <w:p w:rsidR="0078345C" w:rsidRPr="00C30960" w:rsidRDefault="0078345C" w:rsidP="0078345C">
      <w:pPr>
        <w:pStyle w:val="PUFDATA"/>
        <w:spacing w:line="240" w:lineRule="auto"/>
        <w:ind w:left="-1440"/>
        <w:jc w:val="center"/>
        <w:rPr>
          <w:b/>
        </w:rPr>
      </w:pPr>
      <w:r w:rsidRPr="00C30960">
        <w:rPr>
          <w:b/>
        </w:rPr>
        <w:t xml:space="preserve">                   429       ILL-DEFINED HEART DIS*                                 323         3,055,854</w:t>
      </w:r>
    </w:p>
    <w:p w:rsidR="0078345C" w:rsidRPr="00C30960" w:rsidRDefault="0078345C" w:rsidP="0078345C">
      <w:pPr>
        <w:pStyle w:val="PUFDATA"/>
        <w:spacing w:line="240" w:lineRule="auto"/>
        <w:ind w:left="-1440"/>
        <w:jc w:val="center"/>
        <w:rPr>
          <w:b/>
        </w:rPr>
      </w:pPr>
      <w:r w:rsidRPr="00C30960">
        <w:rPr>
          <w:b/>
        </w:rPr>
        <w:t xml:space="preserve">                   436       CVA                                                    422         4,640,586</w:t>
      </w:r>
    </w:p>
    <w:p w:rsidR="0078345C" w:rsidRPr="00C30960" w:rsidRDefault="0078345C" w:rsidP="0078345C">
      <w:pPr>
        <w:pStyle w:val="PUFDATA"/>
        <w:spacing w:line="240" w:lineRule="auto"/>
        <w:ind w:left="-1440"/>
        <w:jc w:val="center"/>
        <w:rPr>
          <w:b/>
        </w:rPr>
      </w:pPr>
      <w:r w:rsidRPr="00C30960">
        <w:rPr>
          <w:b/>
        </w:rPr>
        <w:t xml:space="preserve">                   440       ATHEROSCLEROSIS*                                        25           260,695</w:t>
      </w:r>
    </w:p>
    <w:p w:rsidR="0078345C" w:rsidRPr="00C30960" w:rsidRDefault="0078345C" w:rsidP="0078345C">
      <w:pPr>
        <w:pStyle w:val="PUFDATA"/>
        <w:spacing w:line="240" w:lineRule="auto"/>
        <w:ind w:left="-1440"/>
        <w:jc w:val="center"/>
        <w:rPr>
          <w:b/>
        </w:rPr>
      </w:pPr>
      <w:r w:rsidRPr="00C30960">
        <w:rPr>
          <w:b/>
        </w:rPr>
        <w:t xml:space="preserve">                   441       AORTIC ANEURYSM*                                        31           519,775</w:t>
      </w:r>
    </w:p>
    <w:p w:rsidR="0078345C" w:rsidRPr="00C30960" w:rsidRDefault="0078345C" w:rsidP="0078345C">
      <w:pPr>
        <w:pStyle w:val="PUFDATA"/>
        <w:spacing w:line="240" w:lineRule="auto"/>
        <w:ind w:left="-1440"/>
        <w:jc w:val="center"/>
        <w:rPr>
          <w:b/>
        </w:rPr>
      </w:pPr>
      <w:r w:rsidRPr="00C30960">
        <w:rPr>
          <w:b/>
        </w:rPr>
        <w:t xml:space="preserve">                   442       OTHER ANEURYSM*                                         24           328,193</w:t>
      </w:r>
    </w:p>
    <w:p w:rsidR="0078345C" w:rsidRPr="00C30960" w:rsidRDefault="0078345C" w:rsidP="0078345C">
      <w:pPr>
        <w:pStyle w:val="PUFDATA"/>
        <w:spacing w:line="240" w:lineRule="auto"/>
        <w:ind w:left="-1440"/>
        <w:jc w:val="center"/>
        <w:rPr>
          <w:b/>
        </w:rPr>
      </w:pPr>
      <w:r w:rsidRPr="00C30960">
        <w:rPr>
          <w:b/>
        </w:rPr>
        <w:t xml:space="preserve">                   443       OTH PERIPH VASCULAR DIS*                                43           425,645</w:t>
      </w:r>
    </w:p>
    <w:p w:rsidR="0078345C" w:rsidRPr="00C30960" w:rsidRDefault="0078345C" w:rsidP="0078345C">
      <w:pPr>
        <w:pStyle w:val="PUFDATA"/>
        <w:spacing w:line="240" w:lineRule="auto"/>
        <w:ind w:left="-1440"/>
        <w:jc w:val="center"/>
        <w:rPr>
          <w:b/>
        </w:rPr>
      </w:pPr>
      <w:r w:rsidRPr="00C30960">
        <w:rPr>
          <w:b/>
        </w:rPr>
        <w:t xml:space="preserve">                   444       ARTERIAL EMBOLISM*                                     111         1,352,613</w:t>
      </w:r>
    </w:p>
    <w:p w:rsidR="0078345C" w:rsidRPr="00C30960" w:rsidRDefault="0078345C" w:rsidP="0078345C">
      <w:pPr>
        <w:pStyle w:val="PUFDATA"/>
        <w:spacing w:line="240" w:lineRule="auto"/>
        <w:ind w:left="-1440"/>
        <w:jc w:val="center"/>
        <w:rPr>
          <w:b/>
        </w:rPr>
      </w:pPr>
      <w:r w:rsidRPr="00C30960">
        <w:rPr>
          <w:b/>
        </w:rPr>
        <w:t xml:space="preserve">                   447       OTHER ARTERIAL DISEASE*                                 33           384,121</w:t>
      </w:r>
    </w:p>
    <w:p w:rsidR="0078345C" w:rsidRPr="00C30960" w:rsidRDefault="0078345C" w:rsidP="0078345C">
      <w:pPr>
        <w:pStyle w:val="PUFDATA"/>
        <w:spacing w:line="240" w:lineRule="auto"/>
        <w:ind w:left="-1440"/>
        <w:jc w:val="center"/>
        <w:rPr>
          <w:b/>
        </w:rPr>
      </w:pPr>
      <w:r w:rsidRPr="00C30960">
        <w:rPr>
          <w:b/>
        </w:rPr>
        <w:t xml:space="preserve">                   454       VARICOSE VEINS, LEG*                                    58           777,109</w:t>
      </w:r>
    </w:p>
    <w:p w:rsidR="0078345C" w:rsidRPr="00C30960" w:rsidRDefault="0078345C" w:rsidP="0078345C">
      <w:pPr>
        <w:pStyle w:val="PUFDATA"/>
        <w:spacing w:line="240" w:lineRule="auto"/>
        <w:ind w:left="-1440"/>
        <w:jc w:val="center"/>
        <w:rPr>
          <w:b/>
        </w:rPr>
      </w:pPr>
      <w:r w:rsidRPr="00C30960">
        <w:rPr>
          <w:b/>
        </w:rPr>
        <w:t xml:space="preserve">                   455       HEMORRHOIDS*                                           127         1,537,578</w:t>
      </w:r>
    </w:p>
    <w:p w:rsidR="0078345C" w:rsidRPr="00C30960" w:rsidRDefault="0078345C" w:rsidP="0078345C">
      <w:pPr>
        <w:pStyle w:val="PUFDATA"/>
        <w:spacing w:line="240" w:lineRule="auto"/>
        <w:ind w:left="-1440"/>
        <w:jc w:val="center"/>
        <w:rPr>
          <w:b/>
        </w:rPr>
      </w:pPr>
      <w:r w:rsidRPr="00C30960">
        <w:rPr>
          <w:b/>
        </w:rPr>
        <w:t xml:space="preserve">                   458       HYPOTENSION*                                            57           662,321</w:t>
      </w:r>
    </w:p>
    <w:p w:rsidR="0078345C" w:rsidRPr="00C30960" w:rsidRDefault="0078345C" w:rsidP="0078345C">
      <w:pPr>
        <w:pStyle w:val="PUFDATA"/>
        <w:spacing w:line="240" w:lineRule="auto"/>
        <w:ind w:left="-1440"/>
        <w:jc w:val="center"/>
        <w:rPr>
          <w:b/>
        </w:rPr>
      </w:pPr>
      <w:r w:rsidRPr="00C30960">
        <w:rPr>
          <w:b/>
        </w:rPr>
        <w:t xml:space="preserve">                   459       OTH CIRCULATORY DISEASE*                               191         1,833,166</w:t>
      </w:r>
    </w:p>
    <w:p w:rsidR="0078345C" w:rsidRPr="00C30960" w:rsidRDefault="0078345C" w:rsidP="0078345C">
      <w:pPr>
        <w:pStyle w:val="PUFDATA"/>
        <w:spacing w:line="240" w:lineRule="auto"/>
        <w:ind w:left="-1440"/>
        <w:jc w:val="center"/>
        <w:rPr>
          <w:b/>
        </w:rPr>
      </w:pPr>
      <w:r w:rsidRPr="00C30960">
        <w:rPr>
          <w:b/>
        </w:rPr>
        <w:t xml:space="preserve">                   460       ACUTE NASOPHARYNGITIS                                3,276        31,505,588</w:t>
      </w:r>
    </w:p>
    <w:p w:rsidR="0078345C" w:rsidRPr="00C30960" w:rsidRDefault="0078345C" w:rsidP="0078345C">
      <w:pPr>
        <w:pStyle w:val="PUFDATA"/>
        <w:spacing w:line="240" w:lineRule="auto"/>
        <w:ind w:left="-1440"/>
        <w:jc w:val="center"/>
        <w:rPr>
          <w:b/>
        </w:rPr>
      </w:pPr>
      <w:r w:rsidRPr="00C30960">
        <w:rPr>
          <w:b/>
        </w:rPr>
        <w:t xml:space="preserve">                   462       ACUTE PHARYNGITIS                                      402         4,427,173</w:t>
      </w:r>
    </w:p>
    <w:p w:rsidR="0078345C" w:rsidRPr="00C30960" w:rsidRDefault="0078345C" w:rsidP="0078345C">
      <w:pPr>
        <w:pStyle w:val="PUFDATA"/>
        <w:spacing w:line="240" w:lineRule="auto"/>
        <w:ind w:left="-1440"/>
        <w:jc w:val="center"/>
        <w:rPr>
          <w:b/>
        </w:rPr>
      </w:pPr>
      <w:r w:rsidRPr="00C30960">
        <w:rPr>
          <w:b/>
        </w:rPr>
        <w:t xml:space="preserve">                   463       ACUTE TONSILLITIS                                       67           768,198</w:t>
      </w:r>
    </w:p>
    <w:p w:rsidR="0078345C" w:rsidRPr="00C30960" w:rsidRDefault="0078345C" w:rsidP="0078345C">
      <w:pPr>
        <w:pStyle w:val="PUFDATA"/>
        <w:spacing w:line="240" w:lineRule="auto"/>
        <w:ind w:left="-1440"/>
        <w:jc w:val="center"/>
        <w:rPr>
          <w:b/>
        </w:rPr>
      </w:pPr>
      <w:r w:rsidRPr="00C30960">
        <w:rPr>
          <w:b/>
        </w:rPr>
        <w:t xml:space="preserve">                   464       AC LARYNGITIS/TRACHEITIS*                               89           883,020</w:t>
      </w:r>
    </w:p>
    <w:p w:rsidR="0078345C" w:rsidRPr="00C30960" w:rsidRDefault="0078345C" w:rsidP="0078345C">
      <w:pPr>
        <w:pStyle w:val="PUFDATA"/>
        <w:spacing w:line="240" w:lineRule="auto"/>
        <w:ind w:left="-1440"/>
        <w:jc w:val="center"/>
        <w:rPr>
          <w:b/>
        </w:rPr>
      </w:pPr>
      <w:r w:rsidRPr="00C30960">
        <w:rPr>
          <w:b/>
        </w:rPr>
        <w:t xml:space="preserve">                   465       AC URI MULT SITES/NOS*                                 346         4,046,080</w:t>
      </w:r>
    </w:p>
    <w:p w:rsidR="0078345C" w:rsidRPr="00C30960" w:rsidRDefault="0078345C" w:rsidP="0078345C">
      <w:pPr>
        <w:pStyle w:val="PUFDATA"/>
        <w:spacing w:line="240" w:lineRule="auto"/>
        <w:ind w:left="-1440"/>
        <w:jc w:val="center"/>
        <w:rPr>
          <w:b/>
        </w:rPr>
      </w:pPr>
      <w:r w:rsidRPr="00C30960">
        <w:rPr>
          <w:b/>
        </w:rPr>
        <w:t xml:space="preserve">                   466       AC BRONCHITIS/BRONCHIOL*                                99         1,081,072</w:t>
      </w:r>
    </w:p>
    <w:p w:rsidR="0078345C" w:rsidRPr="00C30960" w:rsidRDefault="0078345C" w:rsidP="0078345C">
      <w:pPr>
        <w:pStyle w:val="PUFDATA"/>
        <w:spacing w:line="240" w:lineRule="auto"/>
        <w:ind w:left="-1440"/>
        <w:jc w:val="center"/>
        <w:rPr>
          <w:b/>
        </w:rPr>
      </w:pPr>
      <w:r w:rsidRPr="00C30960">
        <w:rPr>
          <w:b/>
        </w:rPr>
        <w:t xml:space="preserve">                   473       CHRONIC SINUSITIS*                                   1,196        15,700,350</w:t>
      </w:r>
    </w:p>
    <w:p w:rsidR="0078345C" w:rsidRPr="00C30960" w:rsidRDefault="0078345C" w:rsidP="0078345C">
      <w:pPr>
        <w:pStyle w:val="PUFDATA"/>
        <w:spacing w:line="240" w:lineRule="auto"/>
        <w:ind w:left="-1440"/>
        <w:jc w:val="center"/>
        <w:rPr>
          <w:b/>
        </w:rPr>
      </w:pPr>
      <w:r w:rsidRPr="00C30960">
        <w:rPr>
          <w:b/>
        </w:rPr>
        <w:t xml:space="preserve">                   474       CHR T &amp; A DIS*                                          57           498,614</w:t>
      </w:r>
    </w:p>
    <w:p w:rsidR="0078345C" w:rsidRPr="00C30960" w:rsidRDefault="0078345C" w:rsidP="0078345C">
      <w:pPr>
        <w:pStyle w:val="PUFDATA"/>
        <w:spacing w:line="240" w:lineRule="auto"/>
        <w:ind w:left="-1440"/>
        <w:jc w:val="center"/>
        <w:rPr>
          <w:b/>
        </w:rPr>
      </w:pPr>
      <w:r w:rsidRPr="00C30960">
        <w:rPr>
          <w:b/>
        </w:rPr>
        <w:t xml:space="preserve">                   477       ALLERGIC RHINITIS*                                   2,455        24,666,272</w:t>
      </w:r>
    </w:p>
    <w:p w:rsidR="0078345C" w:rsidRPr="00C30960" w:rsidRDefault="0078345C" w:rsidP="0078345C">
      <w:pPr>
        <w:pStyle w:val="PUFDATA"/>
        <w:spacing w:line="240" w:lineRule="auto"/>
        <w:ind w:left="-1440"/>
        <w:jc w:val="center"/>
        <w:rPr>
          <w:b/>
        </w:rPr>
      </w:pPr>
      <w:r w:rsidRPr="00C30960">
        <w:rPr>
          <w:b/>
        </w:rPr>
        <w:t xml:space="preserve">                   478       OTH UPPR RESPIRATORY DIS*                              612         5,488,882</w:t>
      </w:r>
    </w:p>
    <w:p w:rsidR="0078345C" w:rsidRPr="00C30960" w:rsidRDefault="0078345C" w:rsidP="0078345C">
      <w:pPr>
        <w:pStyle w:val="PUFDATA"/>
        <w:spacing w:line="240" w:lineRule="auto"/>
        <w:ind w:left="-1440"/>
        <w:jc w:val="center"/>
        <w:rPr>
          <w:b/>
        </w:rPr>
      </w:pPr>
      <w:r w:rsidRPr="00C30960">
        <w:rPr>
          <w:b/>
        </w:rPr>
        <w:t xml:space="preserve">                   486       PNEUMONIA, ORGANISM NOS                                451         4,936,039</w:t>
      </w:r>
    </w:p>
    <w:p w:rsidR="0078345C" w:rsidRPr="00C30960" w:rsidRDefault="0078345C" w:rsidP="0078345C">
      <w:pPr>
        <w:pStyle w:val="PUFDATA"/>
        <w:spacing w:line="240" w:lineRule="auto"/>
        <w:ind w:left="-1440"/>
        <w:jc w:val="center"/>
        <w:rPr>
          <w:b/>
        </w:rPr>
      </w:pPr>
      <w:r w:rsidRPr="00C30960">
        <w:rPr>
          <w:b/>
        </w:rPr>
        <w:t xml:space="preserve">                   490       BRONCHITIS NOS                                         529         6,987,582</w:t>
      </w:r>
    </w:p>
    <w:p w:rsidR="0078345C" w:rsidRPr="00C30960" w:rsidRDefault="0078345C" w:rsidP="0078345C">
      <w:pPr>
        <w:pStyle w:val="PUFDATA"/>
        <w:spacing w:line="240" w:lineRule="auto"/>
        <w:ind w:left="-1440"/>
        <w:jc w:val="center"/>
        <w:rPr>
          <w:b/>
        </w:rPr>
      </w:pPr>
      <w:r w:rsidRPr="00C30960">
        <w:rPr>
          <w:b/>
        </w:rPr>
        <w:t xml:space="preserve">                   491       CHRONIC BRONCHITIS*                                    453         5,036,572</w:t>
      </w:r>
    </w:p>
    <w:p w:rsidR="0078345C" w:rsidRPr="00C30960" w:rsidRDefault="0078345C" w:rsidP="0078345C">
      <w:pPr>
        <w:pStyle w:val="PUFDATA"/>
        <w:spacing w:line="240" w:lineRule="auto"/>
        <w:ind w:left="-1440"/>
        <w:jc w:val="center"/>
        <w:rPr>
          <w:b/>
        </w:rPr>
      </w:pPr>
      <w:r w:rsidRPr="00C30960">
        <w:rPr>
          <w:b/>
        </w:rPr>
        <w:t xml:space="preserve">                   492       EMPHYSEMA*                                             281         3,208,471</w:t>
      </w:r>
    </w:p>
    <w:p w:rsidR="0078345C" w:rsidRPr="00C30960" w:rsidRDefault="0078345C" w:rsidP="0078345C">
      <w:pPr>
        <w:pStyle w:val="PUFDATA"/>
        <w:spacing w:line="240" w:lineRule="auto"/>
        <w:ind w:left="-1440"/>
        <w:jc w:val="center"/>
        <w:rPr>
          <w:b/>
        </w:rPr>
      </w:pPr>
      <w:r w:rsidRPr="00C30960">
        <w:rPr>
          <w:b/>
        </w:rPr>
        <w:t xml:space="preserve">                   493       ASTHMA*                                              2,300        21,088,356</w:t>
      </w:r>
    </w:p>
    <w:p w:rsidR="0078345C" w:rsidRPr="00C30960" w:rsidRDefault="0078345C" w:rsidP="0078345C">
      <w:pPr>
        <w:pStyle w:val="PUFDATA"/>
        <w:spacing w:line="240" w:lineRule="auto"/>
        <w:ind w:left="-1440"/>
        <w:jc w:val="center"/>
        <w:rPr>
          <w:b/>
        </w:rPr>
      </w:pPr>
      <w:r w:rsidRPr="00C30960">
        <w:rPr>
          <w:b/>
        </w:rPr>
        <w:t xml:space="preserve">                   496       CHR AIRWAY OBSTRUCT NEC                                290         3,705,029</w:t>
      </w:r>
    </w:p>
    <w:p w:rsidR="0078345C" w:rsidRPr="00C30960" w:rsidRDefault="0078345C" w:rsidP="0078345C">
      <w:pPr>
        <w:pStyle w:val="PUFDATA"/>
        <w:spacing w:line="240" w:lineRule="auto"/>
        <w:ind w:left="-1440"/>
        <w:jc w:val="center"/>
        <w:rPr>
          <w:b/>
        </w:rPr>
      </w:pPr>
      <w:r w:rsidRPr="00C30960">
        <w:rPr>
          <w:b/>
        </w:rPr>
        <w:t xml:space="preserve">                   511       PLEURISY*                                               26           399,248</w:t>
      </w:r>
    </w:p>
    <w:p w:rsidR="0078345C" w:rsidRPr="00C30960" w:rsidRDefault="0078345C" w:rsidP="0078345C">
      <w:pPr>
        <w:pStyle w:val="PUFDATA"/>
        <w:spacing w:line="240" w:lineRule="auto"/>
        <w:ind w:left="-1440"/>
        <w:jc w:val="center"/>
        <w:rPr>
          <w:b/>
        </w:rPr>
      </w:pPr>
      <w:r w:rsidRPr="00C30960">
        <w:rPr>
          <w:b/>
        </w:rPr>
        <w:t xml:space="preserve">                   514       PULM CONGEST/HYPOSTASIS                                 85           729,112</w:t>
      </w:r>
    </w:p>
    <w:p w:rsidR="0078345C" w:rsidRPr="00C30960" w:rsidRDefault="0078345C" w:rsidP="0078345C">
      <w:pPr>
        <w:pStyle w:val="PUFDATA"/>
        <w:spacing w:line="240" w:lineRule="auto"/>
        <w:ind w:left="-1440"/>
        <w:jc w:val="center"/>
        <w:rPr>
          <w:b/>
        </w:rPr>
      </w:pPr>
      <w:r w:rsidRPr="00C30960">
        <w:rPr>
          <w:b/>
        </w:rPr>
        <w:t xml:space="preserve">                   518       OTHER LUNG DISEASES*                                   153         1,557,781</w:t>
      </w:r>
    </w:p>
    <w:p w:rsidR="0078345C" w:rsidRPr="00C30960" w:rsidRDefault="0078345C" w:rsidP="0078345C">
      <w:pPr>
        <w:pStyle w:val="PUFDATA"/>
        <w:spacing w:line="240" w:lineRule="auto"/>
        <w:ind w:left="-1440"/>
        <w:jc w:val="center"/>
        <w:rPr>
          <w:b/>
        </w:rPr>
      </w:pPr>
      <w:r w:rsidRPr="00C30960">
        <w:rPr>
          <w:b/>
        </w:rPr>
        <w:t xml:space="preserve">                   519       OTH RESP SYSTEM DISEASES*                              236         2,479,625</w:t>
      </w:r>
    </w:p>
    <w:p w:rsidR="0078345C" w:rsidRPr="00C30960" w:rsidRDefault="0078345C" w:rsidP="0078345C">
      <w:pPr>
        <w:pStyle w:val="PUFDATA"/>
        <w:spacing w:line="240" w:lineRule="auto"/>
        <w:ind w:left="-1440"/>
        <w:jc w:val="center"/>
        <w:rPr>
          <w:b/>
        </w:rPr>
      </w:pPr>
      <w:r w:rsidRPr="00C30960">
        <w:rPr>
          <w:b/>
        </w:rPr>
        <w:t xml:space="preserve">                   520       TOOTH DEVELOP/ERUPT DIS*                               141         1,569,148</w:t>
      </w:r>
    </w:p>
    <w:p w:rsidR="0078345C" w:rsidRPr="00C30960" w:rsidRDefault="0078345C" w:rsidP="0078345C">
      <w:pPr>
        <w:pStyle w:val="PUFDATA"/>
        <w:spacing w:line="240" w:lineRule="auto"/>
        <w:ind w:left="-1440"/>
        <w:jc w:val="center"/>
        <w:rPr>
          <w:b/>
        </w:rPr>
      </w:pPr>
      <w:r w:rsidRPr="00C30960">
        <w:rPr>
          <w:b/>
        </w:rPr>
        <w:t xml:space="preserve">                   521       HARD TISSUE DIS OF TEETH*                              118         1,220,944</w:t>
      </w:r>
    </w:p>
    <w:p w:rsidR="0078345C" w:rsidRPr="00C30960" w:rsidRDefault="0078345C" w:rsidP="0078345C">
      <w:pPr>
        <w:pStyle w:val="PUFDATA"/>
        <w:spacing w:line="240" w:lineRule="auto"/>
        <w:ind w:left="-1440"/>
        <w:jc w:val="center"/>
        <w:rPr>
          <w:b/>
        </w:rPr>
      </w:pPr>
      <w:r w:rsidRPr="00C30960">
        <w:rPr>
          <w:b/>
        </w:rPr>
        <w:t xml:space="preserve">                   522       PULP &amp; PERIAPICAL DIS*                                 375         3,804,729</w:t>
      </w:r>
    </w:p>
    <w:p w:rsidR="0078345C" w:rsidRPr="00C30960" w:rsidRDefault="0078345C" w:rsidP="0078345C">
      <w:pPr>
        <w:pStyle w:val="PUFDATA"/>
        <w:spacing w:line="240" w:lineRule="auto"/>
        <w:ind w:left="-1440"/>
        <w:jc w:val="center"/>
        <w:rPr>
          <w:b/>
        </w:rPr>
      </w:pPr>
      <w:r w:rsidRPr="00C30960">
        <w:rPr>
          <w:b/>
        </w:rPr>
        <w:t xml:space="preserve">                   523       GINGIVAL/PERIODONTAL DIS*                              155         1,606,962</w:t>
      </w:r>
    </w:p>
    <w:p w:rsidR="0078345C" w:rsidRPr="00C30960" w:rsidRDefault="0078345C" w:rsidP="0078345C">
      <w:pPr>
        <w:pStyle w:val="PUFDATA"/>
        <w:spacing w:line="240" w:lineRule="auto"/>
        <w:ind w:left="-1440"/>
        <w:jc w:val="center"/>
        <w:rPr>
          <w:b/>
        </w:rPr>
      </w:pPr>
      <w:r w:rsidRPr="00C30960">
        <w:rPr>
          <w:b/>
        </w:rPr>
        <w:t xml:space="preserve">                   524       DENTOFACIAL ANOMALIES*                                  42           543,411</w:t>
      </w:r>
    </w:p>
    <w:p w:rsidR="0078345C" w:rsidRPr="00C30960" w:rsidRDefault="0078345C" w:rsidP="0078345C">
      <w:pPr>
        <w:pStyle w:val="PUFDATA"/>
        <w:spacing w:line="240" w:lineRule="auto"/>
        <w:ind w:left="-1440"/>
        <w:jc w:val="center"/>
        <w:rPr>
          <w:b/>
        </w:rPr>
      </w:pPr>
      <w:r w:rsidRPr="00C30960">
        <w:rPr>
          <w:b/>
        </w:rPr>
        <w:t xml:space="preserve">                   525       OTHER DENTAL DISORDER*                                 456         4,134,529</w:t>
      </w:r>
    </w:p>
    <w:p w:rsidR="0078345C" w:rsidRPr="00C30960" w:rsidRDefault="0078345C" w:rsidP="0078345C">
      <w:pPr>
        <w:pStyle w:val="PUFDATA"/>
        <w:spacing w:line="240" w:lineRule="auto"/>
        <w:ind w:left="-1440"/>
        <w:jc w:val="center"/>
        <w:rPr>
          <w:b/>
        </w:rPr>
      </w:pPr>
      <w:r w:rsidRPr="00C30960">
        <w:rPr>
          <w:b/>
        </w:rPr>
        <w:t xml:space="preserve">                   527       SALIVARY GLAND DISEASES*                                21           221,690</w:t>
      </w:r>
    </w:p>
    <w:p w:rsidR="0078345C" w:rsidRPr="00C30960" w:rsidRDefault="0078345C" w:rsidP="0078345C">
      <w:pPr>
        <w:pStyle w:val="PUFDATA"/>
        <w:spacing w:line="240" w:lineRule="auto"/>
        <w:ind w:left="-1440"/>
        <w:jc w:val="center"/>
        <w:rPr>
          <w:b/>
        </w:rPr>
      </w:pPr>
      <w:r w:rsidRPr="00C30960">
        <w:rPr>
          <w:b/>
        </w:rPr>
        <w:t xml:space="preserve">                   528       ORAL SOFT TISSUE DISEASE*                              106         1,172,344</w:t>
      </w:r>
    </w:p>
    <w:p w:rsidR="0078345C" w:rsidRPr="00C30960" w:rsidRDefault="0078345C" w:rsidP="0078345C">
      <w:pPr>
        <w:pStyle w:val="PUFDATA"/>
        <w:spacing w:line="240" w:lineRule="auto"/>
        <w:ind w:left="-1440"/>
        <w:jc w:val="center"/>
        <w:rPr>
          <w:b/>
        </w:rPr>
      </w:pPr>
      <w:r w:rsidRPr="00C30960">
        <w:rPr>
          <w:b/>
        </w:rPr>
        <w:t xml:space="preserve">                   531       GASTRIC ULCER*                                          81           828,627</w:t>
      </w:r>
    </w:p>
    <w:p w:rsidR="0078345C" w:rsidRPr="00C30960" w:rsidRDefault="0078345C" w:rsidP="0078345C">
      <w:pPr>
        <w:pStyle w:val="PUFDATA"/>
        <w:spacing w:line="240" w:lineRule="auto"/>
        <w:ind w:left="-1440"/>
        <w:jc w:val="center"/>
        <w:rPr>
          <w:b/>
        </w:rPr>
      </w:pPr>
      <w:r w:rsidRPr="00C30960">
        <w:rPr>
          <w:b/>
        </w:rPr>
        <w:t xml:space="preserve">                   535       GASTRITIS AND DUODENITIS*                              193         1,262,463</w:t>
      </w:r>
    </w:p>
    <w:p w:rsidR="0078345C" w:rsidRPr="00C30960" w:rsidRDefault="0078345C" w:rsidP="0078345C">
      <w:pPr>
        <w:pStyle w:val="PUFDATA"/>
        <w:spacing w:line="240" w:lineRule="auto"/>
        <w:ind w:left="-1440"/>
        <w:jc w:val="center"/>
        <w:rPr>
          <w:b/>
        </w:rPr>
      </w:pPr>
      <w:r w:rsidRPr="00C30960">
        <w:rPr>
          <w:b/>
        </w:rPr>
        <w:t xml:space="preserve">                   536       STOMACH FUNCTION DISORD*                               862         7,925,812</w:t>
      </w:r>
    </w:p>
    <w:p w:rsidR="0078345C" w:rsidRPr="00C30960" w:rsidRDefault="0078345C" w:rsidP="0078345C">
      <w:pPr>
        <w:pStyle w:val="PUFDATA"/>
        <w:spacing w:line="240" w:lineRule="auto"/>
        <w:ind w:left="-1440"/>
        <w:jc w:val="center"/>
        <w:rPr>
          <w:b/>
        </w:rPr>
      </w:pPr>
      <w:r w:rsidRPr="00C30960">
        <w:rPr>
          <w:b/>
        </w:rPr>
        <w:t xml:space="preserve">                   537       OTH GASTRODUODENAL DIS*                                210         2,103,569</w:t>
      </w:r>
    </w:p>
    <w:p w:rsidR="0078345C" w:rsidRPr="00C30960" w:rsidRDefault="0078345C" w:rsidP="0078345C">
      <w:pPr>
        <w:pStyle w:val="PUFDATA"/>
        <w:spacing w:line="240" w:lineRule="auto"/>
        <w:ind w:left="-1440"/>
        <w:jc w:val="center"/>
        <w:rPr>
          <w:b/>
        </w:rPr>
      </w:pPr>
      <w:r w:rsidRPr="00C30960">
        <w:rPr>
          <w:b/>
        </w:rPr>
        <w:t xml:space="preserve">                   541       APPENDICITIS NOS                                        30           348,461</w:t>
      </w:r>
    </w:p>
    <w:p w:rsidR="0078345C" w:rsidRPr="00C30960" w:rsidRDefault="0078345C" w:rsidP="0078345C">
      <w:pPr>
        <w:pStyle w:val="PUFDATA"/>
        <w:spacing w:line="240" w:lineRule="auto"/>
        <w:ind w:left="-1440"/>
        <w:jc w:val="center"/>
        <w:rPr>
          <w:b/>
        </w:rPr>
      </w:pPr>
      <w:r w:rsidRPr="00C30960">
        <w:rPr>
          <w:b/>
        </w:rPr>
        <w:t xml:space="preserve">                   553       OTHER ABDOMINAL HERNIA*                                245         2,606,497</w:t>
      </w:r>
    </w:p>
    <w:p w:rsidR="0078345C" w:rsidRPr="00C30960" w:rsidRDefault="0078345C" w:rsidP="0078345C">
      <w:pPr>
        <w:pStyle w:val="PUFDATA"/>
        <w:spacing w:line="240" w:lineRule="auto"/>
        <w:ind w:left="-1440"/>
        <w:jc w:val="center"/>
        <w:rPr>
          <w:b/>
        </w:rPr>
      </w:pPr>
      <w:r w:rsidRPr="00C30960">
        <w:rPr>
          <w:b/>
        </w:rPr>
        <w:t xml:space="preserve">                   555       REGIONAL ENTERITIS*                                     53           647,716</w:t>
      </w:r>
    </w:p>
    <w:p w:rsidR="0078345C" w:rsidRPr="00C30960" w:rsidRDefault="0078345C" w:rsidP="0078345C">
      <w:pPr>
        <w:pStyle w:val="PUFDATA"/>
        <w:spacing w:line="240" w:lineRule="auto"/>
        <w:ind w:left="-1440"/>
        <w:jc w:val="center"/>
        <w:rPr>
          <w:b/>
        </w:rPr>
      </w:pPr>
      <w:r w:rsidRPr="00C30960">
        <w:rPr>
          <w:b/>
        </w:rPr>
        <w:t xml:space="preserve">                   556       IDIOPATHIC PROCTOCOLITIS*                               22           271,020</w:t>
      </w:r>
    </w:p>
    <w:p w:rsidR="0078345C" w:rsidRPr="00C30960" w:rsidRDefault="0078345C" w:rsidP="0078345C">
      <w:pPr>
        <w:pStyle w:val="PUFDATA"/>
        <w:spacing w:line="240" w:lineRule="auto"/>
        <w:ind w:left="-1440"/>
        <w:jc w:val="center"/>
        <w:rPr>
          <w:b/>
        </w:rPr>
      </w:pPr>
      <w:r w:rsidRPr="00C30960">
        <w:rPr>
          <w:b/>
        </w:rPr>
        <w:t xml:space="preserve">                   558       OTH NONINF GASTROENTERIT*                               84         1,062,793</w:t>
      </w:r>
    </w:p>
    <w:p w:rsidR="0078345C" w:rsidRPr="00C30960" w:rsidRDefault="0078345C" w:rsidP="0078345C">
      <w:pPr>
        <w:pStyle w:val="PUFDATA"/>
        <w:spacing w:line="240" w:lineRule="auto"/>
        <w:ind w:left="-1440"/>
        <w:jc w:val="center"/>
        <w:rPr>
          <w:b/>
        </w:rPr>
      </w:pPr>
      <w:r w:rsidRPr="00C30960">
        <w:rPr>
          <w:b/>
        </w:rPr>
        <w:t xml:space="preserve">                   560       INTESTINAL OBSTRUCTION*                                 45           575,265</w:t>
      </w:r>
    </w:p>
    <w:p w:rsidR="0078345C" w:rsidRPr="00C30960" w:rsidRDefault="0078345C" w:rsidP="0078345C">
      <w:pPr>
        <w:pStyle w:val="PUFDATA"/>
        <w:spacing w:line="240" w:lineRule="auto"/>
        <w:ind w:left="-1440"/>
        <w:jc w:val="center"/>
        <w:rPr>
          <w:b/>
        </w:rPr>
      </w:pPr>
      <w:r w:rsidRPr="00C30960">
        <w:rPr>
          <w:b/>
        </w:rPr>
        <w:t xml:space="preserve">                   562       DIVERTICULA OF INTESTINE*                               87           984,403</w:t>
      </w:r>
    </w:p>
    <w:p w:rsidR="0078345C" w:rsidRPr="00C30960" w:rsidRDefault="0078345C" w:rsidP="0078345C">
      <w:pPr>
        <w:pStyle w:val="PUFDATA"/>
        <w:spacing w:line="240" w:lineRule="auto"/>
        <w:ind w:left="-1440"/>
        <w:jc w:val="center"/>
        <w:rPr>
          <w:b/>
        </w:rPr>
      </w:pPr>
      <w:r w:rsidRPr="00C30960">
        <w:rPr>
          <w:b/>
        </w:rPr>
        <w:t xml:space="preserve">                   564       FUNCT DIGESTIVE DIS NEC*                               564         5,429,504</w:t>
      </w:r>
    </w:p>
    <w:p w:rsidR="0078345C" w:rsidRPr="00C30960" w:rsidRDefault="0078345C" w:rsidP="0078345C">
      <w:pPr>
        <w:pStyle w:val="PUFDATA"/>
        <w:spacing w:line="240" w:lineRule="auto"/>
        <w:ind w:left="-1440"/>
        <w:jc w:val="center"/>
        <w:rPr>
          <w:b/>
        </w:rPr>
      </w:pPr>
      <w:r w:rsidRPr="00C30960">
        <w:rPr>
          <w:b/>
        </w:rPr>
        <w:t xml:space="preserve">                   569       OTH INTESTINAL DISORDERS*                              113         1,437,829</w:t>
      </w:r>
    </w:p>
    <w:p w:rsidR="0078345C" w:rsidRPr="00C30960" w:rsidRDefault="0078345C" w:rsidP="0078345C">
      <w:pPr>
        <w:pStyle w:val="PUFDATA"/>
        <w:spacing w:line="240" w:lineRule="auto"/>
        <w:ind w:left="-1440"/>
        <w:jc w:val="center"/>
        <w:rPr>
          <w:b/>
        </w:rPr>
      </w:pPr>
      <w:r w:rsidRPr="00C30960">
        <w:rPr>
          <w:b/>
        </w:rPr>
        <w:t xml:space="preserve">                   571       CHR LIVER DIS/CIRRHOSIS*                                54           559,501</w:t>
      </w:r>
    </w:p>
    <w:p w:rsidR="0078345C" w:rsidRPr="00C30960" w:rsidRDefault="0078345C" w:rsidP="0078345C">
      <w:pPr>
        <w:pStyle w:val="PUFDATA"/>
        <w:spacing w:line="240" w:lineRule="auto"/>
        <w:ind w:left="-1440"/>
        <w:jc w:val="center"/>
        <w:rPr>
          <w:b/>
        </w:rPr>
      </w:pPr>
      <w:r w:rsidRPr="00C30960">
        <w:rPr>
          <w:b/>
        </w:rPr>
        <w:t xml:space="preserve">                   573       OTH LIVER DISORDERS*                                    66           643,892</w:t>
      </w:r>
    </w:p>
    <w:p w:rsidR="0078345C" w:rsidRPr="00C30960" w:rsidRDefault="0078345C" w:rsidP="0078345C">
      <w:pPr>
        <w:pStyle w:val="PUFDATA"/>
        <w:spacing w:line="240" w:lineRule="auto"/>
        <w:ind w:left="-1440"/>
        <w:jc w:val="center"/>
        <w:rPr>
          <w:b/>
        </w:rPr>
      </w:pPr>
      <w:r w:rsidRPr="00C30960">
        <w:rPr>
          <w:b/>
        </w:rPr>
        <w:t xml:space="preserve">                   574       CHOLELITHIASIS*                                         81           664,027</w:t>
      </w:r>
    </w:p>
    <w:p w:rsidR="0078345C" w:rsidRPr="00C30960" w:rsidRDefault="0078345C" w:rsidP="0078345C">
      <w:pPr>
        <w:pStyle w:val="PUFDATA"/>
        <w:spacing w:line="240" w:lineRule="auto"/>
        <w:ind w:left="-1440"/>
        <w:jc w:val="center"/>
        <w:rPr>
          <w:b/>
        </w:rPr>
      </w:pPr>
      <w:r w:rsidRPr="00C30960">
        <w:rPr>
          <w:b/>
        </w:rPr>
        <w:t xml:space="preserve">                   575       OTH GALLBLADDER DISORDER*                              133         1,384,077</w:t>
      </w:r>
    </w:p>
    <w:p w:rsidR="0078345C" w:rsidRPr="00C30960" w:rsidRDefault="0078345C" w:rsidP="0078345C">
      <w:pPr>
        <w:pStyle w:val="PUFDATA"/>
        <w:spacing w:line="240" w:lineRule="auto"/>
        <w:ind w:left="-1440"/>
        <w:jc w:val="center"/>
        <w:rPr>
          <w:b/>
        </w:rPr>
      </w:pPr>
      <w:r w:rsidRPr="00C30960">
        <w:rPr>
          <w:b/>
        </w:rPr>
        <w:t xml:space="preserve">                   577       DISEASES OF PANCREAS*                                   54           550,073</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1</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578       GASTROINTESTINAL HEMORR*                                55           510,570</w:t>
      </w:r>
    </w:p>
    <w:p w:rsidR="0078345C" w:rsidRPr="00C30960" w:rsidRDefault="0078345C" w:rsidP="0078345C">
      <w:pPr>
        <w:pStyle w:val="PUFDATA"/>
        <w:spacing w:line="240" w:lineRule="auto"/>
        <w:ind w:left="-1440"/>
        <w:jc w:val="center"/>
        <w:rPr>
          <w:b/>
        </w:rPr>
      </w:pPr>
      <w:r w:rsidRPr="00C30960">
        <w:rPr>
          <w:b/>
        </w:rPr>
        <w:t xml:space="preserve">                   585       CHRONIC RENAL FAILURE                                   50           614,825</w:t>
      </w:r>
    </w:p>
    <w:p w:rsidR="0078345C" w:rsidRPr="00C30960" w:rsidRDefault="0078345C" w:rsidP="0078345C">
      <w:pPr>
        <w:pStyle w:val="PUFDATA"/>
        <w:spacing w:line="240" w:lineRule="auto"/>
        <w:ind w:left="-1440"/>
        <w:jc w:val="center"/>
        <w:rPr>
          <w:b/>
        </w:rPr>
      </w:pPr>
      <w:r w:rsidRPr="00C30960">
        <w:rPr>
          <w:b/>
        </w:rPr>
        <w:t xml:space="preserve">                   590       KIDNEY INFECTION*                                      112         1,174,409</w:t>
      </w:r>
    </w:p>
    <w:p w:rsidR="0078345C" w:rsidRPr="00C30960" w:rsidRDefault="0078345C" w:rsidP="0078345C">
      <w:pPr>
        <w:pStyle w:val="PUFDATA"/>
        <w:spacing w:line="240" w:lineRule="auto"/>
        <w:ind w:left="-1440"/>
        <w:jc w:val="center"/>
        <w:rPr>
          <w:b/>
        </w:rPr>
      </w:pPr>
      <w:r w:rsidRPr="00C30960">
        <w:rPr>
          <w:b/>
        </w:rPr>
        <w:t xml:space="preserve">                   592       RENAL/URETERAL CALCULUS*                               231         2,812,757</w:t>
      </w:r>
    </w:p>
    <w:p w:rsidR="0078345C" w:rsidRPr="00C30960" w:rsidRDefault="0078345C" w:rsidP="0078345C">
      <w:pPr>
        <w:pStyle w:val="PUFDATA"/>
        <w:spacing w:line="240" w:lineRule="auto"/>
        <w:ind w:left="-1440"/>
        <w:jc w:val="center"/>
        <w:rPr>
          <w:b/>
        </w:rPr>
      </w:pPr>
      <w:r w:rsidRPr="00C30960">
        <w:rPr>
          <w:b/>
        </w:rPr>
        <w:t xml:space="preserve">                   593       OTH RENAL &amp; URETERAL DIS*                              287         2,712,747</w:t>
      </w:r>
    </w:p>
    <w:p w:rsidR="0078345C" w:rsidRPr="00C30960" w:rsidRDefault="0078345C" w:rsidP="0078345C">
      <w:pPr>
        <w:pStyle w:val="PUFDATA"/>
        <w:spacing w:line="240" w:lineRule="auto"/>
        <w:ind w:left="-1440"/>
        <w:jc w:val="center"/>
        <w:rPr>
          <w:b/>
        </w:rPr>
      </w:pPr>
      <w:r w:rsidRPr="00C30960">
        <w:rPr>
          <w:b/>
        </w:rPr>
        <w:t xml:space="preserve">                   595       CYSTITIS*                                              237         2,707,713</w:t>
      </w:r>
    </w:p>
    <w:p w:rsidR="0078345C" w:rsidRPr="00C30960" w:rsidRDefault="0078345C" w:rsidP="0078345C">
      <w:pPr>
        <w:pStyle w:val="PUFDATA"/>
        <w:spacing w:line="240" w:lineRule="auto"/>
        <w:ind w:left="-1440"/>
        <w:jc w:val="center"/>
        <w:rPr>
          <w:b/>
        </w:rPr>
      </w:pPr>
      <w:r w:rsidRPr="00C30960">
        <w:rPr>
          <w:b/>
        </w:rPr>
        <w:t xml:space="preserve">                   599       OTH URINARY TRACT DISOR*                               809         9,342,828</w:t>
      </w:r>
    </w:p>
    <w:p w:rsidR="0078345C" w:rsidRPr="00C30960" w:rsidRDefault="0078345C" w:rsidP="0078345C">
      <w:pPr>
        <w:pStyle w:val="PUFDATA"/>
        <w:spacing w:line="240" w:lineRule="auto"/>
        <w:ind w:left="-1440"/>
        <w:jc w:val="center"/>
        <w:rPr>
          <w:b/>
        </w:rPr>
      </w:pPr>
      <w:r w:rsidRPr="00C30960">
        <w:rPr>
          <w:b/>
        </w:rPr>
        <w:t xml:space="preserve">                   600       HYPERPLASIA OF PROSTATE*                               168         2,318,536</w:t>
      </w:r>
    </w:p>
    <w:p w:rsidR="0078345C" w:rsidRPr="00C30960" w:rsidRDefault="0078345C" w:rsidP="0078345C">
      <w:pPr>
        <w:pStyle w:val="PUFDATA"/>
        <w:spacing w:line="240" w:lineRule="auto"/>
        <w:ind w:left="-1440"/>
        <w:jc w:val="center"/>
        <w:rPr>
          <w:b/>
        </w:rPr>
      </w:pPr>
      <w:r w:rsidRPr="00C30960">
        <w:rPr>
          <w:b/>
        </w:rPr>
        <w:t xml:space="preserve">                   601       PROSTATIC INFLAMMATION*                                 28           258,461</w:t>
      </w:r>
    </w:p>
    <w:p w:rsidR="0078345C" w:rsidRPr="00C30960" w:rsidRDefault="0078345C" w:rsidP="0078345C">
      <w:pPr>
        <w:pStyle w:val="PUFDATA"/>
        <w:spacing w:line="240" w:lineRule="auto"/>
        <w:ind w:left="-1440"/>
        <w:jc w:val="center"/>
        <w:rPr>
          <w:b/>
        </w:rPr>
      </w:pPr>
      <w:r w:rsidRPr="00C30960">
        <w:rPr>
          <w:b/>
        </w:rPr>
        <w:t xml:space="preserve">                   602       OTH PROSTATIC DISORDERS*                               248         2,821,479</w:t>
      </w:r>
    </w:p>
    <w:p w:rsidR="0078345C" w:rsidRPr="00C30960" w:rsidRDefault="0078345C" w:rsidP="0078345C">
      <w:pPr>
        <w:pStyle w:val="PUFDATA"/>
        <w:spacing w:line="240" w:lineRule="auto"/>
        <w:ind w:left="-1440"/>
        <w:jc w:val="center"/>
        <w:rPr>
          <w:b/>
        </w:rPr>
      </w:pPr>
      <w:r w:rsidRPr="00C30960">
        <w:rPr>
          <w:b/>
        </w:rPr>
        <w:t xml:space="preserve">                   607       DISORDERS OF PENIS*                                     53           636,091</w:t>
      </w:r>
    </w:p>
    <w:p w:rsidR="0078345C" w:rsidRPr="00C30960" w:rsidRDefault="0078345C" w:rsidP="0078345C">
      <w:pPr>
        <w:pStyle w:val="PUFDATA"/>
        <w:spacing w:line="240" w:lineRule="auto"/>
        <w:ind w:left="-1440"/>
        <w:jc w:val="center"/>
        <w:rPr>
          <w:b/>
        </w:rPr>
      </w:pPr>
      <w:r w:rsidRPr="00C30960">
        <w:rPr>
          <w:b/>
        </w:rPr>
        <w:t xml:space="preserve">                   608       MALE GENITAL DIS NEC*                                   41           451,357</w:t>
      </w:r>
    </w:p>
    <w:p w:rsidR="0078345C" w:rsidRPr="00C30960" w:rsidRDefault="0078345C" w:rsidP="0078345C">
      <w:pPr>
        <w:pStyle w:val="PUFDATA"/>
        <w:spacing w:line="240" w:lineRule="auto"/>
        <w:ind w:left="-1440"/>
        <w:jc w:val="center"/>
        <w:rPr>
          <w:b/>
        </w:rPr>
      </w:pPr>
      <w:r w:rsidRPr="00C30960">
        <w:rPr>
          <w:b/>
        </w:rPr>
        <w:t xml:space="preserve">                   610       BENIGN MAMMARY DYSPLASIA*                               34           413,938</w:t>
      </w:r>
    </w:p>
    <w:p w:rsidR="0078345C" w:rsidRPr="00C30960" w:rsidRDefault="0078345C" w:rsidP="0078345C">
      <w:pPr>
        <w:pStyle w:val="PUFDATA"/>
        <w:spacing w:line="240" w:lineRule="auto"/>
        <w:ind w:left="-1440"/>
        <w:jc w:val="center"/>
        <w:rPr>
          <w:b/>
        </w:rPr>
      </w:pPr>
      <w:r w:rsidRPr="00C30960">
        <w:rPr>
          <w:b/>
        </w:rPr>
        <w:t xml:space="preserve">                   611       OTHER BREAST DISORDERS*                                163         1,750,683</w:t>
      </w:r>
    </w:p>
    <w:p w:rsidR="0078345C" w:rsidRPr="00C30960" w:rsidRDefault="0078345C" w:rsidP="0078345C">
      <w:pPr>
        <w:pStyle w:val="PUFDATA"/>
        <w:spacing w:line="240" w:lineRule="auto"/>
        <w:ind w:left="-1440"/>
        <w:jc w:val="center"/>
        <w:rPr>
          <w:b/>
        </w:rPr>
      </w:pPr>
      <w:r w:rsidRPr="00C30960">
        <w:rPr>
          <w:b/>
        </w:rPr>
        <w:t xml:space="preserve">                   616       OTH FEMALE GEN INFLAM*                                  78           602,349</w:t>
      </w:r>
    </w:p>
    <w:p w:rsidR="0078345C" w:rsidRPr="00C30960" w:rsidRDefault="0078345C" w:rsidP="0078345C">
      <w:pPr>
        <w:pStyle w:val="PUFDATA"/>
        <w:spacing w:line="240" w:lineRule="auto"/>
        <w:ind w:left="-1440"/>
        <w:jc w:val="center"/>
        <w:rPr>
          <w:b/>
        </w:rPr>
      </w:pPr>
      <w:r w:rsidRPr="00C30960">
        <w:rPr>
          <w:b/>
        </w:rPr>
        <w:t xml:space="preserve">                   617       ENDOMETRIOSIS*                                          32           370,448</w:t>
      </w:r>
    </w:p>
    <w:p w:rsidR="0078345C" w:rsidRPr="00C30960" w:rsidRDefault="0078345C" w:rsidP="0078345C">
      <w:pPr>
        <w:pStyle w:val="PUFDATA"/>
        <w:spacing w:line="240" w:lineRule="auto"/>
        <w:ind w:left="-1440"/>
        <w:jc w:val="center"/>
        <w:rPr>
          <w:b/>
        </w:rPr>
      </w:pPr>
      <w:r w:rsidRPr="00C30960">
        <w:rPr>
          <w:b/>
        </w:rPr>
        <w:t xml:space="preserve">                   618       GENITAL PROLAPSE*                                       30           574,146</w:t>
      </w:r>
    </w:p>
    <w:p w:rsidR="0078345C" w:rsidRPr="00C30960" w:rsidRDefault="0078345C" w:rsidP="0078345C">
      <w:pPr>
        <w:pStyle w:val="PUFDATA"/>
        <w:spacing w:line="240" w:lineRule="auto"/>
        <w:ind w:left="-1440"/>
        <w:jc w:val="center"/>
        <w:rPr>
          <w:b/>
        </w:rPr>
      </w:pPr>
      <w:r w:rsidRPr="00C30960">
        <w:rPr>
          <w:b/>
        </w:rPr>
        <w:t xml:space="preserve">                   620       NONINFLAM DIS OVAR/ADNEX*                              105         1,068,743</w:t>
      </w:r>
    </w:p>
    <w:p w:rsidR="0078345C" w:rsidRPr="00C30960" w:rsidRDefault="0078345C" w:rsidP="0078345C">
      <w:pPr>
        <w:pStyle w:val="PUFDATA"/>
        <w:spacing w:line="240" w:lineRule="auto"/>
        <w:ind w:left="-1440"/>
        <w:jc w:val="center"/>
        <w:rPr>
          <w:b/>
        </w:rPr>
      </w:pPr>
      <w:r w:rsidRPr="00C30960">
        <w:rPr>
          <w:b/>
        </w:rPr>
        <w:t xml:space="preserve">                   621       DISORDERS OF UTERUS NEC*                                31           380,938</w:t>
      </w:r>
    </w:p>
    <w:p w:rsidR="0078345C" w:rsidRPr="00C30960" w:rsidRDefault="0078345C" w:rsidP="0078345C">
      <w:pPr>
        <w:pStyle w:val="PUFDATA"/>
        <w:spacing w:line="240" w:lineRule="auto"/>
        <w:ind w:left="-1440"/>
        <w:jc w:val="center"/>
        <w:rPr>
          <w:b/>
        </w:rPr>
      </w:pPr>
      <w:r w:rsidRPr="00C30960">
        <w:rPr>
          <w:b/>
        </w:rPr>
        <w:t xml:space="preserve">                   623       NONINFLAMM DIS VAGINA*                                  82           763,346</w:t>
      </w:r>
    </w:p>
    <w:p w:rsidR="0078345C" w:rsidRPr="00C30960" w:rsidRDefault="0078345C" w:rsidP="0078345C">
      <w:pPr>
        <w:pStyle w:val="PUFDATA"/>
        <w:spacing w:line="240" w:lineRule="auto"/>
        <w:ind w:left="-1440"/>
        <w:jc w:val="center"/>
        <w:rPr>
          <w:b/>
        </w:rPr>
      </w:pPr>
      <w:r w:rsidRPr="00C30960">
        <w:rPr>
          <w:b/>
        </w:rPr>
        <w:t xml:space="preserve">                   625       FEMALE GENITAL SYMPTOMS*                               157         1,528,082</w:t>
      </w:r>
    </w:p>
    <w:p w:rsidR="0078345C" w:rsidRPr="00C30960" w:rsidRDefault="0078345C" w:rsidP="0078345C">
      <w:pPr>
        <w:pStyle w:val="PUFDATA"/>
        <w:spacing w:line="240" w:lineRule="auto"/>
        <w:ind w:left="-1440"/>
        <w:jc w:val="center"/>
        <w:rPr>
          <w:b/>
        </w:rPr>
      </w:pPr>
      <w:r w:rsidRPr="00C30960">
        <w:rPr>
          <w:b/>
        </w:rPr>
        <w:t xml:space="preserve">                   626       DISORDER OF MENSTRUATION*                              189         1,759,080</w:t>
      </w:r>
    </w:p>
    <w:p w:rsidR="0078345C" w:rsidRPr="00C30960" w:rsidRDefault="0078345C" w:rsidP="0078345C">
      <w:pPr>
        <w:pStyle w:val="PUFDATA"/>
        <w:spacing w:line="240" w:lineRule="auto"/>
        <w:ind w:left="-1440"/>
        <w:jc w:val="center"/>
        <w:rPr>
          <w:b/>
        </w:rPr>
      </w:pPr>
      <w:r w:rsidRPr="00C30960">
        <w:rPr>
          <w:b/>
        </w:rPr>
        <w:t xml:space="preserve">                   627       MENOPAUSAL DISORDERS*                                  242         3,138,906</w:t>
      </w:r>
    </w:p>
    <w:p w:rsidR="0078345C" w:rsidRPr="00C30960" w:rsidRDefault="0078345C" w:rsidP="0078345C">
      <w:pPr>
        <w:pStyle w:val="PUFDATA"/>
        <w:spacing w:line="240" w:lineRule="auto"/>
        <w:ind w:left="-1440"/>
        <w:jc w:val="center"/>
        <w:rPr>
          <w:b/>
        </w:rPr>
      </w:pPr>
      <w:r w:rsidRPr="00C30960">
        <w:rPr>
          <w:b/>
        </w:rPr>
        <w:t xml:space="preserve">                   629       OTH FEMALE GENITAL DIS*                                 36           489,914</w:t>
      </w:r>
    </w:p>
    <w:p w:rsidR="0078345C" w:rsidRPr="00C30960" w:rsidRDefault="0078345C" w:rsidP="0078345C">
      <w:pPr>
        <w:pStyle w:val="PUFDATA"/>
        <w:spacing w:line="240" w:lineRule="auto"/>
        <w:ind w:left="-1440"/>
        <w:jc w:val="center"/>
        <w:rPr>
          <w:b/>
        </w:rPr>
      </w:pPr>
      <w:r w:rsidRPr="00C30960">
        <w:rPr>
          <w:b/>
        </w:rPr>
        <w:t xml:space="preserve">                   634       SPONTANEOUS ABORTION*                                   83           657,054</w:t>
      </w:r>
    </w:p>
    <w:p w:rsidR="0078345C" w:rsidRPr="00C30960" w:rsidRDefault="0078345C" w:rsidP="0078345C">
      <w:pPr>
        <w:pStyle w:val="PUFDATA"/>
        <w:spacing w:line="240" w:lineRule="auto"/>
        <w:ind w:left="-1440"/>
        <w:jc w:val="center"/>
        <w:rPr>
          <w:b/>
        </w:rPr>
      </w:pPr>
      <w:r w:rsidRPr="00C30960">
        <w:rPr>
          <w:b/>
        </w:rPr>
        <w:t xml:space="preserve">                   650       NORMAL DELIVERY                                        126         1,057,737</w:t>
      </w:r>
    </w:p>
    <w:p w:rsidR="0078345C" w:rsidRPr="00C30960" w:rsidRDefault="0078345C" w:rsidP="0078345C">
      <w:pPr>
        <w:pStyle w:val="PUFDATA"/>
        <w:spacing w:line="240" w:lineRule="auto"/>
        <w:ind w:left="-1440"/>
        <w:jc w:val="center"/>
        <w:rPr>
          <w:b/>
        </w:rPr>
      </w:pPr>
      <w:r w:rsidRPr="00C30960">
        <w:rPr>
          <w:b/>
        </w:rPr>
        <w:t xml:space="preserve">                   669       OTH COMPL LABOR/DELIVERY*                               63           449,308</w:t>
      </w:r>
    </w:p>
    <w:p w:rsidR="0078345C" w:rsidRPr="00C30960" w:rsidRDefault="0078345C" w:rsidP="0078345C">
      <w:pPr>
        <w:pStyle w:val="PUFDATA"/>
        <w:spacing w:line="240" w:lineRule="auto"/>
        <w:ind w:left="-1440"/>
        <w:jc w:val="center"/>
        <w:rPr>
          <w:b/>
        </w:rPr>
      </w:pPr>
      <w:r w:rsidRPr="00C30960">
        <w:rPr>
          <w:b/>
        </w:rPr>
        <w:t xml:space="preserve">                   680       CARBUNCLE AND FURUNCLE*                                 46           469,171</w:t>
      </w:r>
    </w:p>
    <w:p w:rsidR="0078345C" w:rsidRPr="00C30960" w:rsidRDefault="0078345C" w:rsidP="0078345C">
      <w:pPr>
        <w:pStyle w:val="PUFDATA"/>
        <w:spacing w:line="240" w:lineRule="auto"/>
        <w:ind w:left="-1440"/>
        <w:jc w:val="center"/>
        <w:rPr>
          <w:b/>
        </w:rPr>
      </w:pPr>
      <w:r w:rsidRPr="00C30960">
        <w:rPr>
          <w:b/>
        </w:rPr>
        <w:t xml:space="preserve">                   681       CELLULITIS, FINGER/TOE*                                 25           296,618</w:t>
      </w:r>
    </w:p>
    <w:p w:rsidR="0078345C" w:rsidRPr="00C30960" w:rsidRDefault="0078345C" w:rsidP="0078345C">
      <w:pPr>
        <w:pStyle w:val="PUFDATA"/>
        <w:spacing w:line="240" w:lineRule="auto"/>
        <w:ind w:left="-1440"/>
        <w:jc w:val="center"/>
        <w:rPr>
          <w:b/>
        </w:rPr>
      </w:pPr>
      <w:r w:rsidRPr="00C30960">
        <w:rPr>
          <w:b/>
        </w:rPr>
        <w:t xml:space="preserve">                   682       OTHER CELLULITIS/ABSCESS*                              145         1,702,336</w:t>
      </w:r>
    </w:p>
    <w:p w:rsidR="0078345C" w:rsidRPr="00C30960" w:rsidRDefault="0078345C" w:rsidP="0078345C">
      <w:pPr>
        <w:pStyle w:val="PUFDATA"/>
        <w:spacing w:line="240" w:lineRule="auto"/>
        <w:ind w:left="-1440"/>
        <w:jc w:val="center"/>
        <w:rPr>
          <w:b/>
        </w:rPr>
      </w:pPr>
      <w:r w:rsidRPr="00C30960">
        <w:rPr>
          <w:b/>
        </w:rPr>
        <w:t xml:space="preserve">                   684       IMPETIGO                                                30           367,315</w:t>
      </w:r>
    </w:p>
    <w:p w:rsidR="0078345C" w:rsidRPr="00C30960" w:rsidRDefault="0078345C" w:rsidP="0078345C">
      <w:pPr>
        <w:pStyle w:val="PUFDATA"/>
        <w:spacing w:line="240" w:lineRule="auto"/>
        <w:ind w:left="-1440"/>
        <w:jc w:val="center"/>
        <w:rPr>
          <w:b/>
        </w:rPr>
      </w:pPr>
      <w:r w:rsidRPr="00C30960">
        <w:rPr>
          <w:b/>
        </w:rPr>
        <w:t xml:space="preserve">                   686       OTH LOCAL SKIN INFECTION*                              220         2,399,419</w:t>
      </w:r>
    </w:p>
    <w:p w:rsidR="0078345C" w:rsidRPr="00C30960" w:rsidRDefault="0078345C" w:rsidP="0078345C">
      <w:pPr>
        <w:pStyle w:val="PUFDATA"/>
        <w:spacing w:line="240" w:lineRule="auto"/>
        <w:ind w:left="-1440"/>
        <w:jc w:val="center"/>
        <w:rPr>
          <w:b/>
        </w:rPr>
      </w:pPr>
      <w:r w:rsidRPr="00C30960">
        <w:rPr>
          <w:b/>
        </w:rPr>
        <w:t xml:space="preserve">                   691       ATOPIC DERMATITIS*                                      34           337,115</w:t>
      </w:r>
    </w:p>
    <w:p w:rsidR="0078345C" w:rsidRPr="00C30960" w:rsidRDefault="0078345C" w:rsidP="0078345C">
      <w:pPr>
        <w:pStyle w:val="PUFDATA"/>
        <w:spacing w:line="240" w:lineRule="auto"/>
        <w:ind w:left="-1440"/>
        <w:jc w:val="center"/>
        <w:rPr>
          <w:b/>
        </w:rPr>
      </w:pPr>
      <w:r w:rsidRPr="00C30960">
        <w:rPr>
          <w:b/>
        </w:rPr>
        <w:t xml:space="preserve">                   692       CONTACT DERMATITIS*                                    586         6,041,288</w:t>
      </w:r>
    </w:p>
    <w:p w:rsidR="0078345C" w:rsidRPr="00C30960" w:rsidRDefault="0078345C" w:rsidP="0078345C">
      <w:pPr>
        <w:pStyle w:val="PUFDATA"/>
        <w:spacing w:line="240" w:lineRule="auto"/>
        <w:ind w:left="-1440"/>
        <w:jc w:val="center"/>
        <w:rPr>
          <w:b/>
        </w:rPr>
      </w:pPr>
      <w:r w:rsidRPr="00C30960">
        <w:rPr>
          <w:b/>
        </w:rPr>
        <w:t xml:space="preserve">                   693       DERMAT D/T INTERN AGENT*                                59           626,674</w:t>
      </w:r>
    </w:p>
    <w:p w:rsidR="0078345C" w:rsidRPr="00C30960" w:rsidRDefault="0078345C" w:rsidP="0078345C">
      <w:pPr>
        <w:pStyle w:val="PUFDATA"/>
        <w:spacing w:line="240" w:lineRule="auto"/>
        <w:ind w:left="-1440"/>
        <w:jc w:val="center"/>
        <w:rPr>
          <w:b/>
        </w:rPr>
      </w:pPr>
      <w:r w:rsidRPr="00C30960">
        <w:rPr>
          <w:b/>
        </w:rPr>
        <w:t xml:space="preserve">                   695       ERYTHEMATOUS CONDITIONS*                                96         1,457,855</w:t>
      </w:r>
    </w:p>
    <w:p w:rsidR="0078345C" w:rsidRPr="00C30960" w:rsidRDefault="0078345C" w:rsidP="0078345C">
      <w:pPr>
        <w:pStyle w:val="PUFDATA"/>
        <w:spacing w:line="240" w:lineRule="auto"/>
        <w:ind w:left="-1440"/>
        <w:jc w:val="center"/>
        <w:rPr>
          <w:b/>
        </w:rPr>
      </w:pPr>
      <w:r w:rsidRPr="00C30960">
        <w:rPr>
          <w:b/>
        </w:rPr>
        <w:t xml:space="preserve">                   696       PSORIASIS/LIKE DISORDERS*                              131         1,671,102</w:t>
      </w:r>
    </w:p>
    <w:p w:rsidR="0078345C" w:rsidRPr="00C30960" w:rsidRDefault="0078345C" w:rsidP="0078345C">
      <w:pPr>
        <w:pStyle w:val="PUFDATA"/>
        <w:spacing w:line="240" w:lineRule="auto"/>
        <w:ind w:left="-1440"/>
        <w:jc w:val="center"/>
        <w:rPr>
          <w:b/>
        </w:rPr>
      </w:pPr>
      <w:r w:rsidRPr="00C30960">
        <w:rPr>
          <w:b/>
        </w:rPr>
        <w:t xml:space="preserve">                   698       PRURITUS &amp; LIKE COND*                                  105           956,083</w:t>
      </w:r>
    </w:p>
    <w:p w:rsidR="0078345C" w:rsidRPr="00C30960" w:rsidRDefault="0078345C" w:rsidP="0078345C">
      <w:pPr>
        <w:pStyle w:val="PUFDATA"/>
        <w:spacing w:line="240" w:lineRule="auto"/>
        <w:ind w:left="-1440"/>
        <w:jc w:val="center"/>
        <w:rPr>
          <w:b/>
        </w:rPr>
      </w:pPr>
      <w:r w:rsidRPr="00C30960">
        <w:rPr>
          <w:b/>
        </w:rPr>
        <w:t xml:space="preserve">                   700       CORNS AND CALLOSITIES                                   50           572,588</w:t>
      </w:r>
    </w:p>
    <w:p w:rsidR="0078345C" w:rsidRPr="00C30960" w:rsidRDefault="0078345C" w:rsidP="0078345C">
      <w:pPr>
        <w:pStyle w:val="PUFDATA"/>
        <w:spacing w:line="240" w:lineRule="auto"/>
        <w:ind w:left="-1440"/>
        <w:jc w:val="center"/>
        <w:rPr>
          <w:b/>
        </w:rPr>
      </w:pPr>
      <w:r w:rsidRPr="00C30960">
        <w:rPr>
          <w:b/>
        </w:rPr>
        <w:t xml:space="preserve">                   701       OTH SKIN HYPERTRO/ATROPH*                               81         1,082,401</w:t>
      </w:r>
    </w:p>
    <w:p w:rsidR="0078345C" w:rsidRPr="00C30960" w:rsidRDefault="0078345C" w:rsidP="0078345C">
      <w:pPr>
        <w:pStyle w:val="PUFDATA"/>
        <w:spacing w:line="240" w:lineRule="auto"/>
        <w:ind w:left="-1440"/>
        <w:jc w:val="center"/>
        <w:rPr>
          <w:b/>
        </w:rPr>
      </w:pPr>
      <w:r w:rsidRPr="00C30960">
        <w:rPr>
          <w:b/>
        </w:rPr>
        <w:t xml:space="preserve">                   702       OTHER DERMATOSES*                                       21           395,592</w:t>
      </w:r>
    </w:p>
    <w:p w:rsidR="0078345C" w:rsidRPr="00C30960" w:rsidRDefault="0078345C" w:rsidP="0078345C">
      <w:pPr>
        <w:pStyle w:val="PUFDATA"/>
        <w:spacing w:line="240" w:lineRule="auto"/>
        <w:ind w:left="-1440"/>
        <w:jc w:val="center"/>
        <w:rPr>
          <w:b/>
        </w:rPr>
      </w:pPr>
      <w:r w:rsidRPr="00C30960">
        <w:rPr>
          <w:b/>
        </w:rPr>
        <w:t xml:space="preserve">                   703       DISEASES OF NAIL*                                      173         2,128,233</w:t>
      </w:r>
    </w:p>
    <w:p w:rsidR="0078345C" w:rsidRPr="00C30960" w:rsidRDefault="0078345C" w:rsidP="0078345C">
      <w:pPr>
        <w:pStyle w:val="PUFDATA"/>
        <w:spacing w:line="240" w:lineRule="auto"/>
        <w:ind w:left="-1440"/>
        <w:jc w:val="center"/>
        <w:rPr>
          <w:b/>
        </w:rPr>
      </w:pPr>
      <w:r w:rsidRPr="00C30960">
        <w:rPr>
          <w:b/>
        </w:rPr>
        <w:t xml:space="preserve">                   704       HAIR &amp; FOLLICLE DISEASE*                                96         1,142,243</w:t>
      </w:r>
    </w:p>
    <w:p w:rsidR="0078345C" w:rsidRPr="00C30960" w:rsidRDefault="0078345C" w:rsidP="0078345C">
      <w:pPr>
        <w:pStyle w:val="PUFDATA"/>
        <w:spacing w:line="240" w:lineRule="auto"/>
        <w:ind w:left="-1440"/>
        <w:jc w:val="center"/>
        <w:rPr>
          <w:b/>
        </w:rPr>
      </w:pPr>
      <w:r w:rsidRPr="00C30960">
        <w:rPr>
          <w:b/>
        </w:rPr>
        <w:t xml:space="preserve">                   705       DISORDERS OF SWEAT GLAND*                               27           205,254</w:t>
      </w:r>
    </w:p>
    <w:p w:rsidR="0078345C" w:rsidRPr="00C30960" w:rsidRDefault="0078345C" w:rsidP="0078345C">
      <w:pPr>
        <w:pStyle w:val="PUFDATA"/>
        <w:spacing w:line="240" w:lineRule="auto"/>
        <w:ind w:left="-1440"/>
        <w:jc w:val="center"/>
        <w:rPr>
          <w:b/>
        </w:rPr>
      </w:pPr>
      <w:r w:rsidRPr="00C30960">
        <w:rPr>
          <w:b/>
        </w:rPr>
        <w:t xml:space="preserve">                   706       SEBACEOUS GLAND DISEASE*                               536         6,641,155</w:t>
      </w:r>
    </w:p>
    <w:p w:rsidR="0078345C" w:rsidRPr="00C30960" w:rsidRDefault="0078345C" w:rsidP="0078345C">
      <w:pPr>
        <w:pStyle w:val="PUFDATA"/>
        <w:spacing w:line="240" w:lineRule="auto"/>
        <w:ind w:left="-1440"/>
        <w:jc w:val="center"/>
        <w:rPr>
          <w:b/>
        </w:rPr>
      </w:pPr>
      <w:r w:rsidRPr="00C30960">
        <w:rPr>
          <w:b/>
        </w:rPr>
        <w:t xml:space="preserve">                   707       CHRONIC ULCER OF SKIN*                                 152         1,425,864</w:t>
      </w:r>
    </w:p>
    <w:p w:rsidR="0078345C" w:rsidRPr="00C30960" w:rsidRDefault="0078345C" w:rsidP="0078345C">
      <w:pPr>
        <w:pStyle w:val="PUFDATA"/>
        <w:spacing w:line="240" w:lineRule="auto"/>
        <w:ind w:left="-1440"/>
        <w:jc w:val="center"/>
        <w:rPr>
          <w:b/>
        </w:rPr>
      </w:pPr>
      <w:r w:rsidRPr="00C30960">
        <w:rPr>
          <w:b/>
        </w:rPr>
        <w:t xml:space="preserve">                   708       URTICARIA*                                              72           772,920</w:t>
      </w:r>
    </w:p>
    <w:p w:rsidR="0078345C" w:rsidRPr="00C30960" w:rsidRDefault="0078345C" w:rsidP="0078345C">
      <w:pPr>
        <w:pStyle w:val="PUFDATA"/>
        <w:spacing w:line="240" w:lineRule="auto"/>
        <w:ind w:left="-1440"/>
        <w:jc w:val="center"/>
        <w:rPr>
          <w:b/>
        </w:rPr>
      </w:pPr>
      <w:r w:rsidRPr="00C30960">
        <w:rPr>
          <w:b/>
        </w:rPr>
        <w:t xml:space="preserve">                   709       OTHER SKIN DISORDERS*                                  509         6,174,905</w:t>
      </w:r>
    </w:p>
    <w:p w:rsidR="0078345C" w:rsidRPr="00C30960" w:rsidRDefault="0078345C" w:rsidP="0078345C">
      <w:pPr>
        <w:pStyle w:val="PUFDATA"/>
        <w:spacing w:line="240" w:lineRule="auto"/>
        <w:ind w:left="-1440"/>
        <w:jc w:val="center"/>
        <w:rPr>
          <w:b/>
        </w:rPr>
      </w:pPr>
      <w:r w:rsidRPr="00C30960">
        <w:rPr>
          <w:b/>
        </w:rPr>
        <w:t xml:space="preserve">                   710       DIFF CONNECTIVE TISS DIS*                              100         1,008,603</w:t>
      </w:r>
    </w:p>
    <w:p w:rsidR="0078345C" w:rsidRPr="00C30960" w:rsidRDefault="0078345C" w:rsidP="0078345C">
      <w:pPr>
        <w:pStyle w:val="PUFDATA"/>
        <w:spacing w:line="240" w:lineRule="auto"/>
        <w:ind w:left="-1440"/>
        <w:jc w:val="center"/>
        <w:rPr>
          <w:b/>
        </w:rPr>
      </w:pPr>
      <w:r w:rsidRPr="00C30960">
        <w:rPr>
          <w:b/>
        </w:rPr>
        <w:t xml:space="preserve">                   715       OSTEOARTHROSIS ET AL*                                1,304        16,205,739</w:t>
      </w:r>
    </w:p>
    <w:p w:rsidR="0078345C" w:rsidRPr="00C30960" w:rsidRDefault="0078345C" w:rsidP="0078345C">
      <w:pPr>
        <w:pStyle w:val="PUFDATA"/>
        <w:spacing w:line="240" w:lineRule="auto"/>
        <w:ind w:left="-1440"/>
        <w:jc w:val="center"/>
        <w:rPr>
          <w:b/>
        </w:rPr>
      </w:pPr>
      <w:r w:rsidRPr="00C30960">
        <w:rPr>
          <w:b/>
        </w:rPr>
        <w:t xml:space="preserve">                   716       ARTHROPATHIES NEC/NOS*                               1,796        19,069,711</w:t>
      </w:r>
    </w:p>
    <w:p w:rsidR="0078345C" w:rsidRPr="00C30960" w:rsidRDefault="0078345C" w:rsidP="0078345C">
      <w:pPr>
        <w:pStyle w:val="PUFDATA"/>
        <w:spacing w:line="240" w:lineRule="auto"/>
        <w:ind w:left="-1440"/>
        <w:jc w:val="center"/>
        <w:rPr>
          <w:b/>
        </w:rPr>
      </w:pPr>
      <w:r w:rsidRPr="00C30960">
        <w:rPr>
          <w:b/>
        </w:rPr>
        <w:t xml:space="preserve">                   717       INTERNAL DERANGEMNT KNEE*                               35           358,896</w:t>
      </w:r>
    </w:p>
    <w:p w:rsidR="0078345C" w:rsidRPr="00C30960" w:rsidRDefault="0078345C" w:rsidP="0078345C">
      <w:pPr>
        <w:pStyle w:val="PUFDATA"/>
        <w:spacing w:line="240" w:lineRule="auto"/>
        <w:ind w:left="-1440"/>
        <w:jc w:val="center"/>
        <w:rPr>
          <w:b/>
        </w:rPr>
      </w:pPr>
      <w:r w:rsidRPr="00C30960">
        <w:rPr>
          <w:b/>
        </w:rPr>
        <w:t xml:space="preserve">                   718       OTHER JOINT DERANGEMENT*                                36           409,050</w:t>
      </w:r>
    </w:p>
    <w:p w:rsidR="0078345C" w:rsidRPr="00C30960" w:rsidRDefault="0078345C" w:rsidP="0078345C">
      <w:pPr>
        <w:pStyle w:val="PUFDATA"/>
        <w:spacing w:line="240" w:lineRule="auto"/>
        <w:ind w:left="-1440"/>
        <w:jc w:val="center"/>
        <w:rPr>
          <w:b/>
        </w:rPr>
      </w:pPr>
      <w:r w:rsidRPr="00C30960">
        <w:rPr>
          <w:b/>
        </w:rPr>
        <w:t xml:space="preserve">                   719       JOINT DISORDER NEC &amp; NOS*                            4,205        47,012,204</w:t>
      </w:r>
    </w:p>
    <w:p w:rsidR="0078345C" w:rsidRPr="00C30960" w:rsidRDefault="0078345C" w:rsidP="0078345C">
      <w:pPr>
        <w:pStyle w:val="PUFDATA"/>
        <w:spacing w:line="240" w:lineRule="auto"/>
        <w:ind w:left="-1440"/>
        <w:jc w:val="center"/>
        <w:rPr>
          <w:b/>
        </w:rPr>
      </w:pPr>
      <w:r w:rsidRPr="00C30960">
        <w:rPr>
          <w:b/>
        </w:rPr>
        <w:t xml:space="preserve">                   720       INFLAM SPONDYLOPATHIES*                                 20           298,302</w:t>
      </w:r>
    </w:p>
    <w:p w:rsidR="0078345C" w:rsidRPr="00C30960" w:rsidRDefault="0078345C" w:rsidP="0078345C">
      <w:pPr>
        <w:pStyle w:val="PUFDATA"/>
        <w:spacing w:line="240" w:lineRule="auto"/>
        <w:ind w:left="-1440"/>
        <w:jc w:val="center"/>
        <w:rPr>
          <w:b/>
        </w:rPr>
      </w:pPr>
      <w:r w:rsidRPr="00C30960">
        <w:rPr>
          <w:b/>
        </w:rPr>
        <w:t xml:space="preserve">                   721       SPONDYLOSIS ET AL*                                      59           798,517</w:t>
      </w:r>
    </w:p>
    <w:p w:rsidR="0078345C" w:rsidRPr="00C30960" w:rsidRDefault="0078345C" w:rsidP="0078345C">
      <w:pPr>
        <w:pStyle w:val="PUFDATA"/>
        <w:spacing w:line="240" w:lineRule="auto"/>
        <w:ind w:left="-1440"/>
        <w:jc w:val="center"/>
        <w:rPr>
          <w:b/>
        </w:rPr>
      </w:pPr>
      <w:r w:rsidRPr="00C30960">
        <w:rPr>
          <w:b/>
        </w:rPr>
        <w:t xml:space="preserve">                   722       INTERVERTEBRAL DISC DIS*                               471         5,699,836</w:t>
      </w:r>
    </w:p>
    <w:p w:rsidR="0078345C" w:rsidRPr="00C30960" w:rsidRDefault="0078345C" w:rsidP="0078345C">
      <w:pPr>
        <w:pStyle w:val="PUFDATA"/>
        <w:spacing w:line="240" w:lineRule="auto"/>
        <w:ind w:left="-1440"/>
        <w:jc w:val="center"/>
        <w:rPr>
          <w:b/>
        </w:rPr>
      </w:pPr>
      <w:r w:rsidRPr="00C30960">
        <w:rPr>
          <w:b/>
        </w:rPr>
        <w:t xml:space="preserve">                   723       OTHER CERVICAL SPINE DIS*                              429         5,249,859</w:t>
      </w:r>
    </w:p>
    <w:p w:rsidR="0078345C" w:rsidRPr="00C30960" w:rsidRDefault="0078345C" w:rsidP="0078345C">
      <w:pPr>
        <w:pStyle w:val="PUFDATA"/>
        <w:spacing w:line="240" w:lineRule="auto"/>
        <w:ind w:left="-1440"/>
        <w:jc w:val="center"/>
        <w:rPr>
          <w:b/>
        </w:rPr>
      </w:pPr>
      <w:r w:rsidRPr="00C30960">
        <w:rPr>
          <w:b/>
        </w:rPr>
        <w:t xml:space="preserve">                   724       BACK DISORDER NEC &amp; NOS*                             2,409        26,309,839</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1</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726       PERIPH ENTHESOPATHIES*                                 401         5,248,206</w:t>
      </w:r>
    </w:p>
    <w:p w:rsidR="0078345C" w:rsidRPr="00C30960" w:rsidRDefault="0078345C" w:rsidP="0078345C">
      <w:pPr>
        <w:pStyle w:val="PUFDATA"/>
        <w:spacing w:line="240" w:lineRule="auto"/>
        <w:ind w:left="-1440"/>
        <w:jc w:val="center"/>
        <w:rPr>
          <w:b/>
        </w:rPr>
      </w:pPr>
      <w:r w:rsidRPr="00C30960">
        <w:rPr>
          <w:b/>
        </w:rPr>
        <w:t xml:space="preserve">                   727       OTH DIS SYNOV/TEND/BURSA*                              284         3,933,856</w:t>
      </w:r>
    </w:p>
    <w:p w:rsidR="0078345C" w:rsidRPr="00C30960" w:rsidRDefault="0078345C" w:rsidP="0078345C">
      <w:pPr>
        <w:pStyle w:val="PUFDATA"/>
        <w:spacing w:line="240" w:lineRule="auto"/>
        <w:ind w:left="-1440"/>
        <w:jc w:val="center"/>
        <w:rPr>
          <w:b/>
        </w:rPr>
      </w:pPr>
      <w:r w:rsidRPr="00C30960">
        <w:rPr>
          <w:b/>
        </w:rPr>
        <w:t xml:space="preserve">                   728       DIS OF MUSCLE/LIG/FASCIA*                              504         6,058,155</w:t>
      </w:r>
    </w:p>
    <w:p w:rsidR="0078345C" w:rsidRPr="00C30960" w:rsidRDefault="0078345C" w:rsidP="0078345C">
      <w:pPr>
        <w:pStyle w:val="PUFDATA"/>
        <w:spacing w:line="240" w:lineRule="auto"/>
        <w:ind w:left="-1440"/>
        <w:jc w:val="center"/>
        <w:rPr>
          <w:b/>
        </w:rPr>
      </w:pPr>
      <w:r w:rsidRPr="00C30960">
        <w:rPr>
          <w:b/>
        </w:rPr>
        <w:t xml:space="preserve">                   729       OTHER SOFT TISSUE DIS*                               1,665        16,198,061</w:t>
      </w:r>
    </w:p>
    <w:p w:rsidR="0078345C" w:rsidRPr="00C30960" w:rsidRDefault="0078345C" w:rsidP="0078345C">
      <w:pPr>
        <w:pStyle w:val="PUFDATA"/>
        <w:spacing w:line="240" w:lineRule="auto"/>
        <w:ind w:left="-1440"/>
        <w:jc w:val="center"/>
        <w:rPr>
          <w:b/>
        </w:rPr>
      </w:pPr>
      <w:r w:rsidRPr="00C30960">
        <w:rPr>
          <w:b/>
        </w:rPr>
        <w:t xml:space="preserve">                   733       OTH BONE &amp; CARTILAGE DIS*                              496         5,643,471</w:t>
      </w:r>
    </w:p>
    <w:p w:rsidR="0078345C" w:rsidRPr="00C30960" w:rsidRDefault="0078345C" w:rsidP="0078345C">
      <w:pPr>
        <w:pStyle w:val="PUFDATA"/>
        <w:spacing w:line="240" w:lineRule="auto"/>
        <w:ind w:left="-1440"/>
        <w:jc w:val="center"/>
        <w:rPr>
          <w:b/>
        </w:rPr>
      </w:pPr>
      <w:r w:rsidRPr="00C30960">
        <w:rPr>
          <w:b/>
        </w:rPr>
        <w:t xml:space="preserve">                   734       FLAT FOOT                                               37           385,315</w:t>
      </w:r>
    </w:p>
    <w:p w:rsidR="0078345C" w:rsidRPr="00C30960" w:rsidRDefault="0078345C" w:rsidP="0078345C">
      <w:pPr>
        <w:pStyle w:val="PUFDATA"/>
        <w:spacing w:line="240" w:lineRule="auto"/>
        <w:ind w:left="-1440"/>
        <w:jc w:val="center"/>
        <w:rPr>
          <w:b/>
        </w:rPr>
      </w:pPr>
      <w:r w:rsidRPr="00C30960">
        <w:rPr>
          <w:b/>
        </w:rPr>
        <w:t xml:space="preserve">                   735       ACQ DEFORMITIES OF TOE*                                 29           329,060</w:t>
      </w:r>
    </w:p>
    <w:p w:rsidR="0078345C" w:rsidRPr="00C30960" w:rsidRDefault="0078345C" w:rsidP="0078345C">
      <w:pPr>
        <w:pStyle w:val="PUFDATA"/>
        <w:spacing w:line="240" w:lineRule="auto"/>
        <w:ind w:left="-1440"/>
        <w:jc w:val="center"/>
        <w:rPr>
          <w:b/>
        </w:rPr>
      </w:pPr>
      <w:r w:rsidRPr="00C30960">
        <w:rPr>
          <w:b/>
        </w:rPr>
        <w:t xml:space="preserve">                   737       CURVATURE OF SPINE*                                    137         1,472,623</w:t>
      </w:r>
    </w:p>
    <w:p w:rsidR="0078345C" w:rsidRPr="00C30960" w:rsidRDefault="0078345C" w:rsidP="0078345C">
      <w:pPr>
        <w:pStyle w:val="PUFDATA"/>
        <w:spacing w:line="240" w:lineRule="auto"/>
        <w:ind w:left="-1440"/>
        <w:jc w:val="center"/>
        <w:rPr>
          <w:b/>
        </w:rPr>
      </w:pPr>
      <w:r w:rsidRPr="00C30960">
        <w:rPr>
          <w:b/>
        </w:rPr>
        <w:t xml:space="preserve">                   745       CARDIAC SEPTAL CLOS ANOM*                               24           301,667</w:t>
      </w:r>
    </w:p>
    <w:p w:rsidR="0078345C" w:rsidRPr="00C30960" w:rsidRDefault="0078345C" w:rsidP="0078345C">
      <w:pPr>
        <w:pStyle w:val="PUFDATA"/>
        <w:spacing w:line="240" w:lineRule="auto"/>
        <w:ind w:left="-1440"/>
        <w:jc w:val="center"/>
        <w:rPr>
          <w:b/>
        </w:rPr>
      </w:pPr>
      <w:r w:rsidRPr="00C30960">
        <w:rPr>
          <w:b/>
        </w:rPr>
        <w:t xml:space="preserve">                   756       OTH MUSCULOSKELET ANOMAL*                               28           327,172</w:t>
      </w:r>
    </w:p>
    <w:p w:rsidR="0078345C" w:rsidRPr="00C30960" w:rsidRDefault="0078345C" w:rsidP="0078345C">
      <w:pPr>
        <w:pStyle w:val="PUFDATA"/>
        <w:spacing w:line="240" w:lineRule="auto"/>
        <w:ind w:left="-1440"/>
        <w:jc w:val="center"/>
        <w:rPr>
          <w:b/>
        </w:rPr>
      </w:pPr>
      <w:r w:rsidRPr="00C30960">
        <w:rPr>
          <w:b/>
        </w:rPr>
        <w:t xml:space="preserve">                   780       GENERAL SYMPTOMS*                                    3,851        39,453,776</w:t>
      </w:r>
    </w:p>
    <w:p w:rsidR="0078345C" w:rsidRPr="00C30960" w:rsidRDefault="0078345C" w:rsidP="0078345C">
      <w:pPr>
        <w:pStyle w:val="PUFDATA"/>
        <w:spacing w:line="240" w:lineRule="auto"/>
        <w:ind w:left="-1440"/>
        <w:jc w:val="center"/>
        <w:rPr>
          <w:b/>
        </w:rPr>
      </w:pPr>
      <w:r w:rsidRPr="00C30960">
        <w:rPr>
          <w:b/>
        </w:rPr>
        <w:t xml:space="preserve">                   781       NERV/MUSCULSKEL SYS SYMP*                              183         2,244,223</w:t>
      </w:r>
    </w:p>
    <w:p w:rsidR="0078345C" w:rsidRPr="00C30960" w:rsidRDefault="0078345C" w:rsidP="0078345C">
      <w:pPr>
        <w:pStyle w:val="PUFDATA"/>
        <w:spacing w:line="240" w:lineRule="auto"/>
        <w:ind w:left="-1440"/>
        <w:jc w:val="center"/>
        <w:rPr>
          <w:b/>
        </w:rPr>
      </w:pPr>
      <w:r w:rsidRPr="00C30960">
        <w:rPr>
          <w:b/>
        </w:rPr>
        <w:t xml:space="preserve">                   782       SKIN/OTH INTEGUMENT SYMP*                            1,279        13,682,636</w:t>
      </w:r>
    </w:p>
    <w:p w:rsidR="0078345C" w:rsidRPr="00C30960" w:rsidRDefault="0078345C" w:rsidP="0078345C">
      <w:pPr>
        <w:pStyle w:val="PUFDATA"/>
        <w:spacing w:line="240" w:lineRule="auto"/>
        <w:ind w:left="-1440"/>
        <w:jc w:val="center"/>
        <w:rPr>
          <w:b/>
        </w:rPr>
      </w:pPr>
      <w:r w:rsidRPr="00C30960">
        <w:rPr>
          <w:b/>
        </w:rPr>
        <w:t xml:space="preserve">                   783       NUTRIT/METAB/DEVEL SYMP*                               174         1,975,987</w:t>
      </w:r>
    </w:p>
    <w:p w:rsidR="0078345C" w:rsidRPr="00C30960" w:rsidRDefault="0078345C" w:rsidP="0078345C">
      <w:pPr>
        <w:pStyle w:val="PUFDATA"/>
        <w:spacing w:line="240" w:lineRule="auto"/>
        <w:ind w:left="-1440"/>
        <w:jc w:val="center"/>
        <w:rPr>
          <w:b/>
        </w:rPr>
      </w:pPr>
      <w:r w:rsidRPr="00C30960">
        <w:rPr>
          <w:b/>
        </w:rPr>
        <w:t xml:space="preserve">                   784       SYMPTOMS INVOL HEAD/NECK*                              945         8,953,006</w:t>
      </w:r>
    </w:p>
    <w:p w:rsidR="0078345C" w:rsidRPr="00C30960" w:rsidRDefault="0078345C" w:rsidP="0078345C">
      <w:pPr>
        <w:pStyle w:val="PUFDATA"/>
        <w:spacing w:line="240" w:lineRule="auto"/>
        <w:ind w:left="-1440"/>
        <w:jc w:val="center"/>
        <w:rPr>
          <w:b/>
        </w:rPr>
      </w:pPr>
      <w:r w:rsidRPr="00C30960">
        <w:rPr>
          <w:b/>
        </w:rPr>
        <w:t xml:space="preserve">                   785       CARDIOVASCULAR SYS SYMP*                               367         4,173,051</w:t>
      </w:r>
    </w:p>
    <w:p w:rsidR="0078345C" w:rsidRPr="00C30960" w:rsidRDefault="0078345C" w:rsidP="0078345C">
      <w:pPr>
        <w:pStyle w:val="PUFDATA"/>
        <w:spacing w:line="240" w:lineRule="auto"/>
        <w:ind w:left="-1440"/>
        <w:jc w:val="center"/>
        <w:rPr>
          <w:b/>
        </w:rPr>
      </w:pPr>
      <w:r w:rsidRPr="00C30960">
        <w:rPr>
          <w:b/>
        </w:rPr>
        <w:t xml:space="preserve">                   786       RESP SYS/OTH CHEST SYMP*                             1,741        15,831,747</w:t>
      </w:r>
    </w:p>
    <w:p w:rsidR="0078345C" w:rsidRPr="00C30960" w:rsidRDefault="0078345C" w:rsidP="0078345C">
      <w:pPr>
        <w:pStyle w:val="PUFDATA"/>
        <w:spacing w:line="240" w:lineRule="auto"/>
        <w:ind w:left="-1440"/>
        <w:jc w:val="center"/>
        <w:rPr>
          <w:b/>
        </w:rPr>
      </w:pPr>
      <w:r w:rsidRPr="00C30960">
        <w:rPr>
          <w:b/>
        </w:rPr>
        <w:t xml:space="preserve">                   787       GI SYSTEM SYMPTOMS*                                    970         9,446,635</w:t>
      </w:r>
    </w:p>
    <w:p w:rsidR="0078345C" w:rsidRPr="00C30960" w:rsidRDefault="0078345C" w:rsidP="0078345C">
      <w:pPr>
        <w:pStyle w:val="PUFDATA"/>
        <w:spacing w:line="240" w:lineRule="auto"/>
        <w:ind w:left="-1440"/>
        <w:jc w:val="center"/>
        <w:rPr>
          <w:b/>
        </w:rPr>
      </w:pPr>
      <w:r w:rsidRPr="00C30960">
        <w:rPr>
          <w:b/>
        </w:rPr>
        <w:t xml:space="preserve">                   788       URINARY SYSTEM SYMPTOMS*                               275         3,284,101</w:t>
      </w:r>
    </w:p>
    <w:p w:rsidR="0078345C" w:rsidRPr="00C30960" w:rsidRDefault="0078345C" w:rsidP="0078345C">
      <w:pPr>
        <w:pStyle w:val="PUFDATA"/>
        <w:spacing w:line="240" w:lineRule="auto"/>
        <w:ind w:left="-1440"/>
        <w:jc w:val="center"/>
        <w:rPr>
          <w:b/>
        </w:rPr>
      </w:pPr>
      <w:r w:rsidRPr="00C30960">
        <w:rPr>
          <w:b/>
        </w:rPr>
        <w:t xml:space="preserve">                   789       OTH ABDOMEN/PELVIS SYMP*                               298         2,729,834</w:t>
      </w:r>
    </w:p>
    <w:p w:rsidR="0078345C" w:rsidRPr="00C30960" w:rsidRDefault="0078345C" w:rsidP="0078345C">
      <w:pPr>
        <w:pStyle w:val="PUFDATA"/>
        <w:spacing w:line="240" w:lineRule="auto"/>
        <w:ind w:left="-1440"/>
        <w:jc w:val="center"/>
        <w:rPr>
          <w:b/>
        </w:rPr>
      </w:pPr>
      <w:r w:rsidRPr="00C30960">
        <w:rPr>
          <w:b/>
        </w:rPr>
        <w:t xml:space="preserve">                   790       ABNORMAL BLOOD FINDINGS*                               292         3,187,582</w:t>
      </w:r>
    </w:p>
    <w:p w:rsidR="0078345C" w:rsidRPr="00C30960" w:rsidRDefault="0078345C" w:rsidP="0078345C">
      <w:pPr>
        <w:pStyle w:val="PUFDATA"/>
        <w:spacing w:line="240" w:lineRule="auto"/>
        <w:ind w:left="-1440"/>
        <w:jc w:val="center"/>
        <w:rPr>
          <w:b/>
        </w:rPr>
      </w:pPr>
      <w:r w:rsidRPr="00C30960">
        <w:rPr>
          <w:b/>
        </w:rPr>
        <w:t xml:space="preserve">                   793       ABN FIND-BODY STRUCT NOS*                               31           313,316</w:t>
      </w:r>
    </w:p>
    <w:p w:rsidR="0078345C" w:rsidRPr="00C30960" w:rsidRDefault="0078345C" w:rsidP="0078345C">
      <w:pPr>
        <w:pStyle w:val="PUFDATA"/>
        <w:spacing w:line="240" w:lineRule="auto"/>
        <w:ind w:left="-1440"/>
        <w:jc w:val="center"/>
        <w:rPr>
          <w:b/>
        </w:rPr>
      </w:pPr>
      <w:r w:rsidRPr="00C30960">
        <w:rPr>
          <w:b/>
        </w:rPr>
        <w:t xml:space="preserve">                   795       ABN HISTOLOG/IMMUNO FIND*                               38           445,520</w:t>
      </w:r>
    </w:p>
    <w:p w:rsidR="0078345C" w:rsidRPr="00C30960" w:rsidRDefault="0078345C" w:rsidP="0078345C">
      <w:pPr>
        <w:pStyle w:val="PUFDATA"/>
        <w:spacing w:line="240" w:lineRule="auto"/>
        <w:ind w:left="-1440"/>
        <w:jc w:val="center"/>
        <w:rPr>
          <w:b/>
        </w:rPr>
      </w:pPr>
      <w:r w:rsidRPr="00C30960">
        <w:rPr>
          <w:b/>
        </w:rPr>
        <w:t xml:space="preserve">                   797       SENILITY W/O PSYCHOSIS                                  54           473,802</w:t>
      </w:r>
    </w:p>
    <w:p w:rsidR="0078345C" w:rsidRPr="00C30960" w:rsidRDefault="0078345C" w:rsidP="0078345C">
      <w:pPr>
        <w:pStyle w:val="PUFDATA"/>
        <w:spacing w:line="240" w:lineRule="auto"/>
        <w:ind w:left="-1440"/>
        <w:jc w:val="center"/>
        <w:rPr>
          <w:b/>
        </w:rPr>
      </w:pPr>
      <w:r w:rsidRPr="00C30960">
        <w:rPr>
          <w:b/>
        </w:rPr>
        <w:t xml:space="preserve">                   799       OTH ILL-DEF MORBID/MORTL*                              159         1,976,622</w:t>
      </w:r>
    </w:p>
    <w:p w:rsidR="0078345C" w:rsidRPr="00C30960" w:rsidRDefault="0078345C" w:rsidP="0078345C">
      <w:pPr>
        <w:pStyle w:val="PUFDATA"/>
        <w:spacing w:line="240" w:lineRule="auto"/>
        <w:ind w:left="-1440"/>
        <w:jc w:val="center"/>
        <w:rPr>
          <w:b/>
        </w:rPr>
      </w:pPr>
      <w:r w:rsidRPr="00C30960">
        <w:rPr>
          <w:b/>
        </w:rPr>
        <w:t xml:space="preserve">                   805       VERTEBRL FX W/O CORD INJ*                               51           599,370</w:t>
      </w:r>
    </w:p>
    <w:p w:rsidR="0078345C" w:rsidRPr="00C30960" w:rsidRDefault="0078345C" w:rsidP="0078345C">
      <w:pPr>
        <w:pStyle w:val="PUFDATA"/>
        <w:spacing w:line="240" w:lineRule="auto"/>
        <w:ind w:left="-1440"/>
        <w:jc w:val="center"/>
        <w:rPr>
          <w:b/>
        </w:rPr>
      </w:pPr>
      <w:r w:rsidRPr="00C30960">
        <w:rPr>
          <w:b/>
        </w:rPr>
        <w:t xml:space="preserve">                   807       FX RIB/STERN/LARYN/TRACH*                               79           923,423</w:t>
      </w:r>
    </w:p>
    <w:p w:rsidR="0078345C" w:rsidRPr="00C30960" w:rsidRDefault="0078345C" w:rsidP="0078345C">
      <w:pPr>
        <w:pStyle w:val="PUFDATA"/>
        <w:spacing w:line="240" w:lineRule="auto"/>
        <w:ind w:left="-1440"/>
        <w:jc w:val="center"/>
        <w:rPr>
          <w:b/>
        </w:rPr>
      </w:pPr>
      <w:r w:rsidRPr="00C30960">
        <w:rPr>
          <w:b/>
        </w:rPr>
        <w:t xml:space="preserve">                   810       CLAVICLE FRACTURE*                                      25           253,101</w:t>
      </w:r>
    </w:p>
    <w:p w:rsidR="0078345C" w:rsidRPr="00C30960" w:rsidRDefault="0078345C" w:rsidP="0078345C">
      <w:pPr>
        <w:pStyle w:val="PUFDATA"/>
        <w:spacing w:line="240" w:lineRule="auto"/>
        <w:ind w:left="-1440"/>
        <w:jc w:val="center"/>
        <w:rPr>
          <w:b/>
        </w:rPr>
      </w:pPr>
      <w:r w:rsidRPr="00C30960">
        <w:rPr>
          <w:b/>
        </w:rPr>
        <w:t xml:space="preserve">                   812       HUMERUS FRACTURE*                                       42           502,124</w:t>
      </w:r>
    </w:p>
    <w:p w:rsidR="0078345C" w:rsidRPr="00C30960" w:rsidRDefault="0078345C" w:rsidP="0078345C">
      <w:pPr>
        <w:pStyle w:val="PUFDATA"/>
        <w:spacing w:line="240" w:lineRule="auto"/>
        <w:ind w:left="-1440"/>
        <w:jc w:val="center"/>
        <w:rPr>
          <w:b/>
        </w:rPr>
      </w:pPr>
      <w:r w:rsidRPr="00C30960">
        <w:rPr>
          <w:b/>
        </w:rPr>
        <w:t xml:space="preserve">                   814       CARPAL FRACTURE*                                        72           888,919</w:t>
      </w:r>
    </w:p>
    <w:p w:rsidR="0078345C" w:rsidRPr="00C30960" w:rsidRDefault="0078345C" w:rsidP="0078345C">
      <w:pPr>
        <w:pStyle w:val="PUFDATA"/>
        <w:spacing w:line="240" w:lineRule="auto"/>
        <w:ind w:left="-1440"/>
        <w:jc w:val="center"/>
        <w:rPr>
          <w:b/>
        </w:rPr>
      </w:pPr>
      <w:r w:rsidRPr="00C30960">
        <w:rPr>
          <w:b/>
        </w:rPr>
        <w:t xml:space="preserve">                   815       METACARPAL FRACTURE*                                    32           307,698</w:t>
      </w:r>
    </w:p>
    <w:p w:rsidR="0078345C" w:rsidRPr="00C30960" w:rsidRDefault="0078345C" w:rsidP="0078345C">
      <w:pPr>
        <w:pStyle w:val="PUFDATA"/>
        <w:spacing w:line="240" w:lineRule="auto"/>
        <w:ind w:left="-1440"/>
        <w:jc w:val="center"/>
        <w:rPr>
          <w:b/>
        </w:rPr>
      </w:pPr>
      <w:r w:rsidRPr="00C30960">
        <w:rPr>
          <w:b/>
        </w:rPr>
        <w:t xml:space="preserve">                   816       FRACTURE PHALANGES, HAND*                               84           867,062</w:t>
      </w:r>
    </w:p>
    <w:p w:rsidR="0078345C" w:rsidRPr="00C30960" w:rsidRDefault="0078345C" w:rsidP="0078345C">
      <w:pPr>
        <w:pStyle w:val="PUFDATA"/>
        <w:spacing w:line="240" w:lineRule="auto"/>
        <w:ind w:left="-1440"/>
        <w:jc w:val="center"/>
        <w:rPr>
          <w:b/>
        </w:rPr>
      </w:pPr>
      <w:r w:rsidRPr="00C30960">
        <w:rPr>
          <w:b/>
        </w:rPr>
        <w:t xml:space="preserve">                   818       FRACTURE ARM MULT/NOS*                                  66           760,732</w:t>
      </w:r>
    </w:p>
    <w:p w:rsidR="0078345C" w:rsidRPr="00C30960" w:rsidRDefault="0078345C" w:rsidP="0078345C">
      <w:pPr>
        <w:pStyle w:val="PUFDATA"/>
        <w:spacing w:line="240" w:lineRule="auto"/>
        <w:ind w:left="-1440"/>
        <w:jc w:val="center"/>
        <w:rPr>
          <w:b/>
        </w:rPr>
      </w:pPr>
      <w:r w:rsidRPr="00C30960">
        <w:rPr>
          <w:b/>
        </w:rPr>
        <w:t xml:space="preserve">                   820       FRACTURE NECK OF FEMUR*                                 33           402,058</w:t>
      </w:r>
    </w:p>
    <w:p w:rsidR="0078345C" w:rsidRPr="00C30960" w:rsidRDefault="0078345C" w:rsidP="0078345C">
      <w:pPr>
        <w:pStyle w:val="PUFDATA"/>
        <w:spacing w:line="240" w:lineRule="auto"/>
        <w:ind w:left="-1440"/>
        <w:jc w:val="center"/>
        <w:rPr>
          <w:b/>
        </w:rPr>
      </w:pPr>
      <w:r w:rsidRPr="00C30960">
        <w:rPr>
          <w:b/>
        </w:rPr>
        <w:t xml:space="preserve">                   822       PATELLA FRACTURE*                                       33           355,252</w:t>
      </w:r>
    </w:p>
    <w:p w:rsidR="0078345C" w:rsidRPr="00C30960" w:rsidRDefault="0078345C" w:rsidP="0078345C">
      <w:pPr>
        <w:pStyle w:val="PUFDATA"/>
        <w:spacing w:line="240" w:lineRule="auto"/>
        <w:ind w:left="-1440"/>
        <w:jc w:val="center"/>
        <w:rPr>
          <w:b/>
        </w:rPr>
      </w:pPr>
      <w:r w:rsidRPr="00C30960">
        <w:rPr>
          <w:b/>
        </w:rPr>
        <w:t xml:space="preserve">                   824       ANKLE FRACTURE*                                         69           657,060</w:t>
      </w:r>
    </w:p>
    <w:p w:rsidR="0078345C" w:rsidRPr="00C30960" w:rsidRDefault="0078345C" w:rsidP="0078345C">
      <w:pPr>
        <w:pStyle w:val="PUFDATA"/>
        <w:spacing w:line="240" w:lineRule="auto"/>
        <w:ind w:left="-1440"/>
        <w:jc w:val="center"/>
        <w:rPr>
          <w:b/>
        </w:rPr>
      </w:pPr>
      <w:r w:rsidRPr="00C30960">
        <w:rPr>
          <w:b/>
        </w:rPr>
        <w:t xml:space="preserve">                   825       FX OF TARSAL/METATARSAL*                                71           871,627</w:t>
      </w:r>
    </w:p>
    <w:p w:rsidR="0078345C" w:rsidRPr="00C30960" w:rsidRDefault="0078345C" w:rsidP="0078345C">
      <w:pPr>
        <w:pStyle w:val="PUFDATA"/>
        <w:spacing w:line="240" w:lineRule="auto"/>
        <w:ind w:left="-1440"/>
        <w:jc w:val="center"/>
        <w:rPr>
          <w:b/>
        </w:rPr>
      </w:pPr>
      <w:r w:rsidRPr="00C30960">
        <w:rPr>
          <w:b/>
        </w:rPr>
        <w:t xml:space="preserve">                   826       FRACTURE PHALANGES, FOOT*                               89         1,048,449</w:t>
      </w:r>
    </w:p>
    <w:p w:rsidR="0078345C" w:rsidRPr="00C30960" w:rsidRDefault="0078345C" w:rsidP="0078345C">
      <w:pPr>
        <w:pStyle w:val="PUFDATA"/>
        <w:spacing w:line="240" w:lineRule="auto"/>
        <w:ind w:left="-1440"/>
        <w:jc w:val="center"/>
        <w:rPr>
          <w:b/>
        </w:rPr>
      </w:pPr>
      <w:r w:rsidRPr="00C30960">
        <w:rPr>
          <w:b/>
        </w:rPr>
        <w:t xml:space="preserve">                   827       LOWER LIMB FRACTURE NEC*                                29           278,223</w:t>
      </w:r>
    </w:p>
    <w:p w:rsidR="0078345C" w:rsidRPr="00C30960" w:rsidRDefault="0078345C" w:rsidP="0078345C">
      <w:pPr>
        <w:pStyle w:val="PUFDATA"/>
        <w:spacing w:line="240" w:lineRule="auto"/>
        <w:ind w:left="-1440"/>
        <w:jc w:val="center"/>
        <w:rPr>
          <w:b/>
        </w:rPr>
      </w:pPr>
      <w:r w:rsidRPr="00C30960">
        <w:rPr>
          <w:b/>
        </w:rPr>
        <w:t xml:space="preserve">                   831       SHOULDER DISLOCATION*                                   27           287,634</w:t>
      </w:r>
    </w:p>
    <w:p w:rsidR="0078345C" w:rsidRPr="00C30960" w:rsidRDefault="0078345C" w:rsidP="0078345C">
      <w:pPr>
        <w:pStyle w:val="PUFDATA"/>
        <w:spacing w:line="240" w:lineRule="auto"/>
        <w:ind w:left="-1440"/>
        <w:jc w:val="center"/>
        <w:rPr>
          <w:b/>
        </w:rPr>
      </w:pPr>
      <w:r w:rsidRPr="00C30960">
        <w:rPr>
          <w:b/>
        </w:rPr>
        <w:t xml:space="preserve">                   836       DISLOCATION OF KNEE*                                   100         1,232,983</w:t>
      </w:r>
    </w:p>
    <w:p w:rsidR="0078345C" w:rsidRPr="00C30960" w:rsidRDefault="0078345C" w:rsidP="0078345C">
      <w:pPr>
        <w:pStyle w:val="PUFDATA"/>
        <w:spacing w:line="240" w:lineRule="auto"/>
        <w:ind w:left="-1440"/>
        <w:jc w:val="center"/>
        <w:rPr>
          <w:b/>
        </w:rPr>
      </w:pPr>
      <w:r w:rsidRPr="00C30960">
        <w:rPr>
          <w:b/>
        </w:rPr>
        <w:t xml:space="preserve">                   839       DISLOCATION NEC*                                        82         1,021,430</w:t>
      </w:r>
    </w:p>
    <w:p w:rsidR="0078345C" w:rsidRPr="00C30960" w:rsidRDefault="0078345C" w:rsidP="0078345C">
      <w:pPr>
        <w:pStyle w:val="PUFDATA"/>
        <w:spacing w:line="240" w:lineRule="auto"/>
        <w:ind w:left="-1440"/>
        <w:jc w:val="center"/>
        <w:rPr>
          <w:b/>
        </w:rPr>
      </w:pPr>
      <w:r w:rsidRPr="00C30960">
        <w:rPr>
          <w:b/>
        </w:rPr>
        <w:t xml:space="preserve">                   840       SPRAIN SHOULDER &amp; ARM*                                 222         2,735,892</w:t>
      </w:r>
    </w:p>
    <w:p w:rsidR="0078345C" w:rsidRPr="00C30960" w:rsidRDefault="0078345C" w:rsidP="0078345C">
      <w:pPr>
        <w:pStyle w:val="PUFDATA"/>
        <w:spacing w:line="240" w:lineRule="auto"/>
        <w:ind w:left="-1440"/>
        <w:jc w:val="center"/>
        <w:rPr>
          <w:b/>
        </w:rPr>
      </w:pPr>
      <w:r w:rsidRPr="00C30960">
        <w:rPr>
          <w:b/>
        </w:rPr>
        <w:t xml:space="preserve">                   842       SPRAIN WRIST &amp; HAND*                                   143         1,487,858</w:t>
      </w:r>
    </w:p>
    <w:p w:rsidR="0078345C" w:rsidRPr="00C30960" w:rsidRDefault="0078345C" w:rsidP="0078345C">
      <w:pPr>
        <w:pStyle w:val="PUFDATA"/>
        <w:spacing w:line="240" w:lineRule="auto"/>
        <w:ind w:left="-1440"/>
        <w:jc w:val="center"/>
        <w:rPr>
          <w:b/>
        </w:rPr>
      </w:pPr>
      <w:r w:rsidRPr="00C30960">
        <w:rPr>
          <w:b/>
        </w:rPr>
        <w:t xml:space="preserve">                   843       SPRAIN OF HIP &amp; THIGH*                                  34           403,868</w:t>
      </w:r>
    </w:p>
    <w:p w:rsidR="0078345C" w:rsidRPr="00C30960" w:rsidRDefault="0078345C" w:rsidP="0078345C">
      <w:pPr>
        <w:pStyle w:val="PUFDATA"/>
        <w:spacing w:line="240" w:lineRule="auto"/>
        <w:ind w:left="-1440"/>
        <w:jc w:val="center"/>
        <w:rPr>
          <w:b/>
        </w:rPr>
      </w:pPr>
      <w:r w:rsidRPr="00C30960">
        <w:rPr>
          <w:b/>
        </w:rPr>
        <w:t xml:space="preserve">                   844       SPRAIN OF KNEE &amp; LEG*                                  210         2,426,754</w:t>
      </w:r>
    </w:p>
    <w:p w:rsidR="0078345C" w:rsidRPr="00C30960" w:rsidRDefault="0078345C" w:rsidP="0078345C">
      <w:pPr>
        <w:pStyle w:val="PUFDATA"/>
        <w:spacing w:line="240" w:lineRule="auto"/>
        <w:ind w:left="-1440"/>
        <w:jc w:val="center"/>
        <w:rPr>
          <w:b/>
        </w:rPr>
      </w:pPr>
      <w:r w:rsidRPr="00C30960">
        <w:rPr>
          <w:b/>
        </w:rPr>
        <w:t xml:space="preserve">                   845       SPRAIN OF ANKLE &amp; FOOT*                                361         3,792,826</w:t>
      </w:r>
    </w:p>
    <w:p w:rsidR="0078345C" w:rsidRPr="00C30960" w:rsidRDefault="0078345C" w:rsidP="0078345C">
      <w:pPr>
        <w:pStyle w:val="PUFDATA"/>
        <w:spacing w:line="240" w:lineRule="auto"/>
        <w:ind w:left="-1440"/>
        <w:jc w:val="center"/>
        <w:rPr>
          <w:b/>
        </w:rPr>
      </w:pPr>
      <w:r w:rsidRPr="00C30960">
        <w:rPr>
          <w:b/>
        </w:rPr>
        <w:t xml:space="preserve">                   847       SPRAIN OF BACK NEC/NOS*                                255         3,004,870</w:t>
      </w:r>
    </w:p>
    <w:p w:rsidR="0078345C" w:rsidRPr="00C30960" w:rsidRDefault="0078345C" w:rsidP="0078345C">
      <w:pPr>
        <w:pStyle w:val="PUFDATA"/>
        <w:spacing w:line="240" w:lineRule="auto"/>
        <w:ind w:left="-1440"/>
        <w:jc w:val="center"/>
        <w:rPr>
          <w:b/>
        </w:rPr>
      </w:pPr>
      <w:r w:rsidRPr="00C30960">
        <w:rPr>
          <w:b/>
        </w:rPr>
        <w:t xml:space="preserve">                   848       SPRAIN NEC*                                            171         1,905,233</w:t>
      </w:r>
    </w:p>
    <w:p w:rsidR="0078345C" w:rsidRPr="00C30960" w:rsidRDefault="0078345C" w:rsidP="0078345C">
      <w:pPr>
        <w:pStyle w:val="PUFDATA"/>
        <w:spacing w:line="240" w:lineRule="auto"/>
        <w:ind w:left="-1440"/>
        <w:jc w:val="center"/>
        <w:rPr>
          <w:b/>
        </w:rPr>
      </w:pPr>
      <w:r w:rsidRPr="00C30960">
        <w:rPr>
          <w:b/>
        </w:rPr>
        <w:t xml:space="preserve">                   850       CONCUSSION*                                             60           808,168</w:t>
      </w:r>
    </w:p>
    <w:p w:rsidR="0078345C" w:rsidRPr="00C30960" w:rsidRDefault="0078345C" w:rsidP="0078345C">
      <w:pPr>
        <w:pStyle w:val="PUFDATA"/>
        <w:spacing w:line="240" w:lineRule="auto"/>
        <w:ind w:left="-1440"/>
        <w:jc w:val="center"/>
        <w:rPr>
          <w:b/>
        </w:rPr>
      </w:pPr>
      <w:r w:rsidRPr="00C30960">
        <w:rPr>
          <w:b/>
        </w:rPr>
        <w:t xml:space="preserve">                   854       OTHER BRAIN INJURY*                                     29           315,515</w:t>
      </w:r>
    </w:p>
    <w:p w:rsidR="0078345C" w:rsidRPr="00C30960" w:rsidRDefault="0078345C" w:rsidP="0078345C">
      <w:pPr>
        <w:pStyle w:val="PUFDATA"/>
        <w:spacing w:line="240" w:lineRule="auto"/>
        <w:ind w:left="-1440"/>
        <w:jc w:val="center"/>
        <w:rPr>
          <w:b/>
        </w:rPr>
      </w:pPr>
      <w:r w:rsidRPr="00C30960">
        <w:rPr>
          <w:b/>
        </w:rPr>
        <w:t xml:space="preserve">                   873       OTHER OPEN WOUND OF HEAD*                              252         2,811,142</w:t>
      </w:r>
    </w:p>
    <w:p w:rsidR="0078345C" w:rsidRPr="00C30960" w:rsidRDefault="0078345C" w:rsidP="0078345C">
      <w:pPr>
        <w:pStyle w:val="PUFDATA"/>
        <w:spacing w:line="240" w:lineRule="auto"/>
        <w:ind w:left="-1440"/>
        <w:jc w:val="center"/>
        <w:rPr>
          <w:b/>
        </w:rPr>
      </w:pPr>
      <w:r w:rsidRPr="00C30960">
        <w:rPr>
          <w:b/>
        </w:rPr>
        <w:t xml:space="preserve">                   879       OPEN WOUND SITE NEC*                                   116         1,436,634</w:t>
      </w:r>
    </w:p>
    <w:p w:rsidR="0078345C" w:rsidRPr="00C30960" w:rsidRDefault="0078345C" w:rsidP="0078345C">
      <w:pPr>
        <w:pStyle w:val="PUFDATA"/>
        <w:spacing w:line="240" w:lineRule="auto"/>
        <w:ind w:left="-1440"/>
        <w:jc w:val="center"/>
        <w:rPr>
          <w:b/>
        </w:rPr>
      </w:pPr>
      <w:r w:rsidRPr="00C30960">
        <w:rPr>
          <w:b/>
        </w:rPr>
        <w:t xml:space="preserve">                   882       OPEN WOUND OF HAND*                                     40           588,778</w:t>
      </w:r>
    </w:p>
    <w:p w:rsidR="0078345C" w:rsidRPr="00C30960" w:rsidRDefault="0078345C" w:rsidP="0078345C">
      <w:pPr>
        <w:pStyle w:val="PUFDATA"/>
        <w:spacing w:line="240" w:lineRule="auto"/>
        <w:ind w:left="-1440"/>
        <w:jc w:val="center"/>
        <w:rPr>
          <w:b/>
        </w:rPr>
      </w:pPr>
      <w:r w:rsidRPr="00C30960">
        <w:rPr>
          <w:b/>
        </w:rPr>
        <w:t xml:space="preserve">                   883       OPEN WOUND OF FINGER*                                  161         1,915,016</w:t>
      </w:r>
    </w:p>
    <w:p w:rsidR="0078345C" w:rsidRPr="00C30960" w:rsidRDefault="0078345C" w:rsidP="0078345C">
      <w:pPr>
        <w:pStyle w:val="PUFDATA"/>
        <w:spacing w:line="240" w:lineRule="auto"/>
        <w:ind w:left="-1440"/>
        <w:jc w:val="center"/>
        <w:rPr>
          <w:b/>
        </w:rPr>
      </w:pPr>
      <w:r w:rsidRPr="00C30960">
        <w:rPr>
          <w:b/>
        </w:rPr>
        <w:t xml:space="preserve">                   891       OPEN WND KNEE/LEG/ANKLE*                                66           719,448</w:t>
      </w:r>
    </w:p>
    <w:p w:rsidR="0078345C" w:rsidRPr="00C30960" w:rsidRDefault="0078345C" w:rsidP="0078345C">
      <w:pPr>
        <w:pStyle w:val="PUFDATA"/>
        <w:spacing w:line="240" w:lineRule="auto"/>
        <w:ind w:left="-1440"/>
        <w:jc w:val="center"/>
        <w:rPr>
          <w:b/>
        </w:rPr>
      </w:pPr>
      <w:r w:rsidRPr="00C30960">
        <w:rPr>
          <w:b/>
        </w:rPr>
        <w:t xml:space="preserve">                   892       OPEN WOUND OF FOOT*                                     42           495,590</w:t>
      </w:r>
    </w:p>
    <w:p w:rsidR="0078345C" w:rsidRPr="00C30960" w:rsidRDefault="0078345C" w:rsidP="0078345C">
      <w:pPr>
        <w:pStyle w:val="PUFDATA"/>
        <w:spacing w:line="240" w:lineRule="auto"/>
        <w:ind w:left="-1440"/>
        <w:jc w:val="center"/>
        <w:rPr>
          <w:b/>
        </w:rPr>
      </w:pPr>
      <w:r w:rsidRPr="00C30960">
        <w:rPr>
          <w:b/>
        </w:rPr>
        <w:t xml:space="preserve">                   910       SUPERFICIAL INJURY HEAD*                                21           253,937</w:t>
      </w:r>
    </w:p>
    <w:p w:rsidR="0078345C" w:rsidRPr="00C30960" w:rsidRDefault="0078345C" w:rsidP="0078345C">
      <w:pPr>
        <w:pStyle w:val="PUFDATA"/>
        <w:spacing w:line="240" w:lineRule="auto"/>
        <w:ind w:left="-1440"/>
        <w:jc w:val="center"/>
        <w:rPr>
          <w:b/>
        </w:rPr>
      </w:pPr>
      <w:r w:rsidRPr="00C30960">
        <w:rPr>
          <w:b/>
        </w:rPr>
        <w:t xml:space="preserve">                   913       SUPERFICIAL INJ FOREARM*                                20           216,478</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1</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ICD9CODX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ICD9CODX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916       SUPERFICIAL INJ HIP/LEG*                                31           298,038</w:t>
      </w:r>
    </w:p>
    <w:p w:rsidR="0078345C" w:rsidRPr="00C30960" w:rsidRDefault="0078345C" w:rsidP="0078345C">
      <w:pPr>
        <w:pStyle w:val="PUFDATA"/>
        <w:spacing w:line="240" w:lineRule="auto"/>
        <w:ind w:left="-1440"/>
        <w:jc w:val="center"/>
        <w:rPr>
          <w:b/>
        </w:rPr>
      </w:pPr>
      <w:r w:rsidRPr="00C30960">
        <w:rPr>
          <w:b/>
        </w:rPr>
        <w:t xml:space="preserve">                   917       SUPERFICIAL INJ FOOT/TOE*                               20           256,920</w:t>
      </w:r>
    </w:p>
    <w:p w:rsidR="0078345C" w:rsidRPr="00C30960" w:rsidRDefault="0078345C" w:rsidP="0078345C">
      <w:pPr>
        <w:pStyle w:val="PUFDATA"/>
        <w:spacing w:line="240" w:lineRule="auto"/>
        <w:ind w:left="-1440"/>
        <w:jc w:val="center"/>
        <w:rPr>
          <w:b/>
        </w:rPr>
      </w:pPr>
      <w:r w:rsidRPr="00C30960">
        <w:rPr>
          <w:b/>
        </w:rPr>
        <w:t xml:space="preserve">                   918       SUPERFIC INJ EYE/ADNEXA*                                43           562,551</w:t>
      </w:r>
    </w:p>
    <w:p w:rsidR="0078345C" w:rsidRPr="00C30960" w:rsidRDefault="0078345C" w:rsidP="0078345C">
      <w:pPr>
        <w:pStyle w:val="PUFDATA"/>
        <w:spacing w:line="240" w:lineRule="auto"/>
        <w:ind w:left="-1440"/>
        <w:jc w:val="center"/>
        <w:rPr>
          <w:b/>
        </w:rPr>
      </w:pPr>
      <w:r w:rsidRPr="00C30960">
        <w:rPr>
          <w:b/>
        </w:rPr>
        <w:t xml:space="preserve">                   919       SUPERFICIAL INJ OTH SITE*                              143         1,463,055</w:t>
      </w:r>
    </w:p>
    <w:p w:rsidR="0078345C" w:rsidRPr="00C30960" w:rsidRDefault="0078345C" w:rsidP="0078345C">
      <w:pPr>
        <w:pStyle w:val="PUFDATA"/>
        <w:spacing w:line="240" w:lineRule="auto"/>
        <w:ind w:left="-1440"/>
        <w:jc w:val="center"/>
        <w:rPr>
          <w:b/>
        </w:rPr>
      </w:pPr>
      <w:r w:rsidRPr="00C30960">
        <w:rPr>
          <w:b/>
        </w:rPr>
        <w:t xml:space="preserve">                   920       CONTUSION FACE/SCALP/NCK                                48           382,825</w:t>
      </w:r>
    </w:p>
    <w:p w:rsidR="0078345C" w:rsidRPr="00C30960" w:rsidRDefault="0078345C" w:rsidP="0078345C">
      <w:pPr>
        <w:pStyle w:val="PUFDATA"/>
        <w:spacing w:line="240" w:lineRule="auto"/>
        <w:ind w:left="-1440"/>
        <w:jc w:val="center"/>
        <w:rPr>
          <w:b/>
        </w:rPr>
      </w:pPr>
      <w:r w:rsidRPr="00C30960">
        <w:rPr>
          <w:b/>
        </w:rPr>
        <w:t xml:space="preserve">                   921       CONTUSION EYE &amp; ADNEXA*                                 59           546,518</w:t>
      </w:r>
    </w:p>
    <w:p w:rsidR="0078345C" w:rsidRPr="00C30960" w:rsidRDefault="0078345C" w:rsidP="0078345C">
      <w:pPr>
        <w:pStyle w:val="PUFDATA"/>
        <w:spacing w:line="240" w:lineRule="auto"/>
        <w:ind w:left="-1440"/>
        <w:jc w:val="center"/>
        <w:rPr>
          <w:b/>
        </w:rPr>
      </w:pPr>
      <w:r w:rsidRPr="00C30960">
        <w:rPr>
          <w:b/>
        </w:rPr>
        <w:t xml:space="preserve">                   922       CONTUSION OF TRUNK*                                     96         1,078,197</w:t>
      </w:r>
    </w:p>
    <w:p w:rsidR="0078345C" w:rsidRPr="00C30960" w:rsidRDefault="0078345C" w:rsidP="0078345C">
      <w:pPr>
        <w:pStyle w:val="PUFDATA"/>
        <w:spacing w:line="240" w:lineRule="auto"/>
        <w:ind w:left="-1440"/>
        <w:jc w:val="center"/>
        <w:rPr>
          <w:b/>
        </w:rPr>
      </w:pPr>
      <w:r w:rsidRPr="00C30960">
        <w:rPr>
          <w:b/>
        </w:rPr>
        <w:t xml:space="preserve">                   923       CONTUSION OF UPPER LIMB*                                71           843,865</w:t>
      </w:r>
    </w:p>
    <w:p w:rsidR="0078345C" w:rsidRPr="00C30960" w:rsidRDefault="0078345C" w:rsidP="0078345C">
      <w:pPr>
        <w:pStyle w:val="PUFDATA"/>
        <w:spacing w:line="240" w:lineRule="auto"/>
        <w:ind w:left="-1440"/>
        <w:jc w:val="center"/>
        <w:rPr>
          <w:b/>
        </w:rPr>
      </w:pPr>
      <w:r w:rsidRPr="00C30960">
        <w:rPr>
          <w:b/>
        </w:rPr>
        <w:t xml:space="preserve">                   924       CONTUSION LEG &amp; OTH SITE*                              217         2,516,300</w:t>
      </w:r>
    </w:p>
    <w:p w:rsidR="0078345C" w:rsidRPr="00C30960" w:rsidRDefault="0078345C" w:rsidP="0078345C">
      <w:pPr>
        <w:pStyle w:val="PUFDATA"/>
        <w:spacing w:line="240" w:lineRule="auto"/>
        <w:ind w:left="-1440"/>
        <w:jc w:val="center"/>
        <w:rPr>
          <w:b/>
        </w:rPr>
      </w:pPr>
      <w:r w:rsidRPr="00C30960">
        <w:rPr>
          <w:b/>
        </w:rPr>
        <w:t xml:space="preserve">                   930       FOREIGN BODY EXTERN EYE*                                37           459,376</w:t>
      </w:r>
    </w:p>
    <w:p w:rsidR="0078345C" w:rsidRPr="00C30960" w:rsidRDefault="0078345C" w:rsidP="0078345C">
      <w:pPr>
        <w:pStyle w:val="PUFDATA"/>
        <w:spacing w:line="240" w:lineRule="auto"/>
        <w:ind w:left="-1440"/>
        <w:jc w:val="center"/>
        <w:rPr>
          <w:b/>
        </w:rPr>
      </w:pPr>
      <w:r w:rsidRPr="00C30960">
        <w:rPr>
          <w:b/>
        </w:rPr>
        <w:t xml:space="preserve">                   959       INJURY NEC/NOS*                                      1,565        17,011,375</w:t>
      </w:r>
    </w:p>
    <w:p w:rsidR="0078345C" w:rsidRPr="00C30960" w:rsidRDefault="0078345C" w:rsidP="0078345C">
      <w:pPr>
        <w:pStyle w:val="PUFDATA"/>
        <w:spacing w:line="240" w:lineRule="auto"/>
        <w:ind w:left="-1440"/>
        <w:jc w:val="center"/>
        <w:rPr>
          <w:b/>
        </w:rPr>
      </w:pPr>
      <w:r w:rsidRPr="00C30960">
        <w:rPr>
          <w:b/>
        </w:rPr>
        <w:t xml:space="preserve">                   977       POIS-MEDICINAL NEC/NOS*                                 20           264,374</w:t>
      </w:r>
    </w:p>
    <w:p w:rsidR="0078345C" w:rsidRPr="00C30960" w:rsidRDefault="0078345C" w:rsidP="0078345C">
      <w:pPr>
        <w:pStyle w:val="PUFDATA"/>
        <w:spacing w:line="240" w:lineRule="auto"/>
        <w:ind w:left="-1440"/>
        <w:jc w:val="center"/>
        <w:rPr>
          <w:b/>
        </w:rPr>
      </w:pPr>
      <w:r w:rsidRPr="00C30960">
        <w:rPr>
          <w:b/>
        </w:rPr>
        <w:t xml:space="preserve">                   989       TOX EFF OTH NONMED SUBST*                              122         1,311,554</w:t>
      </w:r>
    </w:p>
    <w:p w:rsidR="0078345C" w:rsidRPr="00C30960" w:rsidRDefault="0078345C" w:rsidP="0078345C">
      <w:pPr>
        <w:pStyle w:val="PUFDATA"/>
        <w:spacing w:line="240" w:lineRule="auto"/>
        <w:ind w:left="-1440"/>
        <w:jc w:val="center"/>
        <w:rPr>
          <w:b/>
        </w:rPr>
      </w:pPr>
      <w:r w:rsidRPr="00C30960">
        <w:rPr>
          <w:b/>
        </w:rPr>
        <w:t xml:space="preserve">                   995       CERTAIN ADVERSE EFF NEC*                               310         3,689,383</w:t>
      </w:r>
    </w:p>
    <w:p w:rsidR="0078345C" w:rsidRPr="00C30960" w:rsidRDefault="0078345C" w:rsidP="0078345C">
      <w:pPr>
        <w:pStyle w:val="PUFDATA"/>
        <w:spacing w:line="240" w:lineRule="auto"/>
        <w:ind w:left="-1440"/>
        <w:jc w:val="center"/>
        <w:rPr>
          <w:b/>
        </w:rPr>
      </w:pPr>
      <w:r w:rsidRPr="00C30960">
        <w:rPr>
          <w:b/>
        </w:rPr>
        <w:t xml:space="preserve">                   996       REPLACE &amp; GRAFT COMPLIC*                                55           533,315</w:t>
      </w:r>
    </w:p>
    <w:p w:rsidR="0078345C" w:rsidRPr="00C30960" w:rsidRDefault="0078345C" w:rsidP="0078345C">
      <w:pPr>
        <w:pStyle w:val="PUFDATA"/>
        <w:spacing w:line="240" w:lineRule="auto"/>
        <w:ind w:left="-1440"/>
        <w:jc w:val="center"/>
        <w:rPr>
          <w:b/>
        </w:rPr>
      </w:pPr>
      <w:r w:rsidRPr="00C30960">
        <w:rPr>
          <w:b/>
        </w:rPr>
        <w:t xml:space="preserve">                   998       OTH SURGICAL COMPL NEC*                                100         1,133,082</w:t>
      </w:r>
    </w:p>
    <w:p w:rsidR="0078345C" w:rsidRPr="00C30960" w:rsidRDefault="0078345C" w:rsidP="0078345C">
      <w:pPr>
        <w:pStyle w:val="PUFDATA"/>
        <w:spacing w:line="240" w:lineRule="auto"/>
        <w:ind w:left="-1440"/>
        <w:jc w:val="center"/>
        <w:rPr>
          <w:b/>
        </w:rPr>
      </w:pPr>
      <w:r w:rsidRPr="00C30960">
        <w:rPr>
          <w:b/>
        </w:rPr>
        <w:t xml:space="preserve">                   V04       VACCIN FOR VIRAL DISEASE*                              159         2,114,735</w:t>
      </w:r>
    </w:p>
    <w:p w:rsidR="0078345C" w:rsidRPr="00C30960" w:rsidRDefault="0078345C" w:rsidP="0078345C">
      <w:pPr>
        <w:pStyle w:val="PUFDATA"/>
        <w:spacing w:line="240" w:lineRule="auto"/>
        <w:ind w:left="-1440"/>
        <w:jc w:val="center"/>
        <w:rPr>
          <w:b/>
        </w:rPr>
      </w:pPr>
      <w:r w:rsidRPr="00C30960">
        <w:rPr>
          <w:b/>
        </w:rPr>
        <w:t xml:space="preserve">                   V05       OTH VACCIN FOR SINGL DIS*                               61           575,404</w:t>
      </w:r>
    </w:p>
    <w:p w:rsidR="0078345C" w:rsidRPr="00C30960" w:rsidRDefault="0078345C" w:rsidP="0078345C">
      <w:pPr>
        <w:pStyle w:val="PUFDATA"/>
        <w:spacing w:line="240" w:lineRule="auto"/>
        <w:ind w:left="-1440"/>
        <w:jc w:val="center"/>
        <w:rPr>
          <w:b/>
        </w:rPr>
      </w:pPr>
      <w:r w:rsidRPr="00C30960">
        <w:rPr>
          <w:b/>
        </w:rPr>
        <w:t xml:space="preserve">                   V07       PROPHYLACTIC MEASURES*                                 192         2,262,122</w:t>
      </w:r>
    </w:p>
    <w:p w:rsidR="0078345C" w:rsidRPr="00C30960" w:rsidRDefault="0078345C" w:rsidP="0078345C">
      <w:pPr>
        <w:pStyle w:val="PUFDATA"/>
        <w:spacing w:line="240" w:lineRule="auto"/>
        <w:ind w:left="-1440"/>
        <w:jc w:val="center"/>
        <w:rPr>
          <w:b/>
        </w:rPr>
      </w:pPr>
      <w:r w:rsidRPr="00C30960">
        <w:rPr>
          <w:b/>
        </w:rPr>
        <w:t xml:space="preserve">                   V15       OTH HX OF HEALTH HAZARDS*                               42           634,071</w:t>
      </w:r>
    </w:p>
    <w:p w:rsidR="0078345C" w:rsidRPr="00C30960" w:rsidRDefault="0078345C" w:rsidP="0078345C">
      <w:pPr>
        <w:pStyle w:val="PUFDATA"/>
        <w:spacing w:line="240" w:lineRule="auto"/>
        <w:ind w:left="-1440"/>
        <w:jc w:val="center"/>
        <w:rPr>
          <w:b/>
        </w:rPr>
      </w:pPr>
      <w:r w:rsidRPr="00C30960">
        <w:rPr>
          <w:b/>
        </w:rPr>
        <w:t xml:space="preserve">                   V20       HEALTH SUPERVISION CHILD*                              128         1,356,272</w:t>
      </w:r>
    </w:p>
    <w:p w:rsidR="0078345C" w:rsidRPr="00C30960" w:rsidRDefault="0078345C" w:rsidP="0078345C">
      <w:pPr>
        <w:pStyle w:val="PUFDATA"/>
        <w:spacing w:line="240" w:lineRule="auto"/>
        <w:ind w:left="-1440"/>
        <w:jc w:val="center"/>
        <w:rPr>
          <w:b/>
        </w:rPr>
      </w:pPr>
      <w:r w:rsidRPr="00C30960">
        <w:rPr>
          <w:b/>
        </w:rPr>
        <w:t xml:space="preserve">                   V22       NORMAL PREGNANCY*                                      742         5,695,557</w:t>
      </w:r>
    </w:p>
    <w:p w:rsidR="0078345C" w:rsidRPr="00C30960" w:rsidRDefault="0078345C" w:rsidP="0078345C">
      <w:pPr>
        <w:pStyle w:val="PUFDATA"/>
        <w:spacing w:line="240" w:lineRule="auto"/>
        <w:ind w:left="-1440"/>
        <w:jc w:val="center"/>
        <w:rPr>
          <w:b/>
        </w:rPr>
      </w:pPr>
      <w:r w:rsidRPr="00C30960">
        <w:rPr>
          <w:b/>
        </w:rPr>
        <w:t xml:space="preserve">                   V24       POSTPARTUM CARE/EXAM*                                   41           456,670</w:t>
      </w:r>
    </w:p>
    <w:p w:rsidR="0078345C" w:rsidRPr="00C30960" w:rsidRDefault="0078345C" w:rsidP="0078345C">
      <w:pPr>
        <w:pStyle w:val="PUFDATA"/>
        <w:spacing w:line="240" w:lineRule="auto"/>
        <w:ind w:left="-1440"/>
        <w:jc w:val="center"/>
        <w:rPr>
          <w:b/>
        </w:rPr>
      </w:pPr>
      <w:r w:rsidRPr="00C30960">
        <w:rPr>
          <w:b/>
        </w:rPr>
        <w:t xml:space="preserve">                   V25       CONTRACEPTIVE MANAGEMENT*                              578         7,085,237</w:t>
      </w:r>
    </w:p>
    <w:p w:rsidR="0078345C" w:rsidRPr="00C30960" w:rsidRDefault="0078345C" w:rsidP="0078345C">
      <w:pPr>
        <w:pStyle w:val="PUFDATA"/>
        <w:spacing w:line="240" w:lineRule="auto"/>
        <w:ind w:left="-1440"/>
        <w:jc w:val="center"/>
        <w:rPr>
          <w:b/>
        </w:rPr>
      </w:pPr>
      <w:r w:rsidRPr="00C30960">
        <w:rPr>
          <w:b/>
        </w:rPr>
        <w:t xml:space="preserve">                   V26       PROCREATIVE MANAGEMENT*                                 24           274,309</w:t>
      </w:r>
    </w:p>
    <w:p w:rsidR="0078345C" w:rsidRPr="00C30960" w:rsidRDefault="0078345C" w:rsidP="0078345C">
      <w:pPr>
        <w:pStyle w:val="PUFDATA"/>
        <w:spacing w:line="240" w:lineRule="auto"/>
        <w:ind w:left="-1440"/>
        <w:jc w:val="center"/>
        <w:rPr>
          <w:b/>
        </w:rPr>
      </w:pPr>
      <w:r w:rsidRPr="00C30960">
        <w:rPr>
          <w:b/>
        </w:rPr>
        <w:t xml:space="preserve">                   V40       MENTAL/BEHAVIORAL PROB*                                 65           504,553</w:t>
      </w:r>
    </w:p>
    <w:p w:rsidR="0078345C" w:rsidRPr="00C30960" w:rsidRDefault="0078345C" w:rsidP="0078345C">
      <w:pPr>
        <w:pStyle w:val="PUFDATA"/>
        <w:spacing w:line="240" w:lineRule="auto"/>
        <w:ind w:left="-1440"/>
        <w:jc w:val="center"/>
        <w:rPr>
          <w:b/>
        </w:rPr>
      </w:pPr>
      <w:r w:rsidRPr="00C30960">
        <w:rPr>
          <w:b/>
        </w:rPr>
        <w:t xml:space="preserve">                   V41       PROB W SPECIAL FUNCTIONS*                               81           804,807</w:t>
      </w:r>
    </w:p>
    <w:p w:rsidR="0078345C" w:rsidRPr="00C30960" w:rsidRDefault="0078345C" w:rsidP="0078345C">
      <w:pPr>
        <w:pStyle w:val="PUFDATA"/>
        <w:spacing w:line="240" w:lineRule="auto"/>
        <w:ind w:left="-1440"/>
        <w:jc w:val="center"/>
        <w:rPr>
          <w:b/>
        </w:rPr>
      </w:pPr>
      <w:r w:rsidRPr="00C30960">
        <w:rPr>
          <w:b/>
        </w:rPr>
        <w:t xml:space="preserve">                   V43       ORGAN REPLACEMENT NEC*                                  75           990,577</w:t>
      </w:r>
    </w:p>
    <w:p w:rsidR="0078345C" w:rsidRPr="00C30960" w:rsidRDefault="0078345C" w:rsidP="0078345C">
      <w:pPr>
        <w:pStyle w:val="PUFDATA"/>
        <w:spacing w:line="240" w:lineRule="auto"/>
        <w:ind w:left="-1440"/>
        <w:jc w:val="center"/>
        <w:rPr>
          <w:b/>
        </w:rPr>
      </w:pPr>
      <w:r w:rsidRPr="00C30960">
        <w:rPr>
          <w:b/>
        </w:rPr>
        <w:t xml:space="preserve">                   V45       OTH POSTSURGICAL STATES*                               153         1,886,888</w:t>
      </w:r>
    </w:p>
    <w:p w:rsidR="0078345C" w:rsidRPr="00C30960" w:rsidRDefault="0078345C" w:rsidP="0078345C">
      <w:pPr>
        <w:pStyle w:val="PUFDATA"/>
        <w:spacing w:line="240" w:lineRule="auto"/>
        <w:ind w:left="-1440"/>
        <w:jc w:val="center"/>
        <w:rPr>
          <w:b/>
        </w:rPr>
      </w:pPr>
      <w:r w:rsidRPr="00C30960">
        <w:rPr>
          <w:b/>
        </w:rPr>
        <w:t xml:space="preserve">                   V47       OTH PROBL W INTERNAL ORG*                               30           446,852</w:t>
      </w:r>
    </w:p>
    <w:p w:rsidR="0078345C" w:rsidRPr="00C30960" w:rsidRDefault="0078345C" w:rsidP="0078345C">
      <w:pPr>
        <w:pStyle w:val="PUFDATA"/>
        <w:spacing w:line="240" w:lineRule="auto"/>
        <w:ind w:left="-1440"/>
        <w:jc w:val="center"/>
        <w:rPr>
          <w:b/>
        </w:rPr>
      </w:pPr>
      <w:r w:rsidRPr="00C30960">
        <w:rPr>
          <w:b/>
        </w:rPr>
        <w:t xml:space="preserve">                   V49       LIMB PROBLEM/PROBLEM NEC*                               52           596,811</w:t>
      </w:r>
    </w:p>
    <w:p w:rsidR="0078345C" w:rsidRPr="00C30960" w:rsidRDefault="0078345C" w:rsidP="0078345C">
      <w:pPr>
        <w:pStyle w:val="PUFDATA"/>
        <w:spacing w:line="240" w:lineRule="auto"/>
        <w:ind w:left="-1440"/>
        <w:jc w:val="center"/>
        <w:rPr>
          <w:b/>
        </w:rPr>
      </w:pPr>
      <w:r w:rsidRPr="00C30960">
        <w:rPr>
          <w:b/>
        </w:rPr>
        <w:t xml:space="preserve">                   V50       OTHER ELECTIVE SURGERY*                                 27           332,802</w:t>
      </w:r>
    </w:p>
    <w:p w:rsidR="0078345C" w:rsidRPr="00C30960" w:rsidRDefault="0078345C" w:rsidP="0078345C">
      <w:pPr>
        <w:pStyle w:val="PUFDATA"/>
        <w:spacing w:line="240" w:lineRule="auto"/>
        <w:ind w:left="-1440"/>
        <w:jc w:val="center"/>
        <w:rPr>
          <w:b/>
        </w:rPr>
      </w:pPr>
      <w:r w:rsidRPr="00C30960">
        <w:rPr>
          <w:b/>
        </w:rPr>
        <w:t xml:space="preserve">                   V52       FITTING OF PROSTHESIS*                                  38           468,563</w:t>
      </w:r>
    </w:p>
    <w:p w:rsidR="0078345C" w:rsidRPr="00C30960" w:rsidRDefault="0078345C" w:rsidP="0078345C">
      <w:pPr>
        <w:pStyle w:val="PUFDATA"/>
        <w:spacing w:line="240" w:lineRule="auto"/>
        <w:ind w:left="-1440"/>
        <w:jc w:val="center"/>
        <w:rPr>
          <w:b/>
        </w:rPr>
      </w:pPr>
      <w:r w:rsidRPr="00C30960">
        <w:rPr>
          <w:b/>
        </w:rPr>
        <w:t xml:space="preserve">                   V53       ADJUSTMENT OF OTH DEVICE*                              125         1,570,193</w:t>
      </w:r>
    </w:p>
    <w:p w:rsidR="0078345C" w:rsidRPr="00C30960" w:rsidRDefault="0078345C" w:rsidP="0078345C">
      <w:pPr>
        <w:pStyle w:val="PUFDATA"/>
        <w:spacing w:line="240" w:lineRule="auto"/>
        <w:ind w:left="-1440"/>
        <w:jc w:val="center"/>
        <w:rPr>
          <w:b/>
        </w:rPr>
      </w:pPr>
      <w:r w:rsidRPr="00C30960">
        <w:rPr>
          <w:b/>
        </w:rPr>
        <w:t xml:space="preserve">                   V58       ENCOUNTR PROC/AFTRCR NEC*                              197         2,415,977</w:t>
      </w:r>
    </w:p>
    <w:p w:rsidR="0078345C" w:rsidRPr="00C30960" w:rsidRDefault="0078345C" w:rsidP="0078345C">
      <w:pPr>
        <w:pStyle w:val="PUFDATA"/>
        <w:spacing w:line="240" w:lineRule="auto"/>
        <w:ind w:left="-1440"/>
        <w:jc w:val="center"/>
        <w:rPr>
          <w:b/>
        </w:rPr>
      </w:pPr>
      <w:r w:rsidRPr="00C30960">
        <w:rPr>
          <w:b/>
        </w:rPr>
        <w:t xml:space="preserve">                   V61       OTH FAMILY CIRCUMSTANCES*                               42           667,438</w:t>
      </w:r>
    </w:p>
    <w:p w:rsidR="0078345C" w:rsidRPr="00C30960" w:rsidRDefault="0078345C" w:rsidP="0078345C">
      <w:pPr>
        <w:pStyle w:val="PUFDATA"/>
        <w:spacing w:line="240" w:lineRule="auto"/>
        <w:ind w:left="-1440"/>
        <w:jc w:val="center"/>
        <w:rPr>
          <w:b/>
        </w:rPr>
      </w:pPr>
      <w:r w:rsidRPr="00C30960">
        <w:rPr>
          <w:b/>
        </w:rPr>
        <w:t xml:space="preserve">                   V62       OTH PSYCHOSOCIAL CIRCUM*                                37           358,467</w:t>
      </w:r>
    </w:p>
    <w:p w:rsidR="0078345C" w:rsidRPr="00C30960" w:rsidRDefault="0078345C" w:rsidP="0078345C">
      <w:pPr>
        <w:pStyle w:val="PUFDATA"/>
        <w:spacing w:line="240" w:lineRule="auto"/>
        <w:ind w:left="-1440"/>
        <w:jc w:val="center"/>
        <w:rPr>
          <w:b/>
        </w:rPr>
      </w:pPr>
      <w:r w:rsidRPr="00C30960">
        <w:rPr>
          <w:b/>
        </w:rPr>
        <w:t xml:space="preserve">                   V65       OTHER REASON FOR CONSULT*                              276         2,971,456</w:t>
      </w:r>
    </w:p>
    <w:p w:rsidR="0078345C" w:rsidRPr="00C30960" w:rsidRDefault="0078345C" w:rsidP="0078345C">
      <w:pPr>
        <w:pStyle w:val="PUFDATA"/>
        <w:spacing w:line="240" w:lineRule="auto"/>
        <w:ind w:left="-1440"/>
        <w:jc w:val="center"/>
        <w:rPr>
          <w:b/>
        </w:rPr>
      </w:pPr>
      <w:r w:rsidRPr="00C30960">
        <w:rPr>
          <w:b/>
        </w:rPr>
        <w:t xml:space="preserve">                   V67       FOLLOW-UP EXAMINATION*                                 120         1,283,151</w:t>
      </w:r>
    </w:p>
    <w:p w:rsidR="0078345C" w:rsidRPr="00C30960" w:rsidRDefault="0078345C" w:rsidP="0078345C">
      <w:pPr>
        <w:pStyle w:val="PUFDATA"/>
        <w:spacing w:line="240" w:lineRule="auto"/>
        <w:ind w:left="-1440"/>
        <w:jc w:val="center"/>
        <w:rPr>
          <w:b/>
        </w:rPr>
      </w:pPr>
      <w:r w:rsidRPr="00C30960">
        <w:rPr>
          <w:b/>
        </w:rPr>
        <w:t xml:space="preserve">                   V68       ADMINISTRATIVE ENCOUNTER*                            1,140        12,608,503</w:t>
      </w:r>
    </w:p>
    <w:p w:rsidR="0078345C" w:rsidRPr="00C30960" w:rsidRDefault="0078345C" w:rsidP="0078345C">
      <w:pPr>
        <w:pStyle w:val="PUFDATA"/>
        <w:spacing w:line="240" w:lineRule="auto"/>
        <w:ind w:left="-1440"/>
        <w:jc w:val="center"/>
        <w:rPr>
          <w:b/>
        </w:rPr>
      </w:pPr>
      <w:r w:rsidRPr="00C30960">
        <w:rPr>
          <w:b/>
        </w:rPr>
        <w:t xml:space="preserve">                   V70       GENERAL MEDICAL EXAM*                                  794         7,695,625</w:t>
      </w:r>
    </w:p>
    <w:p w:rsidR="0078345C" w:rsidRPr="00C30960" w:rsidRDefault="0078345C" w:rsidP="0078345C">
      <w:pPr>
        <w:pStyle w:val="PUFDATA"/>
        <w:spacing w:line="240" w:lineRule="auto"/>
        <w:ind w:left="-1440"/>
        <w:jc w:val="center"/>
        <w:rPr>
          <w:b/>
        </w:rPr>
      </w:pPr>
      <w:r w:rsidRPr="00C30960">
        <w:rPr>
          <w:b/>
        </w:rPr>
        <w:t xml:space="preserve">                   V71       OBSERVATION-SUSPECT COND*                              207         2,006,519</w:t>
      </w:r>
    </w:p>
    <w:p w:rsidR="0078345C" w:rsidRPr="00C30960" w:rsidRDefault="0078345C" w:rsidP="0078345C">
      <w:pPr>
        <w:pStyle w:val="PUFDATA"/>
        <w:spacing w:line="240" w:lineRule="auto"/>
        <w:ind w:left="-1440"/>
        <w:jc w:val="center"/>
        <w:rPr>
          <w:b/>
        </w:rPr>
      </w:pPr>
      <w:r w:rsidRPr="00C30960">
        <w:rPr>
          <w:b/>
        </w:rPr>
        <w:t xml:space="preserve">                   V72       SPECIAL EXAMINATIONS*                                  747         8,896,434</w:t>
      </w:r>
    </w:p>
    <w:p w:rsidR="0078345C" w:rsidRPr="00C30960" w:rsidRDefault="0078345C" w:rsidP="0078345C">
      <w:pPr>
        <w:pStyle w:val="PUFDATA"/>
        <w:spacing w:line="240" w:lineRule="auto"/>
        <w:ind w:left="-1440"/>
        <w:jc w:val="center"/>
        <w:rPr>
          <w:b/>
        </w:rPr>
      </w:pPr>
      <w:r w:rsidRPr="00C30960">
        <w:rPr>
          <w:b/>
        </w:rPr>
        <w:t xml:space="preserve">                   V76       SCREENING-MALIG NEOPLASM*                              106         1,083,204</w:t>
      </w:r>
    </w:p>
    <w:p w:rsidR="0078345C" w:rsidRPr="00C30960" w:rsidRDefault="0078345C" w:rsidP="0078345C">
      <w:pPr>
        <w:pStyle w:val="PUFDATA"/>
        <w:spacing w:line="240" w:lineRule="auto"/>
        <w:ind w:left="-1440"/>
        <w:jc w:val="center"/>
        <w:rPr>
          <w:b/>
        </w:rPr>
      </w:pPr>
      <w:r w:rsidRPr="00C30960">
        <w:rPr>
          <w:b/>
        </w:rPr>
        <w:t xml:space="preserve">                   V77       SCREEN-ENDO/NUTR/METAB*                                310         2,997,579</w:t>
      </w:r>
    </w:p>
    <w:p w:rsidR="0078345C" w:rsidRPr="00C30960" w:rsidRDefault="0078345C" w:rsidP="0078345C">
      <w:pPr>
        <w:pStyle w:val="PUFDATA"/>
        <w:spacing w:line="240" w:lineRule="auto"/>
        <w:ind w:left="-1440"/>
        <w:jc w:val="center"/>
        <w:rPr>
          <w:b/>
        </w:rPr>
      </w:pPr>
      <w:r w:rsidRPr="00C30960">
        <w:rPr>
          <w:b/>
        </w:rPr>
        <w:t xml:space="preserve">                   V80       SCREEN-NEURO/EYE/EAR DIS*                               29           422,969</w:t>
      </w:r>
    </w:p>
    <w:p w:rsidR="0078345C" w:rsidRPr="00C30960" w:rsidRDefault="0078345C" w:rsidP="0078345C">
      <w:pPr>
        <w:pStyle w:val="PUFDATA"/>
        <w:spacing w:line="240" w:lineRule="auto"/>
        <w:ind w:left="-1440"/>
        <w:jc w:val="center"/>
        <w:rPr>
          <w:b/>
        </w:rPr>
      </w:pPr>
      <w:r w:rsidRPr="00C30960">
        <w:rPr>
          <w:b/>
        </w:rPr>
        <w:t xml:space="preserve">                   V81       SCREEN-HEART/RESP/GU DIS*                              170         2,086,355</w:t>
      </w:r>
    </w:p>
    <w:p w:rsidR="0078345C" w:rsidRPr="00C30960" w:rsidRDefault="0078345C" w:rsidP="0078345C">
      <w:pPr>
        <w:pStyle w:val="PUFDATA"/>
        <w:spacing w:line="240" w:lineRule="auto"/>
        <w:ind w:left="-1440"/>
        <w:jc w:val="center"/>
        <w:rPr>
          <w:b/>
        </w:rPr>
      </w:pPr>
      <w:r w:rsidRPr="00C30960">
        <w:rPr>
          <w:b/>
        </w:rPr>
        <w:t xml:space="preserve">                   V82       SCREEN-OTHER CONDITIONS*                                43           637,263</w:t>
      </w:r>
    </w:p>
    <w:p w:rsidR="0078345C" w:rsidRPr="00C30960" w:rsidRDefault="0078345C" w:rsidP="0078345C">
      <w:pPr>
        <w:pStyle w:val="PUFDATA"/>
        <w:spacing w:line="240" w:lineRule="auto"/>
        <w:ind w:left="-1440"/>
        <w:jc w:val="center"/>
        <w:rPr>
          <w:b/>
        </w:rPr>
      </w:pPr>
      <w:r w:rsidRPr="00C30960">
        <w:rPr>
          <w:b/>
        </w:rPr>
        <w:t xml:space="preserve">                             TOTAL                                              116,679     1,266,392,309</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78345C" w:rsidRPr="00C30960" w:rsidRDefault="0078345C" w:rsidP="0078345C">
      <w:pPr>
        <w:pStyle w:val="PUFDATA"/>
        <w:spacing w:line="240" w:lineRule="auto"/>
        <w:ind w:left="-1440"/>
        <w:jc w:val="center"/>
        <w:rPr>
          <w:b/>
        </w:rPr>
      </w:pPr>
      <w:r w:rsidRPr="00C30960">
        <w:rPr>
          <w:b/>
        </w:rPr>
        <w:br w:type="page"/>
      </w:r>
      <w:r w:rsidRPr="00C30960">
        <w:rPr>
          <w:b/>
        </w:rPr>
        <w:lastRenderedPageBreak/>
        <w:t>TABLE 2</w:t>
      </w:r>
    </w:p>
    <w:p w:rsidR="0078345C" w:rsidRPr="00C30960" w:rsidRDefault="0078345C" w:rsidP="0078345C">
      <w:pPr>
        <w:pStyle w:val="PUFDATA"/>
        <w:spacing w:line="240" w:lineRule="auto"/>
        <w:ind w:left="-1440"/>
        <w:jc w:val="center"/>
        <w:rPr>
          <w:b/>
        </w:rPr>
      </w:pPr>
      <w:r w:rsidRPr="00C30960">
        <w:rPr>
          <w:b/>
        </w:rPr>
        <w:t>UNWEIGHTED AND WEIGHTED COUNT OF RECORDS FOR EACH VALUE OF ICD9PROX</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ICD9PROX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-1       INAPPLICABLE                            114,062     1,235,719,562</w:t>
      </w:r>
    </w:p>
    <w:p w:rsidR="0078345C" w:rsidRPr="00C30960" w:rsidRDefault="0078345C" w:rsidP="0078345C">
      <w:pPr>
        <w:pStyle w:val="PUFDATA"/>
        <w:spacing w:line="240" w:lineRule="auto"/>
        <w:ind w:left="-1440"/>
        <w:jc w:val="center"/>
        <w:rPr>
          <w:b/>
        </w:rPr>
      </w:pPr>
      <w:r w:rsidRPr="00C30960">
        <w:rPr>
          <w:b/>
        </w:rPr>
        <w:t xml:space="preserve">                         -9       NOT ASCERTAINED                              26           275,603</w:t>
      </w:r>
    </w:p>
    <w:p w:rsidR="0078345C" w:rsidRPr="00C30960" w:rsidRDefault="0078345C" w:rsidP="0078345C">
      <w:pPr>
        <w:pStyle w:val="PUFDATA"/>
        <w:spacing w:line="240" w:lineRule="auto"/>
        <w:ind w:left="-1440"/>
        <w:jc w:val="center"/>
        <w:rPr>
          <w:b/>
        </w:rPr>
      </w:pPr>
      <w:r w:rsidRPr="00C30960">
        <w:rPr>
          <w:b/>
        </w:rPr>
        <w:t xml:space="preserve">                         00       PROCEDURES/INTERVENTIONS, NEC                42           539,848</w:t>
      </w:r>
    </w:p>
    <w:p w:rsidR="0078345C" w:rsidRPr="00C30960" w:rsidRDefault="0078345C" w:rsidP="0078345C">
      <w:pPr>
        <w:pStyle w:val="PUFDATA"/>
        <w:spacing w:line="240" w:lineRule="auto"/>
        <w:ind w:left="-1440"/>
        <w:jc w:val="center"/>
        <w:rPr>
          <w:b/>
        </w:rPr>
      </w:pPr>
      <w:r w:rsidRPr="00C30960">
        <w:rPr>
          <w:b/>
        </w:rPr>
        <w:t xml:space="preserve">                         03       SPINAL CORD &amp; CANAL OPS*                     26           224,456</w:t>
      </w:r>
    </w:p>
    <w:p w:rsidR="0078345C" w:rsidRPr="00C30960" w:rsidRDefault="0078345C" w:rsidP="0078345C">
      <w:pPr>
        <w:pStyle w:val="PUFDATA"/>
        <w:spacing w:line="240" w:lineRule="auto"/>
        <w:ind w:left="-1440"/>
        <w:jc w:val="center"/>
        <w:rPr>
          <w:b/>
        </w:rPr>
      </w:pPr>
      <w:r w:rsidRPr="00C30960">
        <w:rPr>
          <w:b/>
        </w:rPr>
        <w:t xml:space="preserve">                         07       OTH ENDOCRINE GLND OPS*                      22           323,049</w:t>
      </w:r>
    </w:p>
    <w:p w:rsidR="0078345C" w:rsidRPr="00C30960" w:rsidRDefault="0078345C" w:rsidP="0078345C">
      <w:pPr>
        <w:pStyle w:val="PUFDATA"/>
        <w:spacing w:line="240" w:lineRule="auto"/>
        <w:ind w:left="-1440"/>
        <w:jc w:val="center"/>
        <w:rPr>
          <w:b/>
        </w:rPr>
      </w:pPr>
      <w:r w:rsidRPr="00C30960">
        <w:rPr>
          <w:b/>
        </w:rPr>
        <w:t xml:space="preserve">                         13       OPERATIONS ON LENS*                          73           841,711</w:t>
      </w:r>
    </w:p>
    <w:p w:rsidR="0078345C" w:rsidRPr="00C30960" w:rsidRDefault="0078345C" w:rsidP="0078345C">
      <w:pPr>
        <w:pStyle w:val="PUFDATA"/>
        <w:spacing w:line="240" w:lineRule="auto"/>
        <w:ind w:left="-1440"/>
        <w:jc w:val="center"/>
        <w:rPr>
          <w:b/>
        </w:rPr>
      </w:pPr>
      <w:r w:rsidRPr="00C30960">
        <w:rPr>
          <w:b/>
        </w:rPr>
        <w:t xml:space="preserve">                         16       ORBIT/EYEBALL OPS*                           68           729,372</w:t>
      </w:r>
    </w:p>
    <w:p w:rsidR="0078345C" w:rsidRPr="00C30960" w:rsidRDefault="0078345C" w:rsidP="0078345C">
      <w:pPr>
        <w:pStyle w:val="PUFDATA"/>
        <w:spacing w:line="240" w:lineRule="auto"/>
        <w:ind w:left="-1440"/>
        <w:jc w:val="center"/>
        <w:rPr>
          <w:b/>
        </w:rPr>
      </w:pPr>
      <w:r w:rsidRPr="00C30960">
        <w:rPr>
          <w:b/>
        </w:rPr>
        <w:t xml:space="preserve">                         20       OTHER MID &amp; INNER EAR OP*                    52           564,652</w:t>
      </w:r>
    </w:p>
    <w:p w:rsidR="0078345C" w:rsidRPr="00C30960" w:rsidRDefault="0078345C" w:rsidP="0078345C">
      <w:pPr>
        <w:pStyle w:val="PUFDATA"/>
        <w:spacing w:line="240" w:lineRule="auto"/>
        <w:ind w:left="-1440"/>
        <w:jc w:val="center"/>
        <w:rPr>
          <w:b/>
        </w:rPr>
      </w:pPr>
      <w:r w:rsidRPr="00C30960">
        <w:rPr>
          <w:b/>
        </w:rPr>
        <w:t xml:space="preserve">                         23       TOOTH REMOVAL &amp; RESTORAT*                   578         6,245,674</w:t>
      </w:r>
    </w:p>
    <w:p w:rsidR="0078345C" w:rsidRPr="00C30960" w:rsidRDefault="0078345C" w:rsidP="0078345C">
      <w:pPr>
        <w:pStyle w:val="PUFDATA"/>
        <w:spacing w:line="240" w:lineRule="auto"/>
        <w:ind w:left="-1440"/>
        <w:jc w:val="center"/>
        <w:rPr>
          <w:b/>
        </w:rPr>
      </w:pPr>
      <w:r w:rsidRPr="00C30960">
        <w:rPr>
          <w:b/>
        </w:rPr>
        <w:t xml:space="preserve">                         24       OTH OPS ON TEETH &amp; GUMS*                     38           384,628</w:t>
      </w:r>
    </w:p>
    <w:p w:rsidR="0078345C" w:rsidRPr="00C30960" w:rsidRDefault="0078345C" w:rsidP="0078345C">
      <w:pPr>
        <w:pStyle w:val="PUFDATA"/>
        <w:spacing w:line="240" w:lineRule="auto"/>
        <w:ind w:left="-1440"/>
        <w:jc w:val="center"/>
        <w:rPr>
          <w:b/>
        </w:rPr>
      </w:pPr>
      <w:r w:rsidRPr="00C30960">
        <w:rPr>
          <w:b/>
        </w:rPr>
        <w:t xml:space="preserve">                         27       OTHER MOUTH &amp; FACE OPS*                      19           251,073</w:t>
      </w:r>
    </w:p>
    <w:p w:rsidR="0078345C" w:rsidRPr="00C30960" w:rsidRDefault="0078345C" w:rsidP="0078345C">
      <w:pPr>
        <w:pStyle w:val="PUFDATA"/>
        <w:spacing w:line="240" w:lineRule="auto"/>
        <w:ind w:left="-1440"/>
        <w:jc w:val="center"/>
        <w:rPr>
          <w:b/>
        </w:rPr>
      </w:pPr>
      <w:r w:rsidRPr="00C30960">
        <w:rPr>
          <w:b/>
        </w:rPr>
        <w:t xml:space="preserve">                         28       TONSIL &amp; ADENOID OPS*                        35           407,016</w:t>
      </w:r>
    </w:p>
    <w:p w:rsidR="0078345C" w:rsidRPr="00C30960" w:rsidRDefault="0078345C" w:rsidP="0078345C">
      <w:pPr>
        <w:pStyle w:val="PUFDATA"/>
        <w:spacing w:line="240" w:lineRule="auto"/>
        <w:ind w:left="-1440"/>
        <w:jc w:val="center"/>
        <w:rPr>
          <w:b/>
        </w:rPr>
      </w:pPr>
      <w:r w:rsidRPr="00C30960">
        <w:rPr>
          <w:b/>
        </w:rPr>
        <w:t xml:space="preserve">                         36       OPS ON HEART VESSELS*                        22           261,258</w:t>
      </w:r>
    </w:p>
    <w:p w:rsidR="0078345C" w:rsidRPr="00C30960" w:rsidRDefault="0078345C" w:rsidP="0078345C">
      <w:pPr>
        <w:pStyle w:val="PUFDATA"/>
        <w:spacing w:line="240" w:lineRule="auto"/>
        <w:ind w:left="-1440"/>
        <w:jc w:val="center"/>
        <w:rPr>
          <w:b/>
        </w:rPr>
      </w:pPr>
      <w:r w:rsidRPr="00C30960">
        <w:rPr>
          <w:b/>
        </w:rPr>
        <w:t xml:space="preserve">                         37       OTHER HEART/PERICARD OPS*                    30           391,750</w:t>
      </w:r>
    </w:p>
    <w:p w:rsidR="0078345C" w:rsidRPr="00C30960" w:rsidRDefault="0078345C" w:rsidP="0078345C">
      <w:pPr>
        <w:pStyle w:val="PUFDATA"/>
        <w:spacing w:line="240" w:lineRule="auto"/>
        <w:ind w:left="-1440"/>
        <w:jc w:val="center"/>
        <w:rPr>
          <w:b/>
        </w:rPr>
      </w:pPr>
      <w:r w:rsidRPr="00C30960">
        <w:rPr>
          <w:b/>
        </w:rPr>
        <w:t xml:space="preserve">                         39       OTHER OPS ON VESSELS*                        33           255,112</w:t>
      </w:r>
    </w:p>
    <w:p w:rsidR="0078345C" w:rsidRPr="00C30960" w:rsidRDefault="0078345C" w:rsidP="0078345C">
      <w:pPr>
        <w:pStyle w:val="PUFDATA"/>
        <w:spacing w:line="240" w:lineRule="auto"/>
        <w:ind w:left="-1440"/>
        <w:jc w:val="center"/>
        <w:rPr>
          <w:b/>
        </w:rPr>
      </w:pPr>
      <w:r w:rsidRPr="00C30960">
        <w:rPr>
          <w:b/>
        </w:rPr>
        <w:t xml:space="preserve">                         44       OTHER GASTRIC OPERATIONS*                    36           318,693</w:t>
      </w:r>
    </w:p>
    <w:p w:rsidR="0078345C" w:rsidRPr="00C30960" w:rsidRDefault="0078345C" w:rsidP="0078345C">
      <w:pPr>
        <w:pStyle w:val="PUFDATA"/>
        <w:spacing w:line="240" w:lineRule="auto"/>
        <w:ind w:left="-1440"/>
        <w:jc w:val="center"/>
        <w:rPr>
          <w:b/>
        </w:rPr>
      </w:pPr>
      <w:r w:rsidRPr="00C30960">
        <w:rPr>
          <w:b/>
        </w:rPr>
        <w:t xml:space="preserve">                         45       INTEST INCIS/EXCIS/ANAST*                   110         1,413,465</w:t>
      </w:r>
    </w:p>
    <w:p w:rsidR="0078345C" w:rsidRPr="00C30960" w:rsidRDefault="0078345C" w:rsidP="0078345C">
      <w:pPr>
        <w:pStyle w:val="PUFDATA"/>
        <w:spacing w:line="240" w:lineRule="auto"/>
        <w:ind w:left="-1440"/>
        <w:jc w:val="center"/>
        <w:rPr>
          <w:b/>
        </w:rPr>
      </w:pPr>
      <w:r w:rsidRPr="00C30960">
        <w:rPr>
          <w:b/>
        </w:rPr>
        <w:t xml:space="preserve">                         47       OPERATIONS ON APPENDIX*                      18           305,759</w:t>
      </w:r>
    </w:p>
    <w:p w:rsidR="0078345C" w:rsidRPr="00C30960" w:rsidRDefault="0078345C" w:rsidP="0078345C">
      <w:pPr>
        <w:pStyle w:val="PUFDATA"/>
        <w:spacing w:line="240" w:lineRule="auto"/>
        <w:ind w:left="-1440"/>
        <w:jc w:val="center"/>
        <w:rPr>
          <w:b/>
        </w:rPr>
      </w:pPr>
      <w:r w:rsidRPr="00C30960">
        <w:rPr>
          <w:b/>
        </w:rPr>
        <w:t xml:space="preserve">                         51       BILIARY TRACT OPERATION*                     50           433,949</w:t>
      </w:r>
    </w:p>
    <w:p w:rsidR="0078345C" w:rsidRPr="00C30960" w:rsidRDefault="0078345C" w:rsidP="0078345C">
      <w:pPr>
        <w:pStyle w:val="PUFDATA"/>
        <w:spacing w:line="240" w:lineRule="auto"/>
        <w:ind w:left="-1440"/>
        <w:jc w:val="center"/>
        <w:rPr>
          <w:b/>
        </w:rPr>
      </w:pPr>
      <w:r w:rsidRPr="00C30960">
        <w:rPr>
          <w:b/>
        </w:rPr>
        <w:t xml:space="preserve">                         53       REPAIR OF HERNIA*                            24           304,046</w:t>
      </w:r>
    </w:p>
    <w:p w:rsidR="0078345C" w:rsidRPr="00C30960" w:rsidRDefault="0078345C" w:rsidP="0078345C">
      <w:pPr>
        <w:pStyle w:val="PUFDATA"/>
        <w:spacing w:line="240" w:lineRule="auto"/>
        <w:ind w:left="-1440"/>
        <w:jc w:val="center"/>
        <w:rPr>
          <w:b/>
        </w:rPr>
      </w:pPr>
      <w:r w:rsidRPr="00C30960">
        <w:rPr>
          <w:b/>
        </w:rPr>
        <w:t xml:space="preserve">                         54       OTHER ABDOMEN REGION OPS*                    24           289,489</w:t>
      </w:r>
    </w:p>
    <w:p w:rsidR="0078345C" w:rsidRPr="00C30960" w:rsidRDefault="0078345C" w:rsidP="0078345C">
      <w:pPr>
        <w:pStyle w:val="PUFDATA"/>
        <w:spacing w:line="240" w:lineRule="auto"/>
        <w:ind w:left="-1440"/>
        <w:jc w:val="center"/>
        <w:rPr>
          <w:b/>
        </w:rPr>
      </w:pPr>
      <w:r w:rsidRPr="00C30960">
        <w:rPr>
          <w:b/>
        </w:rPr>
        <w:t xml:space="preserve">                         59       OTHER URINARY TRACT OPS*                     33           350,145</w:t>
      </w:r>
    </w:p>
    <w:p w:rsidR="0078345C" w:rsidRPr="00C30960" w:rsidRDefault="0078345C" w:rsidP="0078345C">
      <w:pPr>
        <w:pStyle w:val="PUFDATA"/>
        <w:spacing w:line="240" w:lineRule="auto"/>
        <w:ind w:left="-1440"/>
        <w:jc w:val="center"/>
        <w:rPr>
          <w:b/>
        </w:rPr>
      </w:pPr>
      <w:r w:rsidRPr="00C30960">
        <w:rPr>
          <w:b/>
        </w:rPr>
        <w:t xml:space="preserve">                         63       SPERM CORD/EPID/VAS OPS*                     31           433,450</w:t>
      </w:r>
    </w:p>
    <w:p w:rsidR="0078345C" w:rsidRPr="00C30960" w:rsidRDefault="0078345C" w:rsidP="0078345C">
      <w:pPr>
        <w:pStyle w:val="PUFDATA"/>
        <w:spacing w:line="240" w:lineRule="auto"/>
        <w:ind w:left="-1440"/>
        <w:jc w:val="center"/>
        <w:rPr>
          <w:b/>
        </w:rPr>
      </w:pPr>
      <w:r w:rsidRPr="00C30960">
        <w:rPr>
          <w:b/>
        </w:rPr>
        <w:t xml:space="preserve">                         68       OTHER UTERINE INCIS/EXC*                     60           742,240</w:t>
      </w:r>
    </w:p>
    <w:p w:rsidR="0078345C" w:rsidRPr="00C30960" w:rsidRDefault="0078345C" w:rsidP="0078345C">
      <w:pPr>
        <w:pStyle w:val="PUFDATA"/>
        <w:spacing w:line="240" w:lineRule="auto"/>
        <w:ind w:left="-1440"/>
        <w:jc w:val="center"/>
        <w:rPr>
          <w:b/>
        </w:rPr>
      </w:pPr>
      <w:r w:rsidRPr="00C30960">
        <w:rPr>
          <w:b/>
        </w:rPr>
        <w:t xml:space="preserve">                         69       OTHER UTERUS/SUPPORT OPS*                    43           329,777</w:t>
      </w:r>
    </w:p>
    <w:p w:rsidR="0078345C" w:rsidRPr="00C30960" w:rsidRDefault="0078345C" w:rsidP="0078345C">
      <w:pPr>
        <w:pStyle w:val="PUFDATA"/>
        <w:spacing w:line="240" w:lineRule="auto"/>
        <w:ind w:left="-1440"/>
        <w:jc w:val="center"/>
        <w:rPr>
          <w:b/>
        </w:rPr>
      </w:pPr>
      <w:r w:rsidRPr="00C30960">
        <w:rPr>
          <w:b/>
        </w:rPr>
        <w:t xml:space="preserve">                         74       C-SECTION/REMOVAL FETUS*                     30           270,082</w:t>
      </w:r>
    </w:p>
    <w:p w:rsidR="0078345C" w:rsidRPr="00C30960" w:rsidRDefault="0078345C" w:rsidP="0078345C">
      <w:pPr>
        <w:pStyle w:val="PUFDATA"/>
        <w:spacing w:line="240" w:lineRule="auto"/>
        <w:ind w:left="-1440"/>
        <w:jc w:val="center"/>
        <w:rPr>
          <w:b/>
        </w:rPr>
      </w:pPr>
      <w:r w:rsidRPr="00C30960">
        <w:rPr>
          <w:b/>
        </w:rPr>
        <w:t xml:space="preserve">                         78       OTH BONE OPS EXCPT FACE*                     24           260,581</w:t>
      </w:r>
    </w:p>
    <w:p w:rsidR="0078345C" w:rsidRPr="00C30960" w:rsidRDefault="0078345C" w:rsidP="0078345C">
      <w:pPr>
        <w:pStyle w:val="PUFDATA"/>
        <w:spacing w:line="240" w:lineRule="auto"/>
        <w:ind w:left="-1440"/>
        <w:jc w:val="center"/>
        <w:rPr>
          <w:b/>
        </w:rPr>
      </w:pPr>
      <w:r w:rsidRPr="00C30960">
        <w:rPr>
          <w:b/>
        </w:rPr>
        <w:t xml:space="preserve">                         81       JOINT REPAIR*                               206         2,527,325</w:t>
      </w:r>
    </w:p>
    <w:p w:rsidR="0078345C" w:rsidRPr="00C30960" w:rsidRDefault="0078345C" w:rsidP="0078345C">
      <w:pPr>
        <w:pStyle w:val="PUFDATA"/>
        <w:spacing w:line="240" w:lineRule="auto"/>
        <w:ind w:left="-1440"/>
        <w:jc w:val="center"/>
        <w:rPr>
          <w:b/>
        </w:rPr>
      </w:pPr>
      <w:r w:rsidRPr="00C30960">
        <w:rPr>
          <w:b/>
        </w:rPr>
        <w:t xml:space="preserve">                         83       OTHER MUS/TEN/FAS/BUR OP*                    20           280,145</w:t>
      </w:r>
    </w:p>
    <w:p w:rsidR="0078345C" w:rsidRPr="00C30960" w:rsidRDefault="0078345C" w:rsidP="0078345C">
      <w:pPr>
        <w:pStyle w:val="PUFDATA"/>
        <w:spacing w:line="240" w:lineRule="auto"/>
        <w:ind w:left="-1440"/>
        <w:jc w:val="center"/>
        <w:rPr>
          <w:b/>
        </w:rPr>
      </w:pPr>
      <w:r w:rsidRPr="00C30960">
        <w:rPr>
          <w:b/>
        </w:rPr>
        <w:t xml:space="preserve">                         84       OTHER MUSCULOSKELET PROC*                    44           490,136</w:t>
      </w:r>
    </w:p>
    <w:p w:rsidR="0078345C" w:rsidRPr="00C30960" w:rsidRDefault="0078345C" w:rsidP="0078345C">
      <w:pPr>
        <w:pStyle w:val="PUFDATA"/>
        <w:spacing w:line="240" w:lineRule="auto"/>
        <w:ind w:left="-1440"/>
        <w:jc w:val="center"/>
        <w:rPr>
          <w:b/>
        </w:rPr>
      </w:pPr>
      <w:r w:rsidRPr="00C30960">
        <w:rPr>
          <w:b/>
        </w:rPr>
        <w:t xml:space="preserve">                         85       OPERATIONS ON THE BREAST*                    27           303,879</w:t>
      </w:r>
    </w:p>
    <w:p w:rsidR="0078345C" w:rsidRPr="00C30960" w:rsidRDefault="0078345C" w:rsidP="0078345C">
      <w:pPr>
        <w:pStyle w:val="PUFDATA"/>
        <w:spacing w:line="240" w:lineRule="auto"/>
        <w:ind w:left="-1440"/>
        <w:jc w:val="center"/>
        <w:rPr>
          <w:b/>
        </w:rPr>
      </w:pPr>
      <w:r w:rsidRPr="00C30960">
        <w:rPr>
          <w:b/>
        </w:rPr>
        <w:t xml:space="preserve">                         86       SKIN &amp; SUBQ OPERATIONS*                     263         3,549,880</w:t>
      </w:r>
    </w:p>
    <w:p w:rsidR="0078345C" w:rsidRPr="00C30960" w:rsidRDefault="0078345C" w:rsidP="0078345C">
      <w:pPr>
        <w:pStyle w:val="PUFDATA"/>
        <w:spacing w:line="240" w:lineRule="auto"/>
        <w:ind w:left="-1440"/>
        <w:jc w:val="center"/>
        <w:rPr>
          <w:b/>
        </w:rPr>
      </w:pPr>
      <w:r w:rsidRPr="00C30960">
        <w:rPr>
          <w:b/>
        </w:rPr>
        <w:t xml:space="preserve">                         87       DIAGNOSTIC RADIOLOGY*                        96         1,297,604</w:t>
      </w:r>
    </w:p>
    <w:p w:rsidR="0078345C" w:rsidRPr="00C30960" w:rsidRDefault="0078345C" w:rsidP="0078345C">
      <w:pPr>
        <w:pStyle w:val="PUFDATA"/>
        <w:spacing w:line="240" w:lineRule="auto"/>
        <w:ind w:left="-1440"/>
        <w:jc w:val="center"/>
        <w:rPr>
          <w:b/>
        </w:rPr>
      </w:pPr>
      <w:r w:rsidRPr="00C30960">
        <w:rPr>
          <w:b/>
        </w:rPr>
        <w:t xml:space="preserve">                         88       OTHER DX RADIOLOGY*                          45           557,871</w:t>
      </w:r>
    </w:p>
    <w:p w:rsidR="0078345C" w:rsidRPr="00C30960" w:rsidRDefault="0078345C" w:rsidP="0078345C">
      <w:pPr>
        <w:pStyle w:val="PUFDATA"/>
        <w:spacing w:line="240" w:lineRule="auto"/>
        <w:ind w:left="-1440"/>
        <w:jc w:val="center"/>
        <w:rPr>
          <w:b/>
        </w:rPr>
      </w:pPr>
      <w:r w:rsidRPr="00C30960">
        <w:rPr>
          <w:b/>
        </w:rPr>
        <w:t xml:space="preserve">                         89       INTERVIEW/CONSULT/EXAM*                      36           522,357</w:t>
      </w:r>
    </w:p>
    <w:p w:rsidR="0078345C" w:rsidRPr="00C30960" w:rsidRDefault="0078345C" w:rsidP="0078345C">
      <w:pPr>
        <w:pStyle w:val="PUFDATA"/>
        <w:spacing w:line="240" w:lineRule="auto"/>
        <w:ind w:left="-1440"/>
        <w:jc w:val="center"/>
        <w:rPr>
          <w:b/>
        </w:rPr>
      </w:pPr>
      <w:r w:rsidRPr="00C30960">
        <w:rPr>
          <w:b/>
        </w:rPr>
        <w:t xml:space="preserve">                         93       PT, REHAB &amp; RELATED PROC*                    77         1,109,607</w:t>
      </w:r>
    </w:p>
    <w:p w:rsidR="0078345C" w:rsidRPr="00C30960" w:rsidRDefault="0078345C" w:rsidP="0078345C">
      <w:pPr>
        <w:pStyle w:val="PUFDATA"/>
        <w:spacing w:line="240" w:lineRule="auto"/>
        <w:ind w:left="-1440"/>
        <w:jc w:val="center"/>
        <w:rPr>
          <w:b/>
        </w:rPr>
      </w:pPr>
      <w:r w:rsidRPr="00C30960">
        <w:rPr>
          <w:b/>
        </w:rPr>
        <w:t xml:space="preserve">                         94       PSYCHE RELATED PROCEDURE*                    30           444,284</w:t>
      </w:r>
    </w:p>
    <w:p w:rsidR="0078345C" w:rsidRPr="00C30960" w:rsidRDefault="0078345C" w:rsidP="0078345C">
      <w:pPr>
        <w:pStyle w:val="PUFDATA"/>
        <w:spacing w:line="240" w:lineRule="auto"/>
        <w:ind w:left="-1440"/>
        <w:jc w:val="center"/>
        <w:rPr>
          <w:b/>
        </w:rPr>
      </w:pPr>
      <w:r w:rsidRPr="00C30960">
        <w:rPr>
          <w:b/>
        </w:rPr>
        <w:t xml:space="preserve">                         96       NON-OP INTUBAT &amp; IRRIGAT*                    28           298,305</w:t>
      </w:r>
    </w:p>
    <w:p w:rsidR="0078345C" w:rsidRPr="00C30960" w:rsidRDefault="0078345C" w:rsidP="0078345C">
      <w:pPr>
        <w:pStyle w:val="PUFDATA"/>
        <w:spacing w:line="240" w:lineRule="auto"/>
        <w:ind w:left="-1440"/>
        <w:jc w:val="center"/>
        <w:rPr>
          <w:b/>
        </w:rPr>
      </w:pPr>
      <w:r w:rsidRPr="00C30960">
        <w:rPr>
          <w:b/>
        </w:rPr>
        <w:t xml:space="preserve">                         99       OTHER NONOPERATIVE PROC*                    198         2,144,474</w:t>
      </w:r>
    </w:p>
    <w:p w:rsidR="0078345C" w:rsidRPr="00C30960" w:rsidRDefault="0078345C" w:rsidP="0078345C">
      <w:pPr>
        <w:pStyle w:val="PUFDATA"/>
        <w:spacing w:line="240" w:lineRule="auto"/>
        <w:ind w:left="-1440"/>
        <w:jc w:val="center"/>
        <w:rPr>
          <w:b/>
        </w:rPr>
      </w:pPr>
      <w:r w:rsidRPr="00C30960">
        <w:rPr>
          <w:b/>
        </w:rPr>
        <w:t xml:space="preserve">                                  TOTAL                                   116,679     1,266,392,309</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2-digit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78345C" w:rsidRPr="00C30960" w:rsidRDefault="0078345C" w:rsidP="0078345C">
      <w:pPr>
        <w:pStyle w:val="PUFDATA"/>
        <w:spacing w:line="240" w:lineRule="auto"/>
        <w:ind w:left="-1440"/>
        <w:jc w:val="center"/>
        <w:rPr>
          <w:b/>
        </w:rPr>
      </w:pPr>
      <w:r w:rsidRPr="00C30960">
        <w:rPr>
          <w:b/>
        </w:rPr>
        <w:br w:type="page"/>
      </w:r>
      <w:r w:rsidRPr="00C30960">
        <w:rPr>
          <w:b/>
        </w:rPr>
        <w:lastRenderedPageBreak/>
        <w:t>TABLE 3</w:t>
      </w:r>
    </w:p>
    <w:p w:rsidR="0078345C" w:rsidRPr="00C30960" w:rsidRDefault="0078345C" w:rsidP="0078345C">
      <w:pPr>
        <w:pStyle w:val="PUFDATA"/>
        <w:spacing w:line="240" w:lineRule="auto"/>
        <w:ind w:left="-1440"/>
        <w:jc w:val="center"/>
        <w:rPr>
          <w:b/>
        </w:rPr>
      </w:pPr>
      <w:r w:rsidRPr="00C30960">
        <w:rPr>
          <w:b/>
        </w:rPr>
        <w:t>UNWEIGHTED AND WEIGHTED COUNT OF RECORDS FOR EACH VALUE OF CCCODEX</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CCCODEX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-1       INAPPLICABLE                                     1,485        17,152,925</w:t>
      </w:r>
    </w:p>
    <w:p w:rsidR="0078345C" w:rsidRPr="00C30960" w:rsidRDefault="0078345C" w:rsidP="0078345C">
      <w:pPr>
        <w:pStyle w:val="PUFDATA"/>
        <w:spacing w:line="240" w:lineRule="auto"/>
        <w:ind w:left="-1440"/>
        <w:jc w:val="center"/>
        <w:rPr>
          <w:b/>
        </w:rPr>
      </w:pPr>
      <w:r w:rsidRPr="00C30960">
        <w:rPr>
          <w:b/>
        </w:rPr>
        <w:t xml:space="preserve">                     -9       NOT ASCERTAINED                                    456         4,909,105</w:t>
      </w:r>
    </w:p>
    <w:p w:rsidR="0078345C" w:rsidRPr="00C30960" w:rsidRDefault="0078345C" w:rsidP="0078345C">
      <w:pPr>
        <w:pStyle w:val="PUFDATA"/>
        <w:spacing w:line="240" w:lineRule="auto"/>
        <w:ind w:left="-1440"/>
        <w:jc w:val="center"/>
        <w:rPr>
          <w:b/>
        </w:rPr>
      </w:pPr>
      <w:r w:rsidRPr="00C30960">
        <w:rPr>
          <w:b/>
        </w:rPr>
        <w:t xml:space="preserve">                     002      SEPTICEMIA (EXCEPT IN LABOR)                        30           285,202</w:t>
      </w:r>
    </w:p>
    <w:p w:rsidR="0078345C" w:rsidRPr="00C30960" w:rsidRDefault="0078345C" w:rsidP="0078345C">
      <w:pPr>
        <w:pStyle w:val="PUFDATA"/>
        <w:spacing w:line="240" w:lineRule="auto"/>
        <w:ind w:left="-1440"/>
        <w:jc w:val="center"/>
        <w:rPr>
          <w:b/>
        </w:rPr>
      </w:pPr>
      <w:r w:rsidRPr="00C30960">
        <w:rPr>
          <w:b/>
        </w:rPr>
        <w:t xml:space="preserve">                     003      BACTERIAL INFECTION, UNSPECIFIED SIT               329         3,669,563</w:t>
      </w:r>
    </w:p>
    <w:p w:rsidR="0078345C" w:rsidRPr="00C30960" w:rsidRDefault="0078345C" w:rsidP="0078345C">
      <w:pPr>
        <w:pStyle w:val="PUFDATA"/>
        <w:spacing w:line="240" w:lineRule="auto"/>
        <w:ind w:left="-1440"/>
        <w:jc w:val="center"/>
        <w:rPr>
          <w:b/>
        </w:rPr>
      </w:pPr>
      <w:r w:rsidRPr="00C30960">
        <w:rPr>
          <w:b/>
        </w:rPr>
        <w:t xml:space="preserve">                     004      MYCOSES                                            552         6,125,961</w:t>
      </w:r>
    </w:p>
    <w:p w:rsidR="0078345C" w:rsidRPr="00C30960" w:rsidRDefault="0078345C" w:rsidP="0078345C">
      <w:pPr>
        <w:pStyle w:val="PUFDATA"/>
        <w:spacing w:line="240" w:lineRule="auto"/>
        <w:ind w:left="-1440"/>
        <w:jc w:val="center"/>
        <w:rPr>
          <w:b/>
        </w:rPr>
      </w:pPr>
      <w:r w:rsidRPr="00C30960">
        <w:rPr>
          <w:b/>
        </w:rPr>
        <w:t xml:space="preserve">                     005      HIV INFECTION                                       55           388,792</w:t>
      </w:r>
    </w:p>
    <w:p w:rsidR="0078345C" w:rsidRPr="00C30960" w:rsidRDefault="0078345C" w:rsidP="0078345C">
      <w:pPr>
        <w:pStyle w:val="PUFDATA"/>
        <w:spacing w:line="240" w:lineRule="auto"/>
        <w:ind w:left="-1440"/>
        <w:jc w:val="center"/>
        <w:rPr>
          <w:b/>
        </w:rPr>
      </w:pPr>
      <w:r w:rsidRPr="00C30960">
        <w:rPr>
          <w:b/>
        </w:rPr>
        <w:t xml:space="preserve">                     006      HEPATITIS                                           82           864,164</w:t>
      </w:r>
    </w:p>
    <w:p w:rsidR="0078345C" w:rsidRPr="00C30960" w:rsidRDefault="0078345C" w:rsidP="0078345C">
      <w:pPr>
        <w:pStyle w:val="PUFDATA"/>
        <w:spacing w:line="240" w:lineRule="auto"/>
        <w:ind w:left="-1440"/>
        <w:jc w:val="center"/>
        <w:rPr>
          <w:b/>
        </w:rPr>
      </w:pPr>
      <w:r w:rsidRPr="00C30960">
        <w:rPr>
          <w:b/>
        </w:rPr>
        <w:t xml:space="preserve">                     007      VIRAL INFECTION                                  1,031        12,568,734</w:t>
      </w:r>
    </w:p>
    <w:p w:rsidR="0078345C" w:rsidRPr="00C30960" w:rsidRDefault="0078345C" w:rsidP="0078345C">
      <w:pPr>
        <w:pStyle w:val="PUFDATA"/>
        <w:spacing w:line="240" w:lineRule="auto"/>
        <w:ind w:left="-1440"/>
        <w:jc w:val="center"/>
        <w:rPr>
          <w:b/>
        </w:rPr>
      </w:pPr>
      <w:r w:rsidRPr="00C30960">
        <w:rPr>
          <w:b/>
        </w:rPr>
        <w:t xml:space="preserve">                     008      OTHER INFECTIONS, INCLUDING PARASITI               370         3,919,422</w:t>
      </w:r>
    </w:p>
    <w:p w:rsidR="0078345C" w:rsidRPr="00C30960" w:rsidRDefault="0078345C" w:rsidP="0078345C">
      <w:pPr>
        <w:pStyle w:val="PUFDATA"/>
        <w:spacing w:line="240" w:lineRule="auto"/>
        <w:ind w:left="-1440"/>
        <w:jc w:val="center"/>
        <w:rPr>
          <w:b/>
        </w:rPr>
      </w:pPr>
      <w:r w:rsidRPr="00C30960">
        <w:rPr>
          <w:b/>
        </w:rPr>
        <w:t xml:space="preserve">                     010      IMMUNIZATIONS AND SCREENING FOR INFE               293         3,219,063</w:t>
      </w:r>
    </w:p>
    <w:p w:rsidR="0078345C" w:rsidRPr="00C30960" w:rsidRDefault="0078345C" w:rsidP="0078345C">
      <w:pPr>
        <w:pStyle w:val="PUFDATA"/>
        <w:spacing w:line="240" w:lineRule="auto"/>
        <w:ind w:left="-1440"/>
        <w:jc w:val="center"/>
        <w:rPr>
          <w:b/>
        </w:rPr>
      </w:pPr>
      <w:r w:rsidRPr="00C30960">
        <w:rPr>
          <w:b/>
        </w:rPr>
        <w:t xml:space="preserve">                     011      CANCER OF HEAD AND NECK                             28           304,300</w:t>
      </w:r>
    </w:p>
    <w:p w:rsidR="0078345C" w:rsidRPr="00C30960" w:rsidRDefault="0078345C" w:rsidP="0078345C">
      <w:pPr>
        <w:pStyle w:val="PUFDATA"/>
        <w:spacing w:line="240" w:lineRule="auto"/>
        <w:ind w:left="-1440"/>
        <w:jc w:val="center"/>
        <w:rPr>
          <w:b/>
        </w:rPr>
      </w:pPr>
      <w:r w:rsidRPr="00C30960">
        <w:rPr>
          <w:b/>
        </w:rPr>
        <w:t xml:space="preserve">                     014      CANCER OF COLON                                     71           693,654</w:t>
      </w:r>
    </w:p>
    <w:p w:rsidR="0078345C" w:rsidRPr="00C30960" w:rsidRDefault="0078345C" w:rsidP="0078345C">
      <w:pPr>
        <w:pStyle w:val="PUFDATA"/>
        <w:spacing w:line="240" w:lineRule="auto"/>
        <w:ind w:left="-1440"/>
        <w:jc w:val="center"/>
        <w:rPr>
          <w:b/>
        </w:rPr>
      </w:pPr>
      <w:r w:rsidRPr="00C30960">
        <w:rPr>
          <w:b/>
        </w:rPr>
        <w:t xml:space="preserve">                     018      CANCER OF OTHER GI ORGANS, PERITONEU                71           669,381</w:t>
      </w:r>
    </w:p>
    <w:p w:rsidR="0078345C" w:rsidRPr="00C30960" w:rsidRDefault="0078345C" w:rsidP="0078345C">
      <w:pPr>
        <w:pStyle w:val="PUFDATA"/>
        <w:spacing w:line="240" w:lineRule="auto"/>
        <w:ind w:left="-1440"/>
        <w:jc w:val="center"/>
        <w:rPr>
          <w:b/>
        </w:rPr>
      </w:pPr>
      <w:r w:rsidRPr="00C30960">
        <w:rPr>
          <w:b/>
        </w:rPr>
        <w:t xml:space="preserve">                     019      CANCER OF BRONCHUS, LUNG                            51           548,743</w:t>
      </w:r>
    </w:p>
    <w:p w:rsidR="0078345C" w:rsidRPr="00C30960" w:rsidRDefault="0078345C" w:rsidP="0078345C">
      <w:pPr>
        <w:pStyle w:val="PUFDATA"/>
        <w:spacing w:line="240" w:lineRule="auto"/>
        <w:ind w:left="-1440"/>
        <w:jc w:val="center"/>
        <w:rPr>
          <w:b/>
        </w:rPr>
      </w:pPr>
      <w:r w:rsidRPr="00C30960">
        <w:rPr>
          <w:b/>
        </w:rPr>
        <w:t xml:space="preserve">                     022      MELANOMAS OF SKIN                                   67         1,131,886</w:t>
      </w:r>
    </w:p>
    <w:p w:rsidR="0078345C" w:rsidRPr="00C30960" w:rsidRDefault="0078345C" w:rsidP="0078345C">
      <w:pPr>
        <w:pStyle w:val="PUFDATA"/>
        <w:spacing w:line="240" w:lineRule="auto"/>
        <w:ind w:left="-1440"/>
        <w:jc w:val="center"/>
        <w:rPr>
          <w:b/>
        </w:rPr>
      </w:pPr>
      <w:r w:rsidRPr="00C30960">
        <w:rPr>
          <w:b/>
        </w:rPr>
        <w:t xml:space="preserve">                     023      OTHER NON-EPITHELIAL CANCER OF SKIN                411         7,008,951</w:t>
      </w:r>
    </w:p>
    <w:p w:rsidR="0078345C" w:rsidRPr="00C30960" w:rsidRDefault="0078345C" w:rsidP="0078345C">
      <w:pPr>
        <w:pStyle w:val="PUFDATA"/>
        <w:spacing w:line="240" w:lineRule="auto"/>
        <w:ind w:left="-1440"/>
        <w:jc w:val="center"/>
        <w:rPr>
          <w:b/>
        </w:rPr>
      </w:pPr>
      <w:r w:rsidRPr="00C30960">
        <w:rPr>
          <w:b/>
        </w:rPr>
        <w:t xml:space="preserve">                     024      CANCER OF BREAST                                   231         2,914,194</w:t>
      </w:r>
    </w:p>
    <w:p w:rsidR="0078345C" w:rsidRPr="00C30960" w:rsidRDefault="0078345C" w:rsidP="0078345C">
      <w:pPr>
        <w:pStyle w:val="PUFDATA"/>
        <w:spacing w:line="240" w:lineRule="auto"/>
        <w:ind w:left="-1440"/>
        <w:jc w:val="center"/>
        <w:rPr>
          <w:b/>
        </w:rPr>
      </w:pPr>
      <w:r w:rsidRPr="00C30960">
        <w:rPr>
          <w:b/>
        </w:rPr>
        <w:t xml:space="preserve">                     025      CANCER OF UTERUS                                    33           347,620</w:t>
      </w:r>
    </w:p>
    <w:p w:rsidR="0078345C" w:rsidRPr="00C30960" w:rsidRDefault="0078345C" w:rsidP="0078345C">
      <w:pPr>
        <w:pStyle w:val="PUFDATA"/>
        <w:spacing w:line="240" w:lineRule="auto"/>
        <w:ind w:left="-1440"/>
        <w:jc w:val="center"/>
        <w:rPr>
          <w:b/>
        </w:rPr>
      </w:pPr>
      <w:r w:rsidRPr="00C30960">
        <w:rPr>
          <w:b/>
        </w:rPr>
        <w:t xml:space="preserve">                     028      CANCER OF OTHER FEMALE GENITAL ORGAN                48           387,215</w:t>
      </w:r>
    </w:p>
    <w:p w:rsidR="0078345C" w:rsidRPr="00C30960" w:rsidRDefault="0078345C" w:rsidP="0078345C">
      <w:pPr>
        <w:pStyle w:val="PUFDATA"/>
        <w:spacing w:line="240" w:lineRule="auto"/>
        <w:ind w:left="-1440"/>
        <w:jc w:val="center"/>
        <w:rPr>
          <w:b/>
        </w:rPr>
      </w:pPr>
      <w:r w:rsidRPr="00C30960">
        <w:rPr>
          <w:b/>
        </w:rPr>
        <w:t xml:space="preserve">                     029      CANCER OF PROSTATE                                 154         2,037,738</w:t>
      </w:r>
    </w:p>
    <w:p w:rsidR="0078345C" w:rsidRPr="00C30960" w:rsidRDefault="0078345C" w:rsidP="0078345C">
      <w:pPr>
        <w:pStyle w:val="PUFDATA"/>
        <w:spacing w:line="240" w:lineRule="auto"/>
        <w:ind w:left="-1440"/>
        <w:jc w:val="center"/>
        <w:rPr>
          <w:b/>
        </w:rPr>
      </w:pPr>
      <w:r w:rsidRPr="00C30960">
        <w:rPr>
          <w:b/>
        </w:rPr>
        <w:t xml:space="preserve">                     032      CANCER OF BLADDER                                   27           471,639</w:t>
      </w:r>
    </w:p>
    <w:p w:rsidR="0078345C" w:rsidRPr="00C30960" w:rsidRDefault="0078345C" w:rsidP="0078345C">
      <w:pPr>
        <w:pStyle w:val="PUFDATA"/>
        <w:spacing w:line="240" w:lineRule="auto"/>
        <w:ind w:left="-1440"/>
        <w:jc w:val="center"/>
        <w:rPr>
          <w:b/>
        </w:rPr>
      </w:pPr>
      <w:r w:rsidRPr="00C30960">
        <w:rPr>
          <w:b/>
        </w:rPr>
        <w:t xml:space="preserve">                     038      NON-HODGKIN'S LYMPHOMA                              50           611,735</w:t>
      </w:r>
    </w:p>
    <w:p w:rsidR="0078345C" w:rsidRPr="00C30960" w:rsidRDefault="0078345C" w:rsidP="0078345C">
      <w:pPr>
        <w:pStyle w:val="PUFDATA"/>
        <w:spacing w:line="240" w:lineRule="auto"/>
        <w:ind w:left="-1440"/>
        <w:jc w:val="center"/>
        <w:rPr>
          <w:b/>
        </w:rPr>
      </w:pPr>
      <w:r w:rsidRPr="00C30960">
        <w:rPr>
          <w:b/>
        </w:rPr>
        <w:t xml:space="preserve">                     041      CANCER, OTHER AND UNSPECIFIED PRIMAR               184         2,215,354</w:t>
      </w:r>
    </w:p>
    <w:p w:rsidR="0078345C" w:rsidRPr="00C30960" w:rsidRDefault="0078345C" w:rsidP="0078345C">
      <w:pPr>
        <w:pStyle w:val="PUFDATA"/>
        <w:spacing w:line="240" w:lineRule="auto"/>
        <w:ind w:left="-1440"/>
        <w:jc w:val="center"/>
        <w:rPr>
          <w:b/>
        </w:rPr>
      </w:pPr>
      <w:r w:rsidRPr="00C30960">
        <w:rPr>
          <w:b/>
        </w:rPr>
        <w:t xml:space="preserve">                     043      MALIGNANT NEOPLASM WITHOUT SPECIFICA                67           774,558</w:t>
      </w:r>
    </w:p>
    <w:p w:rsidR="0078345C" w:rsidRPr="00C30960" w:rsidRDefault="0078345C" w:rsidP="0078345C">
      <w:pPr>
        <w:pStyle w:val="PUFDATA"/>
        <w:spacing w:line="240" w:lineRule="auto"/>
        <w:ind w:left="-1440"/>
        <w:jc w:val="center"/>
        <w:rPr>
          <w:b/>
        </w:rPr>
      </w:pPr>
      <w:r w:rsidRPr="00C30960">
        <w:rPr>
          <w:b/>
        </w:rPr>
        <w:t xml:space="preserve">                     044      NEOPLASMS OF UNSPECIFIED NATURE OR U               308         3,818,804</w:t>
      </w:r>
    </w:p>
    <w:p w:rsidR="0078345C" w:rsidRPr="00C30960" w:rsidRDefault="0078345C" w:rsidP="0078345C">
      <w:pPr>
        <w:pStyle w:val="PUFDATA"/>
        <w:spacing w:line="240" w:lineRule="auto"/>
        <w:ind w:left="-1440"/>
        <w:jc w:val="center"/>
        <w:rPr>
          <w:b/>
        </w:rPr>
      </w:pPr>
      <w:r w:rsidRPr="00C30960">
        <w:rPr>
          <w:b/>
        </w:rPr>
        <w:t xml:space="preserve">                     047      OTHER AND UNSPECIFIED BENIGN NEOPLAS               382         5,154,280</w:t>
      </w:r>
    </w:p>
    <w:p w:rsidR="0078345C" w:rsidRPr="00C30960" w:rsidRDefault="0078345C" w:rsidP="0078345C">
      <w:pPr>
        <w:pStyle w:val="PUFDATA"/>
        <w:spacing w:line="240" w:lineRule="auto"/>
        <w:ind w:left="-1440"/>
        <w:jc w:val="center"/>
        <w:rPr>
          <w:b/>
        </w:rPr>
      </w:pPr>
      <w:r w:rsidRPr="00C30960">
        <w:rPr>
          <w:b/>
        </w:rPr>
        <w:t xml:space="preserve">                     048      THYROID DISORDERS                                1,624        20,162,269</w:t>
      </w:r>
    </w:p>
    <w:p w:rsidR="0078345C" w:rsidRPr="00C30960" w:rsidRDefault="0078345C" w:rsidP="0078345C">
      <w:pPr>
        <w:pStyle w:val="PUFDATA"/>
        <w:spacing w:line="240" w:lineRule="auto"/>
        <w:ind w:left="-1440"/>
        <w:jc w:val="center"/>
        <w:rPr>
          <w:b/>
        </w:rPr>
      </w:pPr>
      <w:r w:rsidRPr="00C30960">
        <w:rPr>
          <w:b/>
        </w:rPr>
        <w:t xml:space="preserve">                     049      DIABETES MELLITUS WITHOUT COMPLICATI             3,009        27,863,303</w:t>
      </w:r>
    </w:p>
    <w:p w:rsidR="0078345C" w:rsidRPr="00C30960" w:rsidRDefault="0078345C" w:rsidP="0078345C">
      <w:pPr>
        <w:pStyle w:val="PUFDATA"/>
        <w:spacing w:line="240" w:lineRule="auto"/>
        <w:ind w:left="-1440"/>
        <w:jc w:val="center"/>
        <w:rPr>
          <w:b/>
        </w:rPr>
      </w:pPr>
      <w:r w:rsidRPr="00C30960">
        <w:rPr>
          <w:b/>
        </w:rPr>
        <w:t xml:space="preserve">                     050      DIABETES MELLITUS WITH COMPLICATIONS                82           810,392</w:t>
      </w:r>
    </w:p>
    <w:p w:rsidR="0078345C" w:rsidRPr="00C30960" w:rsidRDefault="0078345C" w:rsidP="0078345C">
      <w:pPr>
        <w:pStyle w:val="PUFDATA"/>
        <w:spacing w:line="240" w:lineRule="auto"/>
        <w:ind w:left="-1440"/>
        <w:jc w:val="center"/>
        <w:rPr>
          <w:b/>
        </w:rPr>
      </w:pPr>
      <w:r w:rsidRPr="00C30960">
        <w:rPr>
          <w:b/>
        </w:rPr>
        <w:t xml:space="preserve">                     051      OTHER ENDOCRINE DISORDERS                          334         4,520,179</w:t>
      </w:r>
    </w:p>
    <w:p w:rsidR="0078345C" w:rsidRPr="00C30960" w:rsidRDefault="0078345C" w:rsidP="0078345C">
      <w:pPr>
        <w:pStyle w:val="PUFDATA"/>
        <w:spacing w:line="240" w:lineRule="auto"/>
        <w:ind w:left="-1440"/>
        <w:jc w:val="center"/>
        <w:rPr>
          <w:b/>
        </w:rPr>
      </w:pPr>
      <w:r w:rsidRPr="00C30960">
        <w:rPr>
          <w:b/>
        </w:rPr>
        <w:t xml:space="preserve">                     052      NUTRITIONAL DEFICIENCIES                           475         5,322,048</w:t>
      </w:r>
    </w:p>
    <w:p w:rsidR="0078345C" w:rsidRPr="00C30960" w:rsidRDefault="0078345C" w:rsidP="0078345C">
      <w:pPr>
        <w:pStyle w:val="PUFDATA"/>
        <w:spacing w:line="240" w:lineRule="auto"/>
        <w:ind w:left="-1440"/>
        <w:jc w:val="center"/>
        <w:rPr>
          <w:b/>
        </w:rPr>
      </w:pPr>
      <w:r w:rsidRPr="00C30960">
        <w:rPr>
          <w:b/>
        </w:rPr>
        <w:t xml:space="preserve">                     053      DISORDERS OF LIPID METABOLISM                    4,944        55,283,513</w:t>
      </w:r>
    </w:p>
    <w:p w:rsidR="0078345C" w:rsidRPr="00C30960" w:rsidRDefault="0078345C" w:rsidP="0078345C">
      <w:pPr>
        <w:pStyle w:val="PUFDATA"/>
        <w:spacing w:line="240" w:lineRule="auto"/>
        <w:ind w:left="-1440"/>
        <w:jc w:val="center"/>
        <w:rPr>
          <w:b/>
        </w:rPr>
      </w:pPr>
      <w:r w:rsidRPr="00C30960">
        <w:rPr>
          <w:b/>
        </w:rPr>
        <w:t xml:space="preserve">                     054      GOUT AND OTHER CRYSTAL ARTHROPATHIES               383         4,153,768</w:t>
      </w:r>
    </w:p>
    <w:p w:rsidR="0078345C" w:rsidRPr="00C30960" w:rsidRDefault="0078345C" w:rsidP="0078345C">
      <w:pPr>
        <w:pStyle w:val="PUFDATA"/>
        <w:spacing w:line="240" w:lineRule="auto"/>
        <w:ind w:left="-1440"/>
        <w:jc w:val="center"/>
        <w:rPr>
          <w:b/>
        </w:rPr>
      </w:pPr>
      <w:r w:rsidRPr="00C30960">
        <w:rPr>
          <w:b/>
        </w:rPr>
        <w:t xml:space="preserve">                     055      FLUID AND ELECTROLYTE DISORDERS                    585         6,021,798</w:t>
      </w:r>
    </w:p>
    <w:p w:rsidR="0078345C" w:rsidRPr="00C30960" w:rsidRDefault="0078345C" w:rsidP="0078345C">
      <w:pPr>
        <w:pStyle w:val="PUFDATA"/>
        <w:spacing w:line="240" w:lineRule="auto"/>
        <w:ind w:left="-1440"/>
        <w:jc w:val="center"/>
        <w:rPr>
          <w:b/>
        </w:rPr>
      </w:pPr>
      <w:r w:rsidRPr="00C30960">
        <w:rPr>
          <w:b/>
        </w:rPr>
        <w:t xml:space="preserve">                     057      IMMUNITY DISORDERS                                  34           378,645</w:t>
      </w:r>
    </w:p>
    <w:p w:rsidR="0078345C" w:rsidRPr="00C30960" w:rsidRDefault="0078345C" w:rsidP="0078345C">
      <w:pPr>
        <w:pStyle w:val="PUFDATA"/>
        <w:spacing w:line="240" w:lineRule="auto"/>
        <w:ind w:left="-1440"/>
        <w:jc w:val="center"/>
        <w:rPr>
          <w:b/>
        </w:rPr>
      </w:pPr>
      <w:r w:rsidRPr="00C30960">
        <w:rPr>
          <w:b/>
        </w:rPr>
        <w:t xml:space="preserve">                     058      OTHER NUTRITIONAL, ENDOCRINE, AND ME               447         4,922,116</w:t>
      </w:r>
    </w:p>
    <w:p w:rsidR="0078345C" w:rsidRPr="00C30960" w:rsidRDefault="0078345C" w:rsidP="0078345C">
      <w:pPr>
        <w:pStyle w:val="PUFDATA"/>
        <w:spacing w:line="240" w:lineRule="auto"/>
        <w:ind w:left="-1440"/>
        <w:jc w:val="center"/>
        <w:rPr>
          <w:b/>
        </w:rPr>
      </w:pPr>
      <w:r w:rsidRPr="00C30960">
        <w:rPr>
          <w:b/>
        </w:rPr>
        <w:t xml:space="preserve">                     059      DEFICIENCY AND OTHER ANEMIA                        586         4,578,184</w:t>
      </w:r>
    </w:p>
    <w:p w:rsidR="0078345C" w:rsidRPr="00C30960" w:rsidRDefault="0078345C" w:rsidP="0078345C">
      <w:pPr>
        <w:pStyle w:val="PUFDATA"/>
        <w:spacing w:line="240" w:lineRule="auto"/>
        <w:ind w:left="-1440"/>
        <w:jc w:val="center"/>
        <w:rPr>
          <w:b/>
        </w:rPr>
      </w:pPr>
      <w:r w:rsidRPr="00C30960">
        <w:rPr>
          <w:b/>
        </w:rPr>
        <w:t xml:space="preserve">                     062      COAGULATION AND HEMORRHAGIC DISORDER                44           471,126</w:t>
      </w:r>
    </w:p>
    <w:p w:rsidR="0078345C" w:rsidRPr="00C30960" w:rsidRDefault="0078345C" w:rsidP="0078345C">
      <w:pPr>
        <w:pStyle w:val="PUFDATA"/>
        <w:spacing w:line="240" w:lineRule="auto"/>
        <w:ind w:left="-1440"/>
        <w:jc w:val="center"/>
        <w:rPr>
          <w:b/>
        </w:rPr>
      </w:pPr>
      <w:r w:rsidRPr="00C30960">
        <w:rPr>
          <w:b/>
        </w:rPr>
        <w:t xml:space="preserve">                     063      DISEASES OF WHITE BLOOD CELLS                       26           254,565</w:t>
      </w:r>
    </w:p>
    <w:p w:rsidR="0078345C" w:rsidRPr="00C30960" w:rsidRDefault="0078345C" w:rsidP="0078345C">
      <w:pPr>
        <w:pStyle w:val="PUFDATA"/>
        <w:spacing w:line="240" w:lineRule="auto"/>
        <w:ind w:left="-1440"/>
        <w:jc w:val="center"/>
        <w:rPr>
          <w:b/>
        </w:rPr>
      </w:pPr>
      <w:r w:rsidRPr="00C30960">
        <w:rPr>
          <w:b/>
        </w:rPr>
        <w:t xml:space="preserve">                     064      OTHER HEMATOLOGIC CONDITIONS                        81           794,960</w:t>
      </w:r>
    </w:p>
    <w:p w:rsidR="0078345C" w:rsidRPr="00C30960" w:rsidRDefault="0078345C" w:rsidP="0078345C">
      <w:pPr>
        <w:pStyle w:val="PUFDATA"/>
        <w:spacing w:line="240" w:lineRule="auto"/>
        <w:ind w:left="-1440"/>
        <w:jc w:val="center"/>
        <w:rPr>
          <w:b/>
        </w:rPr>
      </w:pPr>
      <w:r w:rsidRPr="00C30960">
        <w:rPr>
          <w:b/>
        </w:rPr>
        <w:t xml:space="preserve">                     079      PARKINSON'S DISEASE                                 56           601,998</w:t>
      </w:r>
    </w:p>
    <w:p w:rsidR="0078345C" w:rsidRPr="00C30960" w:rsidRDefault="0078345C" w:rsidP="0078345C">
      <w:pPr>
        <w:pStyle w:val="PUFDATA"/>
        <w:spacing w:line="240" w:lineRule="auto"/>
        <w:ind w:left="-1440"/>
        <w:jc w:val="center"/>
        <w:rPr>
          <w:b/>
        </w:rPr>
      </w:pPr>
      <w:r w:rsidRPr="00C30960">
        <w:rPr>
          <w:b/>
        </w:rPr>
        <w:t xml:space="preserve">                     080      MULTIPLE SCLEROSIS                                  62           758,690</w:t>
      </w:r>
    </w:p>
    <w:p w:rsidR="0078345C" w:rsidRPr="00C30960" w:rsidRDefault="0078345C" w:rsidP="0078345C">
      <w:pPr>
        <w:pStyle w:val="PUFDATA"/>
        <w:spacing w:line="240" w:lineRule="auto"/>
        <w:ind w:left="-1440"/>
        <w:jc w:val="center"/>
        <w:rPr>
          <w:b/>
        </w:rPr>
      </w:pPr>
      <w:r w:rsidRPr="00C30960">
        <w:rPr>
          <w:b/>
        </w:rPr>
        <w:t xml:space="preserve">                     081      OTHER HEREDITARY AND DEGENERATIVE NE               185         2,609,531</w:t>
      </w:r>
    </w:p>
    <w:p w:rsidR="0078345C" w:rsidRPr="00C30960" w:rsidRDefault="0078345C" w:rsidP="0078345C">
      <w:pPr>
        <w:pStyle w:val="PUFDATA"/>
        <w:spacing w:line="240" w:lineRule="auto"/>
        <w:ind w:left="-1440"/>
        <w:jc w:val="center"/>
        <w:rPr>
          <w:b/>
        </w:rPr>
      </w:pPr>
      <w:r w:rsidRPr="00C30960">
        <w:rPr>
          <w:b/>
        </w:rPr>
        <w:t xml:space="preserve">                     082      PARALYSIS                                           65           644,933</w:t>
      </w:r>
    </w:p>
    <w:p w:rsidR="0078345C" w:rsidRPr="00C30960" w:rsidRDefault="0078345C" w:rsidP="0078345C">
      <w:pPr>
        <w:pStyle w:val="PUFDATA"/>
        <w:spacing w:line="240" w:lineRule="auto"/>
        <w:ind w:left="-1440"/>
        <w:jc w:val="center"/>
        <w:rPr>
          <w:b/>
        </w:rPr>
      </w:pPr>
      <w:r w:rsidRPr="00C30960">
        <w:rPr>
          <w:b/>
        </w:rPr>
        <w:t xml:space="preserve">                     083      EPILEPSY, CONVULSIONS                              327         2,890,265</w:t>
      </w:r>
    </w:p>
    <w:p w:rsidR="0078345C" w:rsidRPr="00C30960" w:rsidRDefault="0078345C" w:rsidP="0078345C">
      <w:pPr>
        <w:pStyle w:val="PUFDATA"/>
        <w:spacing w:line="240" w:lineRule="auto"/>
        <w:ind w:left="-1440"/>
        <w:jc w:val="center"/>
        <w:rPr>
          <w:b/>
        </w:rPr>
      </w:pPr>
      <w:r w:rsidRPr="00C30960">
        <w:rPr>
          <w:b/>
        </w:rPr>
        <w:t xml:space="preserve">                     084      HEADACHE, INCLUDING MIGRAINE                     1,341        13,475,818</w:t>
      </w:r>
    </w:p>
    <w:p w:rsidR="0078345C" w:rsidRPr="00C30960" w:rsidRDefault="0078345C" w:rsidP="0078345C">
      <w:pPr>
        <w:pStyle w:val="PUFDATA"/>
        <w:spacing w:line="240" w:lineRule="auto"/>
        <w:ind w:left="-1440"/>
        <w:jc w:val="center"/>
        <w:rPr>
          <w:b/>
        </w:rPr>
      </w:pPr>
      <w:r w:rsidRPr="00C30960">
        <w:rPr>
          <w:b/>
        </w:rPr>
        <w:t xml:space="preserve">                     086      CATARACT                                           585         7,729,769</w:t>
      </w:r>
    </w:p>
    <w:p w:rsidR="0078345C" w:rsidRPr="00C30960" w:rsidRDefault="0078345C" w:rsidP="0078345C">
      <w:pPr>
        <w:pStyle w:val="PUFDATA"/>
        <w:spacing w:line="240" w:lineRule="auto"/>
        <w:ind w:left="-1440"/>
        <w:jc w:val="center"/>
        <w:rPr>
          <w:b/>
        </w:rPr>
      </w:pPr>
      <w:r w:rsidRPr="00C30960">
        <w:rPr>
          <w:b/>
        </w:rPr>
        <w:t xml:space="preserve">                     087      RETINAL DETACHMENTS, DEFECTS, VASCUL               226         3,086,302</w:t>
      </w:r>
    </w:p>
    <w:p w:rsidR="0078345C" w:rsidRPr="00C30960" w:rsidRDefault="0078345C" w:rsidP="0078345C">
      <w:pPr>
        <w:pStyle w:val="PUFDATA"/>
        <w:spacing w:line="240" w:lineRule="auto"/>
        <w:ind w:left="-1440"/>
        <w:jc w:val="center"/>
        <w:rPr>
          <w:b/>
        </w:rPr>
      </w:pPr>
      <w:r w:rsidRPr="00C30960">
        <w:rPr>
          <w:b/>
        </w:rPr>
        <w:t xml:space="preserve">                     088      GLAUCOMA                                           435         4,503,069</w:t>
      </w:r>
    </w:p>
    <w:p w:rsidR="0078345C" w:rsidRPr="00C30960" w:rsidRDefault="0078345C" w:rsidP="0078345C">
      <w:pPr>
        <w:pStyle w:val="PUFDATA"/>
        <w:spacing w:line="240" w:lineRule="auto"/>
        <w:ind w:left="-1440"/>
        <w:jc w:val="center"/>
        <w:rPr>
          <w:b/>
        </w:rPr>
      </w:pPr>
      <w:r w:rsidRPr="00C30960">
        <w:rPr>
          <w:b/>
        </w:rPr>
        <w:t xml:space="preserve">                     089      BLINDNESS AND VISION DEFECTS                       991        10,944,634</w:t>
      </w:r>
    </w:p>
    <w:p w:rsidR="0078345C" w:rsidRPr="00C30960" w:rsidRDefault="0078345C" w:rsidP="0078345C">
      <w:pPr>
        <w:pStyle w:val="PUFDATA"/>
        <w:spacing w:line="240" w:lineRule="auto"/>
        <w:ind w:left="-1440"/>
        <w:jc w:val="center"/>
        <w:rPr>
          <w:b/>
        </w:rPr>
      </w:pPr>
      <w:r w:rsidRPr="00C30960">
        <w:rPr>
          <w:b/>
        </w:rPr>
        <w:t xml:space="preserve">                     090      INFLAMMATION, INFECTION OF EYE (EXCE               500         5,191,526</w:t>
      </w:r>
    </w:p>
    <w:p w:rsidR="0078345C" w:rsidRPr="00C30960" w:rsidRDefault="0078345C" w:rsidP="0078345C">
      <w:pPr>
        <w:pStyle w:val="PUFDATA"/>
        <w:spacing w:line="240" w:lineRule="auto"/>
        <w:ind w:left="-1440"/>
        <w:jc w:val="center"/>
        <w:rPr>
          <w:b/>
        </w:rPr>
      </w:pPr>
      <w:r w:rsidRPr="00C30960">
        <w:rPr>
          <w:b/>
        </w:rPr>
        <w:t xml:space="preserve">                     091      OTHER EYE DISORDERS                                979        10,603,404</w:t>
      </w:r>
    </w:p>
    <w:p w:rsidR="0078345C" w:rsidRPr="00C30960" w:rsidRDefault="0078345C" w:rsidP="0078345C">
      <w:pPr>
        <w:pStyle w:val="PUFDATA"/>
        <w:spacing w:line="240" w:lineRule="auto"/>
        <w:ind w:left="-1440"/>
        <w:jc w:val="center"/>
        <w:rPr>
          <w:b/>
        </w:rPr>
      </w:pPr>
      <w:r w:rsidRPr="00C30960">
        <w:rPr>
          <w:b/>
        </w:rPr>
        <w:t xml:space="preserve">                     092      OTITIS MEDIA AND RELATED CONDITIONS              1,084        11,411,936</w:t>
      </w:r>
    </w:p>
    <w:p w:rsidR="0078345C" w:rsidRPr="00C30960" w:rsidRDefault="0078345C" w:rsidP="0078345C">
      <w:pPr>
        <w:pStyle w:val="PUFDATA"/>
        <w:spacing w:line="240" w:lineRule="auto"/>
        <w:ind w:left="-1440"/>
        <w:jc w:val="center"/>
        <w:rPr>
          <w:b/>
        </w:rPr>
      </w:pPr>
      <w:r w:rsidRPr="00C30960">
        <w:rPr>
          <w:b/>
        </w:rPr>
        <w:t xml:space="preserve">                     093      CONDITIONS ASSOCIATED WITH DIZZINESS               424         4,925,791</w:t>
      </w:r>
    </w:p>
    <w:p w:rsidR="0078345C" w:rsidRPr="00C30960" w:rsidRDefault="0078345C" w:rsidP="0078345C">
      <w:pPr>
        <w:pStyle w:val="PUFDATA"/>
        <w:spacing w:line="240" w:lineRule="auto"/>
        <w:ind w:left="-1440"/>
        <w:jc w:val="center"/>
        <w:rPr>
          <w:b/>
        </w:rPr>
      </w:pPr>
      <w:r w:rsidRPr="00C30960">
        <w:rPr>
          <w:b/>
        </w:rPr>
        <w:t xml:space="preserve">                     094      OTHER EAR AND SENSE ORGAN DISORDERS                780         9,594,063</w:t>
      </w:r>
    </w:p>
    <w:p w:rsidR="0078345C" w:rsidRPr="00C30960" w:rsidRDefault="0078345C" w:rsidP="0078345C">
      <w:pPr>
        <w:pStyle w:val="PUFDATA"/>
        <w:spacing w:line="240" w:lineRule="auto"/>
        <w:ind w:left="-1440"/>
        <w:jc w:val="center"/>
        <w:rPr>
          <w:b/>
        </w:rPr>
      </w:pPr>
      <w:r w:rsidRPr="00C30960">
        <w:rPr>
          <w:b/>
        </w:rPr>
        <w:t xml:space="preserve">                     095      OTHER NERVOUS SYSTEM DISORDERS                   1,505        17,501,604</w:t>
      </w:r>
    </w:p>
    <w:p w:rsidR="0078345C" w:rsidRPr="00C30960" w:rsidRDefault="0078345C" w:rsidP="0078345C">
      <w:pPr>
        <w:pStyle w:val="PUFDATA"/>
        <w:spacing w:line="240" w:lineRule="auto"/>
        <w:ind w:left="-1440"/>
        <w:jc w:val="center"/>
        <w:rPr>
          <w:b/>
        </w:rPr>
      </w:pPr>
      <w:r w:rsidRPr="00C30960">
        <w:rPr>
          <w:b/>
        </w:rPr>
        <w:t xml:space="preserve">                     096      HEART VALVE DISORDERS                              374         4,471,446</w:t>
      </w:r>
    </w:p>
    <w:p w:rsidR="0078345C" w:rsidRPr="00C30960" w:rsidRDefault="0078345C" w:rsidP="0078345C">
      <w:pPr>
        <w:pStyle w:val="PUFDATA"/>
        <w:spacing w:line="240" w:lineRule="auto"/>
        <w:ind w:left="-1440"/>
        <w:jc w:val="center"/>
        <w:rPr>
          <w:b/>
        </w:rPr>
      </w:pPr>
      <w:r w:rsidRPr="00C30960">
        <w:rPr>
          <w:b/>
        </w:rPr>
        <w:t xml:space="preserve">                     098      ESSENTIAL HYPERTENSION                           6,521        68,091,494</w:t>
      </w:r>
    </w:p>
    <w:p w:rsidR="0078345C" w:rsidRPr="00C30960" w:rsidRDefault="0078345C" w:rsidP="0078345C">
      <w:pPr>
        <w:pStyle w:val="PUFDATA"/>
        <w:spacing w:line="240" w:lineRule="auto"/>
        <w:ind w:left="-1440"/>
        <w:jc w:val="center"/>
        <w:rPr>
          <w:b/>
        </w:rPr>
      </w:pPr>
      <w:r w:rsidRPr="00C30960">
        <w:rPr>
          <w:b/>
        </w:rPr>
        <w:t xml:space="preserve">                     100      ACUTE MYOCARDIAL INFARCTION                        519         5,858,564</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3</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CCCODEX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CCCODEX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101      CORONARY ATHEROSCLEROSIS AND OTHER H             1,328        15,252,158</w:t>
      </w:r>
    </w:p>
    <w:p w:rsidR="0078345C" w:rsidRPr="00C30960" w:rsidRDefault="0078345C" w:rsidP="0078345C">
      <w:pPr>
        <w:pStyle w:val="PUFDATA"/>
        <w:spacing w:line="240" w:lineRule="auto"/>
        <w:ind w:left="-1440"/>
        <w:jc w:val="center"/>
        <w:rPr>
          <w:b/>
        </w:rPr>
      </w:pPr>
      <w:r w:rsidRPr="00C30960">
        <w:rPr>
          <w:b/>
        </w:rPr>
        <w:t xml:space="preserve">                     102      NONSPECIFIC CHEST PAIN                             444         4,370,959</w:t>
      </w:r>
    </w:p>
    <w:p w:rsidR="0078345C" w:rsidRPr="00C30960" w:rsidRDefault="0078345C" w:rsidP="0078345C">
      <w:pPr>
        <w:pStyle w:val="PUFDATA"/>
        <w:spacing w:line="240" w:lineRule="auto"/>
        <w:ind w:left="-1440"/>
        <w:jc w:val="center"/>
        <w:rPr>
          <w:b/>
        </w:rPr>
      </w:pPr>
      <w:r w:rsidRPr="00C30960">
        <w:rPr>
          <w:b/>
        </w:rPr>
        <w:t xml:space="preserve">                     103      PULMONARY HEART DISEASE                             40           415,547</w:t>
      </w:r>
    </w:p>
    <w:p w:rsidR="0078345C" w:rsidRPr="00C30960" w:rsidRDefault="0078345C" w:rsidP="0078345C">
      <w:pPr>
        <w:pStyle w:val="PUFDATA"/>
        <w:spacing w:line="240" w:lineRule="auto"/>
        <w:ind w:left="-1440"/>
        <w:jc w:val="center"/>
        <w:rPr>
          <w:b/>
        </w:rPr>
      </w:pPr>
      <w:r w:rsidRPr="00C30960">
        <w:rPr>
          <w:b/>
        </w:rPr>
        <w:t xml:space="preserve">                     104      OTHER AND ILL-DEFINED HEART DISEASE                372         3,644,259</w:t>
      </w:r>
    </w:p>
    <w:p w:rsidR="0078345C" w:rsidRPr="00C30960" w:rsidRDefault="0078345C" w:rsidP="0078345C">
      <w:pPr>
        <w:pStyle w:val="PUFDATA"/>
        <w:spacing w:line="240" w:lineRule="auto"/>
        <w:ind w:left="-1440"/>
        <w:jc w:val="center"/>
        <w:rPr>
          <w:b/>
        </w:rPr>
      </w:pPr>
      <w:r w:rsidRPr="00C30960">
        <w:rPr>
          <w:b/>
        </w:rPr>
        <w:t xml:space="preserve">                     105      CONDUCTION DISORDERS                               102         1,383,064</w:t>
      </w:r>
    </w:p>
    <w:p w:rsidR="0078345C" w:rsidRPr="00C30960" w:rsidRDefault="0078345C" w:rsidP="0078345C">
      <w:pPr>
        <w:pStyle w:val="PUFDATA"/>
        <w:spacing w:line="240" w:lineRule="auto"/>
        <w:ind w:left="-1440"/>
        <w:jc w:val="center"/>
        <w:rPr>
          <w:b/>
        </w:rPr>
      </w:pPr>
      <w:r w:rsidRPr="00C30960">
        <w:rPr>
          <w:b/>
        </w:rPr>
        <w:t xml:space="preserve">                     106      CARDIAC DYSRHYTHMIAS                               667         8,561,730</w:t>
      </w:r>
    </w:p>
    <w:p w:rsidR="0078345C" w:rsidRPr="00C30960" w:rsidRDefault="0078345C" w:rsidP="0078345C">
      <w:pPr>
        <w:pStyle w:val="PUFDATA"/>
        <w:spacing w:line="240" w:lineRule="auto"/>
        <w:ind w:left="-1440"/>
        <w:jc w:val="center"/>
        <w:rPr>
          <w:b/>
        </w:rPr>
      </w:pPr>
      <w:r w:rsidRPr="00C30960">
        <w:rPr>
          <w:b/>
        </w:rPr>
        <w:t xml:space="preserve">                     108      CONGESTIVE HEART FAILURE, NONHYPERTE               213         2,272,776</w:t>
      </w:r>
    </w:p>
    <w:p w:rsidR="0078345C" w:rsidRPr="00C30960" w:rsidRDefault="0078345C" w:rsidP="0078345C">
      <w:pPr>
        <w:pStyle w:val="PUFDATA"/>
        <w:spacing w:line="240" w:lineRule="auto"/>
        <w:ind w:left="-1440"/>
        <w:jc w:val="center"/>
        <w:rPr>
          <w:b/>
        </w:rPr>
      </w:pPr>
      <w:r w:rsidRPr="00C30960">
        <w:rPr>
          <w:b/>
        </w:rPr>
        <w:t xml:space="preserve">                     109      ACUTE CEREBROVASCULAR DISEASE                      414         4,432,623</w:t>
      </w:r>
    </w:p>
    <w:p w:rsidR="0078345C" w:rsidRPr="00C30960" w:rsidRDefault="0078345C" w:rsidP="0078345C">
      <w:pPr>
        <w:pStyle w:val="PUFDATA"/>
        <w:spacing w:line="240" w:lineRule="auto"/>
        <w:ind w:left="-1440"/>
        <w:jc w:val="center"/>
        <w:rPr>
          <w:b/>
        </w:rPr>
      </w:pPr>
      <w:r w:rsidRPr="00C30960">
        <w:rPr>
          <w:b/>
        </w:rPr>
        <w:t xml:space="preserve">                     111      OTHER AND ILL-DEFINED CEREBROVASCULA                54           728,620</w:t>
      </w:r>
    </w:p>
    <w:p w:rsidR="0078345C" w:rsidRPr="00C30960" w:rsidRDefault="0078345C" w:rsidP="0078345C">
      <w:pPr>
        <w:pStyle w:val="PUFDATA"/>
        <w:spacing w:line="240" w:lineRule="auto"/>
        <w:ind w:left="-1440"/>
        <w:jc w:val="center"/>
        <w:rPr>
          <w:b/>
        </w:rPr>
      </w:pPr>
      <w:r w:rsidRPr="00C30960">
        <w:rPr>
          <w:b/>
        </w:rPr>
        <w:t xml:space="preserve">                     114      PERIPHERAL AND VISCERAL ATHEROSCLERO                68           686,340</w:t>
      </w:r>
    </w:p>
    <w:p w:rsidR="0078345C" w:rsidRPr="00C30960" w:rsidRDefault="0078345C" w:rsidP="0078345C">
      <w:pPr>
        <w:pStyle w:val="PUFDATA"/>
        <w:spacing w:line="240" w:lineRule="auto"/>
        <w:ind w:left="-1440"/>
        <w:jc w:val="center"/>
        <w:rPr>
          <w:b/>
        </w:rPr>
      </w:pPr>
      <w:r w:rsidRPr="00C30960">
        <w:rPr>
          <w:b/>
        </w:rPr>
        <w:t xml:space="preserve">                     115      AORTIC, PERIPHERAL, AND VISCERAL ART                55           847,968</w:t>
      </w:r>
    </w:p>
    <w:p w:rsidR="0078345C" w:rsidRPr="00C30960" w:rsidRDefault="0078345C" w:rsidP="0078345C">
      <w:pPr>
        <w:pStyle w:val="PUFDATA"/>
        <w:spacing w:line="240" w:lineRule="auto"/>
        <w:ind w:left="-1440"/>
        <w:jc w:val="center"/>
        <w:rPr>
          <w:b/>
        </w:rPr>
      </w:pPr>
      <w:r w:rsidRPr="00C30960">
        <w:rPr>
          <w:b/>
        </w:rPr>
        <w:t xml:space="preserve">                     116      AORTIC AND PERIPHERAL ARTERIAL EMBOL               111         1,352,613</w:t>
      </w:r>
    </w:p>
    <w:p w:rsidR="0078345C" w:rsidRPr="00C30960" w:rsidRDefault="0078345C" w:rsidP="0078345C">
      <w:pPr>
        <w:pStyle w:val="PUFDATA"/>
        <w:spacing w:line="240" w:lineRule="auto"/>
        <w:ind w:left="-1440"/>
        <w:jc w:val="center"/>
        <w:rPr>
          <w:b/>
        </w:rPr>
      </w:pPr>
      <w:r w:rsidRPr="00C30960">
        <w:rPr>
          <w:b/>
        </w:rPr>
        <w:t xml:space="preserve">                     117      OTHER CIRCULATORY DISEASE                          330         3,519,012</w:t>
      </w:r>
    </w:p>
    <w:p w:rsidR="0078345C" w:rsidRPr="00C30960" w:rsidRDefault="0078345C" w:rsidP="0078345C">
      <w:pPr>
        <w:pStyle w:val="PUFDATA"/>
        <w:spacing w:line="240" w:lineRule="auto"/>
        <w:ind w:left="-1440"/>
        <w:jc w:val="center"/>
        <w:rPr>
          <w:b/>
        </w:rPr>
      </w:pPr>
      <w:r w:rsidRPr="00C30960">
        <w:rPr>
          <w:b/>
        </w:rPr>
        <w:t xml:space="preserve">                     118      PHLEBITIS, THROMBOPHLEBITIS AND THRO                83           876,951</w:t>
      </w:r>
    </w:p>
    <w:p w:rsidR="0078345C" w:rsidRPr="00C30960" w:rsidRDefault="0078345C" w:rsidP="0078345C">
      <w:pPr>
        <w:pStyle w:val="PUFDATA"/>
        <w:spacing w:line="240" w:lineRule="auto"/>
        <w:ind w:left="-1440"/>
        <w:jc w:val="center"/>
        <w:rPr>
          <w:b/>
        </w:rPr>
      </w:pPr>
      <w:r w:rsidRPr="00C30960">
        <w:rPr>
          <w:b/>
        </w:rPr>
        <w:t xml:space="preserve">                     119      VARICOSE VEINS OF LOWER EXTREMITY                   58           777,109</w:t>
      </w:r>
    </w:p>
    <w:p w:rsidR="0078345C" w:rsidRPr="00C30960" w:rsidRDefault="0078345C" w:rsidP="0078345C">
      <w:pPr>
        <w:pStyle w:val="PUFDATA"/>
        <w:spacing w:line="240" w:lineRule="auto"/>
        <w:ind w:left="-1440"/>
        <w:jc w:val="center"/>
        <w:rPr>
          <w:b/>
        </w:rPr>
      </w:pPr>
      <w:r w:rsidRPr="00C30960">
        <w:rPr>
          <w:b/>
        </w:rPr>
        <w:t xml:space="preserve">                     120      HEMORRHOIDS                                        127         1,537,578</w:t>
      </w:r>
    </w:p>
    <w:p w:rsidR="0078345C" w:rsidRPr="00C30960" w:rsidRDefault="0078345C" w:rsidP="0078345C">
      <w:pPr>
        <w:pStyle w:val="PUFDATA"/>
        <w:spacing w:line="240" w:lineRule="auto"/>
        <w:ind w:left="-1440"/>
        <w:jc w:val="center"/>
        <w:rPr>
          <w:b/>
        </w:rPr>
      </w:pPr>
      <w:r w:rsidRPr="00C30960">
        <w:rPr>
          <w:b/>
        </w:rPr>
        <w:t xml:space="preserve">                     121      OTHER DISEASES OF VEINS AND LYMPHATI                37           424,354</w:t>
      </w:r>
    </w:p>
    <w:p w:rsidR="0078345C" w:rsidRPr="00C30960" w:rsidRDefault="0078345C" w:rsidP="0078345C">
      <w:pPr>
        <w:pStyle w:val="PUFDATA"/>
        <w:spacing w:line="240" w:lineRule="auto"/>
        <w:ind w:left="-1440"/>
        <w:jc w:val="center"/>
        <w:rPr>
          <w:b/>
        </w:rPr>
      </w:pPr>
      <w:r w:rsidRPr="00C30960">
        <w:rPr>
          <w:b/>
        </w:rPr>
        <w:t xml:space="preserve">                     122      PNEUMONIA (EXCEPT THAT CAUSED BY TUB               467         5,112,094</w:t>
      </w:r>
    </w:p>
    <w:p w:rsidR="0078345C" w:rsidRPr="00C30960" w:rsidRDefault="0078345C" w:rsidP="0078345C">
      <w:pPr>
        <w:pStyle w:val="PUFDATA"/>
        <w:spacing w:line="240" w:lineRule="auto"/>
        <w:ind w:left="-1440"/>
        <w:jc w:val="center"/>
        <w:rPr>
          <w:b/>
        </w:rPr>
      </w:pPr>
      <w:r w:rsidRPr="00C30960">
        <w:rPr>
          <w:b/>
        </w:rPr>
        <w:t xml:space="preserve">                     123      INFLUENZA                                        1,823        17,761,218</w:t>
      </w:r>
    </w:p>
    <w:p w:rsidR="0078345C" w:rsidRPr="00C30960" w:rsidRDefault="0078345C" w:rsidP="0078345C">
      <w:pPr>
        <w:pStyle w:val="PUFDATA"/>
        <w:spacing w:line="240" w:lineRule="auto"/>
        <w:ind w:left="-1440"/>
        <w:jc w:val="center"/>
        <w:rPr>
          <w:b/>
        </w:rPr>
      </w:pPr>
      <w:r w:rsidRPr="00C30960">
        <w:rPr>
          <w:b/>
        </w:rPr>
        <w:t xml:space="preserve">                     124      ACUTE AND CHRONIC TONSILLITIS                      124         1,266,813</w:t>
      </w:r>
    </w:p>
    <w:p w:rsidR="0078345C" w:rsidRPr="00C30960" w:rsidRDefault="0078345C" w:rsidP="0078345C">
      <w:pPr>
        <w:pStyle w:val="PUFDATA"/>
        <w:spacing w:line="240" w:lineRule="auto"/>
        <w:ind w:left="-1440"/>
        <w:jc w:val="center"/>
        <w:rPr>
          <w:b/>
        </w:rPr>
      </w:pPr>
      <w:r w:rsidRPr="00C30960">
        <w:rPr>
          <w:b/>
        </w:rPr>
        <w:t xml:space="preserve">                     125      ACUTE BRONCHITIS                                    99         1,081,072</w:t>
      </w:r>
    </w:p>
    <w:p w:rsidR="0078345C" w:rsidRPr="00C30960" w:rsidRDefault="0078345C" w:rsidP="0078345C">
      <w:pPr>
        <w:pStyle w:val="PUFDATA"/>
        <w:spacing w:line="240" w:lineRule="auto"/>
        <w:ind w:left="-1440"/>
        <w:jc w:val="center"/>
        <w:rPr>
          <w:b/>
        </w:rPr>
      </w:pPr>
      <w:r w:rsidRPr="00C30960">
        <w:rPr>
          <w:b/>
        </w:rPr>
        <w:t xml:space="preserve">                     126      OTHER UPPER RESPIRATORY INFECTIONS               5,874        63,043,062</w:t>
      </w:r>
    </w:p>
    <w:p w:rsidR="0078345C" w:rsidRPr="00C30960" w:rsidRDefault="0078345C" w:rsidP="0078345C">
      <w:pPr>
        <w:pStyle w:val="PUFDATA"/>
        <w:spacing w:line="240" w:lineRule="auto"/>
        <w:ind w:left="-1440"/>
        <w:jc w:val="center"/>
        <w:rPr>
          <w:b/>
        </w:rPr>
      </w:pPr>
      <w:r w:rsidRPr="00C30960">
        <w:rPr>
          <w:b/>
        </w:rPr>
        <w:t xml:space="preserve">                     127      CHRONIC OBSTRUCTIVE PULMONARY DISEAS             1,724        20,405,326</w:t>
      </w:r>
    </w:p>
    <w:p w:rsidR="0078345C" w:rsidRPr="00C30960" w:rsidRDefault="0078345C" w:rsidP="0078345C">
      <w:pPr>
        <w:pStyle w:val="PUFDATA"/>
        <w:spacing w:line="240" w:lineRule="auto"/>
        <w:ind w:left="-1440"/>
        <w:jc w:val="center"/>
        <w:rPr>
          <w:b/>
        </w:rPr>
      </w:pPr>
      <w:r w:rsidRPr="00C30960">
        <w:rPr>
          <w:b/>
        </w:rPr>
        <w:t xml:space="preserve">                     128      ASTHMA                                           2,300        21,088,356</w:t>
      </w:r>
    </w:p>
    <w:p w:rsidR="0078345C" w:rsidRPr="00C30960" w:rsidRDefault="0078345C" w:rsidP="0078345C">
      <w:pPr>
        <w:pStyle w:val="PUFDATA"/>
        <w:spacing w:line="240" w:lineRule="auto"/>
        <w:ind w:left="-1440"/>
        <w:jc w:val="center"/>
        <w:rPr>
          <w:b/>
        </w:rPr>
      </w:pPr>
      <w:r w:rsidRPr="00C30960">
        <w:rPr>
          <w:b/>
        </w:rPr>
        <w:t xml:space="preserve">                     130      PLEURISY, PNEUMOTHORAX, PULMONARY CO                34           484,659</w:t>
      </w:r>
    </w:p>
    <w:p w:rsidR="0078345C" w:rsidRPr="00C30960" w:rsidRDefault="0078345C" w:rsidP="0078345C">
      <w:pPr>
        <w:pStyle w:val="PUFDATA"/>
        <w:spacing w:line="240" w:lineRule="auto"/>
        <w:ind w:left="-1440"/>
        <w:jc w:val="center"/>
        <w:rPr>
          <w:b/>
        </w:rPr>
      </w:pPr>
      <w:r w:rsidRPr="00C30960">
        <w:rPr>
          <w:b/>
        </w:rPr>
        <w:t xml:space="preserve">                     133      OTHER LOWER RESPIRATORY DISEASE                  1,813        16,681,806</w:t>
      </w:r>
    </w:p>
    <w:p w:rsidR="0078345C" w:rsidRPr="00C30960" w:rsidRDefault="0078345C" w:rsidP="0078345C">
      <w:pPr>
        <w:pStyle w:val="PUFDATA"/>
        <w:spacing w:line="240" w:lineRule="auto"/>
        <w:ind w:left="-1440"/>
        <w:jc w:val="center"/>
        <w:rPr>
          <w:b/>
        </w:rPr>
      </w:pPr>
      <w:r w:rsidRPr="00C30960">
        <w:rPr>
          <w:b/>
        </w:rPr>
        <w:t xml:space="preserve">                     134      OTHER UPPER RESPIRATORY DISEASE                  3,267        32,272,147</w:t>
      </w:r>
    </w:p>
    <w:p w:rsidR="0078345C" w:rsidRPr="00C30960" w:rsidRDefault="0078345C" w:rsidP="0078345C">
      <w:pPr>
        <w:pStyle w:val="PUFDATA"/>
        <w:spacing w:line="240" w:lineRule="auto"/>
        <w:ind w:left="-1440"/>
        <w:jc w:val="center"/>
        <w:rPr>
          <w:b/>
        </w:rPr>
      </w:pPr>
      <w:r w:rsidRPr="00C30960">
        <w:rPr>
          <w:b/>
        </w:rPr>
        <w:t xml:space="preserve">                     135      INTESTINAL INFECTION                               925         9,658,584</w:t>
      </w:r>
    </w:p>
    <w:p w:rsidR="0078345C" w:rsidRPr="00C30960" w:rsidRDefault="0078345C" w:rsidP="0078345C">
      <w:pPr>
        <w:pStyle w:val="PUFDATA"/>
        <w:spacing w:line="240" w:lineRule="auto"/>
        <w:ind w:left="-1440"/>
        <w:jc w:val="center"/>
        <w:rPr>
          <w:b/>
        </w:rPr>
      </w:pPr>
      <w:r w:rsidRPr="00C30960">
        <w:rPr>
          <w:b/>
        </w:rPr>
        <w:t xml:space="preserve">                     136      DISORDERS OF TEETH AND JAW                       1,582        16,250,362</w:t>
      </w:r>
    </w:p>
    <w:p w:rsidR="0078345C" w:rsidRPr="00C30960" w:rsidRDefault="0078345C" w:rsidP="0078345C">
      <w:pPr>
        <w:pStyle w:val="PUFDATA"/>
        <w:spacing w:line="240" w:lineRule="auto"/>
        <w:ind w:left="-1440"/>
        <w:jc w:val="center"/>
        <w:rPr>
          <w:b/>
        </w:rPr>
      </w:pPr>
      <w:r w:rsidRPr="00C30960">
        <w:rPr>
          <w:b/>
        </w:rPr>
        <w:t xml:space="preserve">                     137      DISEASES OF MOUTH, EXCLUDING DENTAL                131         1,411,588</w:t>
      </w:r>
    </w:p>
    <w:p w:rsidR="0078345C" w:rsidRPr="00C30960" w:rsidRDefault="0078345C" w:rsidP="0078345C">
      <w:pPr>
        <w:pStyle w:val="PUFDATA"/>
        <w:spacing w:line="240" w:lineRule="auto"/>
        <w:ind w:left="-1440"/>
        <w:jc w:val="center"/>
        <w:rPr>
          <w:b/>
        </w:rPr>
      </w:pPr>
      <w:r w:rsidRPr="00C30960">
        <w:rPr>
          <w:b/>
        </w:rPr>
        <w:t xml:space="preserve">                     138      ESOPHAGEAL DISORDERS                             1,778        20,336,233</w:t>
      </w:r>
    </w:p>
    <w:p w:rsidR="0078345C" w:rsidRPr="00C30960" w:rsidRDefault="0078345C" w:rsidP="0078345C">
      <w:pPr>
        <w:pStyle w:val="PUFDATA"/>
        <w:spacing w:line="240" w:lineRule="auto"/>
        <w:ind w:left="-1440"/>
        <w:jc w:val="center"/>
        <w:rPr>
          <w:b/>
        </w:rPr>
      </w:pPr>
      <w:r w:rsidRPr="00C30960">
        <w:rPr>
          <w:b/>
        </w:rPr>
        <w:t xml:space="preserve">                     139      GASTRODUODENAL ULCER (EXCEPT HEMORRH                70           715,526</w:t>
      </w:r>
    </w:p>
    <w:p w:rsidR="0078345C" w:rsidRPr="00C30960" w:rsidRDefault="0078345C" w:rsidP="0078345C">
      <w:pPr>
        <w:pStyle w:val="PUFDATA"/>
        <w:spacing w:line="240" w:lineRule="auto"/>
        <w:ind w:left="-1440"/>
        <w:jc w:val="center"/>
        <w:rPr>
          <w:b/>
        </w:rPr>
      </w:pPr>
      <w:r w:rsidRPr="00C30960">
        <w:rPr>
          <w:b/>
        </w:rPr>
        <w:t xml:space="preserve">                     140      GASTRITIS AND DUODENITIS                           193         1,262,463</w:t>
      </w:r>
    </w:p>
    <w:p w:rsidR="0078345C" w:rsidRPr="00C30960" w:rsidRDefault="0078345C" w:rsidP="0078345C">
      <w:pPr>
        <w:pStyle w:val="PUFDATA"/>
        <w:spacing w:line="240" w:lineRule="auto"/>
        <w:ind w:left="-1440"/>
        <w:jc w:val="center"/>
        <w:rPr>
          <w:b/>
        </w:rPr>
      </w:pPr>
      <w:r w:rsidRPr="00C30960">
        <w:rPr>
          <w:b/>
        </w:rPr>
        <w:t xml:space="preserve">                     141      OTHER DISORDERS OF STOMACH AND DUODE             1,073        10,032,842</w:t>
      </w:r>
    </w:p>
    <w:p w:rsidR="0078345C" w:rsidRPr="00C30960" w:rsidRDefault="0078345C" w:rsidP="0078345C">
      <w:pPr>
        <w:pStyle w:val="PUFDATA"/>
        <w:spacing w:line="240" w:lineRule="auto"/>
        <w:ind w:left="-1440"/>
        <w:jc w:val="center"/>
        <w:rPr>
          <w:b/>
        </w:rPr>
      </w:pPr>
      <w:r w:rsidRPr="00C30960">
        <w:rPr>
          <w:b/>
        </w:rPr>
        <w:t xml:space="preserve">                     142      APPENDICITIS AND OTHER APPENDICEAL C                49           533,056</w:t>
      </w:r>
    </w:p>
    <w:p w:rsidR="0078345C" w:rsidRPr="00C30960" w:rsidRDefault="0078345C" w:rsidP="0078345C">
      <w:pPr>
        <w:pStyle w:val="PUFDATA"/>
        <w:spacing w:line="240" w:lineRule="auto"/>
        <w:ind w:left="-1440"/>
        <w:jc w:val="center"/>
        <w:rPr>
          <w:b/>
        </w:rPr>
      </w:pPr>
      <w:r w:rsidRPr="00C30960">
        <w:rPr>
          <w:b/>
        </w:rPr>
        <w:t xml:space="preserve">                     143      ABDOMINAL HERNIA                                   280         2,968,774</w:t>
      </w:r>
    </w:p>
    <w:p w:rsidR="0078345C" w:rsidRPr="00C30960" w:rsidRDefault="0078345C" w:rsidP="0078345C">
      <w:pPr>
        <w:pStyle w:val="PUFDATA"/>
        <w:spacing w:line="240" w:lineRule="auto"/>
        <w:ind w:left="-1440"/>
        <w:jc w:val="center"/>
        <w:rPr>
          <w:b/>
        </w:rPr>
      </w:pPr>
      <w:r w:rsidRPr="00C30960">
        <w:rPr>
          <w:b/>
        </w:rPr>
        <w:t xml:space="preserve">                     144      REGIONAL ENTERITIS AND ULCERATIVE CO                75           918,736</w:t>
      </w:r>
    </w:p>
    <w:p w:rsidR="0078345C" w:rsidRPr="00C30960" w:rsidRDefault="0078345C" w:rsidP="0078345C">
      <w:pPr>
        <w:pStyle w:val="PUFDATA"/>
        <w:spacing w:line="240" w:lineRule="auto"/>
        <w:ind w:left="-1440"/>
        <w:jc w:val="center"/>
        <w:rPr>
          <w:b/>
        </w:rPr>
      </w:pPr>
      <w:r w:rsidRPr="00C30960">
        <w:rPr>
          <w:b/>
        </w:rPr>
        <w:t xml:space="preserve">                     145      INTESTINAL OBSTRUCTION WITHOUT HERNI                45           575,265</w:t>
      </w:r>
    </w:p>
    <w:p w:rsidR="0078345C" w:rsidRPr="00C30960" w:rsidRDefault="0078345C" w:rsidP="0078345C">
      <w:pPr>
        <w:pStyle w:val="PUFDATA"/>
        <w:spacing w:line="240" w:lineRule="auto"/>
        <w:ind w:left="-1440"/>
        <w:jc w:val="center"/>
        <w:rPr>
          <w:b/>
        </w:rPr>
      </w:pPr>
      <w:r w:rsidRPr="00C30960">
        <w:rPr>
          <w:b/>
        </w:rPr>
        <w:t xml:space="preserve">                     146      DIVERTICULOSIS AND DIVERTICULITIS                   87           984,403</w:t>
      </w:r>
    </w:p>
    <w:p w:rsidR="0078345C" w:rsidRPr="00C30960" w:rsidRDefault="0078345C" w:rsidP="0078345C">
      <w:pPr>
        <w:pStyle w:val="PUFDATA"/>
        <w:spacing w:line="240" w:lineRule="auto"/>
        <w:ind w:left="-1440"/>
        <w:jc w:val="center"/>
        <w:rPr>
          <w:b/>
        </w:rPr>
      </w:pPr>
      <w:r w:rsidRPr="00C30960">
        <w:rPr>
          <w:b/>
        </w:rPr>
        <w:t xml:space="preserve">                     147      ANAL AND RECTAL CONDITIONS                          26           289,672</w:t>
      </w:r>
    </w:p>
    <w:p w:rsidR="0078345C" w:rsidRPr="00C30960" w:rsidRDefault="0078345C" w:rsidP="0078345C">
      <w:pPr>
        <w:pStyle w:val="PUFDATA"/>
        <w:spacing w:line="240" w:lineRule="auto"/>
        <w:ind w:left="-1440"/>
        <w:jc w:val="center"/>
        <w:rPr>
          <w:b/>
        </w:rPr>
      </w:pPr>
      <w:r w:rsidRPr="00C30960">
        <w:rPr>
          <w:b/>
        </w:rPr>
        <w:t xml:space="preserve">                     149      BILIARY TRACT DISEASE                              214         2,048,104</w:t>
      </w:r>
    </w:p>
    <w:p w:rsidR="0078345C" w:rsidRPr="00C30960" w:rsidRDefault="0078345C" w:rsidP="0078345C">
      <w:pPr>
        <w:pStyle w:val="PUFDATA"/>
        <w:spacing w:line="240" w:lineRule="auto"/>
        <w:ind w:left="-1440"/>
        <w:jc w:val="center"/>
        <w:rPr>
          <w:b/>
        </w:rPr>
      </w:pPr>
      <w:r w:rsidRPr="00C30960">
        <w:rPr>
          <w:b/>
        </w:rPr>
        <w:t xml:space="preserve">                     151      OTHER LIVER DISEASES                               195         2,093,414</w:t>
      </w:r>
    </w:p>
    <w:p w:rsidR="0078345C" w:rsidRPr="00C30960" w:rsidRDefault="0078345C" w:rsidP="0078345C">
      <w:pPr>
        <w:pStyle w:val="PUFDATA"/>
        <w:spacing w:line="240" w:lineRule="auto"/>
        <w:ind w:left="-1440"/>
        <w:jc w:val="center"/>
        <w:rPr>
          <w:b/>
        </w:rPr>
      </w:pPr>
      <w:r w:rsidRPr="00C30960">
        <w:rPr>
          <w:b/>
        </w:rPr>
        <w:t xml:space="preserve">                     152      PANCREATIC DISORDERS (NOT DIABETES)                 54           550,073</w:t>
      </w:r>
    </w:p>
    <w:p w:rsidR="0078345C" w:rsidRPr="00C30960" w:rsidRDefault="0078345C" w:rsidP="0078345C">
      <w:pPr>
        <w:pStyle w:val="PUFDATA"/>
        <w:spacing w:line="240" w:lineRule="auto"/>
        <w:ind w:left="-1440"/>
        <w:jc w:val="center"/>
        <w:rPr>
          <w:b/>
        </w:rPr>
      </w:pPr>
      <w:r w:rsidRPr="00C30960">
        <w:rPr>
          <w:b/>
        </w:rPr>
        <w:t xml:space="preserve">                     153      GASTROINTESTINAL HEMORRHAGE                        105         1,061,392</w:t>
      </w:r>
    </w:p>
    <w:p w:rsidR="0078345C" w:rsidRPr="00C30960" w:rsidRDefault="0078345C" w:rsidP="0078345C">
      <w:pPr>
        <w:pStyle w:val="PUFDATA"/>
        <w:spacing w:line="240" w:lineRule="auto"/>
        <w:ind w:left="-1440"/>
        <w:jc w:val="center"/>
        <w:rPr>
          <w:b/>
        </w:rPr>
      </w:pPr>
      <w:r w:rsidRPr="00C30960">
        <w:rPr>
          <w:b/>
        </w:rPr>
        <w:t xml:space="preserve">                     154      NONINFECTIOUS GASTROENTERITIS                       84         1,062,793</w:t>
      </w:r>
    </w:p>
    <w:p w:rsidR="0078345C" w:rsidRPr="00C30960" w:rsidRDefault="0078345C" w:rsidP="0078345C">
      <w:pPr>
        <w:pStyle w:val="PUFDATA"/>
        <w:spacing w:line="240" w:lineRule="auto"/>
        <w:ind w:left="-1440"/>
        <w:jc w:val="center"/>
        <w:rPr>
          <w:b/>
        </w:rPr>
      </w:pPr>
      <w:r w:rsidRPr="00C30960">
        <w:rPr>
          <w:b/>
        </w:rPr>
        <w:t xml:space="preserve">                     155      OTHER GASTROINTESTINAL DISORDERS                 1,249        12,948,190</w:t>
      </w:r>
    </w:p>
    <w:p w:rsidR="0078345C" w:rsidRPr="00C30960" w:rsidRDefault="0078345C" w:rsidP="0078345C">
      <w:pPr>
        <w:pStyle w:val="PUFDATA"/>
        <w:spacing w:line="240" w:lineRule="auto"/>
        <w:ind w:left="-1440"/>
        <w:jc w:val="center"/>
        <w:rPr>
          <w:b/>
        </w:rPr>
      </w:pPr>
      <w:r w:rsidRPr="00C30960">
        <w:rPr>
          <w:b/>
        </w:rPr>
        <w:t xml:space="preserve">                     157      ACUTE AND UNSPECIFIED RENAL FAILURE                 94           664,828</w:t>
      </w:r>
    </w:p>
    <w:p w:rsidR="0078345C" w:rsidRPr="00C30960" w:rsidRDefault="0078345C" w:rsidP="0078345C">
      <w:pPr>
        <w:pStyle w:val="PUFDATA"/>
        <w:spacing w:line="240" w:lineRule="auto"/>
        <w:ind w:left="-1440"/>
        <w:jc w:val="center"/>
        <w:rPr>
          <w:b/>
        </w:rPr>
      </w:pPr>
      <w:r w:rsidRPr="00C30960">
        <w:rPr>
          <w:b/>
        </w:rPr>
        <w:t xml:space="preserve">                     159      URINARY TRACT INFECTIONS                         1,053        12,084,154</w:t>
      </w:r>
    </w:p>
    <w:p w:rsidR="0078345C" w:rsidRPr="00C30960" w:rsidRDefault="0078345C" w:rsidP="0078345C">
      <w:pPr>
        <w:pStyle w:val="PUFDATA"/>
        <w:spacing w:line="240" w:lineRule="auto"/>
        <w:ind w:left="-1440"/>
        <w:jc w:val="center"/>
        <w:rPr>
          <w:b/>
        </w:rPr>
      </w:pPr>
      <w:r w:rsidRPr="00C30960">
        <w:rPr>
          <w:b/>
        </w:rPr>
        <w:t xml:space="preserve">                     160      CALCULUS OF URINARY TRACT                          256         3,124,189</w:t>
      </w:r>
    </w:p>
    <w:p w:rsidR="0078345C" w:rsidRPr="00C30960" w:rsidRDefault="0078345C" w:rsidP="0078345C">
      <w:pPr>
        <w:pStyle w:val="PUFDATA"/>
        <w:spacing w:line="240" w:lineRule="auto"/>
        <w:ind w:left="-1440"/>
        <w:jc w:val="center"/>
        <w:rPr>
          <w:b/>
        </w:rPr>
      </w:pPr>
      <w:r w:rsidRPr="00C30960">
        <w:rPr>
          <w:b/>
        </w:rPr>
        <w:t xml:space="preserve">                     161      OTHER DISEASES OF KIDNEY AND URETERS               386         3,783,710</w:t>
      </w:r>
    </w:p>
    <w:p w:rsidR="0078345C" w:rsidRPr="00C30960" w:rsidRDefault="0078345C" w:rsidP="0078345C">
      <w:pPr>
        <w:pStyle w:val="PUFDATA"/>
        <w:spacing w:line="240" w:lineRule="auto"/>
        <w:ind w:left="-1440"/>
        <w:jc w:val="center"/>
        <w:rPr>
          <w:b/>
        </w:rPr>
      </w:pPr>
      <w:r w:rsidRPr="00C30960">
        <w:rPr>
          <w:b/>
        </w:rPr>
        <w:t xml:space="preserve">                     162      OTHER DISEASES OF BLADDER AND URETHR               149         1,897,488</w:t>
      </w:r>
    </w:p>
    <w:p w:rsidR="0078345C" w:rsidRPr="00C30960" w:rsidRDefault="0078345C" w:rsidP="0078345C">
      <w:pPr>
        <w:pStyle w:val="PUFDATA"/>
        <w:spacing w:line="240" w:lineRule="auto"/>
        <w:ind w:left="-1440"/>
        <w:jc w:val="center"/>
        <w:rPr>
          <w:b/>
        </w:rPr>
      </w:pPr>
      <w:r w:rsidRPr="00C30960">
        <w:rPr>
          <w:b/>
        </w:rPr>
        <w:t xml:space="preserve">                     163      GENITOURINARY SYMPTOMS AND ILL-DEFIN               434         4,917,407</w:t>
      </w:r>
    </w:p>
    <w:p w:rsidR="0078345C" w:rsidRPr="00C30960" w:rsidRDefault="0078345C" w:rsidP="0078345C">
      <w:pPr>
        <w:pStyle w:val="PUFDATA"/>
        <w:spacing w:line="240" w:lineRule="auto"/>
        <w:ind w:left="-1440"/>
        <w:jc w:val="center"/>
        <w:rPr>
          <w:b/>
        </w:rPr>
      </w:pPr>
      <w:r w:rsidRPr="00C30960">
        <w:rPr>
          <w:b/>
        </w:rPr>
        <w:t xml:space="preserve">                     164      HYPERPLASIA OF PROSTATE                            168         2,318,536</w:t>
      </w:r>
    </w:p>
    <w:p w:rsidR="0078345C" w:rsidRPr="00C30960" w:rsidRDefault="0078345C" w:rsidP="0078345C">
      <w:pPr>
        <w:pStyle w:val="PUFDATA"/>
        <w:spacing w:line="240" w:lineRule="auto"/>
        <w:ind w:left="-1440"/>
        <w:jc w:val="center"/>
        <w:rPr>
          <w:b/>
        </w:rPr>
      </w:pPr>
      <w:r w:rsidRPr="00C30960">
        <w:rPr>
          <w:b/>
        </w:rPr>
        <w:t xml:space="preserve">                     165      INFLAMMATORY CONDITIONS OF MALE GENI                49           458,997</w:t>
      </w:r>
    </w:p>
    <w:p w:rsidR="0078345C" w:rsidRPr="00C30960" w:rsidRDefault="0078345C" w:rsidP="0078345C">
      <w:pPr>
        <w:pStyle w:val="PUFDATA"/>
        <w:spacing w:line="240" w:lineRule="auto"/>
        <w:ind w:left="-1440"/>
        <w:jc w:val="center"/>
        <w:rPr>
          <w:b/>
        </w:rPr>
      </w:pPr>
      <w:r w:rsidRPr="00C30960">
        <w:rPr>
          <w:b/>
        </w:rPr>
        <w:t xml:space="preserve">                     166      OTHER MALE GENITAL DISORDERS                       353         4,022,236</w:t>
      </w:r>
    </w:p>
    <w:p w:rsidR="0078345C" w:rsidRPr="00C30960" w:rsidRDefault="0078345C" w:rsidP="0078345C">
      <w:pPr>
        <w:pStyle w:val="PUFDATA"/>
        <w:spacing w:line="240" w:lineRule="auto"/>
        <w:ind w:left="-1440"/>
        <w:jc w:val="center"/>
        <w:rPr>
          <w:b/>
        </w:rPr>
      </w:pPr>
      <w:r w:rsidRPr="00C30960">
        <w:rPr>
          <w:b/>
        </w:rPr>
        <w:t xml:space="preserve">                     167      NONMALIGNANT BREAST CONDITIONS                     236         2,549,610</w:t>
      </w:r>
    </w:p>
    <w:p w:rsidR="0078345C" w:rsidRPr="00C30960" w:rsidRDefault="0078345C" w:rsidP="0078345C">
      <w:pPr>
        <w:pStyle w:val="PUFDATA"/>
        <w:spacing w:line="240" w:lineRule="auto"/>
        <w:ind w:left="-1440"/>
        <w:jc w:val="center"/>
        <w:rPr>
          <w:b/>
        </w:rPr>
      </w:pPr>
      <w:r w:rsidRPr="00C30960">
        <w:rPr>
          <w:b/>
        </w:rPr>
        <w:t xml:space="preserve">                     168      INFLAMMATORY DISEASES OF FEMALE PELV                89           660,775</w:t>
      </w:r>
    </w:p>
    <w:p w:rsidR="0078345C" w:rsidRPr="00C30960" w:rsidRDefault="0078345C" w:rsidP="0078345C">
      <w:pPr>
        <w:pStyle w:val="PUFDATA"/>
        <w:spacing w:line="240" w:lineRule="auto"/>
        <w:ind w:left="-1440"/>
        <w:jc w:val="center"/>
        <w:rPr>
          <w:b/>
        </w:rPr>
      </w:pPr>
      <w:r w:rsidRPr="00C30960">
        <w:rPr>
          <w:b/>
        </w:rPr>
        <w:t xml:space="preserve">                     169      ENDOMETRIOSIS                                       32           370,448</w:t>
      </w:r>
    </w:p>
    <w:p w:rsidR="0078345C" w:rsidRPr="00C30960" w:rsidRDefault="0078345C" w:rsidP="0078345C">
      <w:pPr>
        <w:pStyle w:val="PUFDATA"/>
        <w:spacing w:line="240" w:lineRule="auto"/>
        <w:ind w:left="-1440"/>
        <w:jc w:val="center"/>
        <w:rPr>
          <w:b/>
        </w:rPr>
      </w:pPr>
      <w:r w:rsidRPr="00C30960">
        <w:rPr>
          <w:b/>
        </w:rPr>
        <w:t xml:space="preserve">                     170      PROLAPSE OF FEMALE GENITAL ORGANS                   30           574,146</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3</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CCCODEX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CCCODEX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171      MENSTRUAL DISORDERS                                265         2,541,716</w:t>
      </w:r>
    </w:p>
    <w:p w:rsidR="0078345C" w:rsidRPr="00C30960" w:rsidRDefault="0078345C" w:rsidP="0078345C">
      <w:pPr>
        <w:pStyle w:val="PUFDATA"/>
        <w:spacing w:line="240" w:lineRule="auto"/>
        <w:ind w:left="-1440"/>
        <w:jc w:val="center"/>
        <w:rPr>
          <w:b/>
        </w:rPr>
      </w:pPr>
      <w:r w:rsidRPr="00C30960">
        <w:rPr>
          <w:b/>
        </w:rPr>
        <w:t xml:space="preserve">                     172      OVARIAN CYST                                       105         1,068,743</w:t>
      </w:r>
    </w:p>
    <w:p w:rsidR="0078345C" w:rsidRPr="00C30960" w:rsidRDefault="0078345C" w:rsidP="0078345C">
      <w:pPr>
        <w:pStyle w:val="PUFDATA"/>
        <w:spacing w:line="240" w:lineRule="auto"/>
        <w:ind w:left="-1440"/>
        <w:jc w:val="center"/>
        <w:rPr>
          <w:b/>
        </w:rPr>
      </w:pPr>
      <w:r w:rsidRPr="00C30960">
        <w:rPr>
          <w:b/>
        </w:rPr>
        <w:t xml:space="preserve">                     173      MENOPAUSAL DISORDERS                               260         3,390,769</w:t>
      </w:r>
    </w:p>
    <w:p w:rsidR="0078345C" w:rsidRPr="00C30960" w:rsidRDefault="0078345C" w:rsidP="0078345C">
      <w:pPr>
        <w:pStyle w:val="PUFDATA"/>
        <w:spacing w:line="240" w:lineRule="auto"/>
        <w:ind w:left="-1440"/>
        <w:jc w:val="center"/>
        <w:rPr>
          <w:b/>
        </w:rPr>
      </w:pPr>
      <w:r w:rsidRPr="00C30960">
        <w:rPr>
          <w:b/>
        </w:rPr>
        <w:t xml:space="preserve">                     175      OTHER FEMALE GENITAL DISORDERS                     274         2,897,389</w:t>
      </w:r>
    </w:p>
    <w:p w:rsidR="0078345C" w:rsidRPr="00C30960" w:rsidRDefault="0078345C" w:rsidP="0078345C">
      <w:pPr>
        <w:pStyle w:val="PUFDATA"/>
        <w:spacing w:line="240" w:lineRule="auto"/>
        <w:ind w:left="-1440"/>
        <w:jc w:val="center"/>
        <w:rPr>
          <w:b/>
        </w:rPr>
      </w:pPr>
      <w:r w:rsidRPr="00C30960">
        <w:rPr>
          <w:b/>
        </w:rPr>
        <w:t xml:space="preserve">                     176      CONTRACEPTIVE AND PROCREATIVE MANAGE               625         7,595,239</w:t>
      </w:r>
    </w:p>
    <w:p w:rsidR="0078345C" w:rsidRPr="00C30960" w:rsidRDefault="0078345C" w:rsidP="0078345C">
      <w:pPr>
        <w:pStyle w:val="PUFDATA"/>
        <w:spacing w:line="240" w:lineRule="auto"/>
        <w:ind w:left="-1440"/>
        <w:jc w:val="center"/>
        <w:rPr>
          <w:b/>
        </w:rPr>
      </w:pPr>
      <w:r w:rsidRPr="00C30960">
        <w:rPr>
          <w:b/>
        </w:rPr>
        <w:t xml:space="preserve">                     177      SPONTANEOUS ABORTION                                83           657,054</w:t>
      </w:r>
    </w:p>
    <w:p w:rsidR="0078345C" w:rsidRPr="00C30960" w:rsidRDefault="0078345C" w:rsidP="0078345C">
      <w:pPr>
        <w:pStyle w:val="PUFDATA"/>
        <w:spacing w:line="240" w:lineRule="auto"/>
        <w:ind w:left="-1440"/>
        <w:jc w:val="center"/>
        <w:rPr>
          <w:b/>
        </w:rPr>
      </w:pPr>
      <w:r w:rsidRPr="00C30960">
        <w:rPr>
          <w:b/>
        </w:rPr>
        <w:t xml:space="preserve">                     181      OTHER COMPLICATIONS OF PREGNANCY                    74           685,248</w:t>
      </w:r>
    </w:p>
    <w:p w:rsidR="0078345C" w:rsidRPr="00C30960" w:rsidRDefault="0078345C" w:rsidP="0078345C">
      <w:pPr>
        <w:pStyle w:val="PUFDATA"/>
        <w:spacing w:line="240" w:lineRule="auto"/>
        <w:ind w:left="-1440"/>
        <w:jc w:val="center"/>
        <w:rPr>
          <w:b/>
        </w:rPr>
      </w:pPr>
      <w:r w:rsidRPr="00C30960">
        <w:rPr>
          <w:b/>
        </w:rPr>
        <w:t xml:space="preserve">                     195      OTHER COMPLICATIONS OF BIRTH, PUERPE                91           720,654</w:t>
      </w:r>
    </w:p>
    <w:p w:rsidR="0078345C" w:rsidRPr="00C30960" w:rsidRDefault="0078345C" w:rsidP="0078345C">
      <w:pPr>
        <w:pStyle w:val="PUFDATA"/>
        <w:spacing w:line="240" w:lineRule="auto"/>
        <w:ind w:left="-1440"/>
        <w:jc w:val="center"/>
        <w:rPr>
          <w:b/>
        </w:rPr>
      </w:pPr>
      <w:r w:rsidRPr="00C30960">
        <w:rPr>
          <w:b/>
        </w:rPr>
        <w:t xml:space="preserve">                     196      NORMAL PREGNANCY AND/OR DELIVERY                   922         7,296,411</w:t>
      </w:r>
    </w:p>
    <w:p w:rsidR="0078345C" w:rsidRPr="00C30960" w:rsidRDefault="0078345C" w:rsidP="0078345C">
      <w:pPr>
        <w:pStyle w:val="PUFDATA"/>
        <w:spacing w:line="240" w:lineRule="auto"/>
        <w:ind w:left="-1440"/>
        <w:jc w:val="center"/>
        <w:rPr>
          <w:b/>
        </w:rPr>
      </w:pPr>
      <w:r w:rsidRPr="00C30960">
        <w:rPr>
          <w:b/>
        </w:rPr>
        <w:t xml:space="preserve">                     197      SKIN AND SUBCUTANEOUS TISSUE INFECTI               471         5,273,364</w:t>
      </w:r>
    </w:p>
    <w:p w:rsidR="0078345C" w:rsidRPr="00C30960" w:rsidRDefault="0078345C" w:rsidP="0078345C">
      <w:pPr>
        <w:pStyle w:val="PUFDATA"/>
        <w:spacing w:line="240" w:lineRule="auto"/>
        <w:ind w:left="-1440"/>
        <w:jc w:val="center"/>
        <w:rPr>
          <w:b/>
        </w:rPr>
      </w:pPr>
      <w:r w:rsidRPr="00C30960">
        <w:rPr>
          <w:b/>
        </w:rPr>
        <w:t xml:space="preserve">                     198      OTHER INFLAMMATORY CONDITION OF SKIN               353         4,376,984</w:t>
      </w:r>
    </w:p>
    <w:p w:rsidR="0078345C" w:rsidRPr="00C30960" w:rsidRDefault="0078345C" w:rsidP="0078345C">
      <w:pPr>
        <w:pStyle w:val="PUFDATA"/>
        <w:spacing w:line="240" w:lineRule="auto"/>
        <w:ind w:left="-1440"/>
        <w:jc w:val="center"/>
        <w:rPr>
          <w:b/>
        </w:rPr>
      </w:pPr>
      <w:r w:rsidRPr="00C30960">
        <w:rPr>
          <w:b/>
        </w:rPr>
        <w:t xml:space="preserve">                     199      CHRONIC ULCER OF SKIN                              156         1,431,342</w:t>
      </w:r>
    </w:p>
    <w:p w:rsidR="0078345C" w:rsidRPr="00C30960" w:rsidRDefault="0078345C" w:rsidP="0078345C">
      <w:pPr>
        <w:pStyle w:val="PUFDATA"/>
        <w:spacing w:line="240" w:lineRule="auto"/>
        <w:ind w:left="-1440"/>
        <w:jc w:val="center"/>
        <w:rPr>
          <w:b/>
        </w:rPr>
      </w:pPr>
      <w:r w:rsidRPr="00C30960">
        <w:rPr>
          <w:b/>
        </w:rPr>
        <w:t xml:space="preserve">                     200      OTHER SKIN DISORDERS                             2,225        25,954,794</w:t>
      </w:r>
    </w:p>
    <w:p w:rsidR="0078345C" w:rsidRPr="00C30960" w:rsidRDefault="0078345C" w:rsidP="0078345C">
      <w:pPr>
        <w:pStyle w:val="PUFDATA"/>
        <w:spacing w:line="240" w:lineRule="auto"/>
        <w:ind w:left="-1440"/>
        <w:jc w:val="center"/>
        <w:rPr>
          <w:b/>
        </w:rPr>
      </w:pPr>
      <w:r w:rsidRPr="00C30960">
        <w:rPr>
          <w:b/>
        </w:rPr>
        <w:t xml:space="preserve">                     202      RHEUMATOID ARTHRITIS AND RELATED DIS               715         6,480,431</w:t>
      </w:r>
    </w:p>
    <w:p w:rsidR="0078345C" w:rsidRPr="00C30960" w:rsidRDefault="0078345C" w:rsidP="0078345C">
      <w:pPr>
        <w:pStyle w:val="PUFDATA"/>
        <w:spacing w:line="240" w:lineRule="auto"/>
        <w:ind w:left="-1440"/>
        <w:jc w:val="center"/>
        <w:rPr>
          <w:b/>
        </w:rPr>
      </w:pPr>
      <w:r w:rsidRPr="00C30960">
        <w:rPr>
          <w:b/>
        </w:rPr>
        <w:t xml:space="preserve">                     203      OSTEOARTHRITIS                                   1,304        16,205,739</w:t>
      </w:r>
    </w:p>
    <w:p w:rsidR="0078345C" w:rsidRPr="00C30960" w:rsidRDefault="0078345C" w:rsidP="0078345C">
      <w:pPr>
        <w:pStyle w:val="PUFDATA"/>
        <w:spacing w:line="240" w:lineRule="auto"/>
        <w:ind w:left="-1440"/>
        <w:jc w:val="center"/>
        <w:rPr>
          <w:b/>
        </w:rPr>
      </w:pPr>
      <w:r w:rsidRPr="00C30960">
        <w:rPr>
          <w:b/>
        </w:rPr>
        <w:t xml:space="preserve">                     204      OTHER NON-TRAUMATIC JOINT DISORDERS              6,066        66,738,493</w:t>
      </w:r>
    </w:p>
    <w:p w:rsidR="0078345C" w:rsidRPr="00C30960" w:rsidRDefault="0078345C" w:rsidP="0078345C">
      <w:pPr>
        <w:pStyle w:val="PUFDATA"/>
        <w:spacing w:line="240" w:lineRule="auto"/>
        <w:ind w:left="-1440"/>
        <w:jc w:val="center"/>
        <w:rPr>
          <w:b/>
        </w:rPr>
      </w:pPr>
      <w:r w:rsidRPr="00C30960">
        <w:rPr>
          <w:b/>
        </w:rPr>
        <w:t xml:space="preserve">                     205      SPONDYLOSIS, INTERVERTEBRAL DISC DIS             3,390        38,363,219</w:t>
      </w:r>
    </w:p>
    <w:p w:rsidR="0078345C" w:rsidRPr="00C30960" w:rsidRDefault="0078345C" w:rsidP="0078345C">
      <w:pPr>
        <w:pStyle w:val="PUFDATA"/>
        <w:spacing w:line="240" w:lineRule="auto"/>
        <w:ind w:left="-1440"/>
        <w:jc w:val="center"/>
        <w:rPr>
          <w:b/>
        </w:rPr>
      </w:pPr>
      <w:r w:rsidRPr="00C30960">
        <w:rPr>
          <w:b/>
        </w:rPr>
        <w:t xml:space="preserve">                     206      OSTEOPOROSIS                                       221         2,466,166</w:t>
      </w:r>
    </w:p>
    <w:p w:rsidR="0078345C" w:rsidRPr="00C30960" w:rsidRDefault="0078345C" w:rsidP="0078345C">
      <w:pPr>
        <w:pStyle w:val="PUFDATA"/>
        <w:spacing w:line="240" w:lineRule="auto"/>
        <w:ind w:left="-1440"/>
        <w:jc w:val="center"/>
        <w:rPr>
          <w:b/>
        </w:rPr>
      </w:pPr>
      <w:r w:rsidRPr="00C30960">
        <w:rPr>
          <w:b/>
        </w:rPr>
        <w:t xml:space="preserve">                     208      ACQUIRED FOOT DEFORMITIES                          132         1,553,581</w:t>
      </w:r>
    </w:p>
    <w:p w:rsidR="0078345C" w:rsidRPr="00C30960" w:rsidRDefault="0078345C" w:rsidP="0078345C">
      <w:pPr>
        <w:pStyle w:val="PUFDATA"/>
        <w:spacing w:line="240" w:lineRule="auto"/>
        <w:ind w:left="-1440"/>
        <w:jc w:val="center"/>
        <w:rPr>
          <w:b/>
        </w:rPr>
      </w:pPr>
      <w:r w:rsidRPr="00C30960">
        <w:rPr>
          <w:b/>
        </w:rPr>
        <w:t xml:space="preserve">                     209      OTHER ACQUIRED DEFORMITIES                          53           549,543</w:t>
      </w:r>
    </w:p>
    <w:p w:rsidR="0078345C" w:rsidRPr="00C30960" w:rsidRDefault="0078345C" w:rsidP="0078345C">
      <w:pPr>
        <w:pStyle w:val="PUFDATA"/>
        <w:spacing w:line="240" w:lineRule="auto"/>
        <w:ind w:left="-1440"/>
        <w:jc w:val="center"/>
        <w:rPr>
          <w:b/>
        </w:rPr>
      </w:pPr>
      <w:r w:rsidRPr="00C30960">
        <w:rPr>
          <w:b/>
        </w:rPr>
        <w:t xml:space="preserve">                     210      SYSTEMIC LUPUS ERYTHEMATOSUS AND CON               100         1,008,603</w:t>
      </w:r>
    </w:p>
    <w:p w:rsidR="0078345C" w:rsidRPr="00C30960" w:rsidRDefault="0078345C" w:rsidP="0078345C">
      <w:pPr>
        <w:pStyle w:val="PUFDATA"/>
        <w:spacing w:line="240" w:lineRule="auto"/>
        <w:ind w:left="-1440"/>
        <w:jc w:val="center"/>
        <w:rPr>
          <w:b/>
        </w:rPr>
      </w:pPr>
      <w:r w:rsidRPr="00C30960">
        <w:rPr>
          <w:b/>
        </w:rPr>
        <w:t xml:space="preserve">                     211      OTHER CONNECTIVE TISSUE DISEASE                  2,935        32,373,975</w:t>
      </w:r>
    </w:p>
    <w:p w:rsidR="0078345C" w:rsidRPr="00C30960" w:rsidRDefault="0078345C" w:rsidP="0078345C">
      <w:pPr>
        <w:pStyle w:val="PUFDATA"/>
        <w:spacing w:line="240" w:lineRule="auto"/>
        <w:ind w:left="-1440"/>
        <w:jc w:val="center"/>
        <w:rPr>
          <w:b/>
        </w:rPr>
      </w:pPr>
      <w:r w:rsidRPr="00C30960">
        <w:rPr>
          <w:b/>
        </w:rPr>
        <w:t xml:space="preserve">                     212      OTHER BONE DISEASE AND MUSCULOSKELET               401         4,617,469</w:t>
      </w:r>
    </w:p>
    <w:p w:rsidR="0078345C" w:rsidRPr="00C30960" w:rsidRDefault="0078345C" w:rsidP="0078345C">
      <w:pPr>
        <w:pStyle w:val="PUFDATA"/>
        <w:spacing w:line="240" w:lineRule="auto"/>
        <w:ind w:left="-1440"/>
        <w:jc w:val="center"/>
        <w:rPr>
          <w:b/>
        </w:rPr>
      </w:pPr>
      <w:r w:rsidRPr="00C30960">
        <w:rPr>
          <w:b/>
        </w:rPr>
        <w:t xml:space="preserve">                     213      CARDIAC AND CIRCULATORY CONGENITAL A                46           573,031</w:t>
      </w:r>
    </w:p>
    <w:p w:rsidR="0078345C" w:rsidRPr="00C30960" w:rsidRDefault="0078345C" w:rsidP="0078345C">
      <w:pPr>
        <w:pStyle w:val="PUFDATA"/>
        <w:spacing w:line="240" w:lineRule="auto"/>
        <w:ind w:left="-1440"/>
        <w:jc w:val="center"/>
        <w:rPr>
          <w:b/>
        </w:rPr>
      </w:pPr>
      <w:r w:rsidRPr="00C30960">
        <w:rPr>
          <w:b/>
        </w:rPr>
        <w:t xml:space="preserve">                     215      GENITOURINARY CONGENITAL ANOMALIES                  42           579,556</w:t>
      </w:r>
    </w:p>
    <w:p w:rsidR="0078345C" w:rsidRPr="00C30960" w:rsidRDefault="0078345C" w:rsidP="0078345C">
      <w:pPr>
        <w:pStyle w:val="PUFDATA"/>
        <w:spacing w:line="240" w:lineRule="auto"/>
        <w:ind w:left="-1440"/>
        <w:jc w:val="center"/>
        <w:rPr>
          <w:b/>
        </w:rPr>
      </w:pPr>
      <w:r w:rsidRPr="00C30960">
        <w:rPr>
          <w:b/>
        </w:rPr>
        <w:t xml:space="preserve">                     217      OTHER CONGENITAL ANOMALIES                         152         1,547,739</w:t>
      </w:r>
    </w:p>
    <w:p w:rsidR="0078345C" w:rsidRPr="00C30960" w:rsidRDefault="0078345C" w:rsidP="0078345C">
      <w:pPr>
        <w:pStyle w:val="PUFDATA"/>
        <w:spacing w:line="240" w:lineRule="auto"/>
        <w:ind w:left="-1440"/>
        <w:jc w:val="center"/>
        <w:rPr>
          <w:b/>
        </w:rPr>
      </w:pPr>
      <w:r w:rsidRPr="00C30960">
        <w:rPr>
          <w:b/>
        </w:rPr>
        <w:t xml:space="preserve">                     218      LIVEBORN                                           107         1,169,298</w:t>
      </w:r>
    </w:p>
    <w:p w:rsidR="0078345C" w:rsidRPr="00C30960" w:rsidRDefault="0078345C" w:rsidP="0078345C">
      <w:pPr>
        <w:pStyle w:val="PUFDATA"/>
        <w:spacing w:line="240" w:lineRule="auto"/>
        <w:ind w:left="-1440"/>
        <w:jc w:val="center"/>
        <w:rPr>
          <w:b/>
        </w:rPr>
      </w:pPr>
      <w:r w:rsidRPr="00C30960">
        <w:rPr>
          <w:b/>
        </w:rPr>
        <w:t xml:space="preserve">                     224      OTHER PERINATAL CONDITIONS                          42           483,604</w:t>
      </w:r>
    </w:p>
    <w:p w:rsidR="0078345C" w:rsidRPr="00C30960" w:rsidRDefault="0078345C" w:rsidP="0078345C">
      <w:pPr>
        <w:pStyle w:val="PUFDATA"/>
        <w:spacing w:line="240" w:lineRule="auto"/>
        <w:ind w:left="-1440"/>
        <w:jc w:val="center"/>
        <w:rPr>
          <w:b/>
        </w:rPr>
      </w:pPr>
      <w:r w:rsidRPr="00C30960">
        <w:rPr>
          <w:b/>
        </w:rPr>
        <w:t xml:space="preserve">                     225      JOINT DISORDERS AND DISLOCATIONS, TR               297         3,354,115</w:t>
      </w:r>
    </w:p>
    <w:p w:rsidR="0078345C" w:rsidRPr="00C30960" w:rsidRDefault="0078345C" w:rsidP="0078345C">
      <w:pPr>
        <w:pStyle w:val="PUFDATA"/>
        <w:spacing w:line="240" w:lineRule="auto"/>
        <w:ind w:left="-1440"/>
        <w:jc w:val="center"/>
        <w:rPr>
          <w:b/>
        </w:rPr>
      </w:pPr>
      <w:r w:rsidRPr="00C30960">
        <w:rPr>
          <w:b/>
        </w:rPr>
        <w:t xml:space="preserve">                     226      FRACTURE OF NECK OF FEMUR (HIP)                     33           402,058</w:t>
      </w:r>
    </w:p>
    <w:p w:rsidR="0078345C" w:rsidRPr="00C30960" w:rsidRDefault="0078345C" w:rsidP="0078345C">
      <w:pPr>
        <w:pStyle w:val="PUFDATA"/>
        <w:spacing w:line="240" w:lineRule="auto"/>
        <w:ind w:left="-1440"/>
        <w:jc w:val="center"/>
        <w:rPr>
          <w:b/>
        </w:rPr>
      </w:pPr>
      <w:r w:rsidRPr="00C30960">
        <w:rPr>
          <w:b/>
        </w:rPr>
        <w:t xml:space="preserve">                     228      SKULL AND FACE FRACTURES                            36           268,491</w:t>
      </w:r>
    </w:p>
    <w:p w:rsidR="0078345C" w:rsidRPr="00C30960" w:rsidRDefault="0078345C" w:rsidP="0078345C">
      <w:pPr>
        <w:pStyle w:val="PUFDATA"/>
        <w:spacing w:line="240" w:lineRule="auto"/>
        <w:ind w:left="-1440"/>
        <w:jc w:val="center"/>
        <w:rPr>
          <w:b/>
        </w:rPr>
      </w:pPr>
      <w:r w:rsidRPr="00C30960">
        <w:rPr>
          <w:b/>
        </w:rPr>
        <w:t xml:space="preserve">                     229      FRACTURE OF UPPER LIMB                             333         3,728,235</w:t>
      </w:r>
    </w:p>
    <w:p w:rsidR="0078345C" w:rsidRPr="00C30960" w:rsidRDefault="0078345C" w:rsidP="0078345C">
      <w:pPr>
        <w:pStyle w:val="PUFDATA"/>
        <w:spacing w:line="240" w:lineRule="auto"/>
        <w:ind w:left="-1440"/>
        <w:jc w:val="center"/>
        <w:rPr>
          <w:b/>
        </w:rPr>
      </w:pPr>
      <w:r w:rsidRPr="00C30960">
        <w:rPr>
          <w:b/>
        </w:rPr>
        <w:t xml:space="preserve">                     230      FRACTURE OF LOWER LIMB                             315         3,506,247</w:t>
      </w:r>
    </w:p>
    <w:p w:rsidR="0078345C" w:rsidRPr="00C30960" w:rsidRDefault="0078345C" w:rsidP="0078345C">
      <w:pPr>
        <w:pStyle w:val="PUFDATA"/>
        <w:spacing w:line="240" w:lineRule="auto"/>
        <w:ind w:left="-1440"/>
        <w:jc w:val="center"/>
        <w:rPr>
          <w:b/>
        </w:rPr>
      </w:pPr>
      <w:r w:rsidRPr="00C30960">
        <w:rPr>
          <w:b/>
        </w:rPr>
        <w:t xml:space="preserve">                     231      OTHER FRACTURES                                    163         2,057,155</w:t>
      </w:r>
    </w:p>
    <w:p w:rsidR="0078345C" w:rsidRPr="00C30960" w:rsidRDefault="0078345C" w:rsidP="0078345C">
      <w:pPr>
        <w:pStyle w:val="PUFDATA"/>
        <w:spacing w:line="240" w:lineRule="auto"/>
        <w:ind w:left="-1440"/>
        <w:jc w:val="center"/>
        <w:rPr>
          <w:b/>
        </w:rPr>
      </w:pPr>
      <w:r w:rsidRPr="00C30960">
        <w:rPr>
          <w:b/>
        </w:rPr>
        <w:t xml:space="preserve">                     232      SPRAINS AND STRAINS                              1,424        16,010,123</w:t>
      </w:r>
    </w:p>
    <w:p w:rsidR="0078345C" w:rsidRPr="00C30960" w:rsidRDefault="0078345C" w:rsidP="0078345C">
      <w:pPr>
        <w:pStyle w:val="PUFDATA"/>
        <w:spacing w:line="240" w:lineRule="auto"/>
        <w:ind w:left="-1440"/>
        <w:jc w:val="center"/>
        <w:rPr>
          <w:b/>
        </w:rPr>
      </w:pPr>
      <w:r w:rsidRPr="00C30960">
        <w:rPr>
          <w:b/>
        </w:rPr>
        <w:t xml:space="preserve">                     233      INTRACRANIAL INJURY                                141         1,786,559</w:t>
      </w:r>
    </w:p>
    <w:p w:rsidR="0078345C" w:rsidRPr="00C30960" w:rsidRDefault="0078345C" w:rsidP="0078345C">
      <w:pPr>
        <w:pStyle w:val="PUFDATA"/>
        <w:spacing w:line="240" w:lineRule="auto"/>
        <w:ind w:left="-1440"/>
        <w:jc w:val="center"/>
        <w:rPr>
          <w:b/>
        </w:rPr>
      </w:pPr>
      <w:r w:rsidRPr="00C30960">
        <w:rPr>
          <w:b/>
        </w:rPr>
        <w:t xml:space="preserve">                     234      CRUSHING INJURY OR INTERNAL INJURY                  43           533,434</w:t>
      </w:r>
    </w:p>
    <w:p w:rsidR="0078345C" w:rsidRPr="00C30960" w:rsidRDefault="0078345C" w:rsidP="0078345C">
      <w:pPr>
        <w:pStyle w:val="PUFDATA"/>
        <w:spacing w:line="240" w:lineRule="auto"/>
        <w:ind w:left="-1440"/>
        <w:jc w:val="center"/>
        <w:rPr>
          <w:b/>
        </w:rPr>
      </w:pPr>
      <w:r w:rsidRPr="00C30960">
        <w:rPr>
          <w:b/>
        </w:rPr>
        <w:t xml:space="preserve">                     235      OPEN WOUNDS OF HEAD, NECK, AND TRUNK               410         4,720,493</w:t>
      </w:r>
    </w:p>
    <w:p w:rsidR="0078345C" w:rsidRPr="00C30960" w:rsidRDefault="0078345C" w:rsidP="0078345C">
      <w:pPr>
        <w:pStyle w:val="PUFDATA"/>
        <w:spacing w:line="240" w:lineRule="auto"/>
        <w:ind w:left="-1440"/>
        <w:jc w:val="center"/>
        <w:rPr>
          <w:b/>
        </w:rPr>
      </w:pPr>
      <w:r w:rsidRPr="00C30960">
        <w:rPr>
          <w:b/>
        </w:rPr>
        <w:t xml:space="preserve">                     236      OPEN WOUNDS OF EXTREMITIES                         403         4,593,935</w:t>
      </w:r>
    </w:p>
    <w:p w:rsidR="0078345C" w:rsidRPr="00C30960" w:rsidRDefault="0078345C" w:rsidP="0078345C">
      <w:pPr>
        <w:pStyle w:val="PUFDATA"/>
        <w:spacing w:line="240" w:lineRule="auto"/>
        <w:ind w:left="-1440"/>
        <w:jc w:val="center"/>
        <w:rPr>
          <w:b/>
        </w:rPr>
      </w:pPr>
      <w:r w:rsidRPr="00C30960">
        <w:rPr>
          <w:b/>
        </w:rPr>
        <w:t xml:space="preserve">                     237      COMPLICATION OF DEVICE, IMPLANT OR G                58           555,536</w:t>
      </w:r>
    </w:p>
    <w:p w:rsidR="0078345C" w:rsidRPr="00C30960" w:rsidRDefault="0078345C" w:rsidP="0078345C">
      <w:pPr>
        <w:pStyle w:val="PUFDATA"/>
        <w:spacing w:line="240" w:lineRule="auto"/>
        <w:ind w:left="-1440"/>
        <w:jc w:val="center"/>
        <w:rPr>
          <w:b/>
        </w:rPr>
      </w:pPr>
      <w:r w:rsidRPr="00C30960">
        <w:rPr>
          <w:b/>
        </w:rPr>
        <w:t xml:space="preserve">                     238      COMPLICATIONS OF SURGICAL PROCEDURES               134         1,491,974</w:t>
      </w:r>
    </w:p>
    <w:p w:rsidR="0078345C" w:rsidRPr="00C30960" w:rsidRDefault="0078345C" w:rsidP="0078345C">
      <w:pPr>
        <w:pStyle w:val="PUFDATA"/>
        <w:spacing w:line="240" w:lineRule="auto"/>
        <w:ind w:left="-1440"/>
        <w:jc w:val="center"/>
        <w:rPr>
          <w:b/>
        </w:rPr>
      </w:pPr>
      <w:r w:rsidRPr="00C30960">
        <w:rPr>
          <w:b/>
        </w:rPr>
        <w:t xml:space="preserve">                     239      SUPERFICIAL INJURY, CONTUSION                      796         8,726,650</w:t>
      </w:r>
    </w:p>
    <w:p w:rsidR="0078345C" w:rsidRPr="00C30960" w:rsidRDefault="0078345C" w:rsidP="0078345C">
      <w:pPr>
        <w:pStyle w:val="PUFDATA"/>
        <w:spacing w:line="240" w:lineRule="auto"/>
        <w:ind w:left="-1440"/>
        <w:jc w:val="center"/>
        <w:rPr>
          <w:b/>
        </w:rPr>
      </w:pPr>
      <w:r w:rsidRPr="00C30960">
        <w:rPr>
          <w:b/>
        </w:rPr>
        <w:t xml:space="preserve">                     240      BURNS                                               90           911,654</w:t>
      </w:r>
    </w:p>
    <w:p w:rsidR="0078345C" w:rsidRPr="00C30960" w:rsidRDefault="0078345C" w:rsidP="0078345C">
      <w:pPr>
        <w:pStyle w:val="PUFDATA"/>
        <w:spacing w:line="240" w:lineRule="auto"/>
        <w:ind w:left="-1440"/>
        <w:jc w:val="center"/>
        <w:rPr>
          <w:b/>
        </w:rPr>
      </w:pPr>
      <w:r w:rsidRPr="00C30960">
        <w:rPr>
          <w:b/>
        </w:rPr>
        <w:t xml:space="preserve">                     242      POISONING BY OTHER MEDICATIONS AND D               134         1,573,742</w:t>
      </w:r>
    </w:p>
    <w:p w:rsidR="0078345C" w:rsidRPr="00C30960" w:rsidRDefault="0078345C" w:rsidP="0078345C">
      <w:pPr>
        <w:pStyle w:val="PUFDATA"/>
        <w:spacing w:line="240" w:lineRule="auto"/>
        <w:ind w:left="-1440"/>
        <w:jc w:val="center"/>
        <w:rPr>
          <w:b/>
        </w:rPr>
      </w:pPr>
      <w:r w:rsidRPr="00C30960">
        <w:rPr>
          <w:b/>
        </w:rPr>
        <w:t xml:space="preserve">                     243      POISONING BY NONMEDICINAL SUBSTANCES               138         1,476,243</w:t>
      </w:r>
    </w:p>
    <w:p w:rsidR="0078345C" w:rsidRPr="00C30960" w:rsidRDefault="0078345C" w:rsidP="0078345C">
      <w:pPr>
        <w:pStyle w:val="PUFDATA"/>
        <w:spacing w:line="240" w:lineRule="auto"/>
        <w:ind w:left="-1440"/>
        <w:jc w:val="center"/>
        <w:rPr>
          <w:b/>
        </w:rPr>
      </w:pPr>
      <w:r w:rsidRPr="00C30960">
        <w:rPr>
          <w:b/>
        </w:rPr>
        <w:t xml:space="preserve">                     244      OTHER INJURIES AND CONDITIONS DUE TO             1,954        21,010,272</w:t>
      </w:r>
    </w:p>
    <w:p w:rsidR="0078345C" w:rsidRPr="00C30960" w:rsidRDefault="0078345C" w:rsidP="0078345C">
      <w:pPr>
        <w:pStyle w:val="PUFDATA"/>
        <w:spacing w:line="240" w:lineRule="auto"/>
        <w:ind w:left="-1440"/>
        <w:jc w:val="center"/>
        <w:rPr>
          <w:b/>
        </w:rPr>
      </w:pPr>
      <w:r w:rsidRPr="00C30960">
        <w:rPr>
          <w:b/>
        </w:rPr>
        <w:t xml:space="preserve">                     245      SYNCOPE                                             78         1,010,853</w:t>
      </w:r>
    </w:p>
    <w:p w:rsidR="0078345C" w:rsidRPr="00C30960" w:rsidRDefault="0078345C" w:rsidP="0078345C">
      <w:pPr>
        <w:pStyle w:val="PUFDATA"/>
        <w:spacing w:line="240" w:lineRule="auto"/>
        <w:ind w:left="-1440"/>
        <w:jc w:val="center"/>
        <w:rPr>
          <w:b/>
        </w:rPr>
      </w:pPr>
      <w:r w:rsidRPr="00C30960">
        <w:rPr>
          <w:b/>
        </w:rPr>
        <w:t xml:space="preserve">                     246      FEVER OF UNKNOWN ORIGIN                            572         3,914,966</w:t>
      </w:r>
    </w:p>
    <w:p w:rsidR="0078345C" w:rsidRPr="00C30960" w:rsidRDefault="0078345C" w:rsidP="0078345C">
      <w:pPr>
        <w:pStyle w:val="PUFDATA"/>
        <w:spacing w:line="240" w:lineRule="auto"/>
        <w:ind w:left="-1440"/>
        <w:jc w:val="center"/>
        <w:rPr>
          <w:b/>
        </w:rPr>
      </w:pPr>
      <w:r w:rsidRPr="00C30960">
        <w:rPr>
          <w:b/>
        </w:rPr>
        <w:t xml:space="preserve">                     247      LYMPHADENITIS                                       53           620,480</w:t>
      </w:r>
    </w:p>
    <w:p w:rsidR="0078345C" w:rsidRPr="00C30960" w:rsidRDefault="0078345C" w:rsidP="0078345C">
      <w:pPr>
        <w:pStyle w:val="PUFDATA"/>
        <w:spacing w:line="240" w:lineRule="auto"/>
        <w:ind w:left="-1440"/>
        <w:jc w:val="center"/>
        <w:rPr>
          <w:b/>
        </w:rPr>
      </w:pPr>
      <w:r w:rsidRPr="00C30960">
        <w:rPr>
          <w:b/>
        </w:rPr>
        <w:t xml:space="preserve">                     250      NAUSEA AND VOMITING                                477         4,430,526</w:t>
      </w:r>
    </w:p>
    <w:p w:rsidR="0078345C" w:rsidRPr="00C30960" w:rsidRDefault="0078345C" w:rsidP="0078345C">
      <w:pPr>
        <w:pStyle w:val="PUFDATA"/>
        <w:spacing w:line="240" w:lineRule="auto"/>
        <w:ind w:left="-1440"/>
        <w:jc w:val="center"/>
        <w:rPr>
          <w:b/>
        </w:rPr>
      </w:pPr>
      <w:r w:rsidRPr="00C30960">
        <w:rPr>
          <w:b/>
        </w:rPr>
        <w:t xml:space="preserve">                     251      ABDOMINAL PAIN                                     298         2,729,834</w:t>
      </w:r>
    </w:p>
    <w:p w:rsidR="0078345C" w:rsidRPr="00C30960" w:rsidRDefault="0078345C" w:rsidP="0078345C">
      <w:pPr>
        <w:pStyle w:val="PUFDATA"/>
        <w:spacing w:line="240" w:lineRule="auto"/>
        <w:ind w:left="-1440"/>
        <w:jc w:val="center"/>
        <w:rPr>
          <w:b/>
        </w:rPr>
      </w:pPr>
      <w:r w:rsidRPr="00C30960">
        <w:rPr>
          <w:b/>
        </w:rPr>
        <w:t xml:space="preserve">                     252      MALAISE AND FATIGUE                                226         2,707,080</w:t>
      </w:r>
    </w:p>
    <w:p w:rsidR="0078345C" w:rsidRPr="00C30960" w:rsidRDefault="0078345C" w:rsidP="0078345C">
      <w:pPr>
        <w:pStyle w:val="PUFDATA"/>
        <w:spacing w:line="240" w:lineRule="auto"/>
        <w:ind w:left="-1440"/>
        <w:jc w:val="center"/>
        <w:rPr>
          <w:b/>
        </w:rPr>
      </w:pPr>
      <w:r w:rsidRPr="00C30960">
        <w:rPr>
          <w:b/>
        </w:rPr>
        <w:t xml:space="preserve">                     253      ALLERGIC REACTIONS                                 951        10,257,936</w:t>
      </w:r>
    </w:p>
    <w:p w:rsidR="0078345C" w:rsidRPr="00C30960" w:rsidRDefault="0078345C" w:rsidP="0078345C">
      <w:pPr>
        <w:pStyle w:val="PUFDATA"/>
        <w:spacing w:line="240" w:lineRule="auto"/>
        <w:ind w:left="-1440"/>
        <w:jc w:val="center"/>
        <w:rPr>
          <w:b/>
        </w:rPr>
      </w:pPr>
      <w:r w:rsidRPr="00C30960">
        <w:rPr>
          <w:b/>
        </w:rPr>
        <w:t xml:space="preserve">                     254      REHABILITATION CARE, FITTING OF PROS                77           738,675</w:t>
      </w:r>
    </w:p>
    <w:p w:rsidR="0078345C" w:rsidRPr="00C30960" w:rsidRDefault="0078345C" w:rsidP="0078345C">
      <w:pPr>
        <w:pStyle w:val="PUFDATA"/>
        <w:spacing w:line="240" w:lineRule="auto"/>
        <w:ind w:left="-1440"/>
        <w:jc w:val="center"/>
        <w:rPr>
          <w:b/>
        </w:rPr>
      </w:pPr>
      <w:r w:rsidRPr="00C30960">
        <w:rPr>
          <w:b/>
        </w:rPr>
        <w:t xml:space="preserve">                     255      ADMINISTRATIVE/SOCIAL ADMISSION                  1,588        17,603,028</w:t>
      </w:r>
    </w:p>
    <w:p w:rsidR="0078345C" w:rsidRPr="00C30960" w:rsidRDefault="0078345C" w:rsidP="0078345C">
      <w:pPr>
        <w:pStyle w:val="PUFDATA"/>
        <w:spacing w:line="240" w:lineRule="auto"/>
        <w:ind w:left="-1440"/>
        <w:jc w:val="center"/>
        <w:rPr>
          <w:b/>
        </w:rPr>
      </w:pPr>
      <w:r w:rsidRPr="00C30960">
        <w:rPr>
          <w:b/>
        </w:rPr>
        <w:t xml:space="preserve">                     256      MEDICAL EXAMINATION/EVALUATION                   1,110        11,111,816</w:t>
      </w:r>
    </w:p>
    <w:p w:rsidR="0078345C" w:rsidRPr="00C30960" w:rsidRDefault="0078345C" w:rsidP="0078345C">
      <w:pPr>
        <w:pStyle w:val="PUFDATA"/>
        <w:spacing w:line="240" w:lineRule="auto"/>
        <w:ind w:left="-1440"/>
        <w:jc w:val="center"/>
        <w:rPr>
          <w:b/>
        </w:rPr>
      </w:pPr>
      <w:r w:rsidRPr="00C30960">
        <w:rPr>
          <w:b/>
        </w:rPr>
        <w:t xml:space="preserve">                     257      OTHER AFTERCARE                                    334         3,806,189</w:t>
      </w:r>
    </w:p>
    <w:p w:rsidR="0078345C" w:rsidRPr="00C30960" w:rsidRDefault="0078345C" w:rsidP="0078345C">
      <w:pPr>
        <w:pStyle w:val="PUFDATA"/>
        <w:spacing w:line="240" w:lineRule="auto"/>
        <w:ind w:left="-1440"/>
        <w:jc w:val="center"/>
        <w:rPr>
          <w:b/>
        </w:rPr>
      </w:pPr>
      <w:r w:rsidRPr="00C30960">
        <w:rPr>
          <w:b/>
        </w:rPr>
        <w:t xml:space="preserve">                     258      OTHER SCREENING FOR SUSPECTED CONDIT               679         7,452,096</w:t>
      </w:r>
    </w:p>
    <w:p w:rsidR="0078345C" w:rsidRPr="00C30960" w:rsidRDefault="0078345C" w:rsidP="0078345C">
      <w:pPr>
        <w:pStyle w:val="PUFDATA"/>
        <w:spacing w:line="240" w:lineRule="auto"/>
        <w:ind w:left="-1440"/>
        <w:jc w:val="center"/>
        <w:rPr>
          <w:b/>
        </w:rPr>
      </w:pPr>
      <w:r w:rsidRPr="00C30960">
        <w:rPr>
          <w:b/>
        </w:rPr>
        <w:t xml:space="preserve">                     259      RESIDUAL CODES, UNCLASSIFIED                     3,465        38,056,787</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C30960" w:rsidRPr="00C30960" w:rsidRDefault="0078345C" w:rsidP="00C30960">
      <w:pPr>
        <w:pStyle w:val="PUFDATA"/>
        <w:spacing w:line="240" w:lineRule="auto"/>
        <w:ind w:left="-1440"/>
        <w:jc w:val="center"/>
        <w:rPr>
          <w:b/>
        </w:rPr>
      </w:pPr>
      <w:r w:rsidRPr="00C30960">
        <w:rPr>
          <w:b/>
        </w:rPr>
        <w:br w:type="page"/>
      </w:r>
      <w:r w:rsidR="00C30960" w:rsidRPr="00C30960">
        <w:rPr>
          <w:b/>
        </w:rPr>
        <w:lastRenderedPageBreak/>
        <w:t>TABLE 3</w:t>
      </w:r>
    </w:p>
    <w:p w:rsidR="00C30960" w:rsidRPr="00C30960" w:rsidRDefault="00C30960" w:rsidP="00C30960">
      <w:pPr>
        <w:pStyle w:val="PUFDATA"/>
        <w:spacing w:line="240" w:lineRule="auto"/>
        <w:ind w:left="-1440"/>
        <w:jc w:val="center"/>
        <w:rPr>
          <w:b/>
        </w:rPr>
      </w:pPr>
      <w:r w:rsidRPr="00C30960">
        <w:rPr>
          <w:b/>
        </w:rPr>
        <w:t>UNWEIGHTED AND WEIGHTED COUNT OF RECORDS FOR EACH VALUE OF CCCODEX</w:t>
      </w:r>
    </w:p>
    <w:p w:rsidR="0078345C" w:rsidRPr="00C30960" w:rsidRDefault="0078345C" w:rsidP="00C30960">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CCCODEX                                                                    WEIGHTED</w:t>
      </w:r>
    </w:p>
    <w:p w:rsidR="0078345C" w:rsidRPr="00C30960" w:rsidRDefault="0078345C" w:rsidP="0078345C">
      <w:pPr>
        <w:pStyle w:val="PUFDATA"/>
        <w:spacing w:line="240" w:lineRule="auto"/>
        <w:ind w:left="-1440"/>
        <w:jc w:val="center"/>
        <w:rPr>
          <w:b/>
        </w:rPr>
      </w:pPr>
      <w:r w:rsidRPr="00C30960">
        <w:rPr>
          <w:b/>
        </w:rPr>
        <w:t xml:space="preserve">                    VALUE     LABEL                                       UNWEIGHTED       BY perwt14f</w:t>
      </w:r>
    </w:p>
    <w:p w:rsidR="0078345C" w:rsidRPr="00C30960" w:rsidRDefault="0078345C" w:rsidP="0078345C">
      <w:pPr>
        <w:pStyle w:val="PUFDATA"/>
        <w:spacing w:line="240" w:lineRule="auto"/>
        <w:ind w:left="-1440"/>
        <w:jc w:val="center"/>
        <w:rPr>
          <w:b/>
        </w:rPr>
      </w:pPr>
    </w:p>
    <w:p w:rsidR="0078345C" w:rsidRPr="00C30960" w:rsidRDefault="0078345C" w:rsidP="0078345C">
      <w:pPr>
        <w:pStyle w:val="PUFDATA"/>
        <w:spacing w:line="240" w:lineRule="auto"/>
        <w:ind w:left="-1440"/>
        <w:jc w:val="center"/>
        <w:rPr>
          <w:b/>
        </w:rPr>
      </w:pPr>
      <w:r w:rsidRPr="00C30960">
        <w:rPr>
          <w:b/>
        </w:rPr>
        <w:t xml:space="preserve">                     650      ADJUSTMENT DISORDER                                 88         1,047,778</w:t>
      </w:r>
    </w:p>
    <w:p w:rsidR="0078345C" w:rsidRPr="00C30960" w:rsidRDefault="0078345C" w:rsidP="0078345C">
      <w:pPr>
        <w:pStyle w:val="PUFDATA"/>
        <w:spacing w:line="240" w:lineRule="auto"/>
        <w:ind w:left="-1440"/>
        <w:jc w:val="center"/>
        <w:rPr>
          <w:b/>
        </w:rPr>
      </w:pPr>
      <w:r w:rsidRPr="00C30960">
        <w:rPr>
          <w:b/>
        </w:rPr>
        <w:t xml:space="preserve">                     651      ANXIETY DISORDER                                 2,988        34,674,403</w:t>
      </w:r>
    </w:p>
    <w:p w:rsidR="0078345C" w:rsidRPr="00C30960" w:rsidRDefault="0078345C" w:rsidP="0078345C">
      <w:pPr>
        <w:pStyle w:val="PUFDATA"/>
        <w:spacing w:line="240" w:lineRule="auto"/>
        <w:ind w:left="-1440"/>
        <w:jc w:val="center"/>
        <w:rPr>
          <w:b/>
        </w:rPr>
      </w:pPr>
      <w:r w:rsidRPr="00C30960">
        <w:rPr>
          <w:b/>
        </w:rPr>
        <w:t xml:space="preserve">                     652      ATTENTION-DEFICIT, CONDUCT, AND DISR               942         9,492,744</w:t>
      </w:r>
    </w:p>
    <w:p w:rsidR="0078345C" w:rsidRPr="00C30960" w:rsidRDefault="0078345C" w:rsidP="0078345C">
      <w:pPr>
        <w:pStyle w:val="PUFDATA"/>
        <w:spacing w:line="240" w:lineRule="auto"/>
        <w:ind w:left="-1440"/>
        <w:jc w:val="center"/>
        <w:rPr>
          <w:b/>
        </w:rPr>
      </w:pPr>
      <w:r w:rsidRPr="00C30960">
        <w:rPr>
          <w:b/>
        </w:rPr>
        <w:t xml:space="preserve">                     653      DELIRIUM, DEMENTIA, AND AMNESTIC AND               242         2,720,044</w:t>
      </w:r>
    </w:p>
    <w:p w:rsidR="0078345C" w:rsidRPr="00C30960" w:rsidRDefault="0078345C" w:rsidP="0078345C">
      <w:pPr>
        <w:pStyle w:val="PUFDATA"/>
        <w:spacing w:line="240" w:lineRule="auto"/>
        <w:ind w:left="-1440"/>
        <w:jc w:val="center"/>
        <w:rPr>
          <w:b/>
        </w:rPr>
      </w:pPr>
      <w:r w:rsidRPr="00C30960">
        <w:rPr>
          <w:b/>
        </w:rPr>
        <w:t xml:space="preserve">                     654      DEVELOPMENTAL DISORDERS                            109           869,263</w:t>
      </w:r>
    </w:p>
    <w:p w:rsidR="0078345C" w:rsidRPr="00C30960" w:rsidRDefault="0078345C" w:rsidP="0078345C">
      <w:pPr>
        <w:pStyle w:val="PUFDATA"/>
        <w:spacing w:line="240" w:lineRule="auto"/>
        <w:ind w:left="-1440"/>
        <w:jc w:val="center"/>
        <w:rPr>
          <w:b/>
        </w:rPr>
      </w:pPr>
      <w:r w:rsidRPr="00C30960">
        <w:rPr>
          <w:b/>
        </w:rPr>
        <w:t xml:space="preserve">                     655      DISORDERS USUALLY DIAGNOSED IN INFAN               132         1,301,513</w:t>
      </w:r>
    </w:p>
    <w:p w:rsidR="0078345C" w:rsidRPr="00C30960" w:rsidRDefault="0078345C" w:rsidP="0078345C">
      <w:pPr>
        <w:pStyle w:val="PUFDATA"/>
        <w:spacing w:line="240" w:lineRule="auto"/>
        <w:ind w:left="-1440"/>
        <w:jc w:val="center"/>
        <w:rPr>
          <w:b/>
        </w:rPr>
      </w:pPr>
      <w:r w:rsidRPr="00C30960">
        <w:rPr>
          <w:b/>
        </w:rPr>
        <w:t xml:space="preserve">                     657      MOOD DISORDERS                                   3,072        33,747,393</w:t>
      </w:r>
    </w:p>
    <w:p w:rsidR="0078345C" w:rsidRPr="00C30960" w:rsidRDefault="0078345C" w:rsidP="0078345C">
      <w:pPr>
        <w:pStyle w:val="PUFDATA"/>
        <w:spacing w:line="240" w:lineRule="auto"/>
        <w:ind w:left="-1440"/>
        <w:jc w:val="center"/>
        <w:rPr>
          <w:b/>
        </w:rPr>
      </w:pPr>
      <w:r w:rsidRPr="00C30960">
        <w:rPr>
          <w:b/>
        </w:rPr>
        <w:t xml:space="preserve">                     658      PERSONALITY DISORDERS                               23           220,637</w:t>
      </w:r>
    </w:p>
    <w:p w:rsidR="0078345C" w:rsidRPr="00C30960" w:rsidRDefault="0078345C" w:rsidP="0078345C">
      <w:pPr>
        <w:pStyle w:val="PUFDATA"/>
        <w:spacing w:line="240" w:lineRule="auto"/>
        <w:ind w:left="-1440"/>
        <w:jc w:val="center"/>
        <w:rPr>
          <w:b/>
        </w:rPr>
      </w:pPr>
      <w:r w:rsidRPr="00C30960">
        <w:rPr>
          <w:b/>
        </w:rPr>
        <w:t xml:space="preserve">                     659      SCHIZOPHRENIA AND OTHER PSYCHOTIC DI               126         1,088,978</w:t>
      </w:r>
    </w:p>
    <w:p w:rsidR="0078345C" w:rsidRPr="00C30960" w:rsidRDefault="0078345C" w:rsidP="0078345C">
      <w:pPr>
        <w:pStyle w:val="PUFDATA"/>
        <w:spacing w:line="240" w:lineRule="auto"/>
        <w:ind w:left="-1440"/>
        <w:jc w:val="center"/>
        <w:rPr>
          <w:b/>
        </w:rPr>
      </w:pPr>
      <w:r w:rsidRPr="00C30960">
        <w:rPr>
          <w:b/>
        </w:rPr>
        <w:t xml:space="preserve">                     660      ALCOHOL-RELATED DISORDERS                           47           719,543</w:t>
      </w:r>
    </w:p>
    <w:p w:rsidR="0078345C" w:rsidRPr="00C30960" w:rsidRDefault="0078345C" w:rsidP="0078345C">
      <w:pPr>
        <w:pStyle w:val="PUFDATA"/>
        <w:spacing w:line="240" w:lineRule="auto"/>
        <w:ind w:left="-1440"/>
        <w:jc w:val="center"/>
        <w:rPr>
          <w:b/>
        </w:rPr>
      </w:pPr>
      <w:r w:rsidRPr="00C30960">
        <w:rPr>
          <w:b/>
        </w:rPr>
        <w:t xml:space="preserve">                     661      SUBSTANCE-RELATED DISORDERS                        118         1,260,932</w:t>
      </w:r>
    </w:p>
    <w:p w:rsidR="0078345C" w:rsidRPr="00C30960" w:rsidRDefault="0078345C" w:rsidP="0078345C">
      <w:pPr>
        <w:pStyle w:val="PUFDATA"/>
        <w:spacing w:line="240" w:lineRule="auto"/>
        <w:ind w:left="-1440"/>
        <w:jc w:val="center"/>
        <w:rPr>
          <w:b/>
        </w:rPr>
      </w:pPr>
      <w:r w:rsidRPr="00C30960">
        <w:rPr>
          <w:b/>
        </w:rPr>
        <w:t xml:space="preserve">                     663      SCREENING AND HISTORY OF MENTAL HEAL               116         1,325,414</w:t>
      </w:r>
    </w:p>
    <w:p w:rsidR="0078345C" w:rsidRPr="00C30960" w:rsidRDefault="0078345C" w:rsidP="0078345C">
      <w:pPr>
        <w:pStyle w:val="PUFDATA"/>
        <w:spacing w:line="240" w:lineRule="auto"/>
        <w:ind w:left="-1440"/>
        <w:jc w:val="center"/>
        <w:rPr>
          <w:b/>
        </w:rPr>
      </w:pPr>
      <w:r w:rsidRPr="00C30960">
        <w:rPr>
          <w:b/>
        </w:rPr>
        <w:t xml:space="preserve">                     670      MISCELLANEOUS MENTAL DISORDERS                     205         2,143,438</w:t>
      </w:r>
    </w:p>
    <w:p w:rsidR="0078345C" w:rsidRPr="00C30960" w:rsidRDefault="0078345C" w:rsidP="0078345C">
      <w:pPr>
        <w:pStyle w:val="PUFDATA"/>
        <w:spacing w:line="240" w:lineRule="auto"/>
        <w:ind w:left="-1440"/>
        <w:jc w:val="center"/>
        <w:rPr>
          <w:b/>
        </w:rPr>
      </w:pPr>
      <w:r w:rsidRPr="00C30960">
        <w:rPr>
          <w:b/>
        </w:rPr>
        <w:t xml:space="preserve">                              TOTAL                                          116,679     1,266,392,309</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w:t>
      </w:r>
    </w:p>
    <w:p w:rsidR="0078345C" w:rsidRPr="00C30960" w:rsidRDefault="0078345C" w:rsidP="0078345C">
      <w:pPr>
        <w:pStyle w:val="PUFDATA"/>
        <w:spacing w:line="240" w:lineRule="auto"/>
        <w:ind w:left="-1440"/>
        <w:jc w:val="center"/>
        <w:rPr>
          <w:b/>
        </w:rPr>
      </w:pPr>
      <w:r w:rsidRPr="00C30960">
        <w:rPr>
          <w:b/>
        </w:rPr>
        <w:t xml:space="preserve">                           NOTE: ' * ' indicates collapsing of fully specified codes to 3-digit</w:t>
      </w:r>
    </w:p>
    <w:p w:rsidR="0078345C" w:rsidRPr="00C30960" w:rsidRDefault="0078345C" w:rsidP="0078345C">
      <w:pPr>
        <w:pStyle w:val="PUFDATA"/>
        <w:spacing w:line="240" w:lineRule="auto"/>
        <w:ind w:left="-1440"/>
        <w:jc w:val="center"/>
        <w:rPr>
          <w:b/>
        </w:rPr>
      </w:pPr>
      <w:r w:rsidRPr="00C30960">
        <w:rPr>
          <w:b/>
        </w:rPr>
        <w:t xml:space="preserve">                             </w:t>
      </w:r>
      <w:proofErr w:type="gramStart"/>
      <w:r w:rsidRPr="00C30960">
        <w:rPr>
          <w:b/>
        </w:rPr>
        <w:t>code</w:t>
      </w:r>
      <w:proofErr w:type="gramEnd"/>
      <w:r w:rsidRPr="00C30960">
        <w:rPr>
          <w:b/>
        </w:rPr>
        <w:t xml:space="preserve"> categories.  See Section 2.5.2 for additional information.</w:t>
      </w:r>
    </w:p>
    <w:p w:rsidR="008A0E15" w:rsidRPr="00D5750A" w:rsidRDefault="0078345C" w:rsidP="008A0E15">
      <w:pPr>
        <w:pStyle w:val="C1-CtrBoldHd"/>
        <w:jc w:val="left"/>
        <w:rPr>
          <w:sz w:val="28"/>
          <w:szCs w:val="28"/>
        </w:rPr>
      </w:pPr>
      <w:r w:rsidRPr="00C30960">
        <w:rPr>
          <w:b w:val="0"/>
        </w:rPr>
        <w:br w:type="page"/>
      </w:r>
    </w:p>
    <w:p w:rsidR="008A0E15" w:rsidRPr="00D5750A" w:rsidRDefault="008A0E15" w:rsidP="008A0E15">
      <w:pPr>
        <w:pStyle w:val="C1-CtrBoldHd"/>
        <w:rPr>
          <w:sz w:val="28"/>
          <w:szCs w:val="28"/>
        </w:rPr>
        <w:sectPr w:rsidR="008A0E15" w:rsidRPr="00D5750A">
          <w:footerReference w:type="default" r:id="rId28"/>
          <w:pgSz w:w="12240" w:h="15840" w:code="1"/>
          <w:pgMar w:top="1440" w:right="1440" w:bottom="1440" w:left="1440" w:header="720" w:footer="576" w:gutter="0"/>
          <w:pgNumType w:start="1"/>
          <w:cols w:space="720"/>
          <w:vAlign w:val="center"/>
        </w:sectPr>
      </w:pPr>
    </w:p>
    <w:p w:rsidR="0078345C" w:rsidRPr="00C30960" w:rsidRDefault="0078345C">
      <w:pPr>
        <w:spacing w:line="240" w:lineRule="auto"/>
        <w:rPr>
          <w:rFonts w:ascii="Courier New" w:hAnsi="Courier New"/>
          <w:b/>
          <w:sz w:val="14"/>
        </w:rPr>
      </w:pPr>
    </w:p>
    <w:p w:rsidR="008E78C4" w:rsidRPr="007F653A" w:rsidRDefault="008E78C4" w:rsidP="008E78C4">
      <w:pPr>
        <w:pStyle w:val="PUFDATA"/>
        <w:spacing w:line="240" w:lineRule="auto"/>
        <w:ind w:left="-1440"/>
        <w:jc w:val="center"/>
        <w:rPr>
          <w:sz w:val="28"/>
          <w:szCs w:val="28"/>
        </w:rPr>
      </w:pPr>
    </w:p>
    <w:p w:rsidR="008E78C4" w:rsidRPr="007F653A" w:rsidRDefault="008E78C4" w:rsidP="008E78C4">
      <w:pPr>
        <w:pStyle w:val="PUFDATA"/>
        <w:spacing w:line="240" w:lineRule="auto"/>
        <w:ind w:left="-1440"/>
        <w:jc w:val="center"/>
        <w:rPr>
          <w:sz w:val="28"/>
          <w:szCs w:val="28"/>
        </w:rPr>
      </w:pPr>
    </w:p>
    <w:p w:rsidR="00F13CC5" w:rsidRPr="007F653A" w:rsidRDefault="001B00F3" w:rsidP="00B54EC8">
      <w:pPr>
        <w:pStyle w:val="C1-CtrBoldHd"/>
        <w:rPr>
          <w:sz w:val="28"/>
        </w:rPr>
        <w:sectPr w:rsidR="00F13CC5" w:rsidRPr="007F653A" w:rsidSect="00A228B0">
          <w:footerReference w:type="default" r:id="rId29"/>
          <w:pgSz w:w="12240" w:h="15840" w:code="1"/>
          <w:pgMar w:top="900" w:right="1440" w:bottom="1440" w:left="1440" w:header="720" w:footer="576" w:gutter="0"/>
          <w:pgNumType w:start="1"/>
          <w:cols w:space="720"/>
          <w:vAlign w:val="center"/>
        </w:sectPr>
      </w:pPr>
      <w:r w:rsidRPr="007F653A">
        <w:rPr>
          <w:sz w:val="28"/>
          <w:szCs w:val="28"/>
        </w:rPr>
        <w:t>A</w:t>
      </w:r>
      <w:r w:rsidR="00844333" w:rsidRPr="007F653A">
        <w:rPr>
          <w:sz w:val="28"/>
          <w:szCs w:val="28"/>
        </w:rPr>
        <w:t>ppendix</w:t>
      </w:r>
      <w:r w:rsidRPr="007F653A">
        <w:rPr>
          <w:sz w:val="28"/>
          <w:szCs w:val="28"/>
        </w:rPr>
        <w:t xml:space="preserve"> 3</w:t>
      </w:r>
      <w:r w:rsidRPr="007F653A">
        <w:rPr>
          <w:sz w:val="28"/>
          <w:szCs w:val="28"/>
        </w:rPr>
        <w:br/>
      </w:r>
      <w:r w:rsidRPr="007F653A">
        <w:rPr>
          <w:sz w:val="28"/>
        </w:rPr>
        <w:t>C</w:t>
      </w:r>
      <w:r w:rsidR="00844333" w:rsidRPr="007F653A">
        <w:rPr>
          <w:sz w:val="28"/>
        </w:rPr>
        <w:t>linical</w:t>
      </w:r>
      <w:r w:rsidRPr="007F653A">
        <w:rPr>
          <w:sz w:val="28"/>
        </w:rPr>
        <w:t xml:space="preserve"> C</w:t>
      </w:r>
      <w:r w:rsidR="00844333" w:rsidRPr="007F653A">
        <w:rPr>
          <w:sz w:val="28"/>
        </w:rPr>
        <w:t>lassification</w:t>
      </w:r>
      <w:r w:rsidRPr="007F653A">
        <w:rPr>
          <w:sz w:val="28"/>
        </w:rPr>
        <w:t xml:space="preserve"> C</w:t>
      </w:r>
      <w:r w:rsidR="00844333" w:rsidRPr="007F653A">
        <w:rPr>
          <w:sz w:val="28"/>
        </w:rPr>
        <w:t>ode</w:t>
      </w:r>
      <w:r w:rsidRPr="007F653A">
        <w:rPr>
          <w:sz w:val="28"/>
        </w:rPr>
        <w:t xml:space="preserve"> </w:t>
      </w:r>
      <w:r w:rsidR="00844333" w:rsidRPr="007F653A">
        <w:rPr>
          <w:sz w:val="28"/>
        </w:rPr>
        <w:t>to</w:t>
      </w:r>
      <w:r w:rsidRPr="007F653A">
        <w:rPr>
          <w:sz w:val="28"/>
        </w:rPr>
        <w:br/>
        <w:t>ICD-9-CM C</w:t>
      </w:r>
      <w:r w:rsidR="00844333" w:rsidRPr="007F653A">
        <w:rPr>
          <w:sz w:val="28"/>
        </w:rPr>
        <w:t>ode</w:t>
      </w:r>
      <w:r w:rsidRPr="007F653A">
        <w:rPr>
          <w:sz w:val="28"/>
        </w:rPr>
        <w:t xml:space="preserve"> C</w:t>
      </w:r>
      <w:bookmarkEnd w:id="114"/>
      <w:bookmarkEnd w:id="115"/>
      <w:r w:rsidR="00844333" w:rsidRPr="007F653A">
        <w:rPr>
          <w:sz w:val="28"/>
        </w:rPr>
        <w:t>rosswalk</w:t>
      </w:r>
    </w:p>
    <w:p w:rsidR="006219EE" w:rsidRPr="00D5750A" w:rsidRDefault="006219EE" w:rsidP="006219EE">
      <w:pPr>
        <w:rPr>
          <w:rFonts w:ascii="Arial" w:hAnsi="Arial" w:cs="Arial"/>
          <w:b/>
          <w:bCs/>
        </w:rPr>
      </w:pPr>
      <w:r w:rsidRPr="00D5750A">
        <w:rPr>
          <w:rFonts w:ascii="Arial" w:hAnsi="Arial" w:cs="Arial"/>
          <w:b/>
          <w:bCs/>
        </w:rPr>
        <w:lastRenderedPageBreak/>
        <w:t>Appendix A - Clinical Classification Software-DIAGNOSES (January 1980 through September 201</w:t>
      </w:r>
      <w:r w:rsidRPr="008A3BC8">
        <w:rPr>
          <w:rFonts w:ascii="Arial" w:hAnsi="Arial" w:cs="Arial"/>
          <w:b/>
          <w:bCs/>
        </w:rPr>
        <w:t>4</w:t>
      </w:r>
      <w:r w:rsidRPr="00D5750A">
        <w:rPr>
          <w:rFonts w:ascii="Arial" w:hAnsi="Arial" w:cs="Arial"/>
          <w:b/>
          <w:bCs/>
        </w:rPr>
        <w:t>)</w:t>
      </w:r>
    </w:p>
    <w:p w:rsidR="006219EE" w:rsidRPr="00D5750A" w:rsidRDefault="006219EE" w:rsidP="006219EE">
      <w:pPr>
        <w:rPr>
          <w:rFonts w:ascii="Arial" w:hAnsi="Arial" w:cs="Arial"/>
          <w:b/>
          <w:bCs/>
        </w:rPr>
      </w:pPr>
    </w:p>
    <w:p w:rsidR="006219EE" w:rsidRPr="00D5750A" w:rsidRDefault="006219EE" w:rsidP="006219EE">
      <w:pPr>
        <w:rPr>
          <w:rFonts w:ascii="Arial" w:hAnsi="Arial" w:cs="Arial"/>
          <w:sz w:val="22"/>
        </w:rPr>
      </w:pPr>
      <w:r w:rsidRPr="00D5750A">
        <w:rPr>
          <w:rFonts w:ascii="Arial" w:hAnsi="Arial" w:cs="Arial"/>
          <w:sz w:val="22"/>
        </w:rPr>
        <w:t>The following tables list the ICD-9-CM condition and V codes that have been aggregated for each clinical classification category. These clinical classification categories were generated using Clinical Classification Software provided on the Healthcare Cost and Utilization Project (HCUP) website. For each clinical classification category, one or more ICD-9-CM and/or V code is listed.</w:t>
      </w:r>
    </w:p>
    <w:p w:rsidR="006219EE" w:rsidRPr="00AC5B29" w:rsidRDefault="006219EE" w:rsidP="006219EE">
      <w:pPr>
        <w:rPr>
          <w:rFonts w:ascii="Arial" w:hAnsi="Arial" w:cs="Arial"/>
          <w:bCs/>
        </w:rPr>
      </w:pPr>
    </w:p>
    <w:tbl>
      <w:tblPr>
        <w:tblW w:w="9711" w:type="dxa"/>
        <w:tblLayout w:type="fixed"/>
        <w:tblLook w:val="0000" w:firstRow="0" w:lastRow="0" w:firstColumn="0" w:lastColumn="0" w:noHBand="0" w:noVBand="0"/>
      </w:tblPr>
      <w:tblGrid>
        <w:gridCol w:w="737"/>
        <w:gridCol w:w="736"/>
        <w:gridCol w:w="795"/>
        <w:gridCol w:w="810"/>
        <w:gridCol w:w="737"/>
        <w:gridCol w:w="737"/>
        <w:gridCol w:w="737"/>
        <w:gridCol w:w="737"/>
        <w:gridCol w:w="737"/>
        <w:gridCol w:w="737"/>
        <w:gridCol w:w="737"/>
        <w:gridCol w:w="737"/>
        <w:gridCol w:w="737"/>
      </w:tblGrid>
      <w:tr w:rsidR="006219EE" w:rsidRPr="00AC5B29" w:rsidTr="00FC4D88">
        <w:tc>
          <w:tcPr>
            <w:tcW w:w="737"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w:t>
            </w:r>
          </w:p>
        </w:tc>
        <w:tc>
          <w:tcPr>
            <w:tcW w:w="8974"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Tuberculosis</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01000</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01001</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01014</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01015</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01016</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01092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01093</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01094</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01095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01096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01110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01111</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01112</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01125</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01126</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01130</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01143</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01144</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01145</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01146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01161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01162</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01163</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01176</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01180</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01181</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01194</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01195</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01196</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01212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01213</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01214</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01230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01231</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01232</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01285</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01286</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01300</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01313</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01314</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01315</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01331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01332</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01333</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01346</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01350</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01351</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01364</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01365</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01366</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01392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01393</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01394</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01395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01396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01480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01481</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01482</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01483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01486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01501</w:t>
            </w:r>
          </w:p>
        </w:tc>
        <w:tc>
          <w:tcPr>
            <w:tcW w:w="737" w:type="dxa"/>
          </w:tcPr>
          <w:p w:rsidR="006219EE" w:rsidRPr="00AC5B29" w:rsidRDefault="006219EE" w:rsidP="00FC4D88">
            <w:pPr>
              <w:rPr>
                <w:rFonts w:ascii="Arial" w:hAnsi="Arial" w:cs="Arial"/>
                <w:sz w:val="18"/>
                <w:szCs w:val="18"/>
              </w:rPr>
            </w:pPr>
            <w:r w:rsidRPr="006247DF">
              <w:rPr>
                <w:rFonts w:ascii="Arial" w:hAnsi="Arial" w:cs="Arial"/>
                <w:sz w:val="18"/>
                <w:szCs w:val="18"/>
              </w:rPr>
              <w:t>01502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01505</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01506</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01510</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01512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01523</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01524</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01525</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01526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01561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01562</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01563</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01576</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01580 </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01581</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01582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01590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01594</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01595</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01596</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01612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01613</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01614</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01630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01631</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01632</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01645</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01646</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01650</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01663</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01664</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01665</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01691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01692</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01693</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01694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01696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01706</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01710</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01711</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01724</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01725</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01726</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01742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01743</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01744</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01760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01761</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01762</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01775</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01776</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01780</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01793</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01794</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01795</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01796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01881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01882</w:t>
            </w:r>
          </w:p>
        </w:tc>
        <w:tc>
          <w:tcPr>
            <w:tcW w:w="795" w:type="dxa"/>
          </w:tcPr>
          <w:p w:rsidR="006219EE" w:rsidRPr="00AC5B29" w:rsidRDefault="006219EE" w:rsidP="00FC4D88">
            <w:pPr>
              <w:rPr>
                <w:rFonts w:ascii="Arial" w:hAnsi="Arial" w:cs="Arial"/>
                <w:sz w:val="18"/>
                <w:szCs w:val="18"/>
              </w:rPr>
            </w:pPr>
            <w:r w:rsidRPr="00AC5B29">
              <w:rPr>
                <w:rFonts w:ascii="Arial" w:hAnsi="Arial" w:cs="Arial"/>
                <w:sz w:val="18"/>
                <w:szCs w:val="18"/>
              </w:rPr>
              <w:t>01883</w:t>
            </w:r>
          </w:p>
        </w:tc>
        <w:tc>
          <w:tcPr>
            <w:tcW w:w="810" w:type="dxa"/>
          </w:tcPr>
          <w:p w:rsidR="006219EE" w:rsidRPr="00AC5B29" w:rsidRDefault="006219EE" w:rsidP="00FC4D88">
            <w:pPr>
              <w:rPr>
                <w:rFonts w:ascii="Arial" w:hAnsi="Arial" w:cs="Arial"/>
                <w:sz w:val="18"/>
                <w:szCs w:val="18"/>
              </w:rPr>
            </w:pPr>
            <w:r w:rsidRPr="00AC5B29">
              <w:rPr>
                <w:rFonts w:ascii="Arial" w:hAnsi="Arial" w:cs="Arial"/>
                <w:sz w:val="18"/>
                <w:szCs w:val="18"/>
              </w:rPr>
              <w:t>01884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01896</w:t>
            </w:r>
          </w:p>
        </w:tc>
      </w:tr>
      <w:tr w:rsidR="006219EE" w:rsidRPr="00AC5B29" w:rsidTr="00FC4D88">
        <w:tc>
          <w:tcPr>
            <w:tcW w:w="737" w:type="dxa"/>
          </w:tcPr>
          <w:p w:rsidR="006219EE" w:rsidRPr="00AC5B29" w:rsidRDefault="006219EE" w:rsidP="00FC4D88">
            <w:pPr>
              <w:spacing w:after="240"/>
              <w:rPr>
                <w:rFonts w:ascii="Arial" w:hAnsi="Arial" w:cs="Arial"/>
                <w:sz w:val="18"/>
                <w:szCs w:val="18"/>
              </w:rPr>
            </w:pPr>
          </w:p>
        </w:tc>
        <w:tc>
          <w:tcPr>
            <w:tcW w:w="736"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1370</w:t>
            </w:r>
          </w:p>
        </w:tc>
        <w:tc>
          <w:tcPr>
            <w:tcW w:w="795"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1371</w:t>
            </w:r>
          </w:p>
        </w:tc>
        <w:tc>
          <w:tcPr>
            <w:tcW w:w="810"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1372</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1373</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1374</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V1201</w:t>
            </w: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r>
    </w:tbl>
    <w:p w:rsidR="006219EE" w:rsidRDefault="006219EE" w:rsidP="006219EE"/>
    <w:tbl>
      <w:tblPr>
        <w:tblW w:w="9711" w:type="dxa"/>
        <w:tblLayout w:type="fixed"/>
        <w:tblLook w:val="0000" w:firstRow="0" w:lastRow="0" w:firstColumn="0" w:lastColumn="0" w:noHBand="0" w:noVBand="0"/>
      </w:tblPr>
      <w:tblGrid>
        <w:gridCol w:w="737"/>
        <w:gridCol w:w="736"/>
        <w:gridCol w:w="75"/>
        <w:gridCol w:w="720"/>
        <w:gridCol w:w="90"/>
        <w:gridCol w:w="720"/>
        <w:gridCol w:w="737"/>
        <w:gridCol w:w="737"/>
        <w:gridCol w:w="737"/>
        <w:gridCol w:w="737"/>
        <w:gridCol w:w="737"/>
        <w:gridCol w:w="737"/>
        <w:gridCol w:w="737"/>
        <w:gridCol w:w="737"/>
        <w:gridCol w:w="737"/>
      </w:tblGrid>
      <w:tr w:rsidR="006219EE" w:rsidRPr="00AC5B29" w:rsidTr="00FC4D88">
        <w:tc>
          <w:tcPr>
            <w:tcW w:w="737" w:type="dxa"/>
          </w:tcPr>
          <w:p w:rsidR="006219EE" w:rsidRPr="00AC5B29" w:rsidRDefault="006219EE" w:rsidP="00FC4D88">
            <w:pPr>
              <w:rPr>
                <w:rFonts w:ascii="Arial" w:hAnsi="Arial" w:cs="Arial"/>
                <w:sz w:val="18"/>
                <w:szCs w:val="18"/>
              </w:rPr>
            </w:pPr>
            <w:r w:rsidRPr="00AC5B29">
              <w:rPr>
                <w:rFonts w:ascii="Arial" w:hAnsi="Arial" w:cs="Arial"/>
                <w:b/>
                <w:bCs/>
                <w:sz w:val="18"/>
                <w:szCs w:val="18"/>
              </w:rPr>
              <w:t>2</w:t>
            </w:r>
          </w:p>
        </w:tc>
        <w:tc>
          <w:tcPr>
            <w:tcW w:w="8974" w:type="dxa"/>
            <w:gridSpan w:val="14"/>
          </w:tcPr>
          <w:p w:rsidR="006219EE" w:rsidRPr="00AC5B29" w:rsidRDefault="006219EE" w:rsidP="00FC4D88">
            <w:pPr>
              <w:rPr>
                <w:rFonts w:ascii="Arial" w:hAnsi="Arial" w:cs="Arial"/>
                <w:sz w:val="18"/>
                <w:szCs w:val="18"/>
              </w:rPr>
            </w:pPr>
            <w:r w:rsidRPr="00AC5B29">
              <w:rPr>
                <w:rFonts w:ascii="Arial" w:hAnsi="Arial" w:cs="Arial"/>
                <w:b/>
                <w:bCs/>
                <w:sz w:val="18"/>
                <w:szCs w:val="18"/>
              </w:rPr>
              <w:t>Septicemia (except in labor)</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0031</w:t>
            </w:r>
          </w:p>
        </w:tc>
        <w:tc>
          <w:tcPr>
            <w:tcW w:w="795"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0202</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03810</w:t>
            </w:r>
          </w:p>
        </w:tc>
        <w:tc>
          <w:tcPr>
            <w:tcW w:w="737" w:type="dxa"/>
          </w:tcPr>
          <w:p w:rsidR="006219EE" w:rsidRPr="00E8786F" w:rsidRDefault="006219EE" w:rsidP="00FC4D88">
            <w:pPr>
              <w:rPr>
                <w:rFonts w:ascii="Arial" w:hAnsi="Arial" w:cs="Arial"/>
                <w:sz w:val="18"/>
                <w:szCs w:val="18"/>
              </w:rPr>
            </w:pPr>
            <w:r w:rsidRPr="00E8786F">
              <w:rPr>
                <w:rFonts w:ascii="Arial" w:hAnsi="Arial" w:cs="Arial"/>
                <w:sz w:val="18"/>
                <w:szCs w:val="18"/>
              </w:rPr>
              <w:t>03811</w:t>
            </w:r>
          </w:p>
        </w:tc>
        <w:tc>
          <w:tcPr>
            <w:tcW w:w="737" w:type="dxa"/>
          </w:tcPr>
          <w:p w:rsidR="006219EE" w:rsidRPr="003C6828" w:rsidRDefault="006219EE" w:rsidP="00FC4D88">
            <w:pPr>
              <w:rPr>
                <w:rFonts w:ascii="Arial" w:hAnsi="Arial" w:cs="Arial"/>
                <w:sz w:val="18"/>
                <w:szCs w:val="18"/>
              </w:rPr>
            </w:pPr>
            <w:r w:rsidRPr="003C6828">
              <w:rPr>
                <w:rFonts w:ascii="Arial" w:hAnsi="Arial" w:cs="Arial"/>
                <w:sz w:val="18"/>
                <w:szCs w:val="18"/>
              </w:rPr>
              <w:t>03812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0383</w:t>
            </w:r>
          </w:p>
        </w:tc>
      </w:tr>
      <w:tr w:rsidR="006219EE" w:rsidRPr="00814D4E" w:rsidTr="00FC4D88">
        <w:tc>
          <w:tcPr>
            <w:tcW w:w="737" w:type="dxa"/>
          </w:tcPr>
          <w:p w:rsidR="006219EE" w:rsidRPr="00814D4E" w:rsidRDefault="006219EE" w:rsidP="00FC4D88">
            <w:pPr>
              <w:rPr>
                <w:rFonts w:ascii="Arial" w:hAnsi="Arial" w:cs="Arial"/>
                <w:sz w:val="18"/>
                <w:szCs w:val="18"/>
              </w:rPr>
            </w:pPr>
          </w:p>
        </w:tc>
        <w:tc>
          <w:tcPr>
            <w:tcW w:w="736" w:type="dxa"/>
          </w:tcPr>
          <w:p w:rsidR="006219EE" w:rsidRPr="00814D4E" w:rsidRDefault="006219EE" w:rsidP="00FC4D88">
            <w:pPr>
              <w:rPr>
                <w:rFonts w:ascii="Arial" w:hAnsi="Arial" w:cs="Arial"/>
                <w:sz w:val="18"/>
                <w:szCs w:val="18"/>
              </w:rPr>
            </w:pPr>
            <w:r w:rsidRPr="00814D4E">
              <w:rPr>
                <w:rFonts w:ascii="Arial" w:hAnsi="Arial" w:cs="Arial"/>
                <w:sz w:val="18"/>
                <w:szCs w:val="18"/>
              </w:rPr>
              <w:t>03840</w:t>
            </w:r>
          </w:p>
        </w:tc>
        <w:tc>
          <w:tcPr>
            <w:tcW w:w="795" w:type="dxa"/>
            <w:gridSpan w:val="2"/>
          </w:tcPr>
          <w:p w:rsidR="006219EE" w:rsidRPr="00814D4E" w:rsidRDefault="006219EE" w:rsidP="00FC4D88">
            <w:pPr>
              <w:rPr>
                <w:rFonts w:ascii="Arial" w:hAnsi="Arial" w:cs="Arial"/>
                <w:sz w:val="18"/>
                <w:szCs w:val="18"/>
              </w:rPr>
            </w:pPr>
            <w:r w:rsidRPr="00814D4E">
              <w:rPr>
                <w:rFonts w:ascii="Arial" w:hAnsi="Arial" w:cs="Arial"/>
                <w:sz w:val="18"/>
                <w:szCs w:val="18"/>
              </w:rPr>
              <w:t>03841</w:t>
            </w:r>
          </w:p>
        </w:tc>
        <w:tc>
          <w:tcPr>
            <w:tcW w:w="810" w:type="dxa"/>
            <w:gridSpan w:val="2"/>
          </w:tcPr>
          <w:p w:rsidR="006219EE" w:rsidRPr="00814D4E" w:rsidRDefault="006219EE" w:rsidP="00FC4D88">
            <w:pPr>
              <w:rPr>
                <w:rFonts w:ascii="Arial" w:hAnsi="Arial" w:cs="Arial"/>
                <w:sz w:val="18"/>
                <w:szCs w:val="18"/>
              </w:rPr>
            </w:pPr>
            <w:r w:rsidRPr="00814D4E">
              <w:rPr>
                <w:rFonts w:ascii="Arial" w:hAnsi="Arial" w:cs="Arial"/>
                <w:sz w:val="18"/>
                <w:szCs w:val="18"/>
              </w:rPr>
              <w:t>03842</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03843</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03844</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03849</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0388</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0389</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449</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0545</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77181</w:t>
            </w:r>
          </w:p>
        </w:tc>
        <w:tc>
          <w:tcPr>
            <w:tcW w:w="737" w:type="dxa"/>
          </w:tcPr>
          <w:p w:rsidR="006219EE" w:rsidRPr="00814D4E" w:rsidRDefault="006219EE" w:rsidP="00FC4D88">
            <w:pPr>
              <w:rPr>
                <w:rFonts w:ascii="Arial" w:hAnsi="Arial" w:cs="Arial"/>
                <w:sz w:val="18"/>
                <w:szCs w:val="18"/>
              </w:rPr>
            </w:pPr>
            <w:r w:rsidRPr="00814D4E">
              <w:rPr>
                <w:rFonts w:ascii="Arial" w:hAnsi="Arial" w:cs="Arial"/>
                <w:sz w:val="18"/>
                <w:szCs w:val="18"/>
              </w:rPr>
              <w:t>7907</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736" w:type="dxa"/>
          </w:tcPr>
          <w:p w:rsidR="006219EE" w:rsidRPr="00695228" w:rsidRDefault="006219EE" w:rsidP="00FC4D88">
            <w:pPr>
              <w:rPr>
                <w:rFonts w:ascii="Arial" w:hAnsi="Arial" w:cs="Arial"/>
                <w:sz w:val="18"/>
                <w:szCs w:val="18"/>
              </w:rPr>
            </w:pPr>
            <w:r w:rsidRPr="00695228">
              <w:rPr>
                <w:rFonts w:ascii="Arial" w:hAnsi="Arial" w:cs="Arial"/>
                <w:sz w:val="18"/>
                <w:szCs w:val="18"/>
              </w:rPr>
              <w:t>99591</w:t>
            </w:r>
          </w:p>
        </w:tc>
        <w:tc>
          <w:tcPr>
            <w:tcW w:w="795" w:type="dxa"/>
            <w:gridSpan w:val="2"/>
          </w:tcPr>
          <w:p w:rsidR="006219EE" w:rsidRPr="00695228" w:rsidRDefault="006219EE" w:rsidP="00FC4D88">
            <w:pPr>
              <w:rPr>
                <w:rFonts w:ascii="Arial" w:hAnsi="Arial" w:cs="Arial"/>
                <w:sz w:val="18"/>
                <w:szCs w:val="18"/>
              </w:rPr>
            </w:pPr>
            <w:r w:rsidRPr="00695228">
              <w:rPr>
                <w:rFonts w:ascii="Arial" w:hAnsi="Arial" w:cs="Arial"/>
                <w:sz w:val="18"/>
                <w:szCs w:val="18"/>
              </w:rPr>
              <w:t>99592</w:t>
            </w:r>
          </w:p>
        </w:tc>
        <w:tc>
          <w:tcPr>
            <w:tcW w:w="810" w:type="dxa"/>
            <w:gridSpan w:val="2"/>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6917EF"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7" w:type="dxa"/>
          </w:tcPr>
          <w:p w:rsidR="006219EE" w:rsidRDefault="006219EE" w:rsidP="00FC4D88">
            <w:pPr>
              <w:rPr>
                <w:rFonts w:ascii="Arial" w:hAnsi="Arial" w:cs="Arial"/>
                <w:b/>
                <w:bCs/>
                <w:sz w:val="18"/>
                <w:szCs w:val="18"/>
              </w:rPr>
            </w:pPr>
          </w:p>
          <w:p w:rsidR="006219EE" w:rsidRDefault="006219EE" w:rsidP="00FC4D88">
            <w:pPr>
              <w:rPr>
                <w:rFonts w:ascii="Arial" w:hAnsi="Arial" w:cs="Arial"/>
                <w:b/>
                <w:bCs/>
                <w:sz w:val="18"/>
                <w:szCs w:val="18"/>
              </w:rPr>
            </w:pPr>
          </w:p>
          <w:p w:rsidR="006219EE" w:rsidRPr="00AC5B29" w:rsidRDefault="006219EE" w:rsidP="00FC4D88">
            <w:pPr>
              <w:rPr>
                <w:rFonts w:ascii="Arial" w:hAnsi="Arial" w:cs="Arial"/>
                <w:sz w:val="18"/>
                <w:szCs w:val="18"/>
              </w:rPr>
            </w:pPr>
            <w:r w:rsidRPr="00AC5B29">
              <w:rPr>
                <w:rFonts w:ascii="Arial" w:hAnsi="Arial" w:cs="Arial"/>
                <w:b/>
                <w:bCs/>
                <w:sz w:val="18"/>
                <w:szCs w:val="18"/>
              </w:rPr>
              <w:t>3</w:t>
            </w:r>
          </w:p>
        </w:tc>
        <w:tc>
          <w:tcPr>
            <w:tcW w:w="8974" w:type="dxa"/>
            <w:gridSpan w:val="14"/>
          </w:tcPr>
          <w:p w:rsidR="006219EE" w:rsidRDefault="006219EE" w:rsidP="00FC4D88">
            <w:pPr>
              <w:rPr>
                <w:rFonts w:ascii="Arial" w:hAnsi="Arial" w:cs="Arial"/>
                <w:b/>
                <w:bCs/>
                <w:sz w:val="18"/>
                <w:szCs w:val="18"/>
              </w:rPr>
            </w:pPr>
          </w:p>
          <w:p w:rsidR="006219EE" w:rsidRDefault="006219EE" w:rsidP="00FC4D88">
            <w:pPr>
              <w:rPr>
                <w:rFonts w:ascii="Arial" w:hAnsi="Arial" w:cs="Arial"/>
                <w:b/>
                <w:bCs/>
                <w:sz w:val="18"/>
                <w:szCs w:val="18"/>
              </w:rPr>
            </w:pPr>
          </w:p>
          <w:p w:rsidR="006219EE" w:rsidRPr="00AC5B29" w:rsidRDefault="006219EE" w:rsidP="00FC4D88">
            <w:pPr>
              <w:rPr>
                <w:rFonts w:ascii="Arial" w:hAnsi="Arial" w:cs="Arial"/>
                <w:sz w:val="18"/>
                <w:szCs w:val="18"/>
              </w:rPr>
            </w:pPr>
            <w:r w:rsidRPr="00AC5B29">
              <w:rPr>
                <w:rFonts w:ascii="Arial" w:hAnsi="Arial" w:cs="Arial"/>
                <w:b/>
                <w:bCs/>
                <w:sz w:val="18"/>
                <w:szCs w:val="18"/>
              </w:rPr>
              <w:t>Bacterial infection; unspecified site</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0200</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0208</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023</w:t>
            </w:r>
            <w:r>
              <w:rPr>
                <w:rFonts w:ascii="Arial" w:hAnsi="Arial" w:cs="Arial"/>
                <w:sz w:val="18"/>
                <w:szCs w:val="18"/>
              </w:rPr>
              <w:t>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0238</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0239</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024</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0301</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0302</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0303</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0308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0338</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0339</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0341</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0399</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0400</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0401</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0402</w:t>
            </w:r>
          </w:p>
        </w:tc>
        <w:tc>
          <w:tcPr>
            <w:tcW w:w="737" w:type="dxa"/>
          </w:tcPr>
          <w:p w:rsidR="006219EE" w:rsidRPr="005E2A7E" w:rsidRDefault="006219EE" w:rsidP="00FC4D88">
            <w:pPr>
              <w:rPr>
                <w:rFonts w:ascii="Arial" w:hAnsi="Arial" w:cs="Arial"/>
                <w:sz w:val="18"/>
                <w:szCs w:val="18"/>
              </w:rPr>
            </w:pPr>
            <w:r w:rsidRPr="005E2A7E">
              <w:rPr>
                <w:rFonts w:ascii="Arial" w:hAnsi="Arial" w:cs="Arial"/>
                <w:sz w:val="18"/>
                <w:szCs w:val="18"/>
              </w:rPr>
              <w:t>0403</w:t>
            </w:r>
          </w:p>
        </w:tc>
        <w:tc>
          <w:tcPr>
            <w:tcW w:w="737" w:type="dxa"/>
          </w:tcPr>
          <w:p w:rsidR="006219EE" w:rsidRPr="004B3722" w:rsidRDefault="006219EE" w:rsidP="00FC4D88">
            <w:pPr>
              <w:rPr>
                <w:rFonts w:ascii="Arial" w:hAnsi="Arial" w:cs="Arial"/>
                <w:sz w:val="18"/>
                <w:szCs w:val="18"/>
              </w:rPr>
            </w:pPr>
            <w:r w:rsidRPr="004B3722">
              <w:rPr>
                <w:rFonts w:ascii="Arial" w:hAnsi="Arial" w:cs="Arial"/>
                <w:sz w:val="18"/>
                <w:szCs w:val="18"/>
              </w:rPr>
              <w:t>04042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04102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04103</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04104</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04105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04111</w:t>
            </w:r>
          </w:p>
        </w:tc>
        <w:tc>
          <w:tcPr>
            <w:tcW w:w="737" w:type="dxa"/>
          </w:tcPr>
          <w:p w:rsidR="006219EE" w:rsidRPr="00C11DA3" w:rsidRDefault="006219EE" w:rsidP="00FC4D88">
            <w:pPr>
              <w:rPr>
                <w:rFonts w:ascii="Arial" w:hAnsi="Arial" w:cs="Arial"/>
                <w:sz w:val="18"/>
                <w:szCs w:val="18"/>
              </w:rPr>
            </w:pPr>
            <w:r w:rsidRPr="00C11DA3">
              <w:rPr>
                <w:rFonts w:ascii="Arial" w:hAnsi="Arial" w:cs="Arial"/>
                <w:sz w:val="18"/>
                <w:szCs w:val="18"/>
              </w:rPr>
              <w:t>04112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0413</w:t>
            </w:r>
          </w:p>
        </w:tc>
        <w:tc>
          <w:tcPr>
            <w:tcW w:w="737" w:type="dxa"/>
          </w:tcPr>
          <w:p w:rsidR="006219EE" w:rsidRPr="00981F38" w:rsidRDefault="006219EE" w:rsidP="00FC4D88">
            <w:pPr>
              <w:widowControl w:val="0"/>
              <w:autoSpaceDE w:val="0"/>
              <w:autoSpaceDN w:val="0"/>
              <w:adjustRightInd w:val="0"/>
              <w:rPr>
                <w:rFonts w:ascii="Arial" w:hAnsi="Arial" w:cs="Arial"/>
                <w:b/>
                <w:strike/>
                <w:sz w:val="18"/>
                <w:szCs w:val="18"/>
              </w:rPr>
            </w:pPr>
            <w:r w:rsidRPr="00603094">
              <w:rPr>
                <w:rFonts w:ascii="Arial" w:hAnsi="Arial" w:cs="Arial"/>
                <w:sz w:val="18"/>
                <w:szCs w:val="18"/>
              </w:rPr>
              <w:t>04142</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04143</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0415</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0416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04189</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0419</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390</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3929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V0950</w:t>
            </w:r>
          </w:p>
        </w:tc>
      </w:tr>
      <w:tr w:rsidR="006219EE" w:rsidRPr="00AC5B29" w:rsidTr="00FC4D88">
        <w:tc>
          <w:tcPr>
            <w:tcW w:w="737" w:type="dxa"/>
          </w:tcPr>
          <w:p w:rsidR="006219EE" w:rsidRPr="00AC5B29" w:rsidRDefault="006219EE" w:rsidP="00FC4D88">
            <w:pPr>
              <w:rPr>
                <w:rFonts w:ascii="Arial" w:hAnsi="Arial" w:cs="Arial"/>
                <w:sz w:val="18"/>
                <w:szCs w:val="18"/>
              </w:rPr>
            </w:pPr>
          </w:p>
        </w:tc>
        <w:tc>
          <w:tcPr>
            <w:tcW w:w="811"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V0951</w:t>
            </w:r>
          </w:p>
        </w:tc>
        <w:tc>
          <w:tcPr>
            <w:tcW w:w="81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V096</w:t>
            </w:r>
          </w:p>
        </w:tc>
        <w:tc>
          <w:tcPr>
            <w:tcW w:w="720" w:type="dxa"/>
          </w:tcPr>
          <w:p w:rsidR="006219EE" w:rsidRPr="00AC5B29" w:rsidRDefault="006219EE" w:rsidP="00FC4D88">
            <w:pPr>
              <w:rPr>
                <w:rFonts w:ascii="Arial" w:hAnsi="Arial" w:cs="Arial"/>
                <w:sz w:val="18"/>
                <w:szCs w:val="18"/>
              </w:rPr>
            </w:pPr>
            <w:r w:rsidRPr="00AC5B29">
              <w:rPr>
                <w:rFonts w:ascii="Arial" w:hAnsi="Arial" w:cs="Arial"/>
                <w:sz w:val="18"/>
                <w:szCs w:val="18"/>
              </w:rPr>
              <w:t>V097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V0991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4</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Mycoses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1119</w:t>
            </w:r>
          </w:p>
        </w:tc>
        <w:tc>
          <w:tcPr>
            <w:tcW w:w="737" w:type="dxa"/>
          </w:tcPr>
          <w:p w:rsidR="006219EE" w:rsidRPr="00AC5B29" w:rsidRDefault="006219EE" w:rsidP="00FC4D88">
            <w:pPr>
              <w:rPr>
                <w:rFonts w:ascii="Arial" w:hAnsi="Arial" w:cs="Arial"/>
                <w:sz w:val="18"/>
                <w:szCs w:val="18"/>
              </w:rPr>
            </w:pPr>
            <w:r w:rsidRPr="00FB68A3">
              <w:rPr>
                <w:rFonts w:ascii="Arial" w:hAnsi="Arial" w:cs="Arial"/>
                <w:sz w:val="18"/>
                <w:szCs w:val="18"/>
              </w:rPr>
              <w:t>1120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118</w:t>
            </w: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5</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HIV infection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7958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V08</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6</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Hepatitis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07059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0709</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07271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57141</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57142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57149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5733</w:t>
            </w: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732" w:type="dxa"/>
          </w:tcPr>
          <w:p w:rsidR="006219EE" w:rsidRPr="00AC5B29" w:rsidRDefault="006219EE" w:rsidP="00FC4D88">
            <w:pPr>
              <w:rPr>
                <w:rFonts w:ascii="Arial" w:hAnsi="Arial" w:cs="Arial"/>
                <w:sz w:val="18"/>
                <w:szCs w:val="18"/>
              </w:rPr>
            </w:pPr>
            <w:r w:rsidRPr="00AC5B29">
              <w:rPr>
                <w:rFonts w:ascii="Arial" w:hAnsi="Arial" w:cs="Arial"/>
                <w:b/>
                <w:bCs/>
                <w:sz w:val="18"/>
                <w:szCs w:val="18"/>
              </w:rPr>
              <w:t>7</w:t>
            </w:r>
          </w:p>
        </w:tc>
        <w:tc>
          <w:tcPr>
            <w:tcW w:w="8844"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Viral infection</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0510</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05101</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0528</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05410</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05579</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05609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0578</w:t>
            </w:r>
          </w:p>
        </w:tc>
        <w:tc>
          <w:tcPr>
            <w:tcW w:w="737" w:type="dxa"/>
          </w:tcPr>
          <w:p w:rsidR="006219EE" w:rsidRPr="000F3F4E" w:rsidRDefault="006219EE" w:rsidP="00FC4D88">
            <w:pPr>
              <w:rPr>
                <w:rFonts w:ascii="Arial" w:hAnsi="Arial" w:cs="Arial"/>
                <w:sz w:val="18"/>
                <w:szCs w:val="18"/>
              </w:rPr>
            </w:pPr>
            <w:r w:rsidRPr="000F3F4E">
              <w:rPr>
                <w:rFonts w:ascii="Arial" w:hAnsi="Arial" w:cs="Arial"/>
                <w:sz w:val="18"/>
                <w:szCs w:val="18"/>
              </w:rPr>
              <w:t>0579</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05810</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05811</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05812</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05881</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05882</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05889</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05900</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05901</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05909</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05910</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05911</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05912</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05919</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05920</w:t>
            </w:r>
          </w:p>
        </w:tc>
      </w:tr>
      <w:tr w:rsidR="006219EE" w:rsidRPr="00700DB0" w:rsidTr="00FC4D88">
        <w:tc>
          <w:tcPr>
            <w:tcW w:w="732" w:type="dxa"/>
          </w:tcPr>
          <w:p w:rsidR="006219EE" w:rsidRPr="00700DB0" w:rsidRDefault="006219EE" w:rsidP="00FC4D88">
            <w:pPr>
              <w:rPr>
                <w:rFonts w:ascii="Arial" w:hAnsi="Arial" w:cs="Arial"/>
                <w:sz w:val="18"/>
                <w:szCs w:val="18"/>
              </w:rPr>
            </w:pP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05921</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05922</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0598</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0599</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0600</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0601</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0609</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061</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0650</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0651</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0652</w:t>
            </w:r>
          </w:p>
        </w:tc>
        <w:tc>
          <w:tcPr>
            <w:tcW w:w="737" w:type="dxa"/>
          </w:tcPr>
          <w:p w:rsidR="006219EE" w:rsidRPr="00700DB0" w:rsidRDefault="006219EE" w:rsidP="00FC4D88">
            <w:pPr>
              <w:rPr>
                <w:rFonts w:ascii="Arial" w:hAnsi="Arial" w:cs="Arial"/>
                <w:sz w:val="18"/>
                <w:szCs w:val="18"/>
              </w:rPr>
            </w:pPr>
            <w:r w:rsidRPr="00700DB0">
              <w:rPr>
                <w:rFonts w:ascii="Arial" w:hAnsi="Arial" w:cs="Arial"/>
                <w:sz w:val="18"/>
                <w:szCs w:val="18"/>
              </w:rPr>
              <w:t>0653</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0669</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0741</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07810</w:t>
            </w:r>
          </w:p>
        </w:tc>
        <w:tc>
          <w:tcPr>
            <w:tcW w:w="737" w:type="dxa"/>
          </w:tcPr>
          <w:p w:rsidR="006219EE" w:rsidRPr="005016BD" w:rsidRDefault="006219EE" w:rsidP="00FC4D88">
            <w:pPr>
              <w:rPr>
                <w:rFonts w:ascii="Arial" w:hAnsi="Arial" w:cs="Arial"/>
                <w:sz w:val="18"/>
                <w:szCs w:val="18"/>
              </w:rPr>
            </w:pPr>
            <w:r w:rsidRPr="005016BD">
              <w:rPr>
                <w:rFonts w:ascii="Arial" w:hAnsi="Arial" w:cs="Arial"/>
                <w:sz w:val="18"/>
                <w:szCs w:val="18"/>
              </w:rPr>
              <w:t>07811</w:t>
            </w:r>
          </w:p>
        </w:tc>
        <w:tc>
          <w:tcPr>
            <w:tcW w:w="737" w:type="dxa"/>
          </w:tcPr>
          <w:p w:rsidR="006219EE" w:rsidRPr="00FC4AE4" w:rsidRDefault="006219EE" w:rsidP="00FC4D88">
            <w:pPr>
              <w:rPr>
                <w:rFonts w:ascii="Arial" w:hAnsi="Arial" w:cs="Arial"/>
                <w:sz w:val="18"/>
                <w:szCs w:val="18"/>
              </w:rPr>
            </w:pPr>
            <w:r w:rsidRPr="00FC4AE4">
              <w:rPr>
                <w:rFonts w:ascii="Arial" w:hAnsi="Arial" w:cs="Arial"/>
                <w:sz w:val="18"/>
                <w:szCs w:val="18"/>
              </w:rPr>
              <w:t>07812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0784</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0794</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07950</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07951</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07952</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07959</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0796</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0798</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07981</w:t>
            </w:r>
          </w:p>
        </w:tc>
        <w:tc>
          <w:tcPr>
            <w:tcW w:w="737" w:type="dxa"/>
          </w:tcPr>
          <w:p w:rsidR="006219EE" w:rsidRPr="00575AED" w:rsidRDefault="006219EE" w:rsidP="00FC4D88">
            <w:pPr>
              <w:rPr>
                <w:rFonts w:ascii="Arial" w:hAnsi="Arial" w:cs="Arial"/>
                <w:sz w:val="18"/>
                <w:szCs w:val="18"/>
              </w:rPr>
            </w:pPr>
            <w:r w:rsidRPr="00575AED">
              <w:rPr>
                <w:rFonts w:ascii="Arial" w:hAnsi="Arial" w:cs="Arial"/>
                <w:sz w:val="18"/>
                <w:szCs w:val="18"/>
              </w:rPr>
              <w:t>07982</w:t>
            </w:r>
          </w:p>
        </w:tc>
        <w:tc>
          <w:tcPr>
            <w:tcW w:w="737" w:type="dxa"/>
          </w:tcPr>
          <w:p w:rsidR="006219EE" w:rsidRPr="00BC1F6F" w:rsidRDefault="006219EE" w:rsidP="00FC4D88">
            <w:pPr>
              <w:rPr>
                <w:rFonts w:ascii="Arial" w:hAnsi="Arial" w:cs="Arial"/>
                <w:sz w:val="18"/>
                <w:szCs w:val="18"/>
              </w:rPr>
            </w:pPr>
            <w:r w:rsidRPr="00BC1F6F">
              <w:rPr>
                <w:rFonts w:ascii="Arial" w:hAnsi="Arial" w:cs="Arial"/>
                <w:sz w:val="18"/>
                <w:szCs w:val="18"/>
              </w:rPr>
              <w:t>07983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0799</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07999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7908</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b/>
          <w:bCs/>
          <w:sz w:val="18"/>
          <w:szCs w:val="18"/>
        </w:rPr>
      </w:pPr>
    </w:p>
    <w:tbl>
      <w:tblPr>
        <w:tblW w:w="0" w:type="auto"/>
        <w:tblLook w:val="0000" w:firstRow="0" w:lastRow="0" w:firstColumn="0" w:lastColumn="0" w:noHBand="0" w:noVBand="0"/>
      </w:tblPr>
      <w:tblGrid>
        <w:gridCol w:w="733"/>
        <w:gridCol w:w="737"/>
        <w:gridCol w:w="736"/>
        <w:gridCol w:w="737"/>
        <w:gridCol w:w="737"/>
        <w:gridCol w:w="737"/>
        <w:gridCol w:w="737"/>
        <w:gridCol w:w="737"/>
        <w:gridCol w:w="737"/>
        <w:gridCol w:w="737"/>
        <w:gridCol w:w="737"/>
        <w:gridCol w:w="737"/>
        <w:gridCol w:w="737"/>
      </w:tblGrid>
      <w:tr w:rsidR="006219EE" w:rsidRPr="00AC5B29" w:rsidTr="00FC4D88">
        <w:tc>
          <w:tcPr>
            <w:tcW w:w="733" w:type="dxa"/>
          </w:tcPr>
          <w:p w:rsidR="006219EE" w:rsidRPr="00AC5B29" w:rsidRDefault="006219EE" w:rsidP="00FC4D88">
            <w:pPr>
              <w:rPr>
                <w:rFonts w:ascii="Arial" w:hAnsi="Arial" w:cs="Arial"/>
                <w:sz w:val="18"/>
                <w:szCs w:val="18"/>
              </w:rPr>
            </w:pPr>
            <w:r w:rsidRPr="00AC5B29">
              <w:rPr>
                <w:rFonts w:ascii="Arial" w:hAnsi="Arial" w:cs="Arial"/>
                <w:b/>
                <w:bCs/>
                <w:sz w:val="18"/>
                <w:szCs w:val="18"/>
              </w:rPr>
              <w:t>8</w:t>
            </w:r>
          </w:p>
        </w:tc>
        <w:tc>
          <w:tcPr>
            <w:tcW w:w="8843"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Other infections; including parasitic</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08249</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0845</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0860</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08881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08889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1024</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1026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1048</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1214</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1227</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124</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1262</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1278</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1280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13101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1338</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1362</w:t>
            </w:r>
          </w:p>
        </w:tc>
        <w:tc>
          <w:tcPr>
            <w:tcW w:w="737" w:type="dxa"/>
          </w:tcPr>
          <w:p w:rsidR="006219EE" w:rsidRPr="009751A0" w:rsidRDefault="006219EE" w:rsidP="00FC4D88">
            <w:pPr>
              <w:rPr>
                <w:rFonts w:ascii="Arial" w:hAnsi="Arial" w:cs="Arial"/>
                <w:sz w:val="18"/>
                <w:szCs w:val="18"/>
              </w:rPr>
            </w:pPr>
            <w:r w:rsidRPr="009751A0">
              <w:rPr>
                <w:rFonts w:ascii="Arial" w:hAnsi="Arial" w:cs="Arial"/>
                <w:sz w:val="18"/>
                <w:szCs w:val="18"/>
              </w:rPr>
              <w:t>13621</w:t>
            </w:r>
          </w:p>
        </w:tc>
        <w:tc>
          <w:tcPr>
            <w:tcW w:w="737" w:type="dxa"/>
          </w:tcPr>
          <w:p w:rsidR="006219EE" w:rsidRPr="009751A0" w:rsidRDefault="006219EE" w:rsidP="00FC4D88">
            <w:pPr>
              <w:rPr>
                <w:rFonts w:ascii="Arial" w:hAnsi="Arial" w:cs="Arial"/>
                <w:sz w:val="18"/>
                <w:szCs w:val="18"/>
              </w:rPr>
            </w:pPr>
            <w:r w:rsidRPr="009751A0">
              <w:rPr>
                <w:rFonts w:ascii="Arial" w:hAnsi="Arial" w:cs="Arial"/>
                <w:sz w:val="18"/>
                <w:szCs w:val="18"/>
              </w:rPr>
              <w:t>13629</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V1203</w:t>
            </w:r>
          </w:p>
        </w:tc>
        <w:tc>
          <w:tcPr>
            <w:tcW w:w="737" w:type="dxa"/>
          </w:tcPr>
          <w:p w:rsidR="006219EE" w:rsidRPr="009751A0" w:rsidRDefault="006219EE" w:rsidP="00FC4D88">
            <w:pPr>
              <w:rPr>
                <w:rFonts w:ascii="Arial" w:hAnsi="Arial" w:cs="Arial"/>
                <w:sz w:val="18"/>
                <w:szCs w:val="18"/>
              </w:rPr>
            </w:pPr>
            <w:r w:rsidRPr="009751A0">
              <w:rPr>
                <w:rFonts w:ascii="Arial" w:hAnsi="Arial" w:cs="Arial"/>
                <w:sz w:val="18"/>
                <w:szCs w:val="18"/>
              </w:rPr>
              <w:t>V1204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V1209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9</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Sexually transmitted infections (not HIV or hepatitis)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09389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09485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09940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09949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09952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09954</w:t>
            </w:r>
          </w:p>
        </w:tc>
      </w:tr>
      <w:tr w:rsidR="006219EE" w:rsidRPr="00FD3E5E" w:rsidTr="00FC4D88">
        <w:trPr>
          <w:trHeight w:val="81"/>
        </w:trPr>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09955</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09956</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09959</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0998</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0999</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79505</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79515</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79519</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79675</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79679</w:t>
            </w:r>
          </w:p>
        </w:tc>
        <w:tc>
          <w:tcPr>
            <w:tcW w:w="737"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005CFE">
        <w:tc>
          <w:tcPr>
            <w:tcW w:w="738" w:type="dxa"/>
          </w:tcPr>
          <w:p w:rsidR="006219EE" w:rsidRPr="00AC5B29" w:rsidRDefault="006219EE" w:rsidP="00FC4D88">
            <w:pPr>
              <w:rPr>
                <w:rFonts w:ascii="Arial" w:hAnsi="Arial" w:cs="Arial"/>
                <w:sz w:val="18"/>
                <w:szCs w:val="18"/>
              </w:rPr>
            </w:pPr>
            <w:r w:rsidRPr="00AC5B29">
              <w:rPr>
                <w:rFonts w:ascii="Arial" w:hAnsi="Arial" w:cs="Arial"/>
                <w:b/>
                <w:bCs/>
                <w:sz w:val="18"/>
                <w:szCs w:val="18"/>
              </w:rPr>
              <w:t>10</w:t>
            </w:r>
          </w:p>
        </w:tc>
        <w:tc>
          <w:tcPr>
            <w:tcW w:w="8523"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Immunizations and screening for infectious disease</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79551</w:t>
            </w:r>
          </w:p>
        </w:tc>
        <w:tc>
          <w:tcPr>
            <w:tcW w:w="737" w:type="dxa"/>
          </w:tcPr>
          <w:p w:rsidR="006219EE" w:rsidRPr="008642DB" w:rsidRDefault="006219EE" w:rsidP="00FC4D88">
            <w:pPr>
              <w:rPr>
                <w:rFonts w:ascii="Arial" w:hAnsi="Arial" w:cs="Arial"/>
                <w:sz w:val="18"/>
                <w:szCs w:val="18"/>
              </w:rPr>
            </w:pPr>
            <w:r w:rsidRPr="008642DB">
              <w:rPr>
                <w:rFonts w:ascii="Arial" w:hAnsi="Arial" w:cs="Arial"/>
                <w:sz w:val="18"/>
                <w:szCs w:val="18"/>
              </w:rPr>
              <w:t>79552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7956</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79579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V017</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V0171</w:t>
            </w:r>
          </w:p>
        </w:tc>
        <w:tc>
          <w:tcPr>
            <w:tcW w:w="737" w:type="dxa"/>
          </w:tcPr>
          <w:p w:rsidR="006219EE" w:rsidRPr="007F3C3A" w:rsidRDefault="006219EE" w:rsidP="00FC4D88">
            <w:pPr>
              <w:rPr>
                <w:rFonts w:ascii="Arial" w:hAnsi="Arial" w:cs="Arial"/>
                <w:sz w:val="18"/>
                <w:szCs w:val="18"/>
              </w:rPr>
            </w:pPr>
            <w:r w:rsidRPr="009A605E">
              <w:rPr>
                <w:rFonts w:ascii="Arial" w:hAnsi="Arial" w:cs="Arial"/>
                <w:sz w:val="18"/>
                <w:szCs w:val="18"/>
              </w:rPr>
              <w:t>V0179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V0189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V019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V022</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V023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V0259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V0260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V0261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V0262</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V0269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V027</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V029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V037</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V038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V0381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V0382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V0389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V039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V046</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V047</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V0481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V0482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V0489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V059</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V060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V069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V286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V712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V7182</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A75586">
              <w:rPr>
                <w:rFonts w:ascii="Arial" w:hAnsi="Arial" w:cs="Arial"/>
                <w:sz w:val="18"/>
                <w:szCs w:val="18"/>
              </w:rPr>
              <w:t>V7183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V7381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V7388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V7389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V739</w:t>
            </w:r>
          </w:p>
        </w:tc>
      </w:tr>
      <w:tr w:rsidR="006219EE" w:rsidRPr="007F3C3A" w:rsidTr="00005CFE">
        <w:tc>
          <w:tcPr>
            <w:tcW w:w="738" w:type="dxa"/>
          </w:tcPr>
          <w:p w:rsidR="006219EE" w:rsidRPr="007F3C3A" w:rsidRDefault="006219EE" w:rsidP="00FC4D88">
            <w:pPr>
              <w:rPr>
                <w:rFonts w:ascii="Arial" w:hAnsi="Arial" w:cs="Arial"/>
                <w:sz w:val="18"/>
                <w:szCs w:val="18"/>
              </w:rPr>
            </w:pPr>
          </w:p>
        </w:tc>
        <w:tc>
          <w:tcPr>
            <w:tcW w:w="416" w:type="dxa"/>
          </w:tcPr>
          <w:p w:rsidR="006219EE" w:rsidRPr="007F3C3A" w:rsidRDefault="006219EE" w:rsidP="00FC4D88">
            <w:pPr>
              <w:rPr>
                <w:rFonts w:ascii="Arial" w:hAnsi="Arial" w:cs="Arial"/>
                <w:sz w:val="18"/>
                <w:szCs w:val="18"/>
              </w:rPr>
            </w:pPr>
            <w:r w:rsidRPr="007F3C3A">
              <w:rPr>
                <w:rFonts w:ascii="Arial" w:hAnsi="Arial" w:cs="Arial"/>
                <w:sz w:val="18"/>
                <w:szCs w:val="18"/>
              </w:rPr>
              <w:t>V7398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V7399</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V740</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V741</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V742</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V743</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V744</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V745</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V746</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V748</w:t>
            </w:r>
          </w:p>
        </w:tc>
        <w:tc>
          <w:tcPr>
            <w:tcW w:w="737" w:type="dxa"/>
          </w:tcPr>
          <w:p w:rsidR="006219EE" w:rsidRPr="007F3C3A" w:rsidRDefault="006219EE" w:rsidP="00FC4D88">
            <w:pPr>
              <w:rPr>
                <w:rFonts w:ascii="Arial" w:hAnsi="Arial" w:cs="Arial"/>
                <w:sz w:val="18"/>
                <w:szCs w:val="18"/>
              </w:rPr>
            </w:pPr>
            <w:r w:rsidRPr="007F3C3A">
              <w:rPr>
                <w:rFonts w:ascii="Arial" w:hAnsi="Arial" w:cs="Arial"/>
                <w:sz w:val="18"/>
                <w:szCs w:val="18"/>
              </w:rPr>
              <w:t>V749</w:t>
            </w:r>
          </w:p>
        </w:tc>
      </w:tr>
      <w:tr w:rsidR="006219EE" w:rsidRPr="00AC5B29" w:rsidTr="00005CFE">
        <w:tc>
          <w:tcPr>
            <w:tcW w:w="738" w:type="dxa"/>
          </w:tcPr>
          <w:p w:rsidR="006219EE" w:rsidRPr="00AC5B29" w:rsidRDefault="006219EE" w:rsidP="00FC4D88">
            <w:pPr>
              <w:rPr>
                <w:rFonts w:ascii="Arial" w:hAnsi="Arial" w:cs="Arial"/>
                <w:sz w:val="18"/>
                <w:szCs w:val="18"/>
              </w:rPr>
            </w:pPr>
          </w:p>
        </w:tc>
        <w:tc>
          <w:tcPr>
            <w:tcW w:w="416" w:type="dxa"/>
          </w:tcPr>
          <w:p w:rsidR="006219EE" w:rsidRPr="00AC5B29" w:rsidRDefault="006219EE" w:rsidP="00FC4D88">
            <w:pPr>
              <w:rPr>
                <w:rFonts w:ascii="Arial" w:hAnsi="Arial" w:cs="Arial"/>
                <w:sz w:val="18"/>
                <w:szCs w:val="18"/>
              </w:rPr>
            </w:pPr>
            <w:r w:rsidRPr="007F3C3A">
              <w:rPr>
                <w:rFonts w:ascii="Arial" w:hAnsi="Arial" w:cs="Arial"/>
                <w:sz w:val="18"/>
                <w:szCs w:val="18"/>
              </w:rPr>
              <w:t>V750</w:t>
            </w:r>
          </w:p>
        </w:tc>
        <w:tc>
          <w:tcPr>
            <w:tcW w:w="737" w:type="dxa"/>
          </w:tcPr>
          <w:p w:rsidR="006219EE" w:rsidRPr="00AC5B29" w:rsidRDefault="006219EE" w:rsidP="00FC4D88">
            <w:pPr>
              <w:rPr>
                <w:rFonts w:ascii="Arial" w:hAnsi="Arial" w:cs="Arial"/>
                <w:sz w:val="18"/>
                <w:szCs w:val="18"/>
              </w:rPr>
            </w:pPr>
            <w:r w:rsidRPr="007F3C3A">
              <w:rPr>
                <w:rFonts w:ascii="Arial" w:hAnsi="Arial" w:cs="Arial"/>
                <w:sz w:val="18"/>
                <w:szCs w:val="18"/>
              </w:rPr>
              <w:t>V751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V759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11</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head and neck</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1488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1498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1499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V1021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12</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esophagus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V1003</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13</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stomach</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1519</w:t>
            </w:r>
          </w:p>
        </w:tc>
        <w:tc>
          <w:tcPr>
            <w:tcW w:w="736" w:type="dxa"/>
          </w:tcPr>
          <w:p w:rsidR="006219EE" w:rsidRPr="00C01458" w:rsidRDefault="006219EE" w:rsidP="00FC4D88">
            <w:pPr>
              <w:rPr>
                <w:rFonts w:ascii="Arial" w:hAnsi="Arial" w:cs="Arial"/>
                <w:sz w:val="18"/>
                <w:szCs w:val="18"/>
              </w:rPr>
            </w:pPr>
            <w:r w:rsidRPr="00C01458">
              <w:rPr>
                <w:rFonts w:ascii="Arial" w:hAnsi="Arial" w:cs="Arial"/>
                <w:sz w:val="18"/>
                <w:szCs w:val="18"/>
              </w:rPr>
              <w:t>20923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V1004</w:t>
            </w: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14</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colon</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1590</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20910</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20911</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20912</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20913</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20914</w:t>
            </w:r>
          </w:p>
        </w:tc>
        <w:tc>
          <w:tcPr>
            <w:tcW w:w="736" w:type="dxa"/>
          </w:tcPr>
          <w:p w:rsidR="006219EE" w:rsidRPr="00C01458" w:rsidRDefault="006219EE" w:rsidP="00FC4D88">
            <w:pPr>
              <w:rPr>
                <w:rFonts w:ascii="Arial" w:hAnsi="Arial" w:cs="Arial"/>
                <w:sz w:val="18"/>
                <w:szCs w:val="18"/>
              </w:rPr>
            </w:pPr>
            <w:r w:rsidRPr="00C01458">
              <w:rPr>
                <w:rFonts w:ascii="Arial" w:hAnsi="Arial" w:cs="Arial"/>
                <w:sz w:val="18"/>
                <w:szCs w:val="18"/>
              </w:rPr>
              <w:t>20915</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V1005</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15</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rectum and anus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1548</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20917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2306</w:t>
            </w:r>
          </w:p>
        </w:tc>
        <w:tc>
          <w:tcPr>
            <w:tcW w:w="736" w:type="dxa"/>
          </w:tcPr>
          <w:p w:rsidR="006219EE" w:rsidRPr="00C01458" w:rsidRDefault="006219EE" w:rsidP="00FC4D88">
            <w:pPr>
              <w:rPr>
                <w:rFonts w:ascii="Arial" w:hAnsi="Arial" w:cs="Arial"/>
                <w:sz w:val="18"/>
                <w:szCs w:val="18"/>
              </w:rPr>
            </w:pPr>
            <w:r w:rsidRPr="00C01458">
              <w:rPr>
                <w:rFonts w:ascii="Arial" w:hAnsi="Arial" w:cs="Arial"/>
                <w:sz w:val="18"/>
                <w:szCs w:val="18"/>
              </w:rPr>
              <w:t>79670</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79671</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79672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79673</w:t>
            </w:r>
          </w:p>
        </w:tc>
        <w:tc>
          <w:tcPr>
            <w:tcW w:w="736" w:type="dxa"/>
          </w:tcPr>
          <w:p w:rsidR="006219EE" w:rsidRPr="00C01458" w:rsidRDefault="006219EE" w:rsidP="00FC4D88">
            <w:pPr>
              <w:rPr>
                <w:rFonts w:ascii="Arial" w:hAnsi="Arial" w:cs="Arial"/>
                <w:sz w:val="18"/>
                <w:szCs w:val="18"/>
              </w:rPr>
            </w:pPr>
            <w:r w:rsidRPr="00C01458">
              <w:rPr>
                <w:rFonts w:ascii="Arial" w:hAnsi="Arial" w:cs="Arial"/>
                <w:sz w:val="18"/>
                <w:szCs w:val="18"/>
              </w:rPr>
              <w:t>79674</w:t>
            </w:r>
          </w:p>
        </w:tc>
        <w:tc>
          <w:tcPr>
            <w:tcW w:w="737" w:type="dxa"/>
          </w:tcPr>
          <w:p w:rsidR="006219EE" w:rsidRPr="00C01458" w:rsidRDefault="006219EE" w:rsidP="00FC4D88">
            <w:pPr>
              <w:rPr>
                <w:rFonts w:ascii="Arial" w:hAnsi="Arial" w:cs="Arial"/>
                <w:sz w:val="18"/>
                <w:szCs w:val="18"/>
              </w:rPr>
            </w:pPr>
            <w:r w:rsidRPr="00C01458">
              <w:rPr>
                <w:rFonts w:ascii="Arial" w:hAnsi="Arial" w:cs="Arial"/>
                <w:sz w:val="18"/>
                <w:szCs w:val="18"/>
              </w:rPr>
              <w:t>79676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V1006</w:t>
            </w:r>
          </w:p>
        </w:tc>
        <w:tc>
          <w:tcPr>
            <w:tcW w:w="736" w:type="dxa"/>
          </w:tcPr>
          <w:p w:rsidR="006219EE" w:rsidRPr="00AC5B29" w:rsidRDefault="006219EE" w:rsidP="00FC4D88">
            <w:pPr>
              <w:rPr>
                <w:rFonts w:ascii="Arial" w:hAnsi="Arial" w:cs="Arial"/>
                <w:sz w:val="18"/>
                <w:szCs w:val="18"/>
              </w:rPr>
            </w:pPr>
          </w:p>
        </w:tc>
        <w:tc>
          <w:tcPr>
            <w:tcW w:w="737" w:type="dxa"/>
          </w:tcPr>
          <w:p w:rsidR="006219EE" w:rsidRPr="00B80E38" w:rsidRDefault="006219EE" w:rsidP="00FC4D88">
            <w:pPr>
              <w:rPr>
                <w:rFonts w:ascii="Arial" w:hAnsi="Arial" w:cs="Arial"/>
                <w:sz w:val="18"/>
                <w:szCs w:val="18"/>
              </w:rPr>
            </w:pPr>
          </w:p>
        </w:tc>
        <w:tc>
          <w:tcPr>
            <w:tcW w:w="736" w:type="dxa"/>
          </w:tcPr>
          <w:p w:rsidR="006219EE" w:rsidRPr="00B80E38" w:rsidRDefault="006219EE" w:rsidP="00FC4D88">
            <w:pPr>
              <w:rPr>
                <w:rFonts w:ascii="Arial" w:hAnsi="Arial" w:cs="Arial"/>
                <w:sz w:val="18"/>
                <w:szCs w:val="18"/>
              </w:rPr>
            </w:pPr>
          </w:p>
        </w:tc>
        <w:tc>
          <w:tcPr>
            <w:tcW w:w="737" w:type="dxa"/>
          </w:tcPr>
          <w:p w:rsidR="006219EE" w:rsidRPr="00B80E38" w:rsidRDefault="006219EE" w:rsidP="00FC4D88">
            <w:pPr>
              <w:rPr>
                <w:rFonts w:ascii="Arial" w:hAnsi="Arial" w:cs="Arial"/>
                <w:sz w:val="18"/>
                <w:szCs w:val="18"/>
              </w:rPr>
            </w:pPr>
          </w:p>
        </w:tc>
        <w:tc>
          <w:tcPr>
            <w:tcW w:w="737" w:type="dxa"/>
          </w:tcPr>
          <w:p w:rsidR="006219EE" w:rsidRPr="00B80E38" w:rsidRDefault="006219EE" w:rsidP="00FC4D88">
            <w:pPr>
              <w:rPr>
                <w:rFonts w:ascii="Arial" w:hAnsi="Arial" w:cs="Arial"/>
                <w:sz w:val="18"/>
                <w:szCs w:val="18"/>
              </w:rPr>
            </w:pPr>
          </w:p>
        </w:tc>
        <w:tc>
          <w:tcPr>
            <w:tcW w:w="736" w:type="dxa"/>
          </w:tcPr>
          <w:p w:rsidR="006219EE" w:rsidRPr="00B80E38"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lastRenderedPageBreak/>
              <w:t>16</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liver and intrahepatic bile duct</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V1007</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17</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pancreas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1579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18</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other GI organs; peritoneum</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1580</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1598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1599</w:t>
            </w:r>
          </w:p>
        </w:tc>
        <w:tc>
          <w:tcPr>
            <w:tcW w:w="737" w:type="dxa"/>
          </w:tcPr>
          <w:p w:rsidR="006219EE" w:rsidRPr="00E57655" w:rsidRDefault="006219EE" w:rsidP="00FC4D88">
            <w:pPr>
              <w:rPr>
                <w:rFonts w:ascii="Arial" w:hAnsi="Arial" w:cs="Arial"/>
                <w:sz w:val="18"/>
                <w:szCs w:val="18"/>
              </w:rPr>
            </w:pPr>
            <w:r w:rsidRPr="00E57655">
              <w:rPr>
                <w:rFonts w:ascii="Arial" w:hAnsi="Arial" w:cs="Arial"/>
                <w:sz w:val="18"/>
                <w:szCs w:val="18"/>
              </w:rPr>
              <w:t>20900</w:t>
            </w:r>
          </w:p>
        </w:tc>
        <w:tc>
          <w:tcPr>
            <w:tcW w:w="736" w:type="dxa"/>
          </w:tcPr>
          <w:p w:rsidR="006219EE" w:rsidRPr="00E57655" w:rsidRDefault="006219EE" w:rsidP="00FC4D88">
            <w:pPr>
              <w:rPr>
                <w:rFonts w:ascii="Arial" w:hAnsi="Arial" w:cs="Arial"/>
                <w:sz w:val="18"/>
                <w:szCs w:val="18"/>
              </w:rPr>
            </w:pPr>
            <w:r w:rsidRPr="00E57655">
              <w:rPr>
                <w:rFonts w:ascii="Arial" w:hAnsi="Arial" w:cs="Arial"/>
                <w:sz w:val="18"/>
                <w:szCs w:val="18"/>
              </w:rPr>
              <w:t>20901</w:t>
            </w:r>
          </w:p>
        </w:tc>
        <w:tc>
          <w:tcPr>
            <w:tcW w:w="737" w:type="dxa"/>
          </w:tcPr>
          <w:p w:rsidR="006219EE" w:rsidRPr="00E57655" w:rsidRDefault="006219EE" w:rsidP="00FC4D88">
            <w:pPr>
              <w:rPr>
                <w:rFonts w:ascii="Arial" w:hAnsi="Arial" w:cs="Arial"/>
                <w:sz w:val="18"/>
                <w:szCs w:val="18"/>
              </w:rPr>
            </w:pPr>
            <w:r w:rsidRPr="00E57655">
              <w:rPr>
                <w:rFonts w:ascii="Arial" w:hAnsi="Arial" w:cs="Arial"/>
                <w:sz w:val="18"/>
                <w:szCs w:val="18"/>
              </w:rPr>
              <w:t>20902</w:t>
            </w:r>
          </w:p>
        </w:tc>
        <w:tc>
          <w:tcPr>
            <w:tcW w:w="737" w:type="dxa"/>
          </w:tcPr>
          <w:p w:rsidR="006219EE" w:rsidRPr="00E57655" w:rsidRDefault="006219EE" w:rsidP="00FC4D88">
            <w:pPr>
              <w:rPr>
                <w:rFonts w:ascii="Arial" w:hAnsi="Arial" w:cs="Arial"/>
                <w:sz w:val="18"/>
                <w:szCs w:val="18"/>
              </w:rPr>
            </w:pPr>
            <w:r w:rsidRPr="00E57655">
              <w:rPr>
                <w:rFonts w:ascii="Arial" w:hAnsi="Arial" w:cs="Arial"/>
                <w:sz w:val="18"/>
                <w:szCs w:val="18"/>
              </w:rPr>
              <w:t>20903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V1000</w:t>
            </w:r>
          </w:p>
        </w:tc>
      </w:tr>
      <w:tr w:rsidR="006219EE" w:rsidRPr="00FD3E5E" w:rsidTr="00FC4D88">
        <w:tc>
          <w:tcPr>
            <w:tcW w:w="735"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V1009</w:t>
            </w: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b/>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19</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bronchus; lung</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1629</w:t>
            </w:r>
          </w:p>
        </w:tc>
        <w:tc>
          <w:tcPr>
            <w:tcW w:w="736" w:type="dxa"/>
          </w:tcPr>
          <w:p w:rsidR="006219EE" w:rsidRPr="00E57655" w:rsidRDefault="006219EE" w:rsidP="00FC4D88">
            <w:pPr>
              <w:rPr>
                <w:rFonts w:ascii="Arial" w:hAnsi="Arial" w:cs="Arial"/>
                <w:sz w:val="18"/>
                <w:szCs w:val="18"/>
              </w:rPr>
            </w:pPr>
            <w:r w:rsidRPr="00E57655">
              <w:rPr>
                <w:rFonts w:ascii="Arial" w:hAnsi="Arial" w:cs="Arial"/>
                <w:sz w:val="18"/>
                <w:szCs w:val="18"/>
              </w:rPr>
              <w:t>20921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V1011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20</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other respiratory and intrathoracic</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V1012</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V1022</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21</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bone and connective tissue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1719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22</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Melanomas of skin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V1082</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732" w:type="dxa"/>
          </w:tcPr>
          <w:p w:rsidR="006219EE" w:rsidRPr="00AC5B29" w:rsidRDefault="006219EE" w:rsidP="00FC4D88">
            <w:pPr>
              <w:rPr>
                <w:rFonts w:ascii="Arial" w:hAnsi="Arial" w:cs="Arial"/>
                <w:sz w:val="18"/>
                <w:szCs w:val="18"/>
              </w:rPr>
            </w:pPr>
            <w:r w:rsidRPr="00AC5B29">
              <w:rPr>
                <w:rFonts w:ascii="Arial" w:hAnsi="Arial" w:cs="Arial"/>
                <w:b/>
                <w:bCs/>
                <w:sz w:val="18"/>
                <w:szCs w:val="18"/>
              </w:rPr>
              <w:t>23</w:t>
            </w:r>
          </w:p>
        </w:tc>
        <w:tc>
          <w:tcPr>
            <w:tcW w:w="8844"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Other non-epithelial cancer of skin</w:t>
            </w:r>
          </w:p>
        </w:tc>
      </w:tr>
      <w:tr w:rsidR="006219EE" w:rsidRPr="00DE389F" w:rsidTr="00FC4D88">
        <w:tc>
          <w:tcPr>
            <w:tcW w:w="732" w:type="dxa"/>
          </w:tcPr>
          <w:p w:rsidR="006219EE" w:rsidRPr="00D438FC"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17300</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17301</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17302</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17309</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17310</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17311</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17312</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17319</w:t>
            </w:r>
          </w:p>
        </w:tc>
        <w:tc>
          <w:tcPr>
            <w:tcW w:w="737" w:type="dxa"/>
          </w:tcPr>
          <w:p w:rsidR="006219EE" w:rsidRPr="00603094" w:rsidRDefault="006219EE" w:rsidP="00FC4D88">
            <w:pPr>
              <w:rPr>
                <w:rFonts w:ascii="Arial" w:hAnsi="Arial" w:cs="Arial"/>
                <w:sz w:val="18"/>
                <w:szCs w:val="18"/>
              </w:rPr>
            </w:pPr>
            <w:r w:rsidRPr="00032A72">
              <w:rPr>
                <w:rFonts w:ascii="Arial" w:hAnsi="Arial" w:cs="Arial"/>
                <w:sz w:val="18"/>
                <w:szCs w:val="18"/>
              </w:rPr>
              <w:t>17320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17321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17322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17329</w:t>
            </w:r>
          </w:p>
        </w:tc>
      </w:tr>
      <w:tr w:rsidR="006219EE" w:rsidRPr="00DE389F" w:rsidTr="00FC4D88">
        <w:tc>
          <w:tcPr>
            <w:tcW w:w="732" w:type="dxa"/>
          </w:tcPr>
          <w:p w:rsidR="006219EE" w:rsidRPr="00603094"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17332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17339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17340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17341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17342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17349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17350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17351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17352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17359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17360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17361</w:t>
            </w:r>
          </w:p>
        </w:tc>
      </w:tr>
      <w:tr w:rsidR="006219EE" w:rsidRPr="00AC5B29" w:rsidTr="00FC4D88">
        <w:tc>
          <w:tcPr>
            <w:tcW w:w="732" w:type="dxa"/>
          </w:tcPr>
          <w:p w:rsidR="006219EE" w:rsidRPr="00D438FC"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17362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17369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17370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17371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17372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17379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17380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17381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17382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17389</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17390</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17391</w:t>
            </w:r>
          </w:p>
        </w:tc>
      </w:tr>
      <w:tr w:rsidR="006219EE" w:rsidRPr="00AC5B29" w:rsidTr="00FC4D88">
        <w:tc>
          <w:tcPr>
            <w:tcW w:w="732" w:type="dxa"/>
          </w:tcPr>
          <w:p w:rsidR="006219EE" w:rsidRPr="00D438FC"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17392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17399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20933</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20934</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20935</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20936</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2320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2321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2322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2323</w:t>
            </w:r>
          </w:p>
        </w:tc>
      </w:tr>
      <w:tr w:rsidR="006219EE" w:rsidRPr="00AC5B29" w:rsidTr="00FC4D88">
        <w:tc>
          <w:tcPr>
            <w:tcW w:w="732" w:type="dxa"/>
          </w:tcPr>
          <w:p w:rsidR="006219EE" w:rsidRPr="00D438FC"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Pr>
                <w:rFonts w:ascii="Arial" w:hAnsi="Arial" w:cs="Arial"/>
                <w:sz w:val="18"/>
                <w:szCs w:val="18"/>
              </w:rPr>
              <w:t>2324</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Pr>
                <w:rFonts w:ascii="Arial" w:hAnsi="Arial" w:cs="Arial"/>
                <w:sz w:val="18"/>
                <w:szCs w:val="18"/>
              </w:rPr>
              <w:t>2325</w:t>
            </w:r>
          </w:p>
        </w:tc>
        <w:tc>
          <w:tcPr>
            <w:tcW w:w="737" w:type="dxa"/>
          </w:tcPr>
          <w:p w:rsidR="006219EE" w:rsidRPr="00D438FC" w:rsidRDefault="006219EE" w:rsidP="00FC4D88">
            <w:pPr>
              <w:rPr>
                <w:rFonts w:ascii="Arial" w:hAnsi="Arial" w:cs="Arial"/>
                <w:sz w:val="18"/>
                <w:szCs w:val="18"/>
              </w:rPr>
            </w:pPr>
            <w:r>
              <w:rPr>
                <w:rFonts w:ascii="Arial" w:hAnsi="Arial" w:cs="Arial"/>
                <w:sz w:val="18"/>
                <w:szCs w:val="18"/>
              </w:rPr>
              <w:t>2326</w:t>
            </w:r>
          </w:p>
        </w:tc>
        <w:tc>
          <w:tcPr>
            <w:tcW w:w="737" w:type="dxa"/>
          </w:tcPr>
          <w:p w:rsidR="006219EE" w:rsidRPr="00D438FC" w:rsidRDefault="006219EE" w:rsidP="00FC4D88">
            <w:pPr>
              <w:rPr>
                <w:rFonts w:ascii="Arial" w:hAnsi="Arial" w:cs="Arial"/>
                <w:sz w:val="18"/>
                <w:szCs w:val="18"/>
              </w:rPr>
            </w:pPr>
            <w:r>
              <w:rPr>
                <w:rFonts w:ascii="Arial" w:hAnsi="Arial" w:cs="Arial"/>
                <w:sz w:val="18"/>
                <w:szCs w:val="18"/>
              </w:rPr>
              <w:t>2327</w:t>
            </w:r>
          </w:p>
        </w:tc>
        <w:tc>
          <w:tcPr>
            <w:tcW w:w="737" w:type="dxa"/>
          </w:tcPr>
          <w:p w:rsidR="006219EE" w:rsidRPr="00D438FC" w:rsidRDefault="006219EE" w:rsidP="00FC4D88">
            <w:pPr>
              <w:rPr>
                <w:rFonts w:ascii="Arial" w:hAnsi="Arial" w:cs="Arial"/>
                <w:sz w:val="18"/>
                <w:szCs w:val="18"/>
              </w:rPr>
            </w:pPr>
            <w:r>
              <w:rPr>
                <w:rFonts w:ascii="Arial" w:hAnsi="Arial" w:cs="Arial"/>
                <w:sz w:val="18"/>
                <w:szCs w:val="18"/>
              </w:rPr>
              <w:t>2328</w:t>
            </w:r>
          </w:p>
        </w:tc>
        <w:tc>
          <w:tcPr>
            <w:tcW w:w="737" w:type="dxa"/>
          </w:tcPr>
          <w:p w:rsidR="006219EE" w:rsidRPr="00D438FC" w:rsidRDefault="006219EE" w:rsidP="00FC4D88">
            <w:pPr>
              <w:rPr>
                <w:rFonts w:ascii="Arial" w:hAnsi="Arial" w:cs="Arial"/>
                <w:sz w:val="18"/>
                <w:szCs w:val="18"/>
              </w:rPr>
            </w:pPr>
            <w:r>
              <w:rPr>
                <w:rFonts w:ascii="Arial" w:hAnsi="Arial" w:cs="Arial"/>
                <w:sz w:val="18"/>
                <w:szCs w:val="18"/>
              </w:rPr>
              <w:t>2329</w:t>
            </w:r>
          </w:p>
        </w:tc>
        <w:tc>
          <w:tcPr>
            <w:tcW w:w="737" w:type="dxa"/>
          </w:tcPr>
          <w:p w:rsidR="006219EE" w:rsidRPr="00D438FC" w:rsidRDefault="006219EE" w:rsidP="00FC4D88">
            <w:pPr>
              <w:rPr>
                <w:rFonts w:ascii="Arial" w:hAnsi="Arial" w:cs="Arial"/>
                <w:sz w:val="18"/>
                <w:szCs w:val="18"/>
              </w:rPr>
            </w:pPr>
            <w:r>
              <w:rPr>
                <w:rFonts w:ascii="Arial" w:hAnsi="Arial" w:cs="Arial"/>
                <w:sz w:val="18"/>
                <w:szCs w:val="18"/>
              </w:rPr>
              <w:t>V1083</w:t>
            </w: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r>
    </w:tbl>
    <w:p w:rsidR="006219EE" w:rsidRDefault="006219EE" w:rsidP="006219EE"/>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732" w:type="dxa"/>
          </w:tcPr>
          <w:p w:rsidR="006219EE" w:rsidRPr="00AC5B29" w:rsidRDefault="006219EE" w:rsidP="00FC4D88">
            <w:pPr>
              <w:rPr>
                <w:rFonts w:ascii="Arial" w:hAnsi="Arial" w:cs="Arial"/>
                <w:sz w:val="18"/>
                <w:szCs w:val="18"/>
              </w:rPr>
            </w:pPr>
            <w:r w:rsidRPr="00AC5B29">
              <w:rPr>
                <w:rFonts w:ascii="Arial" w:hAnsi="Arial" w:cs="Arial"/>
                <w:b/>
                <w:bCs/>
                <w:sz w:val="18"/>
                <w:szCs w:val="18"/>
              </w:rPr>
              <w:t>24</w:t>
            </w:r>
          </w:p>
        </w:tc>
        <w:tc>
          <w:tcPr>
            <w:tcW w:w="8844"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breast</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2330</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V103</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25</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uterus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26</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cervix</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7950</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79501</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79502</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79503</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79504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V1041</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27</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ovary</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V1043</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6219EE" w:rsidRPr="00AC5B29" w:rsidTr="00FC4D88">
        <w:tc>
          <w:tcPr>
            <w:tcW w:w="734" w:type="dxa"/>
          </w:tcPr>
          <w:p w:rsidR="006219EE" w:rsidRPr="00AC5B29" w:rsidRDefault="006219EE" w:rsidP="00FC4D88">
            <w:pPr>
              <w:rPr>
                <w:rFonts w:ascii="Arial" w:hAnsi="Arial" w:cs="Arial"/>
                <w:sz w:val="18"/>
                <w:szCs w:val="18"/>
              </w:rPr>
            </w:pPr>
            <w:r w:rsidRPr="00AC5B29">
              <w:rPr>
                <w:rFonts w:ascii="Arial" w:hAnsi="Arial" w:cs="Arial"/>
                <w:b/>
                <w:bCs/>
                <w:sz w:val="18"/>
                <w:szCs w:val="18"/>
              </w:rPr>
              <w:t>28</w:t>
            </w:r>
          </w:p>
        </w:tc>
        <w:tc>
          <w:tcPr>
            <w:tcW w:w="8842"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other female genital organs</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1844</w:t>
            </w:r>
          </w:p>
        </w:tc>
      </w:tr>
      <w:tr w:rsidR="006219EE" w:rsidRPr="00FD3E5E" w:rsidTr="00FC4D88">
        <w:tc>
          <w:tcPr>
            <w:tcW w:w="734"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1848</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1849</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2333</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23330</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23331</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23332</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23339</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79516</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V1040</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V1044</w:t>
            </w:r>
          </w:p>
        </w:tc>
        <w:tc>
          <w:tcPr>
            <w:tcW w:w="737"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29</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prostate</w:t>
            </w:r>
          </w:p>
        </w:tc>
      </w:tr>
      <w:tr w:rsidR="006219EE" w:rsidRPr="00FD3E5E" w:rsidTr="00FC4D88">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185</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2334</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V1046</w:t>
            </w: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424FE" w:rsidRDefault="006424FE" w:rsidP="006219EE">
      <w:pPr>
        <w:rPr>
          <w:rFonts w:ascii="Arial" w:hAnsi="Arial" w:cs="Arial"/>
          <w:sz w:val="18"/>
          <w:szCs w:val="18"/>
        </w:rPr>
      </w:pPr>
    </w:p>
    <w:p w:rsidR="006424FE" w:rsidRDefault="006424FE">
      <w:pPr>
        <w:spacing w:line="240" w:lineRule="auto"/>
        <w:rPr>
          <w:rFonts w:ascii="Arial" w:hAnsi="Arial" w:cs="Arial"/>
          <w:sz w:val="18"/>
          <w:szCs w:val="18"/>
        </w:rPr>
      </w:pPr>
      <w:r>
        <w:rPr>
          <w:rFonts w:ascii="Arial" w:hAnsi="Arial" w:cs="Arial"/>
          <w:sz w:val="18"/>
          <w:szCs w:val="18"/>
        </w:rPr>
        <w:br w:type="page"/>
      </w:r>
    </w:p>
    <w:p w:rsidR="006219EE"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30</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testis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V1047</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31</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other male genital organs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V1049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32</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bladder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V1051</w:t>
            </w: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br w:type="page"/>
            </w:r>
            <w:r w:rsidRPr="00AC5B29">
              <w:rPr>
                <w:rFonts w:ascii="Arial" w:hAnsi="Arial" w:cs="Arial"/>
                <w:b/>
                <w:bCs/>
                <w:sz w:val="18"/>
                <w:szCs w:val="18"/>
              </w:rPr>
              <w:t>33</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kidney and renal pelvis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1891</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20924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V1052</w:t>
            </w:r>
          </w:p>
        </w:tc>
        <w:tc>
          <w:tcPr>
            <w:tcW w:w="737" w:type="dxa"/>
          </w:tcPr>
          <w:p w:rsidR="006219EE" w:rsidRPr="00A814A4" w:rsidRDefault="006219EE" w:rsidP="00FC4D88">
            <w:pPr>
              <w:rPr>
                <w:rFonts w:ascii="Arial" w:hAnsi="Arial" w:cs="Arial"/>
                <w:sz w:val="18"/>
                <w:szCs w:val="18"/>
              </w:rPr>
            </w:pPr>
            <w:r w:rsidRPr="00A814A4">
              <w:rPr>
                <w:rFonts w:ascii="Arial" w:hAnsi="Arial" w:cs="Arial"/>
                <w:sz w:val="18"/>
                <w:szCs w:val="18"/>
              </w:rPr>
              <w:t>V1053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34</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other urinary organs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1898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1899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V1059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35</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brain and nervous system</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1921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V1086</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sz w:val="18"/>
                <w:szCs w:val="18"/>
              </w:rPr>
            </w:pPr>
            <w:r w:rsidRPr="00AC5B29">
              <w:rPr>
                <w:rFonts w:ascii="Arial" w:hAnsi="Arial" w:cs="Arial"/>
                <w:b/>
                <w:bCs/>
                <w:sz w:val="18"/>
                <w:szCs w:val="18"/>
              </w:rPr>
              <w:t>36</w:t>
            </w:r>
          </w:p>
        </w:tc>
        <w:tc>
          <w:tcPr>
            <w:tcW w:w="8841"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of thyroid</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193</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25802</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25803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V1087</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sz w:val="18"/>
                <w:szCs w:val="18"/>
              </w:rPr>
            </w:pPr>
            <w:r w:rsidRPr="00AC5B29">
              <w:rPr>
                <w:rFonts w:ascii="Arial" w:hAnsi="Arial" w:cs="Arial"/>
                <w:b/>
                <w:bCs/>
                <w:sz w:val="18"/>
                <w:szCs w:val="18"/>
              </w:rPr>
              <w:t>37</w:t>
            </w:r>
          </w:p>
        </w:tc>
        <w:tc>
          <w:tcPr>
            <w:tcW w:w="8840"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Hodgkin`s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20148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20196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20198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V1072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6219EE" w:rsidRPr="00AC5B29" w:rsidTr="00FC4D88">
        <w:tc>
          <w:tcPr>
            <w:tcW w:w="734" w:type="dxa"/>
          </w:tcPr>
          <w:p w:rsidR="006219EE" w:rsidRPr="00AC5B29" w:rsidRDefault="006219EE" w:rsidP="00FC4D88">
            <w:pPr>
              <w:rPr>
                <w:rFonts w:ascii="Arial" w:hAnsi="Arial" w:cs="Arial"/>
                <w:sz w:val="18"/>
                <w:szCs w:val="18"/>
              </w:rPr>
            </w:pPr>
            <w:r w:rsidRPr="00AC5B29">
              <w:rPr>
                <w:rFonts w:ascii="Arial" w:hAnsi="Arial" w:cs="Arial"/>
                <w:b/>
                <w:bCs/>
                <w:sz w:val="18"/>
                <w:szCs w:val="18"/>
              </w:rPr>
              <w:t>38</w:t>
            </w:r>
          </w:p>
        </w:tc>
        <w:tc>
          <w:tcPr>
            <w:tcW w:w="8842"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Non-Hodgkin`s lymphoma</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20012</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20025</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20027</w:t>
            </w:r>
          </w:p>
        </w:tc>
        <w:tc>
          <w:tcPr>
            <w:tcW w:w="737" w:type="dxa"/>
          </w:tcPr>
          <w:p w:rsidR="006219EE" w:rsidRPr="003D2A63" w:rsidRDefault="006219EE" w:rsidP="00FC4D88">
            <w:pPr>
              <w:rPr>
                <w:rFonts w:ascii="Arial" w:hAnsi="Arial" w:cs="Arial"/>
                <w:sz w:val="18"/>
                <w:szCs w:val="18"/>
              </w:rPr>
            </w:pPr>
            <w:r w:rsidRPr="003D2A63">
              <w:rPr>
                <w:rFonts w:ascii="Arial" w:hAnsi="Arial" w:cs="Arial"/>
                <w:sz w:val="18"/>
                <w:szCs w:val="18"/>
              </w:rPr>
              <w:t>20028</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20030</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20031</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20032</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20033</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20034</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20035</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20036</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20038</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20041</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20042</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20043</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20044</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20045</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20046</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20047</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20048</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20051</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20052</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20053</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20054</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20055</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20056</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20057</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20058</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20060</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20061</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20062</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20064</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20065</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20066</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20067</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20068</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20070</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20071</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20072</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20073</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20074</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20075</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20076</w:t>
            </w:r>
          </w:p>
        </w:tc>
        <w:tc>
          <w:tcPr>
            <w:tcW w:w="736" w:type="dxa"/>
          </w:tcPr>
          <w:p w:rsidR="006219EE" w:rsidRPr="00F24747" w:rsidRDefault="006219EE" w:rsidP="00FC4D88">
            <w:pPr>
              <w:rPr>
                <w:rFonts w:ascii="Arial" w:hAnsi="Arial" w:cs="Arial"/>
                <w:sz w:val="18"/>
                <w:szCs w:val="18"/>
              </w:rPr>
            </w:pPr>
            <w:r w:rsidRPr="00F24747">
              <w:rPr>
                <w:rFonts w:ascii="Arial" w:hAnsi="Arial" w:cs="Arial"/>
                <w:sz w:val="18"/>
                <w:szCs w:val="18"/>
              </w:rPr>
              <w:t>20077</w:t>
            </w:r>
          </w:p>
        </w:tc>
        <w:tc>
          <w:tcPr>
            <w:tcW w:w="737" w:type="dxa"/>
          </w:tcPr>
          <w:p w:rsidR="006219EE" w:rsidRPr="00F24747" w:rsidRDefault="006219EE" w:rsidP="00FC4D88">
            <w:pPr>
              <w:rPr>
                <w:rFonts w:ascii="Arial" w:hAnsi="Arial" w:cs="Arial"/>
                <w:sz w:val="18"/>
                <w:szCs w:val="18"/>
              </w:rPr>
            </w:pPr>
            <w:r w:rsidRPr="00F24747">
              <w:rPr>
                <w:rFonts w:ascii="Arial" w:hAnsi="Arial" w:cs="Arial"/>
                <w:sz w:val="18"/>
                <w:szCs w:val="18"/>
              </w:rPr>
              <w:t>20078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20083</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20088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20206</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20220</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20227</w:t>
            </w:r>
          </w:p>
        </w:tc>
        <w:tc>
          <w:tcPr>
            <w:tcW w:w="737" w:type="dxa"/>
          </w:tcPr>
          <w:p w:rsidR="006219EE" w:rsidRPr="00414B89" w:rsidRDefault="006219EE" w:rsidP="00FC4D88">
            <w:pPr>
              <w:rPr>
                <w:rFonts w:ascii="Arial" w:hAnsi="Arial" w:cs="Arial"/>
                <w:sz w:val="18"/>
                <w:szCs w:val="18"/>
              </w:rPr>
            </w:pPr>
            <w:r w:rsidRPr="00414B89">
              <w:rPr>
                <w:rFonts w:ascii="Arial" w:hAnsi="Arial" w:cs="Arial"/>
                <w:sz w:val="18"/>
                <w:szCs w:val="18"/>
              </w:rPr>
              <w:t>20228</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20270</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20271</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20272</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20273</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20274</w:t>
            </w:r>
          </w:p>
        </w:tc>
        <w:tc>
          <w:tcPr>
            <w:tcW w:w="736" w:type="dxa"/>
          </w:tcPr>
          <w:p w:rsidR="006219EE" w:rsidRPr="00631762" w:rsidRDefault="006219EE" w:rsidP="00FC4D88">
            <w:pPr>
              <w:rPr>
                <w:rFonts w:ascii="Arial" w:hAnsi="Arial" w:cs="Arial"/>
                <w:sz w:val="18"/>
                <w:szCs w:val="18"/>
              </w:rPr>
            </w:pPr>
            <w:r w:rsidRPr="00631762">
              <w:rPr>
                <w:rFonts w:ascii="Arial" w:hAnsi="Arial" w:cs="Arial"/>
                <w:sz w:val="18"/>
                <w:szCs w:val="18"/>
              </w:rPr>
              <w:t>20275</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20276</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20277</w:t>
            </w:r>
          </w:p>
        </w:tc>
        <w:tc>
          <w:tcPr>
            <w:tcW w:w="737" w:type="dxa"/>
          </w:tcPr>
          <w:p w:rsidR="006219EE" w:rsidRPr="00631762" w:rsidRDefault="006219EE" w:rsidP="00FC4D88">
            <w:pPr>
              <w:rPr>
                <w:rFonts w:ascii="Arial" w:hAnsi="Arial" w:cs="Arial"/>
                <w:sz w:val="18"/>
                <w:szCs w:val="18"/>
              </w:rPr>
            </w:pPr>
            <w:r w:rsidRPr="00631762">
              <w:rPr>
                <w:rFonts w:ascii="Arial" w:hAnsi="Arial" w:cs="Arial"/>
                <w:sz w:val="18"/>
                <w:szCs w:val="18"/>
              </w:rPr>
              <w:t>20278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20286</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20294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V1071</w:t>
            </w:r>
          </w:p>
        </w:tc>
      </w:tr>
      <w:tr w:rsidR="006219EE" w:rsidRPr="00AC5B29" w:rsidTr="00FC4D88">
        <w:tc>
          <w:tcPr>
            <w:tcW w:w="734"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V1079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6219EE" w:rsidRPr="00AC5B29" w:rsidTr="00FC4D88">
        <w:tc>
          <w:tcPr>
            <w:tcW w:w="733" w:type="dxa"/>
          </w:tcPr>
          <w:p w:rsidR="006219EE" w:rsidRPr="00AC5B29" w:rsidRDefault="006219EE" w:rsidP="00FC4D88">
            <w:pPr>
              <w:rPr>
                <w:rFonts w:ascii="Arial" w:hAnsi="Arial" w:cs="Arial"/>
                <w:sz w:val="18"/>
                <w:szCs w:val="18"/>
              </w:rPr>
            </w:pPr>
            <w:r w:rsidRPr="00AC5B29">
              <w:rPr>
                <w:rFonts w:ascii="Arial" w:hAnsi="Arial" w:cs="Arial"/>
                <w:b/>
                <w:bCs/>
                <w:sz w:val="18"/>
                <w:szCs w:val="18"/>
              </w:rPr>
              <w:t>39</w:t>
            </w:r>
          </w:p>
        </w:tc>
        <w:tc>
          <w:tcPr>
            <w:tcW w:w="8843" w:type="dxa"/>
            <w:gridSpan w:val="12"/>
          </w:tcPr>
          <w:p w:rsidR="006219EE" w:rsidRPr="00AC5B29" w:rsidRDefault="006219EE" w:rsidP="00FC4D88">
            <w:pPr>
              <w:rPr>
                <w:rFonts w:ascii="Arial" w:hAnsi="Arial" w:cs="Arial"/>
                <w:sz w:val="18"/>
                <w:szCs w:val="18"/>
              </w:rPr>
            </w:pPr>
            <w:proofErr w:type="spellStart"/>
            <w:r w:rsidRPr="00AC5B29">
              <w:rPr>
                <w:rFonts w:ascii="Arial" w:hAnsi="Arial" w:cs="Arial"/>
                <w:b/>
                <w:bCs/>
                <w:sz w:val="18"/>
                <w:szCs w:val="18"/>
              </w:rPr>
              <w:t>Leukemias</w:t>
            </w:r>
            <w:proofErr w:type="spellEnd"/>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20311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20401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20411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20421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20481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20491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20492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20501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20511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20580</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20581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20582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20601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20611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20621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20681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20682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20691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20692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20701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20711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20712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20721</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20781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20811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20812</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20821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20881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20890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20891</w:t>
            </w:r>
          </w:p>
        </w:tc>
        <w:tc>
          <w:tcPr>
            <w:tcW w:w="737" w:type="dxa"/>
          </w:tcPr>
          <w:p w:rsidR="006219EE" w:rsidRPr="00AE1736" w:rsidRDefault="006219EE" w:rsidP="00FC4D88">
            <w:pPr>
              <w:rPr>
                <w:rFonts w:ascii="Arial" w:hAnsi="Arial" w:cs="Arial"/>
                <w:sz w:val="18"/>
                <w:szCs w:val="18"/>
              </w:rPr>
            </w:pPr>
            <w:r w:rsidRPr="00AE1736">
              <w:rPr>
                <w:rFonts w:ascii="Arial" w:hAnsi="Arial" w:cs="Arial"/>
                <w:sz w:val="18"/>
                <w:szCs w:val="18"/>
              </w:rPr>
              <w:t>20892</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6219EE" w:rsidRPr="00AC5B29" w:rsidTr="00FC4D88">
        <w:tc>
          <w:tcPr>
            <w:tcW w:w="733"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40</w:t>
            </w:r>
          </w:p>
        </w:tc>
        <w:tc>
          <w:tcPr>
            <w:tcW w:w="8843"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Multiple myeloma</w:t>
            </w:r>
          </w:p>
        </w:tc>
      </w:tr>
      <w:tr w:rsidR="006219EE" w:rsidRPr="00AC5B29" w:rsidTr="00FC4D88">
        <w:tc>
          <w:tcPr>
            <w:tcW w:w="733"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20301</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20381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732" w:type="dxa"/>
          </w:tcPr>
          <w:p w:rsidR="006219EE" w:rsidRPr="00AC5B29" w:rsidRDefault="006219EE" w:rsidP="00FC4D88">
            <w:pPr>
              <w:rPr>
                <w:rFonts w:ascii="Arial" w:hAnsi="Arial" w:cs="Arial"/>
                <w:sz w:val="18"/>
                <w:szCs w:val="18"/>
              </w:rPr>
            </w:pPr>
            <w:r w:rsidRPr="00AC5B29">
              <w:rPr>
                <w:rFonts w:ascii="Arial" w:hAnsi="Arial" w:cs="Arial"/>
                <w:b/>
                <w:bCs/>
                <w:sz w:val="18"/>
                <w:szCs w:val="18"/>
              </w:rPr>
              <w:t>41</w:t>
            </w:r>
          </w:p>
        </w:tc>
        <w:tc>
          <w:tcPr>
            <w:tcW w:w="8844" w:type="dxa"/>
            <w:gridSpan w:val="12"/>
          </w:tcPr>
          <w:p w:rsidR="006219EE" w:rsidRPr="00AC5B29" w:rsidRDefault="006219EE" w:rsidP="00FC4D88">
            <w:pPr>
              <w:rPr>
                <w:rFonts w:ascii="Arial" w:hAnsi="Arial" w:cs="Arial"/>
                <w:sz w:val="18"/>
                <w:szCs w:val="18"/>
              </w:rPr>
            </w:pPr>
            <w:r w:rsidRPr="00AC5B29">
              <w:rPr>
                <w:rFonts w:ascii="Arial" w:hAnsi="Arial" w:cs="Arial"/>
                <w:b/>
                <w:bCs/>
                <w:sz w:val="18"/>
                <w:szCs w:val="18"/>
              </w:rPr>
              <w:t>Cancer; other and unspecified primary</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1649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1765</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1769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1909</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1954</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20250</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20263</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20267</w:t>
            </w:r>
          </w:p>
        </w:tc>
        <w:tc>
          <w:tcPr>
            <w:tcW w:w="737" w:type="dxa"/>
          </w:tcPr>
          <w:p w:rsidR="006219EE" w:rsidRPr="00187307" w:rsidRDefault="006219EE" w:rsidP="00FC4D88">
            <w:pPr>
              <w:rPr>
                <w:rFonts w:ascii="Arial" w:hAnsi="Arial" w:cs="Arial"/>
                <w:sz w:val="18"/>
                <w:szCs w:val="18"/>
              </w:rPr>
            </w:pPr>
            <w:r w:rsidRPr="00187307">
              <w:rPr>
                <w:rFonts w:ascii="Arial" w:hAnsi="Arial" w:cs="Arial"/>
                <w:sz w:val="18"/>
                <w:szCs w:val="18"/>
              </w:rPr>
              <w:t>20268</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20922</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20925</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20926</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2349</w:t>
            </w:r>
          </w:p>
        </w:tc>
      </w:tr>
      <w:tr w:rsidR="006219EE" w:rsidRPr="00AC5B29" w:rsidTr="00FC4D88">
        <w:tc>
          <w:tcPr>
            <w:tcW w:w="732"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7951</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79511</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79512</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79513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V109</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V1091</w:t>
            </w:r>
          </w:p>
        </w:tc>
        <w:tc>
          <w:tcPr>
            <w:tcW w:w="737" w:type="dxa"/>
          </w:tcPr>
          <w:p w:rsidR="006219EE" w:rsidRPr="00EF757B" w:rsidRDefault="006219EE" w:rsidP="00FC4D88">
            <w:pPr>
              <w:rPr>
                <w:rFonts w:ascii="Arial" w:hAnsi="Arial" w:cs="Arial"/>
                <w:sz w:val="18"/>
                <w:szCs w:val="18"/>
              </w:rPr>
            </w:pPr>
            <w:r w:rsidRPr="00AC5B29">
              <w:rPr>
                <w:rFonts w:ascii="Arial" w:hAnsi="Arial" w:cs="Arial"/>
                <w:sz w:val="18"/>
                <w:szCs w:val="18"/>
              </w:rPr>
              <w:t>V711</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Secondary malignancies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19889</w:t>
            </w:r>
          </w:p>
        </w:tc>
        <w:tc>
          <w:tcPr>
            <w:tcW w:w="736" w:type="dxa"/>
          </w:tcPr>
          <w:p w:rsidR="006219EE" w:rsidRPr="00EA1097" w:rsidRDefault="006219EE" w:rsidP="00FC4D88">
            <w:pPr>
              <w:rPr>
                <w:rFonts w:ascii="Arial" w:hAnsi="Arial" w:cs="Arial"/>
                <w:sz w:val="18"/>
                <w:szCs w:val="18"/>
              </w:rPr>
            </w:pPr>
            <w:r w:rsidRPr="00EA1097">
              <w:rPr>
                <w:rFonts w:ascii="Arial" w:hAnsi="Arial" w:cs="Arial"/>
                <w:sz w:val="18"/>
                <w:szCs w:val="18"/>
              </w:rPr>
              <w:t>20971</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20972</w:t>
            </w:r>
          </w:p>
        </w:tc>
        <w:tc>
          <w:tcPr>
            <w:tcW w:w="736" w:type="dxa"/>
          </w:tcPr>
          <w:p w:rsidR="006219EE" w:rsidRPr="00EA1097" w:rsidRDefault="006219EE" w:rsidP="00FC4D88">
            <w:pPr>
              <w:rPr>
                <w:rFonts w:ascii="Arial" w:hAnsi="Arial" w:cs="Arial"/>
                <w:sz w:val="18"/>
                <w:szCs w:val="18"/>
              </w:rPr>
            </w:pPr>
            <w:r w:rsidRPr="00EA1097">
              <w:rPr>
                <w:rFonts w:ascii="Arial" w:hAnsi="Arial" w:cs="Arial"/>
                <w:sz w:val="18"/>
                <w:szCs w:val="18"/>
              </w:rPr>
              <w:t>20973</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20974</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51181</w:t>
            </w:r>
          </w:p>
        </w:tc>
        <w:tc>
          <w:tcPr>
            <w:tcW w:w="736" w:type="dxa"/>
          </w:tcPr>
          <w:p w:rsidR="006219EE" w:rsidRPr="008B7300" w:rsidRDefault="006219EE" w:rsidP="00FC4D88">
            <w:pPr>
              <w:rPr>
                <w:rFonts w:ascii="Arial" w:hAnsi="Arial" w:cs="Arial"/>
                <w:sz w:val="18"/>
                <w:szCs w:val="18"/>
              </w:rPr>
            </w:pPr>
            <w:r w:rsidRPr="008B7300">
              <w:rPr>
                <w:rFonts w:ascii="Arial" w:hAnsi="Arial" w:cs="Arial"/>
                <w:sz w:val="18"/>
                <w:szCs w:val="18"/>
              </w:rPr>
              <w:t>78951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Malignant neoplasm without specification of site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1990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1991</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1992</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20920</w:t>
            </w:r>
          </w:p>
        </w:tc>
        <w:tc>
          <w:tcPr>
            <w:tcW w:w="736" w:type="dxa"/>
          </w:tcPr>
          <w:p w:rsidR="006219EE" w:rsidRPr="00EF757B" w:rsidRDefault="006219EE" w:rsidP="00FC4D88">
            <w:pPr>
              <w:rPr>
                <w:rFonts w:ascii="Arial" w:hAnsi="Arial" w:cs="Arial"/>
                <w:sz w:val="18"/>
                <w:szCs w:val="18"/>
              </w:rPr>
            </w:pPr>
            <w:r w:rsidRPr="00EF757B">
              <w:rPr>
                <w:rFonts w:ascii="Arial" w:hAnsi="Arial" w:cs="Arial"/>
                <w:sz w:val="18"/>
                <w:szCs w:val="18"/>
              </w:rPr>
              <w:t>20929</w:t>
            </w:r>
          </w:p>
        </w:tc>
        <w:tc>
          <w:tcPr>
            <w:tcW w:w="737" w:type="dxa"/>
          </w:tcPr>
          <w:p w:rsidR="006219EE" w:rsidRPr="00EF757B" w:rsidRDefault="006219EE" w:rsidP="00FC4D88">
            <w:pPr>
              <w:rPr>
                <w:rFonts w:ascii="Arial" w:hAnsi="Arial" w:cs="Arial"/>
                <w:sz w:val="18"/>
                <w:szCs w:val="18"/>
              </w:rPr>
            </w:pPr>
            <w:r w:rsidRPr="00EF757B">
              <w:rPr>
                <w:rFonts w:ascii="Arial" w:hAnsi="Arial" w:cs="Arial"/>
                <w:sz w:val="18"/>
                <w:szCs w:val="18"/>
              </w:rPr>
              <w:t>20930</w:t>
            </w:r>
          </w:p>
        </w:tc>
        <w:tc>
          <w:tcPr>
            <w:tcW w:w="736" w:type="dxa"/>
          </w:tcPr>
          <w:p w:rsidR="006219EE" w:rsidRPr="00EA1097" w:rsidRDefault="006219EE" w:rsidP="00FC4D88">
            <w:pPr>
              <w:rPr>
                <w:rFonts w:ascii="Arial" w:hAnsi="Arial" w:cs="Arial"/>
                <w:sz w:val="18"/>
                <w:szCs w:val="18"/>
              </w:rPr>
            </w:pPr>
            <w:r w:rsidRPr="00EA1097">
              <w:rPr>
                <w:rFonts w:ascii="Arial" w:hAnsi="Arial" w:cs="Arial"/>
                <w:sz w:val="18"/>
                <w:szCs w:val="18"/>
              </w:rPr>
              <w:t>20970</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20975</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20979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Neoplasms of unspecified nature or uncertain behavior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23699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23772</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23773</w:t>
            </w:r>
          </w:p>
        </w:tc>
        <w:tc>
          <w:tcPr>
            <w:tcW w:w="736" w:type="dxa"/>
          </w:tcPr>
          <w:p w:rsidR="006219EE" w:rsidRPr="00EA1097" w:rsidRDefault="006219EE" w:rsidP="00FC4D88">
            <w:pPr>
              <w:rPr>
                <w:rFonts w:ascii="Arial" w:hAnsi="Arial" w:cs="Arial"/>
                <w:sz w:val="18"/>
                <w:szCs w:val="18"/>
              </w:rPr>
            </w:pPr>
            <w:r w:rsidRPr="00EA1097">
              <w:rPr>
                <w:rFonts w:ascii="Arial" w:hAnsi="Arial" w:cs="Arial"/>
                <w:sz w:val="18"/>
                <w:szCs w:val="18"/>
              </w:rPr>
              <w:t>23779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2387</w:t>
            </w:r>
          </w:p>
        </w:tc>
        <w:tc>
          <w:tcPr>
            <w:tcW w:w="737" w:type="dxa"/>
          </w:tcPr>
          <w:p w:rsidR="006219EE" w:rsidRPr="00AC5B29" w:rsidRDefault="006219EE" w:rsidP="00FC4D88">
            <w:pPr>
              <w:rPr>
                <w:rFonts w:ascii="Arial" w:hAnsi="Arial" w:cs="Arial"/>
                <w:sz w:val="18"/>
                <w:szCs w:val="18"/>
              </w:rPr>
            </w:pPr>
            <w:r>
              <w:rPr>
                <w:rFonts w:ascii="Arial" w:hAnsi="Arial" w:cs="Arial"/>
                <w:sz w:val="18"/>
                <w:szCs w:val="18"/>
              </w:rPr>
              <w:t>23877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2397</w:t>
            </w:r>
          </w:p>
        </w:tc>
        <w:tc>
          <w:tcPr>
            <w:tcW w:w="736" w:type="dxa"/>
          </w:tcPr>
          <w:p w:rsidR="006219EE" w:rsidRPr="00EA1097" w:rsidRDefault="006219EE" w:rsidP="00FC4D88">
            <w:pPr>
              <w:rPr>
                <w:rFonts w:ascii="Arial" w:hAnsi="Arial" w:cs="Arial"/>
                <w:sz w:val="18"/>
                <w:szCs w:val="18"/>
              </w:rPr>
            </w:pPr>
            <w:r w:rsidRPr="00AC5B29">
              <w:rPr>
                <w:rFonts w:ascii="Arial" w:hAnsi="Arial" w:cs="Arial"/>
                <w:sz w:val="18"/>
                <w:szCs w:val="18"/>
              </w:rPr>
              <w:t>2398</w:t>
            </w:r>
          </w:p>
        </w:tc>
        <w:tc>
          <w:tcPr>
            <w:tcW w:w="737" w:type="dxa"/>
          </w:tcPr>
          <w:p w:rsidR="006219EE" w:rsidRPr="00EA1097" w:rsidRDefault="006219EE" w:rsidP="00FC4D88">
            <w:pPr>
              <w:rPr>
                <w:rFonts w:ascii="Arial" w:hAnsi="Arial" w:cs="Arial"/>
                <w:sz w:val="18"/>
                <w:szCs w:val="18"/>
              </w:rPr>
            </w:pPr>
            <w:r w:rsidRPr="00EA1097">
              <w:rPr>
                <w:rFonts w:ascii="Arial" w:hAnsi="Arial" w:cs="Arial"/>
                <w:sz w:val="18"/>
                <w:szCs w:val="18"/>
              </w:rPr>
              <w:t>23981</w:t>
            </w:r>
          </w:p>
        </w:tc>
        <w:tc>
          <w:tcPr>
            <w:tcW w:w="737" w:type="dxa"/>
          </w:tcPr>
          <w:p w:rsidR="006219EE" w:rsidRPr="00AC5B29" w:rsidRDefault="006219EE" w:rsidP="00FC4D88">
            <w:pPr>
              <w:rPr>
                <w:rFonts w:ascii="Arial" w:hAnsi="Arial" w:cs="Arial"/>
                <w:sz w:val="18"/>
                <w:szCs w:val="18"/>
              </w:rPr>
            </w:pPr>
            <w:r w:rsidRPr="00EA1097">
              <w:rPr>
                <w:rFonts w:ascii="Arial" w:hAnsi="Arial" w:cs="Arial"/>
                <w:sz w:val="18"/>
                <w:szCs w:val="18"/>
              </w:rPr>
              <w:t>23989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2399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Maintenance chemotherapy; radiotherapy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V5812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V662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V672</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Benign neoplasm of uterus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2199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47</w:t>
            </w:r>
          </w:p>
        </w:tc>
        <w:tc>
          <w:tcPr>
            <w:tcW w:w="89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and unspecified benign neoplasm</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20940</w:t>
            </w:r>
          </w:p>
        </w:tc>
        <w:tc>
          <w:tcPr>
            <w:tcW w:w="736" w:type="dxa"/>
          </w:tcPr>
          <w:p w:rsidR="006219EE" w:rsidRPr="00D67247" w:rsidRDefault="006219EE" w:rsidP="00FC4D88">
            <w:pPr>
              <w:rPr>
                <w:rFonts w:ascii="Arial" w:hAnsi="Arial" w:cs="Arial"/>
                <w:sz w:val="18"/>
                <w:szCs w:val="18"/>
              </w:rPr>
            </w:pPr>
            <w:r w:rsidRPr="00D67247">
              <w:rPr>
                <w:rFonts w:ascii="Arial" w:hAnsi="Arial" w:cs="Arial"/>
                <w:sz w:val="18"/>
                <w:szCs w:val="18"/>
              </w:rPr>
              <w:t>20941</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20942</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20943</w:t>
            </w:r>
          </w:p>
        </w:tc>
        <w:tc>
          <w:tcPr>
            <w:tcW w:w="736" w:type="dxa"/>
          </w:tcPr>
          <w:p w:rsidR="006219EE" w:rsidRPr="00D67247" w:rsidRDefault="006219EE" w:rsidP="00FC4D88">
            <w:pPr>
              <w:rPr>
                <w:rFonts w:ascii="Arial" w:hAnsi="Arial" w:cs="Arial"/>
                <w:sz w:val="18"/>
                <w:szCs w:val="18"/>
              </w:rPr>
            </w:pPr>
            <w:r w:rsidRPr="00D67247">
              <w:rPr>
                <w:rFonts w:ascii="Arial" w:hAnsi="Arial" w:cs="Arial"/>
                <w:sz w:val="18"/>
                <w:szCs w:val="18"/>
              </w:rPr>
              <w:t>20950</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20951</w:t>
            </w:r>
          </w:p>
        </w:tc>
        <w:tc>
          <w:tcPr>
            <w:tcW w:w="837" w:type="dxa"/>
          </w:tcPr>
          <w:p w:rsidR="006219EE" w:rsidRPr="00D67247" w:rsidRDefault="006219EE" w:rsidP="00FC4D88">
            <w:pPr>
              <w:rPr>
                <w:rFonts w:ascii="Arial" w:hAnsi="Arial" w:cs="Arial"/>
                <w:sz w:val="18"/>
                <w:szCs w:val="18"/>
              </w:rPr>
            </w:pPr>
            <w:r w:rsidRPr="00D67247">
              <w:rPr>
                <w:rFonts w:ascii="Arial" w:hAnsi="Arial" w:cs="Arial"/>
                <w:sz w:val="18"/>
                <w:szCs w:val="18"/>
              </w:rPr>
              <w:t>20952</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20953</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20954</w:t>
            </w:r>
          </w:p>
        </w:tc>
        <w:tc>
          <w:tcPr>
            <w:tcW w:w="736" w:type="dxa"/>
          </w:tcPr>
          <w:p w:rsidR="006219EE" w:rsidRPr="00D67247" w:rsidRDefault="006219EE" w:rsidP="00FC4D88">
            <w:pPr>
              <w:rPr>
                <w:rFonts w:ascii="Arial" w:hAnsi="Arial" w:cs="Arial"/>
                <w:sz w:val="18"/>
                <w:szCs w:val="18"/>
              </w:rPr>
            </w:pPr>
            <w:r w:rsidRPr="00D67247">
              <w:rPr>
                <w:rFonts w:ascii="Arial" w:hAnsi="Arial" w:cs="Arial"/>
                <w:sz w:val="18"/>
                <w:szCs w:val="18"/>
              </w:rPr>
              <w:t>20955</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20956</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20957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20960</w:t>
            </w:r>
          </w:p>
        </w:tc>
        <w:tc>
          <w:tcPr>
            <w:tcW w:w="736" w:type="dxa"/>
          </w:tcPr>
          <w:p w:rsidR="006219EE" w:rsidRPr="00D67247" w:rsidRDefault="006219EE" w:rsidP="00FC4D88">
            <w:pPr>
              <w:rPr>
                <w:rFonts w:ascii="Arial" w:hAnsi="Arial" w:cs="Arial"/>
                <w:sz w:val="18"/>
                <w:szCs w:val="18"/>
              </w:rPr>
            </w:pPr>
            <w:r w:rsidRPr="00D67247">
              <w:rPr>
                <w:rFonts w:ascii="Arial" w:hAnsi="Arial" w:cs="Arial"/>
                <w:sz w:val="18"/>
                <w:szCs w:val="18"/>
              </w:rPr>
              <w:t>20961</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20962</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20963</w:t>
            </w:r>
          </w:p>
        </w:tc>
        <w:tc>
          <w:tcPr>
            <w:tcW w:w="736" w:type="dxa"/>
          </w:tcPr>
          <w:p w:rsidR="006219EE" w:rsidRPr="00D67247" w:rsidRDefault="006219EE" w:rsidP="00FC4D88">
            <w:pPr>
              <w:rPr>
                <w:rFonts w:ascii="Arial" w:hAnsi="Arial" w:cs="Arial"/>
                <w:sz w:val="18"/>
                <w:szCs w:val="18"/>
              </w:rPr>
            </w:pPr>
            <w:r w:rsidRPr="00D67247">
              <w:rPr>
                <w:rFonts w:ascii="Arial" w:hAnsi="Arial" w:cs="Arial"/>
                <w:sz w:val="18"/>
                <w:szCs w:val="18"/>
              </w:rPr>
              <w:t>20964</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20965</w:t>
            </w:r>
          </w:p>
        </w:tc>
        <w:tc>
          <w:tcPr>
            <w:tcW w:w="837" w:type="dxa"/>
          </w:tcPr>
          <w:p w:rsidR="006219EE" w:rsidRPr="00D67247" w:rsidRDefault="006219EE" w:rsidP="00FC4D88">
            <w:pPr>
              <w:rPr>
                <w:rFonts w:ascii="Arial" w:hAnsi="Arial" w:cs="Arial"/>
                <w:sz w:val="18"/>
                <w:szCs w:val="18"/>
              </w:rPr>
            </w:pPr>
            <w:r w:rsidRPr="00D67247">
              <w:rPr>
                <w:rFonts w:ascii="Arial" w:hAnsi="Arial" w:cs="Arial"/>
                <w:sz w:val="18"/>
                <w:szCs w:val="18"/>
              </w:rPr>
              <w:t>20966</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20967</w:t>
            </w:r>
          </w:p>
        </w:tc>
        <w:tc>
          <w:tcPr>
            <w:tcW w:w="737" w:type="dxa"/>
          </w:tcPr>
          <w:p w:rsidR="006219EE" w:rsidRPr="00D67247" w:rsidRDefault="006219EE" w:rsidP="00FC4D88">
            <w:pPr>
              <w:rPr>
                <w:rFonts w:ascii="Arial" w:hAnsi="Arial" w:cs="Arial"/>
                <w:sz w:val="18"/>
                <w:szCs w:val="18"/>
              </w:rPr>
            </w:pPr>
            <w:r w:rsidRPr="00D67247">
              <w:rPr>
                <w:rFonts w:ascii="Arial" w:hAnsi="Arial" w:cs="Arial"/>
                <w:sz w:val="18"/>
                <w:szCs w:val="18"/>
              </w:rPr>
              <w:t>20969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2108</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2144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2148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2168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2210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2230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2246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226</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2276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22803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22804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2299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V1272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8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424FE" w:rsidRDefault="006424FE" w:rsidP="006219EE">
      <w:pPr>
        <w:rPr>
          <w:rFonts w:ascii="Arial" w:hAnsi="Arial" w:cs="Arial"/>
          <w:sz w:val="18"/>
          <w:szCs w:val="18"/>
        </w:rPr>
      </w:pPr>
    </w:p>
    <w:p w:rsidR="006424FE" w:rsidRDefault="006424FE">
      <w:pPr>
        <w:spacing w:line="240" w:lineRule="auto"/>
        <w:rPr>
          <w:rFonts w:ascii="Arial" w:hAnsi="Arial" w:cs="Arial"/>
          <w:sz w:val="18"/>
          <w:szCs w:val="18"/>
        </w:rPr>
      </w:pPr>
      <w:r>
        <w:rPr>
          <w:rFonts w:ascii="Arial" w:hAnsi="Arial" w:cs="Arial"/>
          <w:sz w:val="18"/>
          <w:szCs w:val="18"/>
        </w:rPr>
        <w:br w:type="page"/>
      </w:r>
    </w:p>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48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Thyroid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24290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2468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2469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7945</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49</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Diabetes mellitus without complication</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D67247" w:rsidRDefault="006219EE" w:rsidP="00FC4D88">
            <w:pPr>
              <w:rPr>
                <w:rFonts w:ascii="Arial" w:hAnsi="Arial" w:cs="Arial"/>
                <w:sz w:val="18"/>
                <w:szCs w:val="18"/>
              </w:rPr>
            </w:pPr>
            <w:r w:rsidRPr="00D67247">
              <w:rPr>
                <w:rFonts w:ascii="Arial" w:hAnsi="Arial" w:cs="Arial"/>
                <w:sz w:val="18"/>
                <w:szCs w:val="18"/>
              </w:rPr>
              <w:t>24900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25000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25001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79021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79029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V6546</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22"/>
        <w:gridCol w:w="15"/>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50</w:t>
            </w:r>
          </w:p>
        </w:tc>
        <w:tc>
          <w:tcPr>
            <w:tcW w:w="8840" w:type="dxa"/>
            <w:gridSpan w:val="13"/>
          </w:tcPr>
          <w:p w:rsidR="006219EE" w:rsidRPr="00AC5B29" w:rsidRDefault="006219EE" w:rsidP="00FC4D88">
            <w:pPr>
              <w:rPr>
                <w:rFonts w:ascii="Arial" w:hAnsi="Arial" w:cs="Arial"/>
                <w:b/>
                <w:bCs/>
                <w:sz w:val="18"/>
                <w:szCs w:val="18"/>
              </w:rPr>
            </w:pPr>
            <w:r w:rsidRPr="00AC5B29">
              <w:rPr>
                <w:rFonts w:ascii="Arial" w:hAnsi="Arial" w:cs="Arial"/>
                <w:b/>
                <w:bCs/>
                <w:sz w:val="18"/>
                <w:szCs w:val="18"/>
              </w:rPr>
              <w:t>Diabetes mellitus with complications</w:t>
            </w:r>
          </w:p>
        </w:tc>
      </w:tr>
      <w:tr w:rsidR="006219EE" w:rsidRPr="003E0FF9" w:rsidTr="00FC4D88">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3E0FF9" w:rsidRDefault="006219EE" w:rsidP="00FC4D88">
            <w:pPr>
              <w:rPr>
                <w:rFonts w:ascii="Arial" w:hAnsi="Arial" w:cs="Arial"/>
                <w:sz w:val="18"/>
                <w:szCs w:val="18"/>
              </w:rPr>
            </w:pPr>
            <w:r w:rsidRPr="003E0FF9">
              <w:rPr>
                <w:rFonts w:ascii="Arial" w:hAnsi="Arial" w:cs="Arial"/>
                <w:sz w:val="18"/>
                <w:szCs w:val="18"/>
              </w:rPr>
              <w:t>24901</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24910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24911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24920</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24921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24930</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24931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24940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24941</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24950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24951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24960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3E0FF9" w:rsidRDefault="006219EE" w:rsidP="00FC4D88">
            <w:pPr>
              <w:rPr>
                <w:rFonts w:ascii="Arial" w:hAnsi="Arial" w:cs="Arial"/>
                <w:sz w:val="18"/>
                <w:szCs w:val="18"/>
              </w:rPr>
            </w:pPr>
            <w:r w:rsidRPr="003E0FF9">
              <w:rPr>
                <w:rFonts w:ascii="Arial" w:hAnsi="Arial" w:cs="Arial"/>
                <w:sz w:val="18"/>
                <w:szCs w:val="18"/>
              </w:rPr>
              <w:t>24961</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24970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24971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24980</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24981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24990</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24991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25013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25042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25043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25072</w:t>
            </w:r>
          </w:p>
        </w:tc>
      </w:tr>
      <w:tr w:rsidR="006219EE" w:rsidRPr="00AC5B29" w:rsidTr="00FC4D88">
        <w:trPr>
          <w:trHeight w:val="270"/>
        </w:trPr>
        <w:tc>
          <w:tcPr>
            <w:tcW w:w="736" w:type="dxa"/>
          </w:tcPr>
          <w:p w:rsidR="006219EE" w:rsidRPr="00AC5B29" w:rsidRDefault="006219EE" w:rsidP="00FC4D88">
            <w:pPr>
              <w:spacing w:after="240"/>
              <w:rPr>
                <w:rFonts w:ascii="Arial" w:hAnsi="Arial" w:cs="Arial"/>
                <w:sz w:val="18"/>
                <w:szCs w:val="18"/>
              </w:rPr>
            </w:pPr>
          </w:p>
        </w:tc>
        <w:tc>
          <w:tcPr>
            <w:tcW w:w="722"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25073</w:t>
            </w:r>
          </w:p>
        </w:tc>
        <w:tc>
          <w:tcPr>
            <w:tcW w:w="751" w:type="dxa"/>
            <w:gridSpan w:val="2"/>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25080</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25081</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25082</w:t>
            </w:r>
          </w:p>
        </w:tc>
        <w:tc>
          <w:tcPr>
            <w:tcW w:w="736"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25083</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25090</w:t>
            </w:r>
          </w:p>
        </w:tc>
        <w:tc>
          <w:tcPr>
            <w:tcW w:w="736"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25091</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25092</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25093</w:t>
            </w:r>
          </w:p>
        </w:tc>
        <w:tc>
          <w:tcPr>
            <w:tcW w:w="736"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r>
    </w:tbl>
    <w:p w:rsidR="006219EE" w:rsidRDefault="006219EE" w:rsidP="006219EE"/>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endocrine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2554</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25541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25542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2580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25801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2595</w:t>
            </w:r>
          </w:p>
        </w:tc>
        <w:tc>
          <w:tcPr>
            <w:tcW w:w="736" w:type="dxa"/>
          </w:tcPr>
          <w:p w:rsidR="006219EE" w:rsidRPr="003E0FF9" w:rsidRDefault="006219EE" w:rsidP="00FC4D88">
            <w:pPr>
              <w:rPr>
                <w:rFonts w:ascii="Arial" w:hAnsi="Arial" w:cs="Arial"/>
                <w:sz w:val="18"/>
                <w:szCs w:val="18"/>
              </w:rPr>
            </w:pPr>
            <w:r w:rsidRPr="003E0FF9">
              <w:rPr>
                <w:rFonts w:ascii="Arial" w:hAnsi="Arial" w:cs="Arial"/>
                <w:sz w:val="18"/>
                <w:szCs w:val="18"/>
              </w:rPr>
              <w:t>25950</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25951</w:t>
            </w:r>
          </w:p>
        </w:tc>
        <w:tc>
          <w:tcPr>
            <w:tcW w:w="737" w:type="dxa"/>
          </w:tcPr>
          <w:p w:rsidR="006219EE" w:rsidRPr="003E0FF9" w:rsidRDefault="006219EE" w:rsidP="00FC4D88">
            <w:pPr>
              <w:rPr>
                <w:rFonts w:ascii="Arial" w:hAnsi="Arial" w:cs="Arial"/>
                <w:sz w:val="18"/>
                <w:szCs w:val="18"/>
              </w:rPr>
            </w:pPr>
            <w:r w:rsidRPr="003E0FF9">
              <w:rPr>
                <w:rFonts w:ascii="Arial" w:hAnsi="Arial" w:cs="Arial"/>
                <w:sz w:val="18"/>
                <w:szCs w:val="18"/>
              </w:rPr>
              <w:t>25952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7946</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Nutritional deficiencies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2693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2699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V121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Disorders of lipid metabolism</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2724</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Gout and other crystal </w:t>
            </w:r>
            <w:proofErr w:type="spellStart"/>
            <w:r w:rsidRPr="00AC5B29">
              <w:rPr>
                <w:rFonts w:ascii="Arial" w:hAnsi="Arial" w:cs="Arial"/>
                <w:b/>
                <w:bCs/>
                <w:sz w:val="18"/>
                <w:szCs w:val="18"/>
              </w:rPr>
              <w:t>arthropathies</w:t>
            </w:r>
            <w:proofErr w:type="spellEnd"/>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2740</w:t>
            </w:r>
          </w:p>
        </w:tc>
        <w:tc>
          <w:tcPr>
            <w:tcW w:w="736" w:type="dxa"/>
          </w:tcPr>
          <w:p w:rsidR="006219EE" w:rsidRPr="0004647B" w:rsidRDefault="006219EE" w:rsidP="00FC4D88">
            <w:pPr>
              <w:rPr>
                <w:rFonts w:ascii="Arial" w:hAnsi="Arial" w:cs="Arial"/>
                <w:sz w:val="18"/>
                <w:szCs w:val="18"/>
              </w:rPr>
            </w:pPr>
            <w:r w:rsidRPr="0004647B">
              <w:rPr>
                <w:rFonts w:ascii="Arial" w:hAnsi="Arial" w:cs="Arial"/>
                <w:sz w:val="18"/>
                <w:szCs w:val="18"/>
              </w:rPr>
              <w:t>27403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71298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71299</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Fluid and electrolyte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27652</w:t>
            </w:r>
          </w:p>
        </w:tc>
        <w:tc>
          <w:tcPr>
            <w:tcW w:w="736" w:type="dxa"/>
          </w:tcPr>
          <w:p w:rsidR="006219EE" w:rsidRPr="00025529" w:rsidRDefault="006219EE" w:rsidP="00FC4D88">
            <w:pPr>
              <w:rPr>
                <w:rFonts w:ascii="Arial" w:hAnsi="Arial" w:cs="Arial"/>
                <w:sz w:val="18"/>
                <w:szCs w:val="18"/>
              </w:rPr>
            </w:pPr>
            <w:r w:rsidRPr="00025529">
              <w:rPr>
                <w:rFonts w:ascii="Arial" w:hAnsi="Arial" w:cs="Arial"/>
                <w:sz w:val="18"/>
                <w:szCs w:val="18"/>
              </w:rPr>
              <w:t>2766</w:t>
            </w:r>
          </w:p>
        </w:tc>
        <w:tc>
          <w:tcPr>
            <w:tcW w:w="737" w:type="dxa"/>
          </w:tcPr>
          <w:p w:rsidR="006219EE" w:rsidRPr="0004647B" w:rsidRDefault="006219EE" w:rsidP="00FC4D88">
            <w:pPr>
              <w:rPr>
                <w:rFonts w:ascii="Arial" w:hAnsi="Arial" w:cs="Arial"/>
                <w:sz w:val="18"/>
                <w:szCs w:val="18"/>
              </w:rPr>
            </w:pPr>
            <w:r w:rsidRPr="0004647B">
              <w:rPr>
                <w:rFonts w:ascii="Arial" w:hAnsi="Arial" w:cs="Arial"/>
                <w:sz w:val="18"/>
                <w:szCs w:val="18"/>
              </w:rPr>
              <w:t>27669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2769</w:t>
            </w:r>
          </w:p>
        </w:tc>
        <w:tc>
          <w:tcPr>
            <w:tcW w:w="737" w:type="dxa"/>
          </w:tcPr>
          <w:p w:rsidR="006219EE" w:rsidRPr="00191A79" w:rsidRDefault="006219EE" w:rsidP="00FC4D88">
            <w:pPr>
              <w:rPr>
                <w:rFonts w:ascii="Arial" w:hAnsi="Arial" w:cs="Arial"/>
                <w:sz w:val="18"/>
                <w:szCs w:val="18"/>
              </w:rPr>
            </w:pPr>
            <w:r w:rsidRPr="00191A79">
              <w:rPr>
                <w:rFonts w:ascii="Arial" w:hAnsi="Arial" w:cs="Arial"/>
                <w:sz w:val="18"/>
                <w:szCs w:val="18"/>
              </w:rPr>
              <w:t>9951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03"/>
        <w:gridCol w:w="783"/>
        <w:gridCol w:w="867"/>
        <w:gridCol w:w="783"/>
        <w:gridCol w:w="784"/>
        <w:gridCol w:w="784"/>
        <w:gridCol w:w="696"/>
        <w:gridCol w:w="696"/>
        <w:gridCol w:w="696"/>
        <w:gridCol w:w="696"/>
        <w:gridCol w:w="696"/>
        <w:gridCol w:w="696"/>
        <w:gridCol w:w="696"/>
      </w:tblGrid>
      <w:tr w:rsidR="006219EE" w:rsidRPr="00AC5B29" w:rsidTr="00FC4D88">
        <w:tc>
          <w:tcPr>
            <w:tcW w:w="703"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56</w:t>
            </w:r>
          </w:p>
        </w:tc>
        <w:tc>
          <w:tcPr>
            <w:tcW w:w="8873"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Cystic fibrosis</w:t>
            </w:r>
          </w:p>
        </w:tc>
      </w:tr>
      <w:tr w:rsidR="006219EE" w:rsidRPr="00AC5B29" w:rsidTr="00FC4D88">
        <w:tc>
          <w:tcPr>
            <w:tcW w:w="703" w:type="dxa"/>
          </w:tcPr>
          <w:p w:rsidR="006219EE" w:rsidRPr="00AC5B29" w:rsidRDefault="006219EE" w:rsidP="00FC4D88">
            <w:pPr>
              <w:rPr>
                <w:rFonts w:ascii="Arial" w:hAnsi="Arial" w:cs="Arial"/>
                <w:sz w:val="18"/>
                <w:szCs w:val="18"/>
              </w:rPr>
            </w:pPr>
          </w:p>
        </w:tc>
        <w:tc>
          <w:tcPr>
            <w:tcW w:w="783" w:type="dxa"/>
          </w:tcPr>
          <w:p w:rsidR="006219EE" w:rsidRPr="00AC5B29" w:rsidRDefault="006219EE" w:rsidP="00FC4D88">
            <w:pPr>
              <w:rPr>
                <w:rFonts w:ascii="Arial" w:hAnsi="Arial" w:cs="Arial"/>
                <w:sz w:val="18"/>
                <w:szCs w:val="18"/>
              </w:rPr>
            </w:pPr>
            <w:r w:rsidRPr="00AC5B29">
              <w:rPr>
                <w:rFonts w:ascii="Arial" w:hAnsi="Arial" w:cs="Arial"/>
                <w:sz w:val="18"/>
                <w:szCs w:val="18"/>
              </w:rPr>
              <w:t>27700</w:t>
            </w:r>
          </w:p>
        </w:tc>
        <w:tc>
          <w:tcPr>
            <w:tcW w:w="867" w:type="dxa"/>
          </w:tcPr>
          <w:p w:rsidR="006219EE" w:rsidRPr="00AC5B29" w:rsidRDefault="006219EE" w:rsidP="00FC4D88">
            <w:pPr>
              <w:rPr>
                <w:rFonts w:ascii="Arial" w:hAnsi="Arial" w:cs="Arial"/>
                <w:sz w:val="18"/>
                <w:szCs w:val="18"/>
              </w:rPr>
            </w:pPr>
            <w:r w:rsidRPr="00AC5B29">
              <w:rPr>
                <w:rFonts w:ascii="Arial" w:hAnsi="Arial" w:cs="Arial"/>
                <w:sz w:val="18"/>
                <w:szCs w:val="18"/>
              </w:rPr>
              <w:t>27701</w:t>
            </w:r>
          </w:p>
        </w:tc>
        <w:tc>
          <w:tcPr>
            <w:tcW w:w="783" w:type="dxa"/>
          </w:tcPr>
          <w:p w:rsidR="006219EE" w:rsidRPr="00AC5B29" w:rsidRDefault="006219EE" w:rsidP="00FC4D88">
            <w:pPr>
              <w:rPr>
                <w:rFonts w:ascii="Arial" w:hAnsi="Arial" w:cs="Arial"/>
                <w:sz w:val="18"/>
                <w:szCs w:val="18"/>
              </w:rPr>
            </w:pPr>
            <w:r w:rsidRPr="00AC5B29">
              <w:rPr>
                <w:rFonts w:ascii="Arial" w:hAnsi="Arial" w:cs="Arial"/>
                <w:sz w:val="18"/>
                <w:szCs w:val="18"/>
              </w:rPr>
              <w:t>27702</w:t>
            </w:r>
          </w:p>
        </w:tc>
        <w:tc>
          <w:tcPr>
            <w:tcW w:w="784" w:type="dxa"/>
          </w:tcPr>
          <w:p w:rsidR="006219EE" w:rsidRPr="00AC5B29" w:rsidRDefault="006219EE" w:rsidP="00FC4D88">
            <w:pPr>
              <w:rPr>
                <w:rFonts w:ascii="Arial" w:hAnsi="Arial" w:cs="Arial"/>
                <w:sz w:val="18"/>
                <w:szCs w:val="18"/>
              </w:rPr>
            </w:pPr>
            <w:r w:rsidRPr="00AC5B29">
              <w:rPr>
                <w:rFonts w:ascii="Arial" w:hAnsi="Arial" w:cs="Arial"/>
                <w:sz w:val="18"/>
                <w:szCs w:val="18"/>
              </w:rPr>
              <w:t>27703</w:t>
            </w:r>
          </w:p>
        </w:tc>
        <w:tc>
          <w:tcPr>
            <w:tcW w:w="784" w:type="dxa"/>
          </w:tcPr>
          <w:p w:rsidR="006219EE" w:rsidRPr="00AC5B29" w:rsidRDefault="006219EE" w:rsidP="00FC4D88">
            <w:pPr>
              <w:rPr>
                <w:rFonts w:ascii="Arial" w:hAnsi="Arial" w:cs="Arial"/>
                <w:sz w:val="18"/>
                <w:szCs w:val="18"/>
              </w:rPr>
            </w:pPr>
            <w:r w:rsidRPr="00AC5B29">
              <w:rPr>
                <w:rFonts w:ascii="Arial" w:hAnsi="Arial" w:cs="Arial"/>
                <w:sz w:val="18"/>
                <w:szCs w:val="18"/>
              </w:rPr>
              <w:t>27709</w:t>
            </w: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c>
          <w:tcPr>
            <w:tcW w:w="696"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Immunity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2794</w:t>
            </w:r>
          </w:p>
        </w:tc>
        <w:tc>
          <w:tcPr>
            <w:tcW w:w="737" w:type="dxa"/>
          </w:tcPr>
          <w:p w:rsidR="006219EE" w:rsidRPr="0004647B" w:rsidRDefault="006219EE" w:rsidP="00FC4D88">
            <w:pPr>
              <w:rPr>
                <w:rFonts w:ascii="Arial" w:hAnsi="Arial" w:cs="Arial"/>
                <w:sz w:val="18"/>
                <w:szCs w:val="18"/>
              </w:rPr>
            </w:pPr>
            <w:r w:rsidRPr="0004647B">
              <w:rPr>
                <w:rFonts w:ascii="Arial" w:hAnsi="Arial" w:cs="Arial"/>
                <w:sz w:val="18"/>
                <w:szCs w:val="18"/>
              </w:rPr>
              <w:t>27949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2798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2799</w:t>
            </w:r>
          </w:p>
        </w:tc>
        <w:tc>
          <w:tcPr>
            <w:tcW w:w="737" w:type="dxa"/>
          </w:tcPr>
          <w:p w:rsidR="006219EE" w:rsidRPr="00114324" w:rsidRDefault="006219EE" w:rsidP="00FC4D88">
            <w:pPr>
              <w:rPr>
                <w:rFonts w:ascii="Arial" w:hAnsi="Arial" w:cs="Arial"/>
                <w:sz w:val="18"/>
                <w:szCs w:val="18"/>
              </w:rPr>
            </w:pPr>
          </w:p>
        </w:tc>
        <w:tc>
          <w:tcPr>
            <w:tcW w:w="736" w:type="dxa"/>
          </w:tcPr>
          <w:p w:rsidR="006219EE" w:rsidRPr="00114324" w:rsidRDefault="006219EE" w:rsidP="00FC4D88">
            <w:pPr>
              <w:rPr>
                <w:rFonts w:ascii="Arial" w:hAnsi="Arial" w:cs="Arial"/>
                <w:sz w:val="18"/>
                <w:szCs w:val="18"/>
              </w:rPr>
            </w:pPr>
          </w:p>
        </w:tc>
        <w:tc>
          <w:tcPr>
            <w:tcW w:w="737" w:type="dxa"/>
          </w:tcPr>
          <w:p w:rsidR="006219EE" w:rsidRPr="00114324" w:rsidRDefault="006219EE" w:rsidP="00FC4D88">
            <w:pPr>
              <w:rPr>
                <w:rFonts w:ascii="Arial" w:hAnsi="Arial" w:cs="Arial"/>
                <w:sz w:val="18"/>
                <w:szCs w:val="18"/>
              </w:rPr>
            </w:pPr>
          </w:p>
        </w:tc>
        <w:tc>
          <w:tcPr>
            <w:tcW w:w="737" w:type="dxa"/>
          </w:tcPr>
          <w:p w:rsidR="006219EE" w:rsidRPr="00114324" w:rsidRDefault="006219EE" w:rsidP="00FC4D88">
            <w:pPr>
              <w:rPr>
                <w:rFonts w:ascii="Arial" w:hAnsi="Arial" w:cs="Arial"/>
                <w:sz w:val="18"/>
                <w:szCs w:val="18"/>
              </w:rPr>
            </w:pPr>
          </w:p>
        </w:tc>
        <w:tc>
          <w:tcPr>
            <w:tcW w:w="736" w:type="dxa"/>
          </w:tcPr>
          <w:p w:rsidR="006219EE" w:rsidRPr="00114324" w:rsidRDefault="006219EE" w:rsidP="00FC4D88">
            <w:pPr>
              <w:rPr>
                <w:rFonts w:ascii="Arial" w:hAnsi="Arial" w:cs="Arial"/>
                <w:sz w:val="18"/>
                <w:szCs w:val="18"/>
              </w:rPr>
            </w:pPr>
          </w:p>
        </w:tc>
        <w:tc>
          <w:tcPr>
            <w:tcW w:w="737" w:type="dxa"/>
          </w:tcPr>
          <w:p w:rsidR="006219EE" w:rsidRPr="00114324" w:rsidRDefault="006219EE" w:rsidP="00FC4D88">
            <w:pPr>
              <w:rPr>
                <w:rFonts w:ascii="Arial" w:hAnsi="Arial" w:cs="Arial"/>
                <w:sz w:val="18"/>
                <w:szCs w:val="18"/>
              </w:rPr>
            </w:pPr>
          </w:p>
        </w:tc>
        <w:tc>
          <w:tcPr>
            <w:tcW w:w="737" w:type="dxa"/>
          </w:tcPr>
          <w:p w:rsidR="006219EE" w:rsidRPr="00114324"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58</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nutritional; endocrine; and metabolic disorders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2701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2702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2711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2713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2714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2727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2731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2732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2733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2739</w:t>
            </w:r>
          </w:p>
        </w:tc>
        <w:tc>
          <w:tcPr>
            <w:tcW w:w="385" w:type="pct"/>
          </w:tcPr>
          <w:p w:rsidR="006219EE" w:rsidRPr="00763054" w:rsidRDefault="006219EE" w:rsidP="00FC4D88">
            <w:pPr>
              <w:rPr>
                <w:rFonts w:ascii="Arial" w:hAnsi="Arial" w:cs="Arial"/>
                <w:sz w:val="18"/>
                <w:szCs w:val="18"/>
              </w:rPr>
            </w:pPr>
            <w:r w:rsidRPr="00763054">
              <w:rPr>
                <w:rFonts w:ascii="Arial" w:hAnsi="Arial" w:cs="Arial"/>
                <w:sz w:val="18"/>
                <w:szCs w:val="18"/>
              </w:rPr>
              <w:t>2750</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27503</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27509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2754</w:t>
            </w:r>
          </w:p>
        </w:tc>
      </w:tr>
      <w:tr w:rsidR="006219EE" w:rsidRPr="00F5029D" w:rsidTr="00FC4D88">
        <w:tc>
          <w:tcPr>
            <w:tcW w:w="384" w:type="pct"/>
          </w:tcPr>
          <w:p w:rsidR="006219EE" w:rsidRPr="00F5029D" w:rsidRDefault="006219EE" w:rsidP="00FC4D88">
            <w:pPr>
              <w:rPr>
                <w:rFonts w:ascii="Arial" w:hAnsi="Arial" w:cs="Arial"/>
                <w:sz w:val="18"/>
                <w:szCs w:val="18"/>
              </w:rPr>
            </w:pPr>
          </w:p>
        </w:tc>
        <w:tc>
          <w:tcPr>
            <w:tcW w:w="384" w:type="pct"/>
          </w:tcPr>
          <w:p w:rsidR="006219EE" w:rsidRPr="00F5029D" w:rsidRDefault="006219EE" w:rsidP="00FC4D88">
            <w:pPr>
              <w:rPr>
                <w:rFonts w:ascii="Arial" w:hAnsi="Arial" w:cs="Arial"/>
                <w:sz w:val="18"/>
                <w:szCs w:val="18"/>
              </w:rPr>
            </w:pPr>
            <w:r w:rsidRPr="00F5029D">
              <w:rPr>
                <w:rFonts w:ascii="Arial" w:hAnsi="Arial" w:cs="Arial"/>
                <w:sz w:val="18"/>
                <w:szCs w:val="18"/>
              </w:rPr>
              <w:t>27540</w:t>
            </w:r>
          </w:p>
        </w:tc>
        <w:tc>
          <w:tcPr>
            <w:tcW w:w="384" w:type="pct"/>
          </w:tcPr>
          <w:p w:rsidR="006219EE" w:rsidRPr="00F5029D" w:rsidRDefault="006219EE" w:rsidP="00FC4D88">
            <w:pPr>
              <w:rPr>
                <w:rFonts w:ascii="Arial" w:hAnsi="Arial" w:cs="Arial"/>
                <w:sz w:val="18"/>
                <w:szCs w:val="18"/>
              </w:rPr>
            </w:pPr>
            <w:r w:rsidRPr="00F5029D">
              <w:rPr>
                <w:rFonts w:ascii="Arial" w:hAnsi="Arial" w:cs="Arial"/>
                <w:sz w:val="18"/>
                <w:szCs w:val="18"/>
              </w:rPr>
              <w:t>27541</w:t>
            </w:r>
          </w:p>
        </w:tc>
        <w:tc>
          <w:tcPr>
            <w:tcW w:w="384" w:type="pct"/>
          </w:tcPr>
          <w:p w:rsidR="006219EE" w:rsidRPr="00F5029D" w:rsidRDefault="006219EE" w:rsidP="00FC4D88">
            <w:pPr>
              <w:rPr>
                <w:rFonts w:ascii="Arial" w:hAnsi="Arial" w:cs="Arial"/>
                <w:sz w:val="18"/>
                <w:szCs w:val="18"/>
              </w:rPr>
            </w:pPr>
            <w:r w:rsidRPr="00F5029D">
              <w:rPr>
                <w:rFonts w:ascii="Arial" w:hAnsi="Arial" w:cs="Arial"/>
                <w:sz w:val="18"/>
                <w:szCs w:val="18"/>
              </w:rPr>
              <w:t>27542</w:t>
            </w:r>
          </w:p>
        </w:tc>
        <w:tc>
          <w:tcPr>
            <w:tcW w:w="384" w:type="pct"/>
          </w:tcPr>
          <w:p w:rsidR="006219EE" w:rsidRPr="00F5029D" w:rsidRDefault="006219EE" w:rsidP="00FC4D88">
            <w:pPr>
              <w:rPr>
                <w:rFonts w:ascii="Arial" w:hAnsi="Arial" w:cs="Arial"/>
                <w:sz w:val="18"/>
                <w:szCs w:val="18"/>
              </w:rPr>
            </w:pPr>
            <w:r w:rsidRPr="00F5029D">
              <w:rPr>
                <w:rFonts w:ascii="Arial" w:hAnsi="Arial" w:cs="Arial"/>
                <w:sz w:val="18"/>
                <w:szCs w:val="18"/>
              </w:rPr>
              <w:t>27549</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2758</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2759</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2771</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2772</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2773</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2774</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2775</w:t>
            </w:r>
          </w:p>
        </w:tc>
        <w:tc>
          <w:tcPr>
            <w:tcW w:w="385" w:type="pct"/>
          </w:tcPr>
          <w:p w:rsidR="006219EE" w:rsidRPr="00F5029D" w:rsidRDefault="006219EE" w:rsidP="00FC4D88">
            <w:pPr>
              <w:rPr>
                <w:rFonts w:ascii="Arial" w:hAnsi="Arial" w:cs="Arial"/>
                <w:sz w:val="18"/>
                <w:szCs w:val="18"/>
              </w:rPr>
            </w:pPr>
            <w:r w:rsidRPr="00F5029D">
              <w:rPr>
                <w:rFonts w:ascii="Arial" w:hAnsi="Arial" w:cs="Arial"/>
                <w:sz w:val="18"/>
                <w:szCs w:val="18"/>
              </w:rPr>
              <w:t>2776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FE57FC" w:rsidRDefault="006219EE" w:rsidP="00FC4D88">
            <w:pPr>
              <w:rPr>
                <w:rFonts w:ascii="Arial" w:hAnsi="Arial" w:cs="Arial"/>
                <w:color w:val="FF0000"/>
                <w:sz w:val="18"/>
                <w:szCs w:val="18"/>
              </w:rPr>
            </w:pPr>
            <w:r w:rsidRPr="00AC5B29">
              <w:rPr>
                <w:rFonts w:ascii="Arial" w:hAnsi="Arial" w:cs="Arial"/>
                <w:sz w:val="18"/>
                <w:szCs w:val="18"/>
              </w:rPr>
              <w:t>2777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2778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27781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27782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27787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27800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27801</w:t>
            </w:r>
          </w:p>
        </w:tc>
        <w:tc>
          <w:tcPr>
            <w:tcW w:w="384" w:type="pct"/>
          </w:tcPr>
          <w:p w:rsidR="006219EE" w:rsidRPr="00B15889" w:rsidRDefault="006219EE" w:rsidP="00FC4D88">
            <w:pPr>
              <w:rPr>
                <w:rFonts w:ascii="Arial" w:hAnsi="Arial" w:cs="Arial"/>
                <w:sz w:val="18"/>
                <w:szCs w:val="18"/>
              </w:rPr>
            </w:pPr>
            <w:r w:rsidRPr="00B15889">
              <w:rPr>
                <w:rFonts w:ascii="Arial" w:hAnsi="Arial" w:cs="Arial"/>
                <w:sz w:val="18"/>
                <w:szCs w:val="18"/>
              </w:rPr>
              <w:t>27802</w:t>
            </w:r>
          </w:p>
        </w:tc>
        <w:tc>
          <w:tcPr>
            <w:tcW w:w="384" w:type="pct"/>
          </w:tcPr>
          <w:p w:rsidR="006219EE" w:rsidRPr="0004647B" w:rsidRDefault="006219EE" w:rsidP="00FC4D88">
            <w:pPr>
              <w:rPr>
                <w:rFonts w:ascii="Arial" w:hAnsi="Arial" w:cs="Arial"/>
                <w:sz w:val="18"/>
                <w:szCs w:val="18"/>
              </w:rPr>
            </w:pPr>
            <w:r w:rsidRPr="0004647B">
              <w:rPr>
                <w:rFonts w:ascii="Arial" w:hAnsi="Arial" w:cs="Arial"/>
                <w:sz w:val="18"/>
                <w:szCs w:val="18"/>
              </w:rPr>
              <w:t>27803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2781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2788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78322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7833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78340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78341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7957</w:t>
            </w:r>
          </w:p>
        </w:tc>
        <w:tc>
          <w:tcPr>
            <w:tcW w:w="385" w:type="pct"/>
          </w:tcPr>
          <w:p w:rsidR="006219EE" w:rsidRPr="00AC5B29" w:rsidRDefault="006219EE" w:rsidP="00FC4D88">
            <w:pPr>
              <w:rPr>
                <w:rFonts w:ascii="Arial" w:hAnsi="Arial" w:cs="Arial"/>
                <w:sz w:val="18"/>
                <w:szCs w:val="18"/>
              </w:rPr>
            </w:pPr>
            <w:r w:rsidRPr="008642DB">
              <w:rPr>
                <w:rFonts w:ascii="Arial" w:hAnsi="Arial" w:cs="Arial"/>
                <w:sz w:val="18"/>
                <w:szCs w:val="18"/>
              </w:rPr>
              <w:t>V1229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V8521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V8535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V8536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V8537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V8538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V8539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V854</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V8541</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V8542</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V8543</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V8544</w:t>
            </w:r>
          </w:p>
        </w:tc>
        <w:tc>
          <w:tcPr>
            <w:tcW w:w="385" w:type="pct"/>
          </w:tcPr>
          <w:p w:rsidR="006219EE" w:rsidRPr="0004647B" w:rsidRDefault="006219EE" w:rsidP="00FC4D88">
            <w:pPr>
              <w:rPr>
                <w:rFonts w:ascii="Arial" w:hAnsi="Arial" w:cs="Arial"/>
                <w:sz w:val="18"/>
                <w:szCs w:val="18"/>
              </w:rPr>
            </w:pPr>
            <w:r w:rsidRPr="0004647B">
              <w:rPr>
                <w:rFonts w:ascii="Arial" w:hAnsi="Arial" w:cs="Arial"/>
                <w:sz w:val="18"/>
                <w:szCs w:val="18"/>
              </w:rPr>
              <w:t>V8545</w:t>
            </w:r>
          </w:p>
        </w:tc>
        <w:tc>
          <w:tcPr>
            <w:tcW w:w="385" w:type="pct"/>
          </w:tcPr>
          <w:p w:rsidR="006219EE" w:rsidRPr="0004647B" w:rsidRDefault="006219EE" w:rsidP="00FC4D88">
            <w:pPr>
              <w:rPr>
                <w:rFonts w:ascii="Arial" w:hAnsi="Arial" w:cs="Arial"/>
                <w:sz w:val="18"/>
                <w:szCs w:val="18"/>
              </w:rPr>
            </w:pPr>
          </w:p>
        </w:tc>
        <w:tc>
          <w:tcPr>
            <w:tcW w:w="385" w:type="pct"/>
          </w:tcPr>
          <w:p w:rsidR="006219EE" w:rsidRPr="0004647B"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59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Deficiency and other anemia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2824</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28240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28243</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28245</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28246</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28247</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28249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2827</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2828</w:t>
            </w:r>
          </w:p>
        </w:tc>
      </w:tr>
      <w:tr w:rsidR="006219EE" w:rsidRPr="00603094"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28310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28311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28319</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2832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2839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2840</w:t>
            </w:r>
          </w:p>
        </w:tc>
        <w:tc>
          <w:tcPr>
            <w:tcW w:w="736"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28411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28412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28419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2848</w:t>
            </w:r>
          </w:p>
        </w:tc>
        <w:tc>
          <w:tcPr>
            <w:tcW w:w="736" w:type="dxa"/>
          </w:tcPr>
          <w:p w:rsidR="006219EE" w:rsidRPr="004F55F0" w:rsidRDefault="006219EE" w:rsidP="00FC4D88">
            <w:pPr>
              <w:rPr>
                <w:rFonts w:ascii="Arial" w:hAnsi="Arial" w:cs="Arial"/>
                <w:sz w:val="18"/>
                <w:szCs w:val="18"/>
              </w:rPr>
            </w:pPr>
            <w:r w:rsidRPr="004F55F0">
              <w:rPr>
                <w:rFonts w:ascii="Arial" w:hAnsi="Arial" w:cs="Arial"/>
                <w:sz w:val="18"/>
                <w:szCs w:val="18"/>
              </w:rPr>
              <w:t>28481</w:t>
            </w:r>
          </w:p>
        </w:tc>
        <w:tc>
          <w:tcPr>
            <w:tcW w:w="737" w:type="dxa"/>
          </w:tcPr>
          <w:p w:rsidR="006219EE" w:rsidRPr="004F55F0" w:rsidRDefault="006219EE" w:rsidP="00FC4D88">
            <w:pPr>
              <w:rPr>
                <w:rFonts w:ascii="Arial" w:hAnsi="Arial" w:cs="Arial"/>
                <w:sz w:val="18"/>
                <w:szCs w:val="18"/>
              </w:rPr>
            </w:pPr>
            <w:r w:rsidRPr="004F55F0">
              <w:rPr>
                <w:rFonts w:ascii="Arial" w:hAnsi="Arial" w:cs="Arial"/>
                <w:sz w:val="18"/>
                <w:szCs w:val="18"/>
              </w:rPr>
              <w:t>28489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28529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2859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60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Acute </w:t>
            </w:r>
            <w:proofErr w:type="spellStart"/>
            <w:r w:rsidRPr="00AC5B29">
              <w:rPr>
                <w:rFonts w:ascii="Arial" w:hAnsi="Arial" w:cs="Arial"/>
                <w:b/>
                <w:bCs/>
                <w:sz w:val="18"/>
                <w:szCs w:val="18"/>
              </w:rPr>
              <w:t>posthemorrhagic</w:t>
            </w:r>
            <w:proofErr w:type="spellEnd"/>
            <w:r w:rsidRPr="00AC5B29">
              <w:rPr>
                <w:rFonts w:ascii="Arial" w:hAnsi="Arial" w:cs="Arial"/>
                <w:b/>
                <w:bCs/>
                <w:sz w:val="18"/>
                <w:szCs w:val="18"/>
              </w:rPr>
              <w:t xml:space="preserve"> anemia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2851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61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Sickle cell anemia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28263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28268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28269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56" w:type="dxa"/>
        <w:tblLayout w:type="fixed"/>
        <w:tblLook w:val="0000" w:firstRow="0" w:lastRow="0" w:firstColumn="0" w:lastColumn="0" w:noHBand="0" w:noVBand="0"/>
      </w:tblPr>
      <w:tblGrid>
        <w:gridCol w:w="736"/>
        <w:gridCol w:w="737"/>
        <w:gridCol w:w="736"/>
        <w:gridCol w:w="737"/>
        <w:gridCol w:w="737"/>
        <w:gridCol w:w="736"/>
        <w:gridCol w:w="81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br w:type="page"/>
            </w:r>
            <w:r w:rsidRPr="00AC5B29">
              <w:rPr>
                <w:rFonts w:ascii="Arial" w:hAnsi="Arial" w:cs="Arial"/>
                <w:b/>
                <w:bCs/>
                <w:sz w:val="18"/>
                <w:szCs w:val="18"/>
              </w:rPr>
              <w:t>62</w:t>
            </w:r>
          </w:p>
        </w:tc>
        <w:tc>
          <w:tcPr>
            <w:tcW w:w="892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Coagulation and hemorrhagic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2864</w:t>
            </w:r>
          </w:p>
        </w:tc>
        <w:tc>
          <w:tcPr>
            <w:tcW w:w="817" w:type="dxa"/>
          </w:tcPr>
          <w:p w:rsidR="006219EE" w:rsidRPr="00603094" w:rsidRDefault="006219EE" w:rsidP="00FC4D88">
            <w:pPr>
              <w:rPr>
                <w:rFonts w:ascii="Arial" w:hAnsi="Arial" w:cs="Arial"/>
                <w:color w:val="FF0000"/>
                <w:sz w:val="18"/>
                <w:szCs w:val="18"/>
              </w:rPr>
            </w:pPr>
            <w:r w:rsidRPr="00603094">
              <w:rPr>
                <w:rFonts w:ascii="Arial" w:hAnsi="Arial" w:cs="Arial"/>
                <w:sz w:val="18"/>
                <w:szCs w:val="18"/>
              </w:rPr>
              <w:t>28653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28733</w:t>
            </w:r>
          </w:p>
        </w:tc>
        <w:tc>
          <w:tcPr>
            <w:tcW w:w="817" w:type="dxa"/>
          </w:tcPr>
          <w:p w:rsidR="006219EE" w:rsidRPr="00AC5B29" w:rsidRDefault="006219EE" w:rsidP="00FC4D88">
            <w:pPr>
              <w:rPr>
                <w:rFonts w:ascii="Arial" w:hAnsi="Arial" w:cs="Arial"/>
                <w:sz w:val="18"/>
                <w:szCs w:val="18"/>
              </w:rPr>
            </w:pPr>
            <w:r w:rsidRPr="00AC5B29">
              <w:rPr>
                <w:rFonts w:ascii="Arial" w:hAnsi="Arial" w:cs="Arial"/>
                <w:sz w:val="18"/>
                <w:szCs w:val="18"/>
              </w:rPr>
              <w:t>28739</w:t>
            </w:r>
          </w:p>
        </w:tc>
        <w:tc>
          <w:tcPr>
            <w:tcW w:w="736" w:type="dxa"/>
          </w:tcPr>
          <w:p w:rsidR="006219EE" w:rsidRPr="008D69A3" w:rsidRDefault="006219EE" w:rsidP="00FC4D88">
            <w:pPr>
              <w:rPr>
                <w:rFonts w:ascii="Arial" w:hAnsi="Arial" w:cs="Arial"/>
                <w:sz w:val="18"/>
                <w:szCs w:val="18"/>
              </w:rPr>
            </w:pPr>
            <w:r w:rsidRPr="008D69A3">
              <w:rPr>
                <w:rFonts w:ascii="Arial" w:hAnsi="Arial" w:cs="Arial"/>
                <w:sz w:val="18"/>
                <w:szCs w:val="18"/>
              </w:rPr>
              <w:t>2874</w:t>
            </w:r>
          </w:p>
        </w:tc>
        <w:tc>
          <w:tcPr>
            <w:tcW w:w="737" w:type="dxa"/>
          </w:tcPr>
          <w:p w:rsidR="006219EE" w:rsidRPr="004F55F0" w:rsidRDefault="006219EE" w:rsidP="00FC4D88">
            <w:pPr>
              <w:rPr>
                <w:rFonts w:ascii="Arial" w:hAnsi="Arial" w:cs="Arial"/>
                <w:sz w:val="18"/>
                <w:szCs w:val="18"/>
              </w:rPr>
            </w:pPr>
            <w:r w:rsidRPr="004F55F0">
              <w:rPr>
                <w:rFonts w:ascii="Arial" w:hAnsi="Arial" w:cs="Arial"/>
                <w:sz w:val="18"/>
                <w:szCs w:val="18"/>
              </w:rPr>
              <w:t>28749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28982</w:t>
            </w:r>
          </w:p>
        </w:tc>
        <w:tc>
          <w:tcPr>
            <w:tcW w:w="736" w:type="dxa"/>
          </w:tcPr>
          <w:p w:rsidR="006219EE" w:rsidRPr="004F55F0" w:rsidRDefault="006219EE" w:rsidP="00FC4D88">
            <w:pPr>
              <w:rPr>
                <w:rFonts w:ascii="Arial" w:hAnsi="Arial" w:cs="Arial"/>
                <w:sz w:val="18"/>
                <w:szCs w:val="18"/>
              </w:rPr>
            </w:pPr>
            <w:r w:rsidRPr="004F55F0">
              <w:rPr>
                <w:rFonts w:ascii="Arial" w:hAnsi="Arial" w:cs="Arial"/>
                <w:sz w:val="18"/>
                <w:szCs w:val="18"/>
              </w:rPr>
              <w:t>28984</w:t>
            </w:r>
          </w:p>
        </w:tc>
        <w:tc>
          <w:tcPr>
            <w:tcW w:w="737" w:type="dxa"/>
          </w:tcPr>
          <w:p w:rsidR="006219EE" w:rsidRPr="00DA5556" w:rsidRDefault="006219EE" w:rsidP="00FC4D88">
            <w:pPr>
              <w:rPr>
                <w:rFonts w:ascii="Arial" w:hAnsi="Arial" w:cs="Arial"/>
                <w:b/>
                <w:sz w:val="18"/>
                <w:szCs w:val="18"/>
              </w:rPr>
            </w:pPr>
            <w:r w:rsidRPr="00DA5556">
              <w:rPr>
                <w:rFonts w:ascii="Arial" w:hAnsi="Arial" w:cs="Arial"/>
                <w:sz w:val="18"/>
                <w:szCs w:val="18"/>
              </w:rPr>
              <w:t>7827</w:t>
            </w:r>
          </w:p>
        </w:tc>
        <w:tc>
          <w:tcPr>
            <w:tcW w:w="737" w:type="dxa"/>
          </w:tcPr>
          <w:p w:rsidR="006219EE" w:rsidRPr="00DA5556" w:rsidRDefault="006219EE" w:rsidP="00FC4D88">
            <w:pPr>
              <w:rPr>
                <w:rFonts w:ascii="Arial" w:hAnsi="Arial" w:cs="Arial"/>
                <w:b/>
                <w:sz w:val="18"/>
                <w:szCs w:val="18"/>
              </w:rPr>
            </w:pPr>
          </w:p>
        </w:tc>
        <w:tc>
          <w:tcPr>
            <w:tcW w:w="736" w:type="dxa"/>
          </w:tcPr>
          <w:p w:rsidR="006219EE" w:rsidRPr="00AC5B29" w:rsidRDefault="006219EE" w:rsidP="00FC4D88">
            <w:pPr>
              <w:rPr>
                <w:rFonts w:ascii="Arial" w:hAnsi="Arial" w:cs="Arial"/>
                <w:sz w:val="18"/>
                <w:szCs w:val="18"/>
              </w:rPr>
            </w:pPr>
          </w:p>
        </w:tc>
        <w:tc>
          <w:tcPr>
            <w:tcW w:w="817" w:type="dxa"/>
          </w:tcPr>
          <w:p w:rsidR="006219EE" w:rsidRPr="00AC5B29" w:rsidRDefault="006219EE" w:rsidP="00FC4D88">
            <w:pPr>
              <w:rPr>
                <w:rFonts w:ascii="Arial" w:hAnsi="Arial" w:cs="Arial"/>
                <w:sz w:val="18"/>
                <w:szCs w:val="18"/>
              </w:rPr>
            </w:pPr>
          </w:p>
        </w:tc>
        <w:tc>
          <w:tcPr>
            <w:tcW w:w="736" w:type="dxa"/>
          </w:tcPr>
          <w:p w:rsidR="006219EE" w:rsidRPr="008D69A3" w:rsidRDefault="006219EE" w:rsidP="00FC4D88">
            <w:pPr>
              <w:rPr>
                <w:rFonts w:ascii="Arial" w:hAnsi="Arial" w:cs="Arial"/>
                <w:sz w:val="18"/>
                <w:szCs w:val="18"/>
              </w:rPr>
            </w:pPr>
          </w:p>
        </w:tc>
        <w:tc>
          <w:tcPr>
            <w:tcW w:w="737" w:type="dxa"/>
          </w:tcPr>
          <w:p w:rsidR="006219EE" w:rsidRPr="004F55F0"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63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Diseases of white blood cells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2883</w:t>
            </w:r>
          </w:p>
        </w:tc>
        <w:tc>
          <w:tcPr>
            <w:tcW w:w="736" w:type="dxa"/>
          </w:tcPr>
          <w:p w:rsidR="006219EE" w:rsidRPr="00394434" w:rsidRDefault="006219EE" w:rsidP="00FC4D88">
            <w:pPr>
              <w:rPr>
                <w:rFonts w:ascii="Arial" w:hAnsi="Arial" w:cs="Arial"/>
                <w:sz w:val="18"/>
                <w:szCs w:val="18"/>
              </w:rPr>
            </w:pPr>
            <w:r w:rsidRPr="00394434">
              <w:rPr>
                <w:rFonts w:ascii="Arial" w:hAnsi="Arial" w:cs="Arial"/>
                <w:sz w:val="18"/>
                <w:szCs w:val="18"/>
              </w:rPr>
              <w:t>28866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2889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64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hematologic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28989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2899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79001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79009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V582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76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Meningitis (except that caused by tuberculosis or sexually transmitted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05472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10081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3229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77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Encephalitis (except that caused by tuberculosis or sexually transmitted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0550</w:t>
            </w:r>
          </w:p>
        </w:tc>
        <w:tc>
          <w:tcPr>
            <w:tcW w:w="737" w:type="dxa"/>
          </w:tcPr>
          <w:p w:rsidR="006219EE" w:rsidRPr="00BA336F" w:rsidRDefault="006219EE" w:rsidP="00FC4D88">
            <w:pPr>
              <w:rPr>
                <w:rFonts w:ascii="Arial" w:hAnsi="Arial" w:cs="Arial"/>
                <w:sz w:val="18"/>
                <w:szCs w:val="18"/>
              </w:rPr>
            </w:pPr>
            <w:r w:rsidRPr="00BA336F">
              <w:rPr>
                <w:rFonts w:ascii="Arial" w:hAnsi="Arial" w:cs="Arial"/>
                <w:sz w:val="18"/>
                <w:szCs w:val="18"/>
              </w:rPr>
              <w:t>05601</w:t>
            </w:r>
          </w:p>
        </w:tc>
        <w:tc>
          <w:tcPr>
            <w:tcW w:w="737" w:type="dxa"/>
          </w:tcPr>
          <w:p w:rsidR="006219EE" w:rsidRPr="00E358E7" w:rsidRDefault="006219EE" w:rsidP="00FC4D88">
            <w:pPr>
              <w:rPr>
                <w:rFonts w:ascii="Arial" w:hAnsi="Arial" w:cs="Arial"/>
                <w:sz w:val="18"/>
                <w:szCs w:val="18"/>
              </w:rPr>
            </w:pPr>
            <w:r w:rsidRPr="00E358E7">
              <w:rPr>
                <w:rFonts w:ascii="Arial" w:hAnsi="Arial" w:cs="Arial"/>
                <w:sz w:val="18"/>
                <w:szCs w:val="18"/>
              </w:rPr>
              <w:t>05821</w:t>
            </w:r>
          </w:p>
        </w:tc>
        <w:tc>
          <w:tcPr>
            <w:tcW w:w="736" w:type="dxa"/>
          </w:tcPr>
          <w:p w:rsidR="006219EE" w:rsidRPr="00E358E7" w:rsidRDefault="006219EE" w:rsidP="00FC4D88">
            <w:pPr>
              <w:rPr>
                <w:rFonts w:ascii="Arial" w:hAnsi="Arial" w:cs="Arial"/>
                <w:sz w:val="18"/>
                <w:szCs w:val="18"/>
              </w:rPr>
            </w:pPr>
            <w:r w:rsidRPr="00E358E7">
              <w:rPr>
                <w:rFonts w:ascii="Arial" w:hAnsi="Arial" w:cs="Arial"/>
                <w:sz w:val="18"/>
                <w:szCs w:val="18"/>
              </w:rPr>
              <w:t>05829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0628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0638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0662</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06641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3239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78</w:t>
            </w:r>
          </w:p>
        </w:tc>
        <w:tc>
          <w:tcPr>
            <w:tcW w:w="89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CNS infection and poliomyelitis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04503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04510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04593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0460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0461</w:t>
            </w:r>
          </w:p>
        </w:tc>
        <w:tc>
          <w:tcPr>
            <w:tcW w:w="736" w:type="dxa"/>
          </w:tcPr>
          <w:p w:rsidR="006219EE" w:rsidRPr="00E358E7" w:rsidRDefault="006219EE" w:rsidP="00FC4D88">
            <w:pPr>
              <w:rPr>
                <w:rFonts w:ascii="Arial" w:hAnsi="Arial" w:cs="Arial"/>
                <w:sz w:val="18"/>
                <w:szCs w:val="18"/>
              </w:rPr>
            </w:pPr>
            <w:r w:rsidRPr="00E358E7">
              <w:rPr>
                <w:rFonts w:ascii="Arial" w:hAnsi="Arial" w:cs="Arial"/>
                <w:sz w:val="18"/>
                <w:szCs w:val="18"/>
              </w:rPr>
              <w:t>04611</w:t>
            </w:r>
          </w:p>
        </w:tc>
        <w:tc>
          <w:tcPr>
            <w:tcW w:w="737" w:type="dxa"/>
          </w:tcPr>
          <w:p w:rsidR="006219EE" w:rsidRPr="00E358E7" w:rsidRDefault="006219EE" w:rsidP="00FC4D88">
            <w:pPr>
              <w:rPr>
                <w:rFonts w:ascii="Arial" w:hAnsi="Arial" w:cs="Arial"/>
                <w:sz w:val="18"/>
                <w:szCs w:val="18"/>
              </w:rPr>
            </w:pPr>
            <w:r w:rsidRPr="00E358E7">
              <w:rPr>
                <w:rFonts w:ascii="Arial" w:hAnsi="Arial" w:cs="Arial"/>
                <w:sz w:val="18"/>
                <w:szCs w:val="18"/>
              </w:rPr>
              <w:t>04619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0463</w:t>
            </w:r>
          </w:p>
        </w:tc>
        <w:tc>
          <w:tcPr>
            <w:tcW w:w="736" w:type="dxa"/>
          </w:tcPr>
          <w:p w:rsidR="006219EE" w:rsidRPr="00E358E7" w:rsidRDefault="006219EE" w:rsidP="00FC4D88">
            <w:pPr>
              <w:rPr>
                <w:rFonts w:ascii="Arial" w:hAnsi="Arial" w:cs="Arial"/>
                <w:sz w:val="18"/>
                <w:szCs w:val="18"/>
              </w:rPr>
            </w:pPr>
            <w:r w:rsidRPr="00E358E7">
              <w:rPr>
                <w:rFonts w:ascii="Arial" w:hAnsi="Arial" w:cs="Arial"/>
                <w:sz w:val="18"/>
                <w:szCs w:val="18"/>
              </w:rPr>
              <w:t>04671</w:t>
            </w:r>
          </w:p>
        </w:tc>
        <w:tc>
          <w:tcPr>
            <w:tcW w:w="737" w:type="dxa"/>
          </w:tcPr>
          <w:p w:rsidR="006219EE" w:rsidRPr="00E358E7" w:rsidRDefault="006219EE" w:rsidP="00FC4D88">
            <w:pPr>
              <w:rPr>
                <w:rFonts w:ascii="Arial" w:hAnsi="Arial" w:cs="Arial"/>
                <w:sz w:val="18"/>
                <w:szCs w:val="18"/>
              </w:rPr>
            </w:pPr>
            <w:r w:rsidRPr="00E358E7">
              <w:rPr>
                <w:rFonts w:ascii="Arial" w:hAnsi="Arial" w:cs="Arial"/>
                <w:sz w:val="18"/>
                <w:szCs w:val="18"/>
              </w:rPr>
              <w:t>04672</w:t>
            </w:r>
          </w:p>
        </w:tc>
        <w:tc>
          <w:tcPr>
            <w:tcW w:w="737" w:type="dxa"/>
          </w:tcPr>
          <w:p w:rsidR="006219EE" w:rsidRPr="00E358E7" w:rsidRDefault="006219EE" w:rsidP="00FC4D88">
            <w:pPr>
              <w:rPr>
                <w:rFonts w:ascii="Arial" w:hAnsi="Arial" w:cs="Arial"/>
                <w:sz w:val="18"/>
                <w:szCs w:val="18"/>
              </w:rPr>
            </w:pPr>
            <w:r w:rsidRPr="00E358E7">
              <w:rPr>
                <w:rFonts w:ascii="Arial" w:hAnsi="Arial" w:cs="Arial"/>
                <w:sz w:val="18"/>
                <w:szCs w:val="18"/>
              </w:rPr>
              <w:t>04679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0469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138</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3240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3249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V1202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424FE" w:rsidRDefault="006424FE" w:rsidP="006219EE">
      <w:pPr>
        <w:rPr>
          <w:rFonts w:ascii="Arial" w:hAnsi="Arial" w:cs="Arial"/>
          <w:sz w:val="18"/>
          <w:szCs w:val="18"/>
        </w:rPr>
      </w:pPr>
    </w:p>
    <w:p w:rsidR="006424FE" w:rsidRDefault="006424FE">
      <w:pPr>
        <w:spacing w:line="240" w:lineRule="auto"/>
        <w:rPr>
          <w:rFonts w:ascii="Arial" w:hAnsi="Arial" w:cs="Arial"/>
          <w:sz w:val="18"/>
          <w:szCs w:val="18"/>
        </w:rPr>
      </w:pPr>
      <w:r>
        <w:rPr>
          <w:rFonts w:ascii="Arial" w:hAnsi="Arial" w:cs="Arial"/>
          <w:sz w:val="18"/>
          <w:szCs w:val="18"/>
        </w:rPr>
        <w:br w:type="page"/>
      </w:r>
    </w:p>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79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Parkinson`s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3320</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Multiple sclerosis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340</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hereditary and degenerative nervous system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3313</w:t>
            </w:r>
          </w:p>
        </w:tc>
        <w:tc>
          <w:tcPr>
            <w:tcW w:w="737" w:type="dxa"/>
          </w:tcPr>
          <w:p w:rsidR="006219EE" w:rsidRPr="007C1A5A" w:rsidRDefault="006219EE" w:rsidP="00FC4D88">
            <w:pPr>
              <w:rPr>
                <w:rFonts w:ascii="Arial" w:hAnsi="Arial" w:cs="Arial"/>
                <w:sz w:val="18"/>
                <w:szCs w:val="18"/>
              </w:rPr>
            </w:pPr>
            <w:r w:rsidRPr="007C1A5A">
              <w:rPr>
                <w:rFonts w:ascii="Arial" w:hAnsi="Arial" w:cs="Arial"/>
                <w:sz w:val="18"/>
                <w:szCs w:val="18"/>
              </w:rPr>
              <w:t>3314</w:t>
            </w:r>
          </w:p>
        </w:tc>
        <w:tc>
          <w:tcPr>
            <w:tcW w:w="737" w:type="dxa"/>
          </w:tcPr>
          <w:p w:rsidR="006219EE" w:rsidRPr="00891987" w:rsidRDefault="006219EE" w:rsidP="00FC4D88">
            <w:pPr>
              <w:rPr>
                <w:rFonts w:ascii="Arial" w:hAnsi="Arial" w:cs="Arial"/>
                <w:sz w:val="18"/>
                <w:szCs w:val="18"/>
              </w:rPr>
            </w:pPr>
            <w:r w:rsidRPr="00891987">
              <w:rPr>
                <w:rFonts w:ascii="Arial" w:hAnsi="Arial" w:cs="Arial"/>
                <w:sz w:val="18"/>
                <w:szCs w:val="18"/>
              </w:rPr>
              <w:t>3315</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3316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33181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33189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33399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3370</w:t>
            </w:r>
          </w:p>
        </w:tc>
        <w:tc>
          <w:tcPr>
            <w:tcW w:w="737" w:type="dxa"/>
          </w:tcPr>
          <w:p w:rsidR="006219EE" w:rsidRPr="00891987" w:rsidRDefault="006219EE" w:rsidP="00FC4D88">
            <w:pPr>
              <w:rPr>
                <w:rFonts w:ascii="Arial" w:hAnsi="Arial" w:cs="Arial"/>
                <w:sz w:val="18"/>
                <w:szCs w:val="18"/>
              </w:rPr>
            </w:pPr>
            <w:r w:rsidRPr="00891987">
              <w:rPr>
                <w:rFonts w:ascii="Arial" w:hAnsi="Arial" w:cs="Arial"/>
                <w:sz w:val="18"/>
                <w:szCs w:val="18"/>
              </w:rPr>
              <w:t>33700</w:t>
            </w:r>
          </w:p>
        </w:tc>
        <w:tc>
          <w:tcPr>
            <w:tcW w:w="737" w:type="dxa"/>
          </w:tcPr>
          <w:p w:rsidR="006219EE" w:rsidRPr="00891987" w:rsidRDefault="006219EE" w:rsidP="00FC4D88">
            <w:pPr>
              <w:rPr>
                <w:rFonts w:ascii="Arial" w:hAnsi="Arial" w:cs="Arial"/>
                <w:sz w:val="18"/>
                <w:szCs w:val="18"/>
              </w:rPr>
            </w:pPr>
            <w:r w:rsidRPr="00891987">
              <w:rPr>
                <w:rFonts w:ascii="Arial" w:hAnsi="Arial" w:cs="Arial"/>
                <w:sz w:val="18"/>
                <w:szCs w:val="18"/>
              </w:rPr>
              <w:t>33701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3373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3379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891987" w:rsidRDefault="006219EE" w:rsidP="00FC4D88">
            <w:pPr>
              <w:rPr>
                <w:rFonts w:ascii="Arial" w:hAnsi="Arial" w:cs="Arial"/>
                <w:sz w:val="18"/>
                <w:szCs w:val="18"/>
              </w:rPr>
            </w:pPr>
          </w:p>
        </w:tc>
        <w:tc>
          <w:tcPr>
            <w:tcW w:w="737" w:type="dxa"/>
          </w:tcPr>
          <w:p w:rsidR="006219EE" w:rsidRPr="00891987"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Paralysis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34292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7814</w:t>
            </w:r>
          </w:p>
        </w:tc>
        <w:tc>
          <w:tcPr>
            <w:tcW w:w="737" w:type="dxa"/>
          </w:tcPr>
          <w:p w:rsidR="006219EE" w:rsidRPr="00755A8F" w:rsidRDefault="006219EE" w:rsidP="00FC4D88">
            <w:pPr>
              <w:rPr>
                <w:rFonts w:ascii="Arial" w:hAnsi="Arial" w:cs="Arial"/>
                <w:sz w:val="18"/>
                <w:szCs w:val="18"/>
              </w:rPr>
            </w:pPr>
            <w:r w:rsidRPr="00755A8F">
              <w:rPr>
                <w:rFonts w:ascii="Arial" w:hAnsi="Arial" w:cs="Arial"/>
                <w:sz w:val="18"/>
                <w:szCs w:val="18"/>
              </w:rPr>
              <w:t>78072</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Epilepsy; convulsions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78039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Headache; including migraine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33900</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33901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33902</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33903</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33904</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33905</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33909</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33910</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33911</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33912</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33920</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33922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3393</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33941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33942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33943</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33944</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33981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33982</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33983</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33984</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33985</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33989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34601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34602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3461</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34612</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34621</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34622</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34623</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34630</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34631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34632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34633</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34640</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34642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34643</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34651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34653</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34670</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34671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34672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34680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34681</w:t>
            </w:r>
          </w:p>
        </w:tc>
        <w:tc>
          <w:tcPr>
            <w:tcW w:w="737" w:type="dxa"/>
          </w:tcPr>
          <w:p w:rsidR="006219EE" w:rsidRPr="00C72466" w:rsidRDefault="006219EE" w:rsidP="00FC4D88">
            <w:pPr>
              <w:rPr>
                <w:rFonts w:ascii="Arial" w:hAnsi="Arial" w:cs="Arial"/>
                <w:sz w:val="18"/>
                <w:szCs w:val="18"/>
              </w:rPr>
            </w:pPr>
            <w:r w:rsidRPr="00C72466">
              <w:rPr>
                <w:rFonts w:ascii="Arial" w:hAnsi="Arial" w:cs="Arial"/>
                <w:sz w:val="18"/>
                <w:szCs w:val="18"/>
              </w:rPr>
              <w:t>34682</w:t>
            </w:r>
          </w:p>
        </w:tc>
        <w:tc>
          <w:tcPr>
            <w:tcW w:w="736" w:type="dxa"/>
          </w:tcPr>
          <w:p w:rsidR="006219EE" w:rsidRPr="00C72466" w:rsidRDefault="006219EE" w:rsidP="00FC4D88">
            <w:pPr>
              <w:rPr>
                <w:rFonts w:ascii="Arial" w:hAnsi="Arial" w:cs="Arial"/>
                <w:sz w:val="18"/>
                <w:szCs w:val="18"/>
              </w:rPr>
            </w:pPr>
            <w:r w:rsidRPr="00C72466">
              <w:rPr>
                <w:rFonts w:ascii="Arial" w:hAnsi="Arial" w:cs="Arial"/>
                <w:sz w:val="18"/>
                <w:szCs w:val="18"/>
              </w:rPr>
              <w:t>34683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34690</w:t>
            </w:r>
          </w:p>
        </w:tc>
      </w:tr>
      <w:tr w:rsidR="006219EE" w:rsidRPr="00FD3E5E" w:rsidTr="00FC4D88">
        <w:trPr>
          <w:trHeight w:val="117"/>
        </w:trPr>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34691</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7840</w:t>
            </w:r>
          </w:p>
        </w:tc>
        <w:tc>
          <w:tcPr>
            <w:tcW w:w="737"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b/>
                <w:sz w:val="18"/>
                <w:szCs w:val="18"/>
              </w:rPr>
            </w:pPr>
          </w:p>
        </w:tc>
        <w:tc>
          <w:tcPr>
            <w:tcW w:w="736"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Coma; stupor; and brain damage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78009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Cataract</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V431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Retinal detachments; defects; vascular occlusion; and retinopathy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36189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36218</w:t>
            </w:r>
          </w:p>
        </w:tc>
        <w:tc>
          <w:tcPr>
            <w:tcW w:w="737" w:type="dxa"/>
          </w:tcPr>
          <w:p w:rsidR="006219EE" w:rsidRPr="00913F9D" w:rsidRDefault="006219EE" w:rsidP="00FC4D88">
            <w:pPr>
              <w:rPr>
                <w:rFonts w:ascii="Arial" w:hAnsi="Arial" w:cs="Arial"/>
                <w:sz w:val="18"/>
                <w:szCs w:val="18"/>
              </w:rPr>
            </w:pPr>
            <w:r w:rsidRPr="00913F9D">
              <w:rPr>
                <w:rFonts w:ascii="Arial" w:hAnsi="Arial" w:cs="Arial"/>
                <w:sz w:val="18"/>
                <w:szCs w:val="18"/>
              </w:rPr>
              <w:t>36221</w:t>
            </w:r>
          </w:p>
        </w:tc>
        <w:tc>
          <w:tcPr>
            <w:tcW w:w="737" w:type="dxa"/>
          </w:tcPr>
          <w:p w:rsidR="006219EE" w:rsidRPr="00F35038" w:rsidRDefault="006219EE" w:rsidP="00FC4D88">
            <w:pPr>
              <w:rPr>
                <w:rFonts w:ascii="Arial" w:hAnsi="Arial" w:cs="Arial"/>
                <w:sz w:val="18"/>
                <w:szCs w:val="18"/>
              </w:rPr>
            </w:pPr>
            <w:r w:rsidRPr="00F35038">
              <w:rPr>
                <w:rFonts w:ascii="Arial" w:hAnsi="Arial" w:cs="Arial"/>
                <w:sz w:val="18"/>
                <w:szCs w:val="18"/>
              </w:rPr>
              <w:t>36222</w:t>
            </w:r>
          </w:p>
        </w:tc>
        <w:tc>
          <w:tcPr>
            <w:tcW w:w="736" w:type="dxa"/>
          </w:tcPr>
          <w:p w:rsidR="006219EE" w:rsidRPr="00F35038" w:rsidRDefault="006219EE" w:rsidP="00FC4D88">
            <w:pPr>
              <w:rPr>
                <w:rFonts w:ascii="Arial" w:hAnsi="Arial" w:cs="Arial"/>
                <w:sz w:val="18"/>
                <w:szCs w:val="18"/>
              </w:rPr>
            </w:pPr>
            <w:r w:rsidRPr="00F35038">
              <w:rPr>
                <w:rFonts w:ascii="Arial" w:hAnsi="Arial" w:cs="Arial"/>
                <w:sz w:val="18"/>
                <w:szCs w:val="18"/>
              </w:rPr>
              <w:t>36223</w:t>
            </w:r>
          </w:p>
        </w:tc>
        <w:tc>
          <w:tcPr>
            <w:tcW w:w="737" w:type="dxa"/>
          </w:tcPr>
          <w:p w:rsidR="006219EE" w:rsidRPr="00F35038" w:rsidRDefault="006219EE" w:rsidP="00FC4D88">
            <w:pPr>
              <w:rPr>
                <w:rFonts w:ascii="Arial" w:hAnsi="Arial" w:cs="Arial"/>
                <w:sz w:val="18"/>
                <w:szCs w:val="18"/>
              </w:rPr>
            </w:pPr>
            <w:r w:rsidRPr="00F35038">
              <w:rPr>
                <w:rFonts w:ascii="Arial" w:hAnsi="Arial" w:cs="Arial"/>
                <w:sz w:val="18"/>
                <w:szCs w:val="18"/>
              </w:rPr>
              <w:t>36224</w:t>
            </w:r>
          </w:p>
        </w:tc>
        <w:tc>
          <w:tcPr>
            <w:tcW w:w="736" w:type="dxa"/>
          </w:tcPr>
          <w:p w:rsidR="006219EE" w:rsidRPr="00F35038" w:rsidRDefault="006219EE" w:rsidP="00FC4D88">
            <w:pPr>
              <w:rPr>
                <w:rFonts w:ascii="Arial" w:hAnsi="Arial" w:cs="Arial"/>
                <w:sz w:val="18"/>
                <w:szCs w:val="18"/>
              </w:rPr>
            </w:pPr>
            <w:r w:rsidRPr="00F35038">
              <w:rPr>
                <w:rFonts w:ascii="Arial" w:hAnsi="Arial" w:cs="Arial"/>
                <w:sz w:val="18"/>
                <w:szCs w:val="18"/>
              </w:rPr>
              <w:t>36225</w:t>
            </w:r>
          </w:p>
        </w:tc>
        <w:tc>
          <w:tcPr>
            <w:tcW w:w="737" w:type="dxa"/>
          </w:tcPr>
          <w:p w:rsidR="006219EE" w:rsidRPr="00F35038" w:rsidRDefault="006219EE" w:rsidP="00FC4D88">
            <w:pPr>
              <w:rPr>
                <w:rFonts w:ascii="Arial" w:hAnsi="Arial" w:cs="Arial"/>
                <w:sz w:val="18"/>
                <w:szCs w:val="18"/>
              </w:rPr>
            </w:pPr>
            <w:r w:rsidRPr="00F35038">
              <w:rPr>
                <w:rFonts w:ascii="Arial" w:hAnsi="Arial" w:cs="Arial"/>
                <w:sz w:val="18"/>
                <w:szCs w:val="18"/>
              </w:rPr>
              <w:t>36226</w:t>
            </w:r>
          </w:p>
        </w:tc>
        <w:tc>
          <w:tcPr>
            <w:tcW w:w="737" w:type="dxa"/>
          </w:tcPr>
          <w:p w:rsidR="006219EE" w:rsidRPr="00F35038" w:rsidRDefault="006219EE" w:rsidP="00FC4D88">
            <w:pPr>
              <w:rPr>
                <w:rFonts w:ascii="Arial" w:hAnsi="Arial" w:cs="Arial"/>
                <w:sz w:val="18"/>
                <w:szCs w:val="18"/>
              </w:rPr>
            </w:pPr>
            <w:r w:rsidRPr="00F35038">
              <w:rPr>
                <w:rFonts w:ascii="Arial" w:hAnsi="Arial" w:cs="Arial"/>
                <w:sz w:val="18"/>
                <w:szCs w:val="18"/>
              </w:rPr>
              <w:t>36227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36265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36283</w:t>
            </w:r>
          </w:p>
        </w:tc>
      </w:tr>
      <w:tr w:rsidR="006219EE" w:rsidRPr="00AC5B29" w:rsidTr="00FC4D88">
        <w:trPr>
          <w:trHeight w:val="117"/>
        </w:trPr>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36285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3629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424FE" w:rsidRDefault="006424FE" w:rsidP="006219EE">
      <w:pPr>
        <w:rPr>
          <w:rFonts w:ascii="Arial" w:hAnsi="Arial" w:cs="Arial"/>
          <w:sz w:val="18"/>
          <w:szCs w:val="18"/>
        </w:rPr>
      </w:pPr>
    </w:p>
    <w:p w:rsidR="006424FE" w:rsidRDefault="006424FE">
      <w:pPr>
        <w:spacing w:line="240" w:lineRule="auto"/>
        <w:rPr>
          <w:rFonts w:ascii="Arial" w:hAnsi="Arial" w:cs="Arial"/>
          <w:sz w:val="18"/>
          <w:szCs w:val="18"/>
        </w:rPr>
      </w:pPr>
      <w:r>
        <w:rPr>
          <w:rFonts w:ascii="Arial" w:hAnsi="Arial" w:cs="Arial"/>
          <w:sz w:val="18"/>
          <w:szCs w:val="18"/>
        </w:rPr>
        <w:br w:type="page"/>
      </w:r>
    </w:p>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Glaucoma</w:t>
            </w:r>
          </w:p>
        </w:tc>
      </w:tr>
      <w:tr w:rsidR="006219EE" w:rsidRPr="00AC5B29" w:rsidTr="00FC4D88">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36500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36501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36502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36503</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36504</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36515</w:t>
            </w:r>
          </w:p>
        </w:tc>
      </w:tr>
      <w:tr w:rsidR="006219EE" w:rsidRPr="00AC5B29" w:rsidTr="00FC4D88">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36520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36521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36522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36523</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36524</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36543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36551</w:t>
            </w:r>
          </w:p>
        </w:tc>
      </w:tr>
      <w:tr w:rsidR="006219EE" w:rsidRPr="00AC5B29" w:rsidTr="00FC4D88">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36552</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36559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36560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36561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36562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36565</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36570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36571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36572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36573</w:t>
            </w:r>
          </w:p>
        </w:tc>
      </w:tr>
      <w:tr w:rsidR="006219EE" w:rsidRPr="00AC5B29" w:rsidTr="00FC4D88">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36574</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36581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36582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36583</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36589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3659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89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Blindness and vision defects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36789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36869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36975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V410</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Inflammation; infection of eye (except that caused by tuberculosis or sexually transmitted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05329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05449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05571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0778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07798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07799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36004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36014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36424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37204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5543C8" w:rsidRDefault="006219EE" w:rsidP="00FC4D88">
            <w:pPr>
              <w:rPr>
                <w:rFonts w:ascii="Arial" w:hAnsi="Arial" w:cs="Arial"/>
                <w:sz w:val="18"/>
                <w:szCs w:val="18"/>
              </w:rPr>
            </w:pPr>
            <w:r w:rsidRPr="005543C8">
              <w:rPr>
                <w:rFonts w:ascii="Arial" w:hAnsi="Arial" w:cs="Arial"/>
                <w:sz w:val="18"/>
                <w:szCs w:val="18"/>
              </w:rPr>
              <w:t>37205</w:t>
            </w:r>
          </w:p>
        </w:tc>
        <w:tc>
          <w:tcPr>
            <w:tcW w:w="736" w:type="dxa"/>
          </w:tcPr>
          <w:p w:rsidR="006219EE" w:rsidRPr="006A693C" w:rsidRDefault="006219EE" w:rsidP="00FC4D88">
            <w:pPr>
              <w:rPr>
                <w:rFonts w:ascii="Arial" w:hAnsi="Arial" w:cs="Arial"/>
                <w:sz w:val="18"/>
                <w:szCs w:val="18"/>
              </w:rPr>
            </w:pPr>
            <w:r w:rsidRPr="006A693C">
              <w:rPr>
                <w:rFonts w:ascii="Arial" w:hAnsi="Arial" w:cs="Arial"/>
                <w:sz w:val="18"/>
                <w:szCs w:val="18"/>
              </w:rPr>
              <w:t>37206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37542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37543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37612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37731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37733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37907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37909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5"/>
        <w:gridCol w:w="737"/>
        <w:gridCol w:w="737"/>
        <w:gridCol w:w="737"/>
        <w:gridCol w:w="737"/>
        <w:gridCol w:w="732"/>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91</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eye disorders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36030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36031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36040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36041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36053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36061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36081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36089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36332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36333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36343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36350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36355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36370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36371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36441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36442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36457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36462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36463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36475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36477</w:t>
            </w:r>
          </w:p>
        </w:tc>
        <w:tc>
          <w:tcPr>
            <w:tcW w:w="385" w:type="pct"/>
          </w:tcPr>
          <w:p w:rsidR="006219EE" w:rsidRPr="00DD2E82" w:rsidRDefault="006219EE" w:rsidP="00FC4D88">
            <w:pPr>
              <w:rPr>
                <w:rFonts w:ascii="Arial" w:hAnsi="Arial" w:cs="Arial"/>
                <w:sz w:val="18"/>
                <w:szCs w:val="18"/>
              </w:rPr>
            </w:pPr>
            <w:r w:rsidRPr="00DD2E82">
              <w:rPr>
                <w:rFonts w:ascii="Arial" w:hAnsi="Arial" w:cs="Arial"/>
                <w:sz w:val="18"/>
                <w:szCs w:val="18"/>
              </w:rPr>
              <w:t>3648</w:t>
            </w:r>
          </w:p>
        </w:tc>
        <w:tc>
          <w:tcPr>
            <w:tcW w:w="385" w:type="pct"/>
          </w:tcPr>
          <w:p w:rsidR="006219EE" w:rsidRPr="008B47E5" w:rsidRDefault="006219EE" w:rsidP="00FC4D88">
            <w:pPr>
              <w:rPr>
                <w:rFonts w:ascii="Arial" w:hAnsi="Arial" w:cs="Arial"/>
                <w:sz w:val="18"/>
                <w:szCs w:val="18"/>
              </w:rPr>
            </w:pPr>
            <w:r w:rsidRPr="008B47E5">
              <w:rPr>
                <w:rFonts w:ascii="Arial" w:hAnsi="Arial" w:cs="Arial"/>
                <w:sz w:val="18"/>
                <w:szCs w:val="18"/>
              </w:rPr>
              <w:t>36481</w:t>
            </w:r>
          </w:p>
        </w:tc>
        <w:tc>
          <w:tcPr>
            <w:tcW w:w="382" w:type="pct"/>
          </w:tcPr>
          <w:p w:rsidR="006219EE" w:rsidRPr="008B47E5" w:rsidRDefault="006219EE" w:rsidP="00FC4D88">
            <w:pPr>
              <w:rPr>
                <w:rFonts w:ascii="Arial" w:hAnsi="Arial" w:cs="Arial"/>
                <w:sz w:val="18"/>
                <w:szCs w:val="18"/>
              </w:rPr>
            </w:pPr>
            <w:r w:rsidRPr="008B47E5">
              <w:rPr>
                <w:rFonts w:ascii="Arial" w:hAnsi="Arial" w:cs="Arial"/>
                <w:sz w:val="18"/>
                <w:szCs w:val="18"/>
              </w:rPr>
              <w:t>36482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3649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37005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37061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37062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37064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37103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37104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37113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37123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37132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37133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37146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37152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37158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37160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37171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37172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37189</w:t>
            </w:r>
          </w:p>
        </w:tc>
        <w:tc>
          <w:tcPr>
            <w:tcW w:w="385" w:type="pct"/>
          </w:tcPr>
          <w:p w:rsidR="006219EE" w:rsidRPr="003970C0" w:rsidRDefault="006219EE" w:rsidP="00FC4D88">
            <w:pPr>
              <w:rPr>
                <w:rFonts w:ascii="Arial" w:hAnsi="Arial" w:cs="Arial"/>
                <w:sz w:val="18"/>
                <w:szCs w:val="18"/>
              </w:rPr>
            </w:pPr>
            <w:r w:rsidRPr="003970C0">
              <w:rPr>
                <w:rFonts w:ascii="Arial" w:hAnsi="Arial" w:cs="Arial"/>
                <w:sz w:val="18"/>
                <w:szCs w:val="18"/>
              </w:rPr>
              <w:t>3719</w:t>
            </w:r>
          </w:p>
        </w:tc>
        <w:tc>
          <w:tcPr>
            <w:tcW w:w="385" w:type="pct"/>
          </w:tcPr>
          <w:p w:rsidR="006219EE" w:rsidRPr="008B47E5" w:rsidRDefault="006219EE" w:rsidP="00FC4D88">
            <w:pPr>
              <w:rPr>
                <w:rFonts w:ascii="Arial" w:hAnsi="Arial" w:cs="Arial"/>
                <w:sz w:val="18"/>
                <w:szCs w:val="18"/>
              </w:rPr>
            </w:pPr>
            <w:r w:rsidRPr="008B47E5">
              <w:rPr>
                <w:rFonts w:ascii="Arial" w:hAnsi="Arial" w:cs="Arial"/>
                <w:sz w:val="18"/>
                <w:szCs w:val="18"/>
              </w:rPr>
              <w:t>37234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37244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37245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37255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37256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37264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37271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37281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37289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37401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37402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37413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37422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37423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37441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37443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37451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37482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37486</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37487</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37514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37515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37522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37551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37557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37561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3759</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37621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37635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37643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37651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37652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37689</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3769</w:t>
            </w:r>
          </w:p>
        </w:tc>
      </w:tr>
      <w:tr w:rsidR="006219EE" w:rsidRPr="00AC5B29" w:rsidTr="00FC4D88">
        <w:trPr>
          <w:trHeight w:val="117"/>
        </w:trPr>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37711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37715</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37716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37742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37749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37754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37761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37775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37804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37812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37816</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37817</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37824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37830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37834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37835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37845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37850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37854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37855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37871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37872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37884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37887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37913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37919</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37921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37926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37927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37929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37934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37939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37946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37949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37954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37990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37999</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78193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V4569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V531</w:t>
            </w:r>
          </w:p>
        </w:tc>
        <w:tc>
          <w:tcPr>
            <w:tcW w:w="385" w:type="pct"/>
          </w:tcPr>
          <w:p w:rsidR="006219EE" w:rsidRPr="00AC5B29" w:rsidRDefault="006219EE" w:rsidP="00FC4D88">
            <w:pPr>
              <w:rPr>
                <w:rFonts w:ascii="Arial" w:hAnsi="Arial" w:cs="Arial"/>
                <w:sz w:val="18"/>
                <w:szCs w:val="18"/>
              </w:rPr>
            </w:pPr>
            <w:r w:rsidRPr="00D23BA4">
              <w:rPr>
                <w:rFonts w:ascii="Arial" w:hAnsi="Arial" w:cs="Arial"/>
                <w:sz w:val="18"/>
                <w:szCs w:val="18"/>
              </w:rPr>
              <w:t>V720</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Otitis media and related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38202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38425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3871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3879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Conditions associated with dizziness or vertigo</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7804</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ear and sense organ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38843</w:t>
            </w:r>
          </w:p>
        </w:tc>
        <w:tc>
          <w:tcPr>
            <w:tcW w:w="737" w:type="dxa"/>
          </w:tcPr>
          <w:p w:rsidR="006219EE" w:rsidRPr="00A03FCA" w:rsidRDefault="006219EE" w:rsidP="00FC4D88">
            <w:pPr>
              <w:rPr>
                <w:rFonts w:ascii="Arial" w:hAnsi="Arial" w:cs="Arial"/>
                <w:sz w:val="18"/>
                <w:szCs w:val="18"/>
              </w:rPr>
            </w:pPr>
            <w:r w:rsidRPr="00A03FCA">
              <w:rPr>
                <w:rFonts w:ascii="Arial" w:hAnsi="Arial" w:cs="Arial"/>
                <w:sz w:val="18"/>
                <w:szCs w:val="18"/>
              </w:rPr>
              <w:t>38844</w:t>
            </w:r>
          </w:p>
        </w:tc>
        <w:tc>
          <w:tcPr>
            <w:tcW w:w="736" w:type="dxa"/>
          </w:tcPr>
          <w:p w:rsidR="006219EE" w:rsidRPr="005E5601" w:rsidRDefault="006219EE" w:rsidP="00FC4D88">
            <w:pPr>
              <w:rPr>
                <w:rFonts w:ascii="Arial" w:hAnsi="Arial" w:cs="Arial"/>
                <w:sz w:val="18"/>
                <w:szCs w:val="18"/>
              </w:rPr>
            </w:pPr>
            <w:r w:rsidRPr="005E5601">
              <w:rPr>
                <w:rFonts w:ascii="Arial" w:hAnsi="Arial" w:cs="Arial"/>
                <w:sz w:val="18"/>
                <w:szCs w:val="18"/>
              </w:rPr>
              <w:t>38845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38872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38903</w:t>
            </w:r>
          </w:p>
        </w:tc>
        <w:tc>
          <w:tcPr>
            <w:tcW w:w="737" w:type="dxa"/>
          </w:tcPr>
          <w:p w:rsidR="006219EE" w:rsidRPr="00524F9F" w:rsidRDefault="006219EE" w:rsidP="00FC4D88">
            <w:pPr>
              <w:rPr>
                <w:rFonts w:ascii="Arial" w:hAnsi="Arial" w:cs="Arial"/>
                <w:sz w:val="18"/>
                <w:szCs w:val="18"/>
              </w:rPr>
            </w:pPr>
            <w:r w:rsidRPr="00524F9F">
              <w:rPr>
                <w:rFonts w:ascii="Arial" w:hAnsi="Arial" w:cs="Arial"/>
                <w:sz w:val="18"/>
                <w:szCs w:val="18"/>
              </w:rPr>
              <w:t>38904</w:t>
            </w:r>
          </w:p>
        </w:tc>
        <w:tc>
          <w:tcPr>
            <w:tcW w:w="736" w:type="dxa"/>
          </w:tcPr>
          <w:p w:rsidR="006219EE" w:rsidRPr="005E5601" w:rsidRDefault="006219EE" w:rsidP="00FC4D88">
            <w:pPr>
              <w:rPr>
                <w:rFonts w:ascii="Arial" w:hAnsi="Arial" w:cs="Arial"/>
                <w:sz w:val="18"/>
                <w:szCs w:val="18"/>
              </w:rPr>
            </w:pPr>
            <w:r w:rsidRPr="005E5601">
              <w:rPr>
                <w:rFonts w:ascii="Arial" w:hAnsi="Arial" w:cs="Arial"/>
                <w:sz w:val="18"/>
                <w:szCs w:val="18"/>
              </w:rPr>
              <w:t>38905</w:t>
            </w:r>
          </w:p>
        </w:tc>
        <w:tc>
          <w:tcPr>
            <w:tcW w:w="737" w:type="dxa"/>
          </w:tcPr>
          <w:p w:rsidR="006219EE" w:rsidRPr="005E5601" w:rsidRDefault="006219EE" w:rsidP="00FC4D88">
            <w:pPr>
              <w:rPr>
                <w:rFonts w:ascii="Arial" w:hAnsi="Arial" w:cs="Arial"/>
                <w:sz w:val="18"/>
                <w:szCs w:val="18"/>
              </w:rPr>
            </w:pPr>
            <w:r w:rsidRPr="005E5601">
              <w:rPr>
                <w:rFonts w:ascii="Arial" w:hAnsi="Arial" w:cs="Arial"/>
                <w:sz w:val="18"/>
                <w:szCs w:val="18"/>
              </w:rPr>
              <w:t>38906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38908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38911</w:t>
            </w:r>
          </w:p>
        </w:tc>
        <w:tc>
          <w:tcPr>
            <w:tcW w:w="737" w:type="dxa"/>
          </w:tcPr>
          <w:p w:rsidR="006219EE" w:rsidRPr="005E1A9F" w:rsidRDefault="006219EE" w:rsidP="00FC4D88">
            <w:pPr>
              <w:rPr>
                <w:rFonts w:ascii="Arial" w:hAnsi="Arial" w:cs="Arial"/>
                <w:sz w:val="18"/>
                <w:szCs w:val="18"/>
              </w:rPr>
            </w:pPr>
            <w:r w:rsidRPr="005E1A9F">
              <w:rPr>
                <w:rFonts w:ascii="Arial" w:hAnsi="Arial" w:cs="Arial"/>
                <w:sz w:val="18"/>
                <w:szCs w:val="18"/>
              </w:rPr>
              <w:t>38912</w:t>
            </w:r>
          </w:p>
        </w:tc>
        <w:tc>
          <w:tcPr>
            <w:tcW w:w="737" w:type="dxa"/>
          </w:tcPr>
          <w:p w:rsidR="006219EE" w:rsidRPr="005E5601" w:rsidRDefault="006219EE" w:rsidP="00FC4D88">
            <w:pPr>
              <w:rPr>
                <w:rFonts w:ascii="Arial" w:hAnsi="Arial" w:cs="Arial"/>
                <w:sz w:val="18"/>
                <w:szCs w:val="18"/>
              </w:rPr>
            </w:pPr>
            <w:r w:rsidRPr="005E5601">
              <w:rPr>
                <w:rFonts w:ascii="Arial" w:hAnsi="Arial" w:cs="Arial"/>
                <w:sz w:val="18"/>
                <w:szCs w:val="18"/>
              </w:rPr>
              <w:t>38913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3892</w:t>
            </w:r>
          </w:p>
        </w:tc>
        <w:tc>
          <w:tcPr>
            <w:tcW w:w="737" w:type="dxa"/>
          </w:tcPr>
          <w:p w:rsidR="006219EE" w:rsidRPr="005E5601" w:rsidRDefault="006219EE" w:rsidP="00FC4D88">
            <w:pPr>
              <w:rPr>
                <w:rFonts w:ascii="Arial" w:hAnsi="Arial" w:cs="Arial"/>
                <w:sz w:val="18"/>
                <w:szCs w:val="18"/>
              </w:rPr>
            </w:pPr>
            <w:r w:rsidRPr="005E5601">
              <w:rPr>
                <w:rFonts w:ascii="Arial" w:hAnsi="Arial" w:cs="Arial"/>
                <w:sz w:val="18"/>
                <w:szCs w:val="18"/>
              </w:rPr>
              <w:t>38921</w:t>
            </w:r>
          </w:p>
        </w:tc>
        <w:tc>
          <w:tcPr>
            <w:tcW w:w="737" w:type="dxa"/>
          </w:tcPr>
          <w:p w:rsidR="006219EE" w:rsidRPr="005E5601" w:rsidRDefault="006219EE" w:rsidP="00FC4D88">
            <w:pPr>
              <w:rPr>
                <w:rFonts w:ascii="Arial" w:hAnsi="Arial" w:cs="Arial"/>
                <w:sz w:val="18"/>
                <w:szCs w:val="18"/>
              </w:rPr>
            </w:pPr>
            <w:r w:rsidRPr="005E5601">
              <w:rPr>
                <w:rFonts w:ascii="Arial" w:hAnsi="Arial" w:cs="Arial"/>
                <w:sz w:val="18"/>
                <w:szCs w:val="18"/>
              </w:rPr>
              <w:t>38922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3897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3899</w:t>
            </w:r>
          </w:p>
        </w:tc>
      </w:tr>
      <w:tr w:rsidR="006219EE" w:rsidRPr="00FD3E5E" w:rsidTr="00FC4D88">
        <w:trPr>
          <w:trHeight w:val="81"/>
        </w:trPr>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V412</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V413</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V4985</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V532</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V721</w:t>
            </w:r>
          </w:p>
        </w:tc>
        <w:tc>
          <w:tcPr>
            <w:tcW w:w="737" w:type="dxa"/>
          </w:tcPr>
          <w:p w:rsidR="006219EE" w:rsidRPr="00FD3E5E" w:rsidRDefault="006219EE" w:rsidP="00FC4D88">
            <w:pPr>
              <w:rPr>
                <w:rFonts w:ascii="Arial" w:hAnsi="Arial" w:cs="Arial"/>
                <w:b/>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6219EE" w:rsidRPr="00AC5B29" w:rsidTr="00FC4D88">
        <w:tc>
          <w:tcPr>
            <w:tcW w:w="383"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95</w:t>
            </w:r>
          </w:p>
        </w:tc>
        <w:tc>
          <w:tcPr>
            <w:tcW w:w="4617"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nervous system disorders</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3321</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32702</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32715</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32730</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32731</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32732</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32733</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32734</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32735</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32736</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32737</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32739</w:t>
            </w:r>
          </w:p>
        </w:tc>
        <w:tc>
          <w:tcPr>
            <w:tcW w:w="384" w:type="pct"/>
          </w:tcPr>
          <w:p w:rsidR="006219EE" w:rsidRPr="00936A6B" w:rsidRDefault="006219EE" w:rsidP="00FC4D88">
            <w:pPr>
              <w:rPr>
                <w:rFonts w:ascii="Arial" w:hAnsi="Arial" w:cs="Arial"/>
                <w:sz w:val="18"/>
                <w:szCs w:val="18"/>
              </w:rPr>
            </w:pPr>
            <w:r w:rsidRPr="00936A6B">
              <w:rPr>
                <w:rFonts w:ascii="Arial" w:hAnsi="Arial" w:cs="Arial"/>
                <w:sz w:val="18"/>
                <w:szCs w:val="18"/>
              </w:rPr>
              <w:t>32753</w:t>
            </w:r>
          </w:p>
        </w:tc>
        <w:tc>
          <w:tcPr>
            <w:tcW w:w="385" w:type="pct"/>
          </w:tcPr>
          <w:p w:rsidR="006219EE" w:rsidRPr="00936A6B" w:rsidRDefault="006219EE" w:rsidP="00FC4D88">
            <w:pPr>
              <w:rPr>
                <w:rFonts w:ascii="Arial" w:hAnsi="Arial" w:cs="Arial"/>
                <w:sz w:val="18"/>
                <w:szCs w:val="18"/>
              </w:rPr>
            </w:pPr>
            <w:r w:rsidRPr="00936A6B">
              <w:rPr>
                <w:rFonts w:ascii="Arial" w:hAnsi="Arial" w:cs="Arial"/>
                <w:sz w:val="18"/>
                <w:szCs w:val="18"/>
              </w:rPr>
              <w:t>33183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33720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33721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33722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33729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34461</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34700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34710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34711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3484</w:t>
            </w:r>
          </w:p>
        </w:tc>
      </w:tr>
      <w:tr w:rsidR="006219EE" w:rsidRPr="00AC5B29" w:rsidTr="00FC4D88">
        <w:trPr>
          <w:trHeight w:val="180"/>
        </w:trPr>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3485</w:t>
            </w:r>
          </w:p>
        </w:tc>
        <w:tc>
          <w:tcPr>
            <w:tcW w:w="384" w:type="pct"/>
          </w:tcPr>
          <w:p w:rsidR="006219EE" w:rsidRPr="009E3FEC" w:rsidRDefault="006219EE" w:rsidP="00FC4D88">
            <w:pPr>
              <w:rPr>
                <w:rFonts w:ascii="Arial" w:hAnsi="Arial" w:cs="Arial"/>
                <w:sz w:val="18"/>
                <w:szCs w:val="18"/>
              </w:rPr>
            </w:pPr>
            <w:r w:rsidRPr="009E3FEC">
              <w:rPr>
                <w:rFonts w:ascii="Arial" w:hAnsi="Arial" w:cs="Arial"/>
                <w:sz w:val="18"/>
                <w:szCs w:val="18"/>
              </w:rPr>
              <w:t>3488</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34881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34882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34889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3492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34981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34982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34989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3499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3501</w:t>
            </w:r>
          </w:p>
        </w:tc>
      </w:tr>
      <w:tr w:rsidR="006219EE" w:rsidRPr="00AC5B29" w:rsidTr="00FC4D88">
        <w:trPr>
          <w:trHeight w:val="180"/>
        </w:trPr>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3502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3509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3510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3511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3518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3519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3520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3521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3522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3523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3524</w:t>
            </w:r>
          </w:p>
        </w:tc>
      </w:tr>
      <w:tr w:rsidR="006219EE" w:rsidRPr="00AC5B29" w:rsidTr="00FC4D88">
        <w:trPr>
          <w:trHeight w:val="180"/>
        </w:trPr>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352</w:t>
            </w:r>
            <w:r>
              <w:rPr>
                <w:rFonts w:ascii="Arial" w:hAnsi="Arial" w:cs="Arial"/>
                <w:sz w:val="18"/>
                <w:szCs w:val="18"/>
              </w:rPr>
              <w:t>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w:t>
            </w:r>
            <w:r>
              <w:rPr>
                <w:rFonts w:ascii="Arial" w:hAnsi="Arial" w:cs="Arial"/>
                <w:sz w:val="18"/>
                <w:szCs w:val="18"/>
              </w:rPr>
              <w:t>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w:t>
            </w:r>
            <w:r>
              <w:rPr>
                <w:rFonts w:ascii="Arial" w:hAnsi="Arial" w:cs="Arial"/>
                <w:sz w:val="18"/>
                <w:szCs w:val="18"/>
              </w:rPr>
              <w:t>29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3539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3540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3542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3543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3544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3545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3548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3549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3554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3556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35579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3559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3560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3561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3562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3563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3564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3569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3578</w:t>
            </w:r>
          </w:p>
        </w:tc>
        <w:tc>
          <w:tcPr>
            <w:tcW w:w="385" w:type="pct"/>
          </w:tcPr>
          <w:p w:rsidR="006219EE" w:rsidRPr="00D438FC" w:rsidRDefault="006219EE" w:rsidP="00FC4D88">
            <w:pPr>
              <w:rPr>
                <w:rFonts w:ascii="Arial" w:hAnsi="Arial" w:cs="Arial"/>
                <w:sz w:val="18"/>
                <w:szCs w:val="18"/>
              </w:rPr>
            </w:pPr>
            <w:r w:rsidRPr="00AC5B29">
              <w:rPr>
                <w:rFonts w:ascii="Arial" w:hAnsi="Arial" w:cs="Arial"/>
                <w:sz w:val="18"/>
                <w:szCs w:val="18"/>
              </w:rPr>
              <w:t>35781</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35782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35789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3579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35800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35801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35830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35839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3588</w:t>
            </w:r>
          </w:p>
        </w:tc>
        <w:tc>
          <w:tcPr>
            <w:tcW w:w="385" w:type="pct"/>
          </w:tcPr>
          <w:p w:rsidR="006219EE" w:rsidRPr="00D438FC" w:rsidRDefault="006219EE" w:rsidP="00FC4D88">
            <w:pPr>
              <w:rPr>
                <w:rFonts w:ascii="Arial" w:hAnsi="Arial" w:cs="Arial"/>
                <w:sz w:val="18"/>
                <w:szCs w:val="18"/>
              </w:rPr>
            </w:pPr>
            <w:r w:rsidRPr="00AC5B29">
              <w:rPr>
                <w:rFonts w:ascii="Arial" w:hAnsi="Arial" w:cs="Arial"/>
                <w:sz w:val="18"/>
                <w:szCs w:val="18"/>
              </w:rPr>
              <w:t>3589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3591</w:t>
            </w:r>
          </w:p>
        </w:tc>
        <w:tc>
          <w:tcPr>
            <w:tcW w:w="385" w:type="pct"/>
          </w:tcPr>
          <w:p w:rsidR="006219EE" w:rsidRPr="00A22D47" w:rsidRDefault="006219EE" w:rsidP="00FC4D88">
            <w:pPr>
              <w:rPr>
                <w:rFonts w:ascii="Arial" w:hAnsi="Arial" w:cs="Arial"/>
                <w:sz w:val="18"/>
                <w:szCs w:val="18"/>
              </w:rPr>
            </w:pPr>
            <w:r w:rsidRPr="00A22D47">
              <w:rPr>
                <w:rFonts w:ascii="Arial" w:hAnsi="Arial" w:cs="Arial"/>
                <w:sz w:val="18"/>
                <w:szCs w:val="18"/>
              </w:rPr>
              <w:t>3592</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35921</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35922</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35923</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35924</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3595</w:t>
            </w:r>
          </w:p>
        </w:tc>
        <w:tc>
          <w:tcPr>
            <w:tcW w:w="385" w:type="pct"/>
          </w:tcPr>
          <w:p w:rsidR="006219EE" w:rsidRPr="00AC5B29" w:rsidRDefault="006219EE" w:rsidP="00FC4D88">
            <w:pPr>
              <w:rPr>
                <w:rFonts w:ascii="Arial" w:hAnsi="Arial" w:cs="Arial"/>
                <w:sz w:val="18"/>
                <w:szCs w:val="18"/>
              </w:rPr>
            </w:pPr>
            <w:r w:rsidRPr="00682E1C">
              <w:rPr>
                <w:rFonts w:ascii="Arial" w:hAnsi="Arial" w:cs="Arial"/>
                <w:sz w:val="18"/>
                <w:szCs w:val="18"/>
              </w:rPr>
              <w:t>3596</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35971</w:t>
            </w:r>
          </w:p>
        </w:tc>
        <w:tc>
          <w:tcPr>
            <w:tcW w:w="384" w:type="pct"/>
          </w:tcPr>
          <w:p w:rsidR="006219EE" w:rsidRPr="00A77B22" w:rsidRDefault="006219EE" w:rsidP="00FC4D88">
            <w:pPr>
              <w:rPr>
                <w:rFonts w:ascii="Arial" w:hAnsi="Arial" w:cs="Arial"/>
                <w:sz w:val="18"/>
                <w:szCs w:val="18"/>
              </w:rPr>
            </w:pPr>
            <w:r w:rsidRPr="00A77B22">
              <w:rPr>
                <w:rFonts w:ascii="Arial" w:hAnsi="Arial" w:cs="Arial"/>
                <w:sz w:val="18"/>
                <w:szCs w:val="18"/>
              </w:rPr>
              <w:t>35979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3599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7818</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7843</w:t>
            </w:r>
          </w:p>
        </w:tc>
        <w:tc>
          <w:tcPr>
            <w:tcW w:w="385" w:type="pct"/>
          </w:tcPr>
          <w:p w:rsidR="006219EE" w:rsidRPr="003C2F6A" w:rsidRDefault="006219EE" w:rsidP="00FC4D88">
            <w:pPr>
              <w:rPr>
                <w:rFonts w:ascii="Arial" w:hAnsi="Arial" w:cs="Arial"/>
                <w:sz w:val="18"/>
                <w:szCs w:val="18"/>
              </w:rPr>
            </w:pPr>
            <w:r w:rsidRPr="003C2F6A">
              <w:rPr>
                <w:rFonts w:ascii="Arial" w:hAnsi="Arial" w:cs="Arial"/>
                <w:sz w:val="18"/>
                <w:szCs w:val="18"/>
              </w:rPr>
              <w:t>7845</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78451</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78452</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78459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78460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78461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78469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79400</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79401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79402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79419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54173B" w:rsidRDefault="006219EE" w:rsidP="00FC4D88">
            <w:pPr>
              <w:rPr>
                <w:rFonts w:ascii="Arial" w:hAnsi="Arial" w:cs="Arial"/>
                <w:sz w:val="18"/>
                <w:szCs w:val="18"/>
              </w:rPr>
            </w:pPr>
            <w:r w:rsidRPr="0054173B">
              <w:rPr>
                <w:rFonts w:ascii="Arial" w:hAnsi="Arial" w:cs="Arial"/>
                <w:sz w:val="18"/>
                <w:szCs w:val="18"/>
              </w:rPr>
              <w:t>7961</w:t>
            </w:r>
          </w:p>
        </w:tc>
        <w:tc>
          <w:tcPr>
            <w:tcW w:w="384" w:type="pct"/>
          </w:tcPr>
          <w:p w:rsidR="006219EE" w:rsidRPr="00A77B22" w:rsidRDefault="006219EE" w:rsidP="00FC4D88">
            <w:pPr>
              <w:rPr>
                <w:rFonts w:ascii="Arial" w:hAnsi="Arial" w:cs="Arial"/>
                <w:sz w:val="18"/>
                <w:szCs w:val="18"/>
              </w:rPr>
            </w:pPr>
            <w:r w:rsidRPr="00A77B22">
              <w:rPr>
                <w:rFonts w:ascii="Arial" w:hAnsi="Arial" w:cs="Arial"/>
                <w:sz w:val="18"/>
                <w:szCs w:val="18"/>
              </w:rPr>
              <w:t>79951</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79952</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79953</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79954</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79955</w:t>
            </w:r>
          </w:p>
        </w:tc>
        <w:tc>
          <w:tcPr>
            <w:tcW w:w="385" w:type="pct"/>
          </w:tcPr>
          <w:p w:rsidR="006219EE" w:rsidRPr="00A77B22" w:rsidRDefault="006219EE" w:rsidP="00FC4D88">
            <w:pPr>
              <w:rPr>
                <w:rFonts w:ascii="Arial" w:hAnsi="Arial" w:cs="Arial"/>
                <w:sz w:val="18"/>
                <w:szCs w:val="18"/>
              </w:rPr>
            </w:pPr>
            <w:r w:rsidRPr="00A77B22">
              <w:rPr>
                <w:rFonts w:ascii="Arial" w:hAnsi="Arial" w:cs="Arial"/>
                <w:sz w:val="18"/>
                <w:szCs w:val="18"/>
              </w:rPr>
              <w:t>79959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V1249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V452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V5309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Heart valve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42499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V433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97</w:t>
            </w:r>
          </w:p>
        </w:tc>
        <w:tc>
          <w:tcPr>
            <w:tcW w:w="8840" w:type="dxa"/>
            <w:gridSpan w:val="12"/>
          </w:tcPr>
          <w:p w:rsidR="006219EE" w:rsidRPr="00AC5B29" w:rsidRDefault="006219EE" w:rsidP="00FC4D88">
            <w:pPr>
              <w:rPr>
                <w:rFonts w:ascii="Arial" w:hAnsi="Arial" w:cs="Arial"/>
                <w:b/>
                <w:bCs/>
                <w:sz w:val="18"/>
                <w:szCs w:val="18"/>
              </w:rPr>
            </w:pPr>
            <w:proofErr w:type="spellStart"/>
            <w:r w:rsidRPr="00AC5B29">
              <w:rPr>
                <w:rFonts w:ascii="Arial" w:hAnsi="Arial" w:cs="Arial"/>
                <w:b/>
                <w:bCs/>
                <w:sz w:val="18"/>
                <w:szCs w:val="18"/>
              </w:rPr>
              <w:t>Peri</w:t>
            </w:r>
            <w:proofErr w:type="spellEnd"/>
            <w:r w:rsidRPr="00AC5B29">
              <w:rPr>
                <w:rFonts w:ascii="Arial" w:hAnsi="Arial" w:cs="Arial"/>
                <w:b/>
                <w:bCs/>
                <w:sz w:val="18"/>
                <w:szCs w:val="18"/>
              </w:rPr>
              <w:t xml:space="preserve">-; </w:t>
            </w:r>
            <w:proofErr w:type="spellStart"/>
            <w:r w:rsidRPr="00AC5B29">
              <w:rPr>
                <w:rFonts w:ascii="Arial" w:hAnsi="Arial" w:cs="Arial"/>
                <w:b/>
                <w:bCs/>
                <w:sz w:val="18"/>
                <w:szCs w:val="18"/>
              </w:rPr>
              <w:t>endo</w:t>
            </w:r>
            <w:proofErr w:type="spellEnd"/>
            <w:r w:rsidRPr="00AC5B29">
              <w:rPr>
                <w:rFonts w:ascii="Arial" w:hAnsi="Arial" w:cs="Arial"/>
                <w:b/>
                <w:bCs/>
                <w:sz w:val="18"/>
                <w:szCs w:val="18"/>
              </w:rPr>
              <w:t xml:space="preserve">-; and myocarditis; cardiomyopathy (except that caused by tuberculosis or sexually transmitted disease) </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03282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03640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03641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03642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03643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07420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07421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07422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07423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11281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11503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11504 </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11513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11514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11593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11594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1303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3910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3911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3912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3918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3919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3920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393 </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3980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39890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39899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4200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42090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42091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42099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4210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4211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4219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4220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42290 </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42291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42292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42293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42299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4230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4231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4232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4238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4239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4250 </w:t>
            </w:r>
          </w:p>
        </w:tc>
        <w:tc>
          <w:tcPr>
            <w:tcW w:w="737" w:type="dxa"/>
          </w:tcPr>
          <w:p w:rsidR="006219EE" w:rsidRPr="00D729FD" w:rsidRDefault="006219EE" w:rsidP="00FC4D88">
            <w:pPr>
              <w:widowControl w:val="0"/>
              <w:autoSpaceDE w:val="0"/>
              <w:autoSpaceDN w:val="0"/>
              <w:adjustRightInd w:val="0"/>
              <w:rPr>
                <w:rFonts w:ascii="Arial" w:hAnsi="Arial" w:cs="Arial"/>
                <w:color w:val="FF0000"/>
                <w:sz w:val="18"/>
                <w:szCs w:val="18"/>
              </w:rPr>
            </w:pPr>
            <w:r w:rsidRPr="00D729FD">
              <w:rPr>
                <w:rFonts w:ascii="Arial" w:hAnsi="Arial" w:cs="Arial"/>
                <w:sz w:val="18"/>
                <w:szCs w:val="18"/>
              </w:rPr>
              <w:t>42511</w:t>
            </w:r>
            <w:r w:rsidRPr="00FD3E5E">
              <w:rPr>
                <w:rFonts w:ascii="Arial" w:hAnsi="Arial" w:cs="Arial"/>
                <w:sz w:val="18"/>
                <w:szCs w:val="18"/>
              </w:rPr>
              <w:t xml:space="preserve"> </w:t>
            </w:r>
          </w:p>
        </w:tc>
        <w:tc>
          <w:tcPr>
            <w:tcW w:w="737" w:type="dxa"/>
          </w:tcPr>
          <w:p w:rsidR="006219EE" w:rsidRPr="00603094" w:rsidRDefault="006219EE" w:rsidP="00FC4D8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42518</w:t>
            </w:r>
          </w:p>
        </w:tc>
      </w:tr>
      <w:tr w:rsidR="006219EE" w:rsidRPr="00AC5B29" w:rsidTr="00FC4D88">
        <w:tc>
          <w:tcPr>
            <w:tcW w:w="736" w:type="dxa"/>
          </w:tcPr>
          <w:p w:rsidR="006219EE" w:rsidRPr="00603094"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4252</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4253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4254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4257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4258 </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4259 </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 xml:space="preserve">4290 </w:t>
            </w: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Essential hypertension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4019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99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Hypertension with complications and secondary hypertension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40290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40310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40391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40492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40493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40511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40591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40599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4372</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Acute myocardial infarction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41092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8"/>
        <w:gridCol w:w="737"/>
        <w:gridCol w:w="737"/>
        <w:gridCol w:w="735"/>
        <w:gridCol w:w="737"/>
        <w:gridCol w:w="737"/>
        <w:gridCol w:w="735"/>
        <w:gridCol w:w="737"/>
        <w:gridCol w:w="735"/>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101</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Coronary atherosclerosis and other heart disease</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41181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41189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4139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4140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41400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41401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41406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4148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4149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V4582</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Nonspecific chest pain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78650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78659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Pulmonary heart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4150</w:t>
            </w:r>
          </w:p>
        </w:tc>
        <w:tc>
          <w:tcPr>
            <w:tcW w:w="736" w:type="dxa"/>
          </w:tcPr>
          <w:p w:rsidR="006219EE" w:rsidRPr="001A215B" w:rsidRDefault="006219EE" w:rsidP="00FC4D88">
            <w:pPr>
              <w:rPr>
                <w:rFonts w:ascii="Arial" w:hAnsi="Arial" w:cs="Arial"/>
                <w:sz w:val="18"/>
                <w:szCs w:val="18"/>
              </w:rPr>
            </w:pPr>
            <w:r w:rsidRPr="001A215B">
              <w:rPr>
                <w:rFonts w:ascii="Arial" w:hAnsi="Arial" w:cs="Arial"/>
                <w:sz w:val="18"/>
                <w:szCs w:val="18"/>
              </w:rPr>
              <w:t>4151</w:t>
            </w:r>
          </w:p>
        </w:tc>
        <w:tc>
          <w:tcPr>
            <w:tcW w:w="737" w:type="dxa"/>
          </w:tcPr>
          <w:p w:rsidR="006219EE" w:rsidRPr="00906120" w:rsidRDefault="006219EE" w:rsidP="00FC4D88">
            <w:pPr>
              <w:rPr>
                <w:rFonts w:ascii="Arial" w:hAnsi="Arial" w:cs="Arial"/>
                <w:sz w:val="18"/>
                <w:szCs w:val="18"/>
              </w:rPr>
            </w:pPr>
            <w:r w:rsidRPr="00906120">
              <w:rPr>
                <w:rFonts w:ascii="Arial" w:hAnsi="Arial" w:cs="Arial"/>
                <w:sz w:val="18"/>
                <w:szCs w:val="18"/>
              </w:rPr>
              <w:t>41512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41513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4160</w:t>
            </w:r>
          </w:p>
        </w:tc>
        <w:tc>
          <w:tcPr>
            <w:tcW w:w="736" w:type="dxa"/>
          </w:tcPr>
          <w:p w:rsidR="006219EE" w:rsidRPr="00556EB3" w:rsidRDefault="006219EE" w:rsidP="00FC4D88">
            <w:pPr>
              <w:rPr>
                <w:rFonts w:ascii="Arial" w:hAnsi="Arial" w:cs="Arial"/>
                <w:sz w:val="18"/>
                <w:szCs w:val="18"/>
              </w:rPr>
            </w:pPr>
            <w:r w:rsidRPr="00556EB3">
              <w:rPr>
                <w:rFonts w:ascii="Arial" w:hAnsi="Arial" w:cs="Arial"/>
                <w:sz w:val="18"/>
                <w:szCs w:val="18"/>
              </w:rPr>
              <w:t>4161</w:t>
            </w:r>
          </w:p>
        </w:tc>
        <w:tc>
          <w:tcPr>
            <w:tcW w:w="737" w:type="dxa"/>
          </w:tcPr>
          <w:p w:rsidR="006219EE" w:rsidRPr="00906120" w:rsidRDefault="006219EE" w:rsidP="00FC4D88">
            <w:pPr>
              <w:rPr>
                <w:rFonts w:ascii="Arial" w:hAnsi="Arial" w:cs="Arial"/>
                <w:sz w:val="18"/>
                <w:szCs w:val="18"/>
              </w:rPr>
            </w:pPr>
            <w:r w:rsidRPr="00906120">
              <w:rPr>
                <w:rFonts w:ascii="Arial" w:hAnsi="Arial" w:cs="Arial"/>
                <w:sz w:val="18"/>
                <w:szCs w:val="18"/>
              </w:rPr>
              <w:t>4162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4171</w:t>
            </w:r>
          </w:p>
        </w:tc>
      </w:tr>
      <w:tr w:rsidR="006219EE" w:rsidRPr="00FD3E5E" w:rsidTr="00FC4D88">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4178</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4179</w:t>
            </w: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b/>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and ill-defined heart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41419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4299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105</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Conduction disorders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42613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4263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42653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4267</w:t>
            </w:r>
          </w:p>
        </w:tc>
        <w:tc>
          <w:tcPr>
            <w:tcW w:w="385" w:type="pct"/>
          </w:tcPr>
          <w:p w:rsidR="006219EE" w:rsidRPr="007068AE" w:rsidRDefault="006219EE" w:rsidP="00FC4D88">
            <w:pPr>
              <w:rPr>
                <w:rFonts w:ascii="Arial" w:hAnsi="Arial" w:cs="Arial"/>
                <w:sz w:val="18"/>
                <w:szCs w:val="18"/>
              </w:rPr>
            </w:pPr>
            <w:r w:rsidRPr="007068AE">
              <w:rPr>
                <w:rFonts w:ascii="Arial" w:hAnsi="Arial" w:cs="Arial"/>
                <w:sz w:val="18"/>
                <w:szCs w:val="18"/>
              </w:rPr>
              <w:t>42681</w:t>
            </w:r>
          </w:p>
        </w:tc>
        <w:tc>
          <w:tcPr>
            <w:tcW w:w="384" w:type="pct"/>
          </w:tcPr>
          <w:p w:rsidR="006219EE" w:rsidRPr="00936A6B" w:rsidRDefault="006219EE" w:rsidP="00FC4D88">
            <w:pPr>
              <w:rPr>
                <w:rFonts w:ascii="Arial" w:hAnsi="Arial" w:cs="Arial"/>
                <w:sz w:val="18"/>
                <w:szCs w:val="18"/>
              </w:rPr>
            </w:pPr>
            <w:r w:rsidRPr="00936A6B">
              <w:rPr>
                <w:rFonts w:ascii="Arial" w:hAnsi="Arial" w:cs="Arial"/>
                <w:sz w:val="18"/>
                <w:szCs w:val="18"/>
              </w:rPr>
              <w:t>42682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42689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4269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V4509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V5339</w:t>
            </w: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Cardiac dysrhythmias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Cardiac arrest and ventricular fibrillation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4275</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ind w:firstLine="720"/>
        <w:rPr>
          <w:rFonts w:ascii="Arial" w:hAnsi="Arial" w:cs="Arial"/>
          <w:sz w:val="18"/>
          <w:szCs w:val="18"/>
        </w:rPr>
      </w:pPr>
    </w:p>
    <w:p w:rsidR="006219EE" w:rsidRPr="00AC5B29" w:rsidRDefault="006219EE" w:rsidP="006219EE">
      <w:pPr>
        <w:ind w:firstLine="720"/>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Congestive heart failure; </w:t>
            </w:r>
            <w:proofErr w:type="spellStart"/>
            <w:r w:rsidRPr="00AC5B29">
              <w:rPr>
                <w:rFonts w:ascii="Arial" w:hAnsi="Arial" w:cs="Arial"/>
                <w:b/>
                <w:bCs/>
                <w:sz w:val="18"/>
                <w:szCs w:val="18"/>
              </w:rPr>
              <w:t>nonhypertensive</w:t>
            </w:r>
            <w:proofErr w:type="spellEnd"/>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39891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42840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42842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4289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109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Acute cerebrovascular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755A8F" w:rsidRDefault="006219EE" w:rsidP="00FC4D88">
            <w:pPr>
              <w:rPr>
                <w:rFonts w:ascii="Arial" w:hAnsi="Arial" w:cs="Arial"/>
                <w:sz w:val="18"/>
                <w:szCs w:val="18"/>
              </w:rPr>
            </w:pPr>
            <w:r w:rsidRPr="00755A8F">
              <w:rPr>
                <w:rFonts w:ascii="Arial" w:hAnsi="Arial" w:cs="Arial"/>
                <w:sz w:val="18"/>
                <w:szCs w:val="18"/>
              </w:rPr>
              <w:t>34660</w:t>
            </w:r>
          </w:p>
        </w:tc>
        <w:tc>
          <w:tcPr>
            <w:tcW w:w="736" w:type="dxa"/>
          </w:tcPr>
          <w:p w:rsidR="006219EE" w:rsidRPr="008329C7" w:rsidRDefault="006219EE" w:rsidP="00FC4D88">
            <w:pPr>
              <w:rPr>
                <w:rFonts w:ascii="Arial" w:hAnsi="Arial" w:cs="Arial"/>
                <w:sz w:val="18"/>
                <w:szCs w:val="18"/>
              </w:rPr>
            </w:pPr>
            <w:r w:rsidRPr="008329C7">
              <w:rPr>
                <w:rFonts w:ascii="Arial" w:hAnsi="Arial" w:cs="Arial"/>
                <w:sz w:val="18"/>
                <w:szCs w:val="18"/>
              </w:rPr>
              <w:t>34661</w:t>
            </w:r>
          </w:p>
        </w:tc>
        <w:tc>
          <w:tcPr>
            <w:tcW w:w="737" w:type="dxa"/>
          </w:tcPr>
          <w:p w:rsidR="006219EE" w:rsidRPr="008329C7" w:rsidRDefault="006219EE" w:rsidP="00FC4D88">
            <w:pPr>
              <w:rPr>
                <w:rFonts w:ascii="Arial" w:hAnsi="Arial" w:cs="Arial"/>
                <w:sz w:val="18"/>
                <w:szCs w:val="18"/>
              </w:rPr>
            </w:pPr>
            <w:r w:rsidRPr="008329C7">
              <w:rPr>
                <w:rFonts w:ascii="Arial" w:hAnsi="Arial" w:cs="Arial"/>
                <w:sz w:val="18"/>
                <w:szCs w:val="18"/>
              </w:rPr>
              <w:t>34662</w:t>
            </w:r>
          </w:p>
        </w:tc>
        <w:tc>
          <w:tcPr>
            <w:tcW w:w="737" w:type="dxa"/>
          </w:tcPr>
          <w:p w:rsidR="006219EE" w:rsidRPr="008329C7" w:rsidRDefault="006219EE" w:rsidP="00FC4D88">
            <w:pPr>
              <w:rPr>
                <w:rFonts w:ascii="Arial" w:hAnsi="Arial" w:cs="Arial"/>
                <w:sz w:val="18"/>
                <w:szCs w:val="18"/>
              </w:rPr>
            </w:pPr>
            <w:r w:rsidRPr="008329C7">
              <w:rPr>
                <w:rFonts w:ascii="Arial" w:hAnsi="Arial" w:cs="Arial"/>
                <w:sz w:val="18"/>
                <w:szCs w:val="18"/>
              </w:rPr>
              <w:t>34663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43491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436</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Occlusion or stenosis of </w:t>
            </w:r>
            <w:proofErr w:type="spellStart"/>
            <w:r w:rsidRPr="00AC5B29">
              <w:rPr>
                <w:rFonts w:ascii="Arial" w:hAnsi="Arial" w:cs="Arial"/>
                <w:b/>
                <w:bCs/>
                <w:sz w:val="18"/>
                <w:szCs w:val="18"/>
              </w:rPr>
              <w:t>precerebral</w:t>
            </w:r>
            <w:proofErr w:type="spellEnd"/>
            <w:r w:rsidRPr="00AC5B29">
              <w:rPr>
                <w:rFonts w:ascii="Arial" w:hAnsi="Arial" w:cs="Arial"/>
                <w:b/>
                <w:bCs/>
                <w:sz w:val="18"/>
                <w:szCs w:val="18"/>
              </w:rPr>
              <w:t xml:space="preserve"> arteries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43390</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and ill-defined cerebrovascular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4379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Transient cerebral ischemia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4359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Late effects of cerebrovascular disease</w:t>
            </w:r>
          </w:p>
        </w:tc>
      </w:tr>
      <w:tr w:rsidR="006219EE" w:rsidRPr="00F23770" w:rsidTr="00FC4D88">
        <w:tc>
          <w:tcPr>
            <w:tcW w:w="736" w:type="dxa"/>
          </w:tcPr>
          <w:p w:rsidR="006219EE" w:rsidRPr="00F23770" w:rsidRDefault="006219EE" w:rsidP="00FC4D88">
            <w:pPr>
              <w:rPr>
                <w:rFonts w:ascii="Arial" w:hAnsi="Arial" w:cs="Arial"/>
                <w:sz w:val="18"/>
                <w:szCs w:val="18"/>
              </w:rPr>
            </w:pP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w:t>
            </w:r>
          </w:p>
        </w:tc>
        <w:tc>
          <w:tcPr>
            <w:tcW w:w="736" w:type="dxa"/>
          </w:tcPr>
          <w:p w:rsidR="006219EE" w:rsidRPr="00F23770" w:rsidRDefault="006219EE" w:rsidP="00FC4D88">
            <w:pPr>
              <w:rPr>
                <w:rFonts w:ascii="Arial" w:hAnsi="Arial" w:cs="Arial"/>
                <w:sz w:val="18"/>
                <w:szCs w:val="18"/>
              </w:rPr>
            </w:pPr>
            <w:r w:rsidRPr="00F23770">
              <w:rPr>
                <w:rFonts w:ascii="Arial" w:hAnsi="Arial" w:cs="Arial"/>
                <w:sz w:val="18"/>
                <w:szCs w:val="18"/>
              </w:rPr>
              <w:t>4380</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43810</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43811</w:t>
            </w:r>
          </w:p>
        </w:tc>
        <w:tc>
          <w:tcPr>
            <w:tcW w:w="736" w:type="dxa"/>
          </w:tcPr>
          <w:p w:rsidR="006219EE" w:rsidRPr="00F23770" w:rsidRDefault="006219EE" w:rsidP="00FC4D88">
            <w:pPr>
              <w:rPr>
                <w:rFonts w:ascii="Arial" w:hAnsi="Arial" w:cs="Arial"/>
                <w:sz w:val="18"/>
                <w:szCs w:val="18"/>
              </w:rPr>
            </w:pPr>
            <w:r w:rsidRPr="00F23770">
              <w:rPr>
                <w:rFonts w:ascii="Arial" w:hAnsi="Arial" w:cs="Arial"/>
                <w:sz w:val="18"/>
                <w:szCs w:val="18"/>
              </w:rPr>
              <w:t>43812</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43813</w:t>
            </w:r>
          </w:p>
        </w:tc>
        <w:tc>
          <w:tcPr>
            <w:tcW w:w="736" w:type="dxa"/>
          </w:tcPr>
          <w:p w:rsidR="006219EE" w:rsidRPr="00F23770" w:rsidRDefault="006219EE" w:rsidP="00FC4D88">
            <w:pPr>
              <w:rPr>
                <w:rFonts w:ascii="Arial" w:hAnsi="Arial" w:cs="Arial"/>
                <w:sz w:val="18"/>
                <w:szCs w:val="18"/>
              </w:rPr>
            </w:pPr>
            <w:r w:rsidRPr="00F23770">
              <w:rPr>
                <w:rFonts w:ascii="Arial" w:hAnsi="Arial" w:cs="Arial"/>
                <w:sz w:val="18"/>
                <w:szCs w:val="18"/>
              </w:rPr>
              <w:t>43814</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43819</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43820</w:t>
            </w:r>
          </w:p>
        </w:tc>
        <w:tc>
          <w:tcPr>
            <w:tcW w:w="736" w:type="dxa"/>
          </w:tcPr>
          <w:p w:rsidR="006219EE" w:rsidRPr="00F23770" w:rsidRDefault="006219EE" w:rsidP="00FC4D88">
            <w:pPr>
              <w:rPr>
                <w:rFonts w:ascii="Arial" w:hAnsi="Arial" w:cs="Arial"/>
                <w:sz w:val="18"/>
                <w:szCs w:val="18"/>
              </w:rPr>
            </w:pPr>
            <w:r w:rsidRPr="00F23770">
              <w:rPr>
                <w:rFonts w:ascii="Arial" w:hAnsi="Arial" w:cs="Arial"/>
                <w:sz w:val="18"/>
                <w:szCs w:val="18"/>
              </w:rPr>
              <w:t>43821</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43822</w:t>
            </w:r>
          </w:p>
        </w:tc>
        <w:tc>
          <w:tcPr>
            <w:tcW w:w="737" w:type="dxa"/>
          </w:tcPr>
          <w:p w:rsidR="006219EE" w:rsidRPr="00F23770" w:rsidRDefault="006219EE" w:rsidP="00FC4D88">
            <w:pPr>
              <w:rPr>
                <w:rFonts w:ascii="Arial" w:hAnsi="Arial" w:cs="Arial"/>
                <w:sz w:val="18"/>
                <w:szCs w:val="18"/>
              </w:rPr>
            </w:pPr>
            <w:r w:rsidRPr="00F23770">
              <w:rPr>
                <w:rFonts w:ascii="Arial" w:hAnsi="Arial" w:cs="Arial"/>
                <w:sz w:val="18"/>
                <w:szCs w:val="18"/>
              </w:rPr>
              <w:t>43830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43889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4389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Peripheral and visceral atherosclerosis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44023</w:t>
            </w:r>
          </w:p>
        </w:tc>
        <w:tc>
          <w:tcPr>
            <w:tcW w:w="737" w:type="dxa"/>
          </w:tcPr>
          <w:p w:rsidR="006219EE" w:rsidRPr="0046552C" w:rsidRDefault="006219EE" w:rsidP="00FC4D88">
            <w:pPr>
              <w:rPr>
                <w:rFonts w:ascii="Arial" w:hAnsi="Arial" w:cs="Arial"/>
                <w:sz w:val="18"/>
                <w:szCs w:val="18"/>
              </w:rPr>
            </w:pPr>
            <w:r w:rsidRPr="0046552C">
              <w:rPr>
                <w:rFonts w:ascii="Arial" w:hAnsi="Arial" w:cs="Arial"/>
                <w:sz w:val="18"/>
                <w:szCs w:val="18"/>
              </w:rPr>
              <w:t>44029</w:t>
            </w:r>
          </w:p>
        </w:tc>
        <w:tc>
          <w:tcPr>
            <w:tcW w:w="737" w:type="dxa"/>
          </w:tcPr>
          <w:p w:rsidR="006219EE" w:rsidRPr="00ED3A42" w:rsidRDefault="006219EE" w:rsidP="00FC4D88">
            <w:pPr>
              <w:rPr>
                <w:rFonts w:ascii="Arial" w:hAnsi="Arial" w:cs="Arial"/>
                <w:sz w:val="18"/>
                <w:szCs w:val="18"/>
              </w:rPr>
            </w:pPr>
            <w:r w:rsidRPr="00ED3A42">
              <w:rPr>
                <w:rFonts w:ascii="Arial" w:hAnsi="Arial" w:cs="Arial"/>
                <w:sz w:val="18"/>
                <w:szCs w:val="18"/>
              </w:rPr>
              <w:t>4404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5579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Aortic; peripheral; and visceral artery aneurysms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44321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44322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44323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44324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44329</w:t>
            </w:r>
          </w:p>
        </w:tc>
        <w:tc>
          <w:tcPr>
            <w:tcW w:w="736" w:type="dxa"/>
          </w:tcPr>
          <w:p w:rsidR="006219EE" w:rsidRPr="00AD27B5" w:rsidRDefault="006219EE" w:rsidP="00FC4D88">
            <w:pPr>
              <w:rPr>
                <w:rFonts w:ascii="Arial" w:hAnsi="Arial" w:cs="Arial"/>
                <w:sz w:val="18"/>
                <w:szCs w:val="18"/>
              </w:rPr>
            </w:pPr>
            <w:r w:rsidRPr="00AD27B5">
              <w:rPr>
                <w:rFonts w:ascii="Arial" w:hAnsi="Arial" w:cs="Arial"/>
                <w:sz w:val="18"/>
                <w:szCs w:val="18"/>
              </w:rPr>
              <w:t>44770</w:t>
            </w:r>
          </w:p>
        </w:tc>
        <w:tc>
          <w:tcPr>
            <w:tcW w:w="737" w:type="dxa"/>
          </w:tcPr>
          <w:p w:rsidR="006219EE" w:rsidRPr="00AD27B5" w:rsidRDefault="006219EE" w:rsidP="00FC4D88">
            <w:pPr>
              <w:rPr>
                <w:rFonts w:ascii="Arial" w:hAnsi="Arial" w:cs="Arial"/>
                <w:sz w:val="18"/>
                <w:szCs w:val="18"/>
              </w:rPr>
            </w:pPr>
            <w:r w:rsidRPr="00AD27B5">
              <w:rPr>
                <w:rFonts w:ascii="Arial" w:hAnsi="Arial" w:cs="Arial"/>
                <w:sz w:val="18"/>
                <w:szCs w:val="18"/>
              </w:rPr>
              <w:t>44771</w:t>
            </w:r>
          </w:p>
        </w:tc>
        <w:tc>
          <w:tcPr>
            <w:tcW w:w="736" w:type="dxa"/>
          </w:tcPr>
          <w:p w:rsidR="006219EE" w:rsidRPr="00AD27B5" w:rsidRDefault="006219EE" w:rsidP="00FC4D88">
            <w:pPr>
              <w:rPr>
                <w:rFonts w:ascii="Arial" w:hAnsi="Arial" w:cs="Arial"/>
                <w:sz w:val="18"/>
                <w:szCs w:val="18"/>
              </w:rPr>
            </w:pPr>
            <w:r w:rsidRPr="00AD27B5">
              <w:rPr>
                <w:rFonts w:ascii="Arial" w:hAnsi="Arial" w:cs="Arial"/>
                <w:sz w:val="18"/>
                <w:szCs w:val="18"/>
              </w:rPr>
              <w:t>44772</w:t>
            </w:r>
          </w:p>
        </w:tc>
        <w:tc>
          <w:tcPr>
            <w:tcW w:w="737" w:type="dxa"/>
          </w:tcPr>
          <w:p w:rsidR="006219EE" w:rsidRPr="00AD27B5" w:rsidRDefault="006219EE" w:rsidP="00FC4D88">
            <w:pPr>
              <w:rPr>
                <w:rFonts w:ascii="Arial" w:hAnsi="Arial" w:cs="Arial"/>
                <w:sz w:val="18"/>
                <w:szCs w:val="18"/>
              </w:rPr>
            </w:pPr>
            <w:r w:rsidRPr="00AD27B5">
              <w:rPr>
                <w:rFonts w:ascii="Arial" w:hAnsi="Arial" w:cs="Arial"/>
                <w:sz w:val="18"/>
                <w:szCs w:val="18"/>
              </w:rPr>
              <w:t>44773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tabs>
          <w:tab w:val="left" w:pos="6300"/>
        </w:tabs>
        <w:spacing w:line="240" w:lineRule="auto"/>
        <w:rPr>
          <w:rFonts w:ascii="Arial" w:hAnsi="Arial" w:cs="Arial"/>
          <w:sz w:val="18"/>
          <w:szCs w:val="18"/>
        </w:rPr>
      </w:pPr>
      <w:r>
        <w:rPr>
          <w:rFonts w:ascii="Arial" w:hAnsi="Arial" w:cs="Arial"/>
          <w:sz w:val="18"/>
          <w:szCs w:val="18"/>
        </w:rPr>
        <w:tab/>
      </w: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116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Aortic and peripheral arterial embolism or thrombosis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603094" w:rsidRDefault="006219EE" w:rsidP="00FC4D8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44409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44422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44489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44589</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117</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circulatory disease</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44381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44382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44389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44629</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4463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4476</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4478</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45989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4599</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7859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V125</w:t>
            </w:r>
          </w:p>
        </w:tc>
        <w:tc>
          <w:tcPr>
            <w:tcW w:w="385" w:type="pct"/>
          </w:tcPr>
          <w:p w:rsidR="006219EE" w:rsidRPr="0033351B" w:rsidRDefault="006219EE" w:rsidP="00FC4D88">
            <w:pPr>
              <w:rPr>
                <w:rFonts w:ascii="Arial" w:hAnsi="Arial" w:cs="Arial"/>
                <w:sz w:val="18"/>
                <w:szCs w:val="18"/>
              </w:rPr>
            </w:pPr>
            <w:r w:rsidRPr="0033351B">
              <w:rPr>
                <w:rFonts w:ascii="Arial" w:hAnsi="Arial" w:cs="Arial"/>
                <w:sz w:val="18"/>
                <w:szCs w:val="18"/>
              </w:rPr>
              <w:t>V1250</w:t>
            </w:r>
          </w:p>
        </w:tc>
        <w:tc>
          <w:tcPr>
            <w:tcW w:w="385" w:type="pct"/>
          </w:tcPr>
          <w:p w:rsidR="006219EE" w:rsidRPr="00AD27B5" w:rsidRDefault="006219EE" w:rsidP="00FC4D88">
            <w:pPr>
              <w:rPr>
                <w:rFonts w:ascii="Arial" w:hAnsi="Arial" w:cs="Arial"/>
                <w:sz w:val="18"/>
                <w:szCs w:val="18"/>
              </w:rPr>
            </w:pPr>
            <w:r w:rsidRPr="00AD27B5">
              <w:rPr>
                <w:rFonts w:ascii="Arial" w:hAnsi="Arial" w:cs="Arial"/>
                <w:sz w:val="18"/>
                <w:szCs w:val="18"/>
              </w:rPr>
              <w:t>V1253</w:t>
            </w:r>
          </w:p>
        </w:tc>
        <w:tc>
          <w:tcPr>
            <w:tcW w:w="385" w:type="pct"/>
          </w:tcPr>
          <w:p w:rsidR="006219EE" w:rsidRPr="00AD27B5" w:rsidRDefault="006219EE" w:rsidP="00FC4D88">
            <w:pPr>
              <w:rPr>
                <w:rFonts w:ascii="Arial" w:hAnsi="Arial" w:cs="Arial"/>
                <w:sz w:val="18"/>
                <w:szCs w:val="18"/>
              </w:rPr>
            </w:pPr>
            <w:r w:rsidRPr="00AD27B5">
              <w:rPr>
                <w:rFonts w:ascii="Arial" w:hAnsi="Arial" w:cs="Arial"/>
                <w:sz w:val="18"/>
                <w:szCs w:val="18"/>
              </w:rPr>
              <w:t>V1254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V421</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V432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V717</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1"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7"/>
        <w:gridCol w:w="737"/>
        <w:gridCol w:w="735"/>
        <w:gridCol w:w="737"/>
        <w:gridCol w:w="735"/>
        <w:gridCol w:w="737"/>
        <w:gridCol w:w="737"/>
        <w:gridCol w:w="735"/>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118</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Phlebitis; thrombophlebitis and thromboembolism</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45181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45183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45189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4530</w:t>
            </w:r>
          </w:p>
        </w:tc>
      </w:tr>
      <w:tr w:rsidR="006219EE" w:rsidRPr="00974941" w:rsidTr="00FC4D88">
        <w:tc>
          <w:tcPr>
            <w:tcW w:w="384"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4531</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4532</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4533</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45340</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45341</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45342</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45351</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45352</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4536</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45371</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45372</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45373</w:t>
            </w:r>
          </w:p>
        </w:tc>
      </w:tr>
      <w:tr w:rsidR="006219EE" w:rsidRPr="00974941" w:rsidTr="00FC4D88">
        <w:tc>
          <w:tcPr>
            <w:tcW w:w="384"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45374</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45375</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45376</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45377</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45379</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4538</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45382</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45386</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45387</w:t>
            </w:r>
          </w:p>
        </w:tc>
        <w:tc>
          <w:tcPr>
            <w:tcW w:w="384" w:type="pct"/>
          </w:tcPr>
          <w:p w:rsidR="006219EE" w:rsidRPr="00974941" w:rsidRDefault="006219EE" w:rsidP="00FC4D88">
            <w:pPr>
              <w:rPr>
                <w:rFonts w:ascii="Arial" w:hAnsi="Arial" w:cs="Arial"/>
                <w:sz w:val="18"/>
                <w:szCs w:val="18"/>
              </w:rPr>
            </w:pPr>
            <w:r w:rsidRPr="00974941">
              <w:rPr>
                <w:rFonts w:ascii="Arial" w:hAnsi="Arial" w:cs="Arial"/>
                <w:sz w:val="18"/>
                <w:szCs w:val="18"/>
              </w:rPr>
              <w:t>4539</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V1251</w:t>
            </w:r>
          </w:p>
        </w:tc>
        <w:tc>
          <w:tcPr>
            <w:tcW w:w="385" w:type="pct"/>
          </w:tcPr>
          <w:p w:rsidR="006219EE" w:rsidRPr="00974941" w:rsidRDefault="006219EE" w:rsidP="00FC4D88">
            <w:pPr>
              <w:rPr>
                <w:rFonts w:ascii="Arial" w:hAnsi="Arial" w:cs="Arial"/>
                <w:sz w:val="18"/>
                <w:szCs w:val="18"/>
              </w:rPr>
            </w:pPr>
            <w:r w:rsidRPr="00974941">
              <w:rPr>
                <w:rFonts w:ascii="Arial" w:hAnsi="Arial" w:cs="Arial"/>
                <w:sz w:val="18"/>
                <w:szCs w:val="18"/>
              </w:rPr>
              <w:t>V1252</w:t>
            </w:r>
          </w:p>
        </w:tc>
      </w:tr>
      <w:tr w:rsidR="006219EE" w:rsidRPr="00974941"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V1255</w:t>
            </w:r>
          </w:p>
        </w:tc>
        <w:tc>
          <w:tcPr>
            <w:tcW w:w="385" w:type="pct"/>
          </w:tcPr>
          <w:p w:rsidR="006219EE" w:rsidRPr="00D438FC"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4"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4"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4"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c>
          <w:tcPr>
            <w:tcW w:w="385" w:type="pct"/>
          </w:tcPr>
          <w:p w:rsidR="006219EE" w:rsidRPr="00974941"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lastRenderedPageBreak/>
              <w:t>119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Varicose veins of lower extremity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4549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Hemorrhoids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4559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diseases of veins and lymphatics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45910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45931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45939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45981</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Pneumonia (except that caused by tuberculosis or sexually transmitted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0830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11515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11595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1363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5130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5171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Influenza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4878</w:t>
            </w:r>
          </w:p>
        </w:tc>
        <w:tc>
          <w:tcPr>
            <w:tcW w:w="737" w:type="dxa"/>
          </w:tcPr>
          <w:p w:rsidR="006219EE" w:rsidRPr="00F40905" w:rsidRDefault="006219EE" w:rsidP="00FC4D88">
            <w:pPr>
              <w:rPr>
                <w:rFonts w:ascii="Arial" w:hAnsi="Arial" w:cs="Arial"/>
                <w:sz w:val="18"/>
                <w:szCs w:val="18"/>
              </w:rPr>
            </w:pPr>
            <w:r w:rsidRPr="00F40905">
              <w:rPr>
                <w:rFonts w:ascii="Arial" w:hAnsi="Arial" w:cs="Arial"/>
                <w:sz w:val="18"/>
                <w:szCs w:val="18"/>
              </w:rPr>
              <w:t>488</w:t>
            </w:r>
          </w:p>
        </w:tc>
        <w:tc>
          <w:tcPr>
            <w:tcW w:w="736" w:type="dxa"/>
          </w:tcPr>
          <w:p w:rsidR="006219EE" w:rsidRPr="00794321" w:rsidRDefault="006219EE" w:rsidP="00FC4D88">
            <w:pPr>
              <w:rPr>
                <w:rFonts w:ascii="Arial" w:hAnsi="Arial" w:cs="Arial"/>
                <w:sz w:val="18"/>
                <w:szCs w:val="18"/>
              </w:rPr>
            </w:pPr>
            <w:r w:rsidRPr="00794321">
              <w:rPr>
                <w:rFonts w:ascii="Arial" w:hAnsi="Arial" w:cs="Arial"/>
                <w:sz w:val="18"/>
                <w:szCs w:val="18"/>
              </w:rPr>
              <w:t>4880</w:t>
            </w:r>
          </w:p>
        </w:tc>
        <w:tc>
          <w:tcPr>
            <w:tcW w:w="737" w:type="dxa"/>
          </w:tcPr>
          <w:p w:rsidR="006219EE" w:rsidRPr="00794321" w:rsidRDefault="006219EE" w:rsidP="00FC4D88">
            <w:pPr>
              <w:rPr>
                <w:rFonts w:ascii="Arial" w:hAnsi="Arial" w:cs="Arial"/>
                <w:sz w:val="18"/>
                <w:szCs w:val="18"/>
              </w:rPr>
            </w:pPr>
            <w:r w:rsidRPr="00794321">
              <w:rPr>
                <w:rFonts w:ascii="Arial" w:hAnsi="Arial" w:cs="Arial"/>
                <w:sz w:val="18"/>
                <w:szCs w:val="18"/>
              </w:rPr>
              <w:t>48801</w:t>
            </w:r>
          </w:p>
        </w:tc>
        <w:tc>
          <w:tcPr>
            <w:tcW w:w="736" w:type="dxa"/>
          </w:tcPr>
          <w:p w:rsidR="006219EE" w:rsidRPr="00794321" w:rsidRDefault="006219EE" w:rsidP="00FC4D88">
            <w:pPr>
              <w:rPr>
                <w:rFonts w:ascii="Arial" w:hAnsi="Arial" w:cs="Arial"/>
                <w:sz w:val="18"/>
                <w:szCs w:val="18"/>
              </w:rPr>
            </w:pPr>
            <w:r w:rsidRPr="00794321">
              <w:rPr>
                <w:rFonts w:ascii="Arial" w:hAnsi="Arial" w:cs="Arial"/>
                <w:sz w:val="18"/>
                <w:szCs w:val="18"/>
              </w:rPr>
              <w:t>48802</w:t>
            </w:r>
          </w:p>
        </w:tc>
        <w:tc>
          <w:tcPr>
            <w:tcW w:w="737" w:type="dxa"/>
          </w:tcPr>
          <w:p w:rsidR="006219EE" w:rsidRPr="00794321" w:rsidRDefault="006219EE" w:rsidP="00FC4D88">
            <w:pPr>
              <w:rPr>
                <w:rFonts w:ascii="Arial" w:hAnsi="Arial" w:cs="Arial"/>
                <w:sz w:val="18"/>
                <w:szCs w:val="18"/>
              </w:rPr>
            </w:pPr>
            <w:r w:rsidRPr="00794321">
              <w:rPr>
                <w:rFonts w:ascii="Arial" w:hAnsi="Arial" w:cs="Arial"/>
                <w:sz w:val="18"/>
                <w:szCs w:val="18"/>
              </w:rPr>
              <w:t>48809</w:t>
            </w:r>
          </w:p>
        </w:tc>
        <w:tc>
          <w:tcPr>
            <w:tcW w:w="737" w:type="dxa"/>
          </w:tcPr>
          <w:p w:rsidR="006219EE" w:rsidRPr="00794321" w:rsidRDefault="006219EE" w:rsidP="00FC4D88">
            <w:pPr>
              <w:rPr>
                <w:rFonts w:ascii="Arial" w:hAnsi="Arial" w:cs="Arial"/>
                <w:sz w:val="18"/>
                <w:szCs w:val="18"/>
              </w:rPr>
            </w:pPr>
            <w:r w:rsidRPr="00794321">
              <w:rPr>
                <w:rFonts w:ascii="Arial" w:hAnsi="Arial" w:cs="Arial"/>
                <w:sz w:val="18"/>
                <w:szCs w:val="18"/>
              </w:rPr>
              <w:t>4881</w:t>
            </w:r>
          </w:p>
        </w:tc>
        <w:tc>
          <w:tcPr>
            <w:tcW w:w="736" w:type="dxa"/>
          </w:tcPr>
          <w:p w:rsidR="006219EE" w:rsidRPr="00794321" w:rsidRDefault="006219EE" w:rsidP="00FC4D88">
            <w:pPr>
              <w:rPr>
                <w:rFonts w:ascii="Arial" w:hAnsi="Arial" w:cs="Arial"/>
                <w:sz w:val="18"/>
                <w:szCs w:val="18"/>
              </w:rPr>
            </w:pPr>
            <w:r w:rsidRPr="00794321">
              <w:rPr>
                <w:rFonts w:ascii="Arial" w:hAnsi="Arial" w:cs="Arial"/>
                <w:sz w:val="18"/>
                <w:szCs w:val="18"/>
              </w:rPr>
              <w:t>48811</w:t>
            </w:r>
          </w:p>
        </w:tc>
        <w:tc>
          <w:tcPr>
            <w:tcW w:w="737" w:type="dxa"/>
          </w:tcPr>
          <w:p w:rsidR="006219EE" w:rsidRPr="00794321" w:rsidRDefault="006219EE" w:rsidP="00FC4D88">
            <w:pPr>
              <w:rPr>
                <w:rFonts w:ascii="Arial" w:hAnsi="Arial" w:cs="Arial"/>
                <w:sz w:val="18"/>
                <w:szCs w:val="18"/>
              </w:rPr>
            </w:pPr>
            <w:r w:rsidRPr="00794321">
              <w:rPr>
                <w:rFonts w:ascii="Arial" w:hAnsi="Arial" w:cs="Arial"/>
                <w:sz w:val="18"/>
                <w:szCs w:val="18"/>
              </w:rPr>
              <w:t>48812</w:t>
            </w:r>
          </w:p>
        </w:tc>
        <w:tc>
          <w:tcPr>
            <w:tcW w:w="737" w:type="dxa"/>
          </w:tcPr>
          <w:p w:rsidR="006219EE" w:rsidRPr="00794321" w:rsidRDefault="006219EE" w:rsidP="00FC4D88">
            <w:pPr>
              <w:rPr>
                <w:rFonts w:ascii="Arial" w:hAnsi="Arial" w:cs="Arial"/>
                <w:sz w:val="18"/>
                <w:szCs w:val="18"/>
              </w:rPr>
            </w:pPr>
            <w:r w:rsidRPr="00794321">
              <w:rPr>
                <w:rFonts w:ascii="Arial" w:hAnsi="Arial" w:cs="Arial"/>
                <w:sz w:val="18"/>
                <w:szCs w:val="18"/>
              </w:rPr>
              <w:t>48819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48881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48882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48889</w:t>
            </w:r>
          </w:p>
        </w:tc>
        <w:tc>
          <w:tcPr>
            <w:tcW w:w="737" w:type="dxa"/>
          </w:tcPr>
          <w:p w:rsidR="006219EE" w:rsidRPr="00F40905" w:rsidRDefault="006219EE" w:rsidP="00FC4D88">
            <w:pPr>
              <w:rPr>
                <w:rFonts w:ascii="Arial" w:hAnsi="Arial" w:cs="Arial"/>
                <w:sz w:val="18"/>
                <w:szCs w:val="18"/>
              </w:rPr>
            </w:pPr>
          </w:p>
        </w:tc>
        <w:tc>
          <w:tcPr>
            <w:tcW w:w="736" w:type="dxa"/>
          </w:tcPr>
          <w:p w:rsidR="006219EE" w:rsidRPr="00794321" w:rsidRDefault="006219EE" w:rsidP="00FC4D88">
            <w:pPr>
              <w:rPr>
                <w:rFonts w:ascii="Arial" w:hAnsi="Arial" w:cs="Arial"/>
                <w:sz w:val="18"/>
                <w:szCs w:val="18"/>
              </w:rPr>
            </w:pPr>
          </w:p>
        </w:tc>
        <w:tc>
          <w:tcPr>
            <w:tcW w:w="737" w:type="dxa"/>
          </w:tcPr>
          <w:p w:rsidR="006219EE" w:rsidRPr="00794321" w:rsidRDefault="006219EE" w:rsidP="00FC4D88">
            <w:pPr>
              <w:rPr>
                <w:rFonts w:ascii="Arial" w:hAnsi="Arial" w:cs="Arial"/>
                <w:sz w:val="18"/>
                <w:szCs w:val="18"/>
              </w:rPr>
            </w:pPr>
          </w:p>
        </w:tc>
        <w:tc>
          <w:tcPr>
            <w:tcW w:w="736" w:type="dxa"/>
          </w:tcPr>
          <w:p w:rsidR="006219EE" w:rsidRPr="00794321" w:rsidRDefault="006219EE" w:rsidP="00FC4D88">
            <w:pPr>
              <w:rPr>
                <w:rFonts w:ascii="Arial" w:hAnsi="Arial" w:cs="Arial"/>
                <w:sz w:val="18"/>
                <w:szCs w:val="18"/>
              </w:rPr>
            </w:pPr>
          </w:p>
        </w:tc>
        <w:tc>
          <w:tcPr>
            <w:tcW w:w="737" w:type="dxa"/>
          </w:tcPr>
          <w:p w:rsidR="006219EE" w:rsidRPr="00794321" w:rsidRDefault="006219EE" w:rsidP="00FC4D88">
            <w:pPr>
              <w:rPr>
                <w:rFonts w:ascii="Arial" w:hAnsi="Arial" w:cs="Arial"/>
                <w:sz w:val="18"/>
                <w:szCs w:val="18"/>
              </w:rPr>
            </w:pPr>
          </w:p>
        </w:tc>
        <w:tc>
          <w:tcPr>
            <w:tcW w:w="737" w:type="dxa"/>
          </w:tcPr>
          <w:p w:rsidR="006219EE" w:rsidRPr="00794321" w:rsidRDefault="006219EE" w:rsidP="00FC4D88">
            <w:pPr>
              <w:rPr>
                <w:rFonts w:ascii="Arial" w:hAnsi="Arial" w:cs="Arial"/>
                <w:sz w:val="18"/>
                <w:szCs w:val="18"/>
              </w:rPr>
            </w:pPr>
          </w:p>
        </w:tc>
        <w:tc>
          <w:tcPr>
            <w:tcW w:w="736" w:type="dxa"/>
          </w:tcPr>
          <w:p w:rsidR="006219EE" w:rsidRPr="00794321" w:rsidRDefault="006219EE" w:rsidP="00FC4D88">
            <w:pPr>
              <w:rPr>
                <w:rFonts w:ascii="Arial" w:hAnsi="Arial" w:cs="Arial"/>
                <w:sz w:val="18"/>
                <w:szCs w:val="18"/>
              </w:rPr>
            </w:pPr>
          </w:p>
        </w:tc>
        <w:tc>
          <w:tcPr>
            <w:tcW w:w="737" w:type="dxa"/>
          </w:tcPr>
          <w:p w:rsidR="006219EE" w:rsidRPr="00794321" w:rsidRDefault="006219EE" w:rsidP="00FC4D88">
            <w:pPr>
              <w:rPr>
                <w:rFonts w:ascii="Arial" w:hAnsi="Arial" w:cs="Arial"/>
                <w:sz w:val="18"/>
                <w:szCs w:val="18"/>
              </w:rPr>
            </w:pPr>
          </w:p>
        </w:tc>
        <w:tc>
          <w:tcPr>
            <w:tcW w:w="737" w:type="dxa"/>
          </w:tcPr>
          <w:p w:rsidR="006219EE" w:rsidRPr="00794321"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Acute and chronic tonsillitis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475</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Acute bronchitis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46619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upper respiratory infections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46450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4659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4739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Chronic obstructive pulmonary disease and bronchiectasis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49121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496</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Asthma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49390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49391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49392</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129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Aspiration pneumonitis; food/vomitus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5070</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Pleurisy; pneumothorax; pulmonary collapse</w:t>
            </w:r>
          </w:p>
        </w:tc>
      </w:tr>
      <w:tr w:rsidR="006219EE" w:rsidRPr="00D438FC" w:rsidTr="00FC4D88">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5100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5109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5110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5111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5118</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5119</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5120</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51281</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51282</w:t>
            </w:r>
          </w:p>
        </w:tc>
        <w:tc>
          <w:tcPr>
            <w:tcW w:w="736" w:type="dxa"/>
          </w:tcPr>
          <w:p w:rsidR="006219EE" w:rsidRPr="00603094" w:rsidRDefault="006219EE" w:rsidP="00FC4D88">
            <w:pPr>
              <w:rPr>
                <w:rFonts w:ascii="Arial" w:hAnsi="Arial" w:cs="Arial"/>
                <w:sz w:val="18"/>
                <w:szCs w:val="18"/>
              </w:rPr>
            </w:pPr>
            <w:r w:rsidRPr="00603094">
              <w:rPr>
                <w:rFonts w:ascii="Arial" w:hAnsi="Arial" w:cs="Arial"/>
                <w:sz w:val="18"/>
                <w:szCs w:val="18"/>
              </w:rPr>
              <w:t>51283</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51284</w:t>
            </w:r>
          </w:p>
        </w:tc>
        <w:tc>
          <w:tcPr>
            <w:tcW w:w="737" w:type="dxa"/>
          </w:tcPr>
          <w:p w:rsidR="006219EE" w:rsidRPr="00603094" w:rsidRDefault="006219EE" w:rsidP="00FC4D88">
            <w:pPr>
              <w:rPr>
                <w:rFonts w:ascii="Arial" w:hAnsi="Arial" w:cs="Arial"/>
                <w:sz w:val="18"/>
                <w:szCs w:val="18"/>
              </w:rPr>
            </w:pPr>
            <w:r w:rsidRPr="00603094">
              <w:rPr>
                <w:rFonts w:ascii="Arial" w:hAnsi="Arial" w:cs="Arial"/>
                <w:sz w:val="18"/>
                <w:szCs w:val="18"/>
              </w:rPr>
              <w:t>51289</w:t>
            </w:r>
          </w:p>
        </w:tc>
      </w:tr>
      <w:tr w:rsidR="006219EE" w:rsidRPr="00D438FC" w:rsidTr="00FC4D88">
        <w:tc>
          <w:tcPr>
            <w:tcW w:w="736" w:type="dxa"/>
          </w:tcPr>
          <w:p w:rsidR="006219EE" w:rsidRPr="00603094"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5180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5181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5182</w:t>
            </w:r>
          </w:p>
        </w:tc>
        <w:tc>
          <w:tcPr>
            <w:tcW w:w="737" w:type="dxa"/>
          </w:tcPr>
          <w:p w:rsidR="006219EE" w:rsidRPr="00D438FC" w:rsidRDefault="006219EE" w:rsidP="00FC4D88">
            <w:pPr>
              <w:rPr>
                <w:rFonts w:ascii="Arial" w:hAnsi="Arial" w:cs="Arial"/>
                <w:sz w:val="18"/>
                <w:szCs w:val="18"/>
              </w:rPr>
            </w:pPr>
          </w:p>
        </w:tc>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6"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c>
          <w:tcPr>
            <w:tcW w:w="737" w:type="dxa"/>
          </w:tcPr>
          <w:p w:rsidR="006219EE" w:rsidRPr="00D438FC" w:rsidRDefault="006219EE" w:rsidP="00FC4D88">
            <w:pPr>
              <w:rPr>
                <w:rFonts w:ascii="Arial" w:hAnsi="Arial" w:cs="Arial"/>
                <w:sz w:val="18"/>
                <w:szCs w:val="18"/>
              </w:rPr>
            </w:pPr>
          </w:p>
        </w:tc>
      </w:tr>
    </w:tbl>
    <w:p w:rsidR="006219EE" w:rsidRPr="00D438FC"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131</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Respiratory failure; insufficiency; arrest (adult)</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5173</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51851</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51852</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51853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51881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51882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51883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51884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V4611</w:t>
            </w:r>
          </w:p>
        </w:tc>
        <w:tc>
          <w:tcPr>
            <w:tcW w:w="385" w:type="pct"/>
          </w:tcPr>
          <w:p w:rsidR="006219EE" w:rsidRPr="00AC5B29" w:rsidRDefault="006219EE" w:rsidP="00FC4D88">
            <w:pPr>
              <w:rPr>
                <w:rFonts w:ascii="Arial" w:hAnsi="Arial" w:cs="Arial"/>
                <w:sz w:val="18"/>
                <w:szCs w:val="18"/>
              </w:rPr>
            </w:pPr>
            <w:r w:rsidRPr="00EF053A">
              <w:rPr>
                <w:rFonts w:ascii="Arial" w:hAnsi="Arial" w:cs="Arial"/>
                <w:sz w:val="18"/>
                <w:szCs w:val="18"/>
              </w:rPr>
              <w:t>V4612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V462</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Lung disease due to external agents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4958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4959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5078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5081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5082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5088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5089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5"/>
        <w:gridCol w:w="737"/>
        <w:gridCol w:w="737"/>
        <w:gridCol w:w="737"/>
        <w:gridCol w:w="737"/>
        <w:gridCol w:w="737"/>
        <w:gridCol w:w="737"/>
        <w:gridCol w:w="737"/>
        <w:gridCol w:w="737"/>
        <w:gridCol w:w="737"/>
        <w:gridCol w:w="734"/>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133</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lower respiratory disease</w:t>
            </w:r>
          </w:p>
        </w:tc>
      </w:tr>
      <w:tr w:rsidR="006219EE" w:rsidRPr="00AC5B29"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5131</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514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5162</w:t>
            </w:r>
          </w:p>
        </w:tc>
        <w:tc>
          <w:tcPr>
            <w:tcW w:w="384" w:type="pct"/>
          </w:tcPr>
          <w:p w:rsidR="006219EE" w:rsidRPr="00603094" w:rsidRDefault="006219EE" w:rsidP="00FC4D88">
            <w:pPr>
              <w:rPr>
                <w:rFonts w:ascii="Arial" w:hAnsi="Arial" w:cs="Arial"/>
                <w:sz w:val="18"/>
                <w:szCs w:val="18"/>
              </w:rPr>
            </w:pPr>
            <w:r w:rsidRPr="00603094">
              <w:rPr>
                <w:rFonts w:ascii="Arial" w:hAnsi="Arial" w:cs="Arial"/>
                <w:sz w:val="18"/>
                <w:szCs w:val="18"/>
              </w:rPr>
              <w:t>51630</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51631</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51632</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51633</w:t>
            </w:r>
          </w:p>
        </w:tc>
        <w:tc>
          <w:tcPr>
            <w:tcW w:w="385" w:type="pct"/>
          </w:tcPr>
          <w:p w:rsidR="006219EE" w:rsidRPr="00603094" w:rsidRDefault="006219EE" w:rsidP="00FC4D88">
            <w:pPr>
              <w:rPr>
                <w:rFonts w:ascii="Arial" w:hAnsi="Arial" w:cs="Arial"/>
                <w:sz w:val="18"/>
                <w:szCs w:val="18"/>
              </w:rPr>
            </w:pPr>
            <w:r w:rsidRPr="00603094">
              <w:rPr>
                <w:rFonts w:ascii="Arial" w:hAnsi="Arial" w:cs="Arial"/>
                <w:sz w:val="18"/>
                <w:szCs w:val="18"/>
              </w:rPr>
              <w:t>51634</w:t>
            </w:r>
          </w:p>
        </w:tc>
        <w:tc>
          <w:tcPr>
            <w:tcW w:w="383" w:type="pct"/>
          </w:tcPr>
          <w:p w:rsidR="006219EE" w:rsidRPr="00603094" w:rsidRDefault="006219EE" w:rsidP="00FC4D88">
            <w:pPr>
              <w:rPr>
                <w:rFonts w:ascii="Arial" w:hAnsi="Arial" w:cs="Arial"/>
                <w:sz w:val="18"/>
                <w:szCs w:val="18"/>
              </w:rPr>
            </w:pPr>
            <w:r w:rsidRPr="00603094">
              <w:rPr>
                <w:rFonts w:ascii="Arial" w:hAnsi="Arial" w:cs="Arial"/>
                <w:sz w:val="18"/>
                <w:szCs w:val="18"/>
              </w:rPr>
              <w:t>51635</w:t>
            </w:r>
          </w:p>
        </w:tc>
      </w:tr>
      <w:tr w:rsidR="006219EE" w:rsidRPr="00AC5B29"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51636</w:t>
            </w:r>
          </w:p>
        </w:tc>
        <w:tc>
          <w:tcPr>
            <w:tcW w:w="384" w:type="pct"/>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51637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51661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51662</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51663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51664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51669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5169</w:t>
            </w:r>
          </w:p>
        </w:tc>
        <w:tc>
          <w:tcPr>
            <w:tcW w:w="383" w:type="pct"/>
          </w:tcPr>
          <w:p w:rsidR="006219EE" w:rsidRPr="00AC5B29" w:rsidRDefault="006219EE" w:rsidP="00FC4D88">
            <w:pPr>
              <w:rPr>
                <w:rFonts w:ascii="Arial" w:hAnsi="Arial" w:cs="Arial"/>
                <w:sz w:val="18"/>
                <w:szCs w:val="18"/>
              </w:rPr>
            </w:pPr>
            <w:r w:rsidRPr="003C3EF9">
              <w:rPr>
                <w:rFonts w:ascii="Arial" w:hAnsi="Arial" w:cs="Arial"/>
                <w:sz w:val="18"/>
                <w:szCs w:val="18"/>
              </w:rPr>
              <w:t>5172</w:t>
            </w:r>
          </w:p>
        </w:tc>
      </w:tr>
      <w:tr w:rsidR="006219EE" w:rsidRPr="00AC5B29"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5178</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5183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5184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51889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5194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5198</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5199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7825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78602</w:t>
            </w:r>
          </w:p>
        </w:tc>
        <w:tc>
          <w:tcPr>
            <w:tcW w:w="383" w:type="pct"/>
          </w:tcPr>
          <w:p w:rsidR="006219EE" w:rsidRPr="00AC5B29" w:rsidRDefault="006219EE" w:rsidP="00FC4D88">
            <w:pPr>
              <w:rPr>
                <w:rFonts w:ascii="Arial" w:hAnsi="Arial" w:cs="Arial"/>
                <w:sz w:val="18"/>
                <w:szCs w:val="18"/>
              </w:rPr>
            </w:pPr>
            <w:r w:rsidRPr="003C3EF9">
              <w:rPr>
                <w:rFonts w:ascii="Arial" w:hAnsi="Arial" w:cs="Arial"/>
                <w:sz w:val="18"/>
                <w:szCs w:val="18"/>
              </w:rPr>
              <w:t>78603</w:t>
            </w:r>
          </w:p>
        </w:tc>
      </w:tr>
      <w:tr w:rsidR="006219EE" w:rsidRPr="00AC5B29"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78604</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78605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78609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7862</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7863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78652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7867</w:t>
            </w:r>
          </w:p>
        </w:tc>
        <w:tc>
          <w:tcPr>
            <w:tcW w:w="383" w:type="pct"/>
          </w:tcPr>
          <w:p w:rsidR="006219EE" w:rsidRPr="00AC5B29" w:rsidRDefault="006219EE" w:rsidP="00FC4D88">
            <w:pPr>
              <w:rPr>
                <w:rFonts w:ascii="Arial" w:hAnsi="Arial" w:cs="Arial"/>
                <w:sz w:val="18"/>
                <w:szCs w:val="18"/>
              </w:rPr>
            </w:pPr>
            <w:r w:rsidRPr="003C3EF9">
              <w:rPr>
                <w:rFonts w:ascii="Arial" w:hAnsi="Arial" w:cs="Arial"/>
                <w:sz w:val="18"/>
                <w:szCs w:val="18"/>
              </w:rPr>
              <w:t>7868</w:t>
            </w:r>
          </w:p>
        </w:tc>
      </w:tr>
      <w:tr w:rsidR="006219EE" w:rsidRPr="00AC5B29" w:rsidTr="00FC4D88">
        <w:tc>
          <w:tcPr>
            <w:tcW w:w="384"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7869</w:t>
            </w:r>
          </w:p>
        </w:tc>
        <w:tc>
          <w:tcPr>
            <w:tcW w:w="384"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79311</w:t>
            </w:r>
          </w:p>
        </w:tc>
        <w:tc>
          <w:tcPr>
            <w:tcW w:w="385"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79319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7942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V126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V1260</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V1261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V1269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V426</w:t>
            </w:r>
          </w:p>
        </w:tc>
        <w:tc>
          <w:tcPr>
            <w:tcW w:w="385" w:type="pct"/>
          </w:tcPr>
          <w:p w:rsidR="006219EE" w:rsidRPr="00D438FC" w:rsidRDefault="006219EE" w:rsidP="00FC4D88">
            <w:pPr>
              <w:rPr>
                <w:rFonts w:ascii="Arial" w:hAnsi="Arial" w:cs="Arial"/>
                <w:sz w:val="18"/>
                <w:szCs w:val="18"/>
              </w:rPr>
            </w:pPr>
          </w:p>
        </w:tc>
        <w:tc>
          <w:tcPr>
            <w:tcW w:w="385" w:type="pct"/>
          </w:tcPr>
          <w:p w:rsidR="006219EE" w:rsidRPr="00D438FC" w:rsidRDefault="006219EE" w:rsidP="00FC4D88">
            <w:pPr>
              <w:rPr>
                <w:rFonts w:ascii="Arial" w:hAnsi="Arial" w:cs="Arial"/>
                <w:sz w:val="18"/>
                <w:szCs w:val="18"/>
              </w:rPr>
            </w:pPr>
          </w:p>
        </w:tc>
        <w:tc>
          <w:tcPr>
            <w:tcW w:w="383"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upper respiratory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47879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4788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5192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78440</w:t>
            </w:r>
          </w:p>
        </w:tc>
        <w:tc>
          <w:tcPr>
            <w:tcW w:w="737" w:type="dxa"/>
          </w:tcPr>
          <w:p w:rsidR="006219EE" w:rsidRPr="0072168E" w:rsidRDefault="006219EE" w:rsidP="00FC4D88">
            <w:pPr>
              <w:rPr>
                <w:rFonts w:ascii="Arial" w:hAnsi="Arial" w:cs="Arial"/>
                <w:sz w:val="18"/>
                <w:szCs w:val="18"/>
              </w:rPr>
            </w:pPr>
            <w:r w:rsidRPr="0072168E">
              <w:rPr>
                <w:rFonts w:ascii="Arial" w:hAnsi="Arial" w:cs="Arial"/>
                <w:sz w:val="18"/>
                <w:szCs w:val="18"/>
              </w:rPr>
              <w:t>78441</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78442</w:t>
            </w:r>
          </w:p>
        </w:tc>
        <w:tc>
          <w:tcPr>
            <w:tcW w:w="736" w:type="dxa"/>
          </w:tcPr>
          <w:p w:rsidR="006219EE" w:rsidRPr="000658F0" w:rsidRDefault="006219EE" w:rsidP="00FC4D88">
            <w:pPr>
              <w:rPr>
                <w:rFonts w:ascii="Arial" w:hAnsi="Arial" w:cs="Arial"/>
                <w:sz w:val="18"/>
                <w:szCs w:val="18"/>
              </w:rPr>
            </w:pPr>
            <w:r w:rsidRPr="000658F0">
              <w:rPr>
                <w:rFonts w:ascii="Arial" w:hAnsi="Arial" w:cs="Arial"/>
                <w:sz w:val="18"/>
                <w:szCs w:val="18"/>
              </w:rPr>
              <w:t>78443</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78444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78449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7847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7848</w:t>
            </w:r>
          </w:p>
        </w:tc>
        <w:tc>
          <w:tcPr>
            <w:tcW w:w="737" w:type="dxa"/>
          </w:tcPr>
          <w:p w:rsidR="006219EE" w:rsidRPr="001715E5" w:rsidRDefault="006219EE" w:rsidP="00FC4D88">
            <w:pPr>
              <w:rPr>
                <w:rFonts w:ascii="Arial" w:hAnsi="Arial" w:cs="Arial"/>
                <w:sz w:val="18"/>
                <w:szCs w:val="18"/>
              </w:rPr>
            </w:pPr>
            <w:r w:rsidRPr="001715E5">
              <w:rPr>
                <w:rFonts w:ascii="Arial" w:hAnsi="Arial" w:cs="Arial"/>
                <w:sz w:val="18"/>
                <w:szCs w:val="18"/>
              </w:rPr>
              <w:t>7849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V550</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Intestinal infection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00869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0222</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Disorders of teeth and jaw</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52324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52553</w:t>
            </w:r>
          </w:p>
        </w:tc>
        <w:tc>
          <w:tcPr>
            <w:tcW w:w="736" w:type="dxa"/>
          </w:tcPr>
          <w:p w:rsidR="006219EE" w:rsidRPr="00D740EB" w:rsidRDefault="006219EE" w:rsidP="00FC4D88">
            <w:pPr>
              <w:rPr>
                <w:rFonts w:ascii="Arial" w:hAnsi="Arial" w:cs="Arial"/>
                <w:sz w:val="18"/>
                <w:szCs w:val="18"/>
              </w:rPr>
            </w:pPr>
            <w:r w:rsidRPr="00D740EB">
              <w:rPr>
                <w:rFonts w:ascii="Arial" w:hAnsi="Arial" w:cs="Arial"/>
                <w:sz w:val="18"/>
                <w:szCs w:val="18"/>
              </w:rPr>
              <w:t>52554</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52571</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52572</w:t>
            </w:r>
          </w:p>
        </w:tc>
        <w:tc>
          <w:tcPr>
            <w:tcW w:w="736" w:type="dxa"/>
          </w:tcPr>
          <w:p w:rsidR="006219EE" w:rsidRPr="000658F0" w:rsidRDefault="006219EE" w:rsidP="00FC4D88">
            <w:pPr>
              <w:rPr>
                <w:rFonts w:ascii="Arial" w:hAnsi="Arial" w:cs="Arial"/>
                <w:sz w:val="18"/>
                <w:szCs w:val="18"/>
              </w:rPr>
            </w:pPr>
            <w:r w:rsidRPr="000658F0">
              <w:rPr>
                <w:rFonts w:ascii="Arial" w:hAnsi="Arial" w:cs="Arial"/>
                <w:sz w:val="18"/>
                <w:szCs w:val="18"/>
              </w:rPr>
              <w:t>52573</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52579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5269</w:t>
            </w:r>
          </w:p>
        </w:tc>
        <w:tc>
          <w:tcPr>
            <w:tcW w:w="737" w:type="dxa"/>
          </w:tcPr>
          <w:p w:rsidR="006219EE" w:rsidRPr="000658F0" w:rsidRDefault="006219EE" w:rsidP="00FC4D88">
            <w:pPr>
              <w:rPr>
                <w:rFonts w:ascii="Arial" w:hAnsi="Arial" w:cs="Arial"/>
                <w:sz w:val="18"/>
                <w:szCs w:val="18"/>
              </w:rPr>
            </w:pPr>
            <w:r w:rsidRPr="000658F0">
              <w:rPr>
                <w:rFonts w:ascii="Arial" w:hAnsi="Arial" w:cs="Arial"/>
                <w:sz w:val="18"/>
                <w:szCs w:val="18"/>
              </w:rPr>
              <w:t>78492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V722</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Diseases of mouth; excluding dental</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5298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5299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7924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138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Esophageal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5309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1F2532" w:rsidRDefault="001F2532" w:rsidP="006219EE">
      <w:pPr>
        <w:rPr>
          <w:rFonts w:ascii="Arial" w:hAnsi="Arial" w:cs="Arial"/>
          <w:sz w:val="18"/>
          <w:szCs w:val="18"/>
        </w:rPr>
      </w:pPr>
    </w:p>
    <w:p w:rsidR="001F2532" w:rsidRDefault="001F2532">
      <w:pPr>
        <w:spacing w:line="240" w:lineRule="auto"/>
        <w:rPr>
          <w:rFonts w:ascii="Arial" w:hAnsi="Arial" w:cs="Arial"/>
          <w:sz w:val="18"/>
          <w:szCs w:val="18"/>
        </w:rPr>
      </w:pPr>
      <w:r>
        <w:rPr>
          <w:rFonts w:ascii="Arial" w:hAnsi="Arial" w:cs="Arial"/>
          <w:sz w:val="18"/>
          <w:szCs w:val="18"/>
        </w:rPr>
        <w:br w:type="page"/>
      </w:r>
    </w:p>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7"/>
        <w:gridCol w:w="737"/>
        <w:gridCol w:w="735"/>
        <w:gridCol w:w="737"/>
        <w:gridCol w:w="737"/>
        <w:gridCol w:w="735"/>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139</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Gastroduodenal ulcer (except hemorrhage)</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53131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53150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53151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53170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53190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53191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53211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53230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53231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53251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53270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53271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53290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53291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53311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53331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53350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53351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53371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53391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53430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53431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53451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53470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53471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53491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V1271</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Gastritis and </w:t>
            </w:r>
            <w:proofErr w:type="spellStart"/>
            <w:r w:rsidRPr="00AC5B29">
              <w:rPr>
                <w:rFonts w:ascii="Arial" w:hAnsi="Arial" w:cs="Arial"/>
                <w:b/>
                <w:bCs/>
                <w:sz w:val="18"/>
                <w:szCs w:val="18"/>
              </w:rPr>
              <w:t>duodenitis</w:t>
            </w:r>
            <w:proofErr w:type="spellEnd"/>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53540</w:t>
            </w:r>
          </w:p>
        </w:tc>
      </w:tr>
      <w:tr w:rsidR="006219EE" w:rsidRPr="00FD3E5E" w:rsidTr="00FC4D88">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53541</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5355</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53550</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53551</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5356</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53560</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53561</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53571</w:t>
            </w: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disorders of stomach and duodenum</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53789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5379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Appendicitis and other </w:t>
            </w:r>
            <w:proofErr w:type="spellStart"/>
            <w:r w:rsidRPr="00AC5B29">
              <w:rPr>
                <w:rFonts w:ascii="Arial" w:hAnsi="Arial" w:cs="Arial"/>
                <w:b/>
                <w:bCs/>
                <w:sz w:val="18"/>
                <w:szCs w:val="18"/>
              </w:rPr>
              <w:t>appendiceal</w:t>
            </w:r>
            <w:proofErr w:type="spellEnd"/>
            <w:r w:rsidRPr="00AC5B29">
              <w:rPr>
                <w:rFonts w:ascii="Arial" w:hAnsi="Arial" w:cs="Arial"/>
                <w:b/>
                <w:bCs/>
                <w:sz w:val="18"/>
                <w:szCs w:val="18"/>
              </w:rPr>
              <w:t xml:space="preserve">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5439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Abdominal hernia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55093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5539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Regional enteritis and ulcerative colitis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5569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Intestinal obstruction without hernia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56031</w:t>
            </w:r>
          </w:p>
        </w:tc>
        <w:tc>
          <w:tcPr>
            <w:tcW w:w="737" w:type="dxa"/>
          </w:tcPr>
          <w:p w:rsidR="006219EE" w:rsidRPr="00A167C3" w:rsidRDefault="006219EE" w:rsidP="00FC4D88">
            <w:pPr>
              <w:rPr>
                <w:rFonts w:ascii="Arial" w:hAnsi="Arial" w:cs="Arial"/>
                <w:sz w:val="18"/>
                <w:szCs w:val="18"/>
              </w:rPr>
            </w:pPr>
            <w:r w:rsidRPr="00A167C3">
              <w:rPr>
                <w:rFonts w:ascii="Arial" w:hAnsi="Arial" w:cs="Arial"/>
                <w:sz w:val="18"/>
                <w:szCs w:val="18"/>
              </w:rPr>
              <w:t>56032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56039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5609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Diverticulosis and diverticulitis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56213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Anal and rectal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56942</w:t>
            </w:r>
          </w:p>
        </w:tc>
        <w:tc>
          <w:tcPr>
            <w:tcW w:w="736" w:type="dxa"/>
          </w:tcPr>
          <w:p w:rsidR="006219EE" w:rsidRPr="00A167C3" w:rsidRDefault="006219EE" w:rsidP="00FC4D88">
            <w:pPr>
              <w:rPr>
                <w:rFonts w:ascii="Arial" w:hAnsi="Arial" w:cs="Arial"/>
                <w:sz w:val="18"/>
                <w:szCs w:val="18"/>
              </w:rPr>
            </w:pPr>
            <w:r w:rsidRPr="00A167C3">
              <w:rPr>
                <w:rFonts w:ascii="Arial" w:hAnsi="Arial" w:cs="Arial"/>
                <w:sz w:val="18"/>
                <w:szCs w:val="18"/>
              </w:rPr>
              <w:t>56943</w:t>
            </w:r>
          </w:p>
        </w:tc>
        <w:tc>
          <w:tcPr>
            <w:tcW w:w="737" w:type="dxa"/>
          </w:tcPr>
          <w:p w:rsidR="006219EE" w:rsidRPr="0076061C" w:rsidRDefault="006219EE" w:rsidP="00FC4D88">
            <w:pPr>
              <w:rPr>
                <w:rFonts w:ascii="Arial" w:hAnsi="Arial" w:cs="Arial"/>
                <w:sz w:val="18"/>
                <w:szCs w:val="18"/>
              </w:rPr>
            </w:pPr>
            <w:r w:rsidRPr="0076061C">
              <w:rPr>
                <w:rFonts w:ascii="Arial" w:hAnsi="Arial" w:cs="Arial"/>
                <w:sz w:val="18"/>
                <w:szCs w:val="18"/>
              </w:rPr>
              <w:t>56944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56949</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Peritonitis and intestinal abscess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5695</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149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Biliary tract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7933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liver diseases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7904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V427</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Pancreatic disorders (not diabetes)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5794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lastRenderedPageBreak/>
              <w:t>153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Gastrointestinal hemorrhage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4560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45620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53101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53161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53241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53361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53441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53461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5789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Noninfectious gastroenteritis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FB6A44" w:rsidRDefault="006219EE" w:rsidP="00FC4D88">
            <w:pPr>
              <w:rPr>
                <w:rFonts w:ascii="Arial" w:hAnsi="Arial" w:cs="Arial"/>
                <w:sz w:val="18"/>
                <w:szCs w:val="18"/>
              </w:rPr>
            </w:pPr>
            <w:r w:rsidRPr="00FB6A44">
              <w:rPr>
                <w:rFonts w:ascii="Arial" w:hAnsi="Arial" w:cs="Arial"/>
                <w:sz w:val="18"/>
                <w:szCs w:val="18"/>
              </w:rPr>
              <w:t>55841</w:t>
            </w:r>
          </w:p>
        </w:tc>
        <w:tc>
          <w:tcPr>
            <w:tcW w:w="736" w:type="dxa"/>
          </w:tcPr>
          <w:p w:rsidR="006219EE" w:rsidRPr="00FB6A44" w:rsidRDefault="006219EE" w:rsidP="00FC4D88">
            <w:pPr>
              <w:rPr>
                <w:rFonts w:ascii="Arial" w:hAnsi="Arial" w:cs="Arial"/>
                <w:sz w:val="18"/>
                <w:szCs w:val="18"/>
              </w:rPr>
            </w:pPr>
            <w:r w:rsidRPr="00FB6A44">
              <w:rPr>
                <w:rFonts w:ascii="Arial" w:hAnsi="Arial" w:cs="Arial"/>
                <w:sz w:val="18"/>
                <w:szCs w:val="18"/>
              </w:rPr>
              <w:t>55842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5589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20"/>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155</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gastrointestinal disorders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5582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5648</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56481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56882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56889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56984</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56985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74552B" w:rsidRDefault="006219EE" w:rsidP="00FC4D88">
            <w:pPr>
              <w:rPr>
                <w:rFonts w:ascii="Arial" w:hAnsi="Arial" w:cs="Arial"/>
                <w:sz w:val="18"/>
                <w:szCs w:val="18"/>
              </w:rPr>
            </w:pPr>
            <w:r w:rsidRPr="0074552B">
              <w:rPr>
                <w:rFonts w:ascii="Arial" w:hAnsi="Arial" w:cs="Arial"/>
                <w:sz w:val="18"/>
                <w:szCs w:val="18"/>
              </w:rPr>
              <w:t>56986</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56987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5790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5791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5792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5798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5799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7871</w:t>
            </w:r>
          </w:p>
        </w:tc>
        <w:tc>
          <w:tcPr>
            <w:tcW w:w="385" w:type="pct"/>
          </w:tcPr>
          <w:p w:rsidR="006219EE" w:rsidRPr="00AF21A7" w:rsidRDefault="006219EE" w:rsidP="00FC4D88">
            <w:pPr>
              <w:rPr>
                <w:rFonts w:ascii="Arial" w:hAnsi="Arial" w:cs="Arial"/>
                <w:sz w:val="18"/>
                <w:szCs w:val="18"/>
              </w:rPr>
            </w:pPr>
            <w:r w:rsidRPr="00AF21A7">
              <w:rPr>
                <w:rFonts w:ascii="Arial" w:hAnsi="Arial" w:cs="Arial"/>
                <w:sz w:val="18"/>
                <w:szCs w:val="18"/>
              </w:rPr>
              <w:t>7872</w:t>
            </w:r>
          </w:p>
        </w:tc>
        <w:tc>
          <w:tcPr>
            <w:tcW w:w="381" w:type="pct"/>
          </w:tcPr>
          <w:p w:rsidR="006219EE" w:rsidRPr="00FB6A44" w:rsidRDefault="006219EE" w:rsidP="00FC4D88">
            <w:pPr>
              <w:rPr>
                <w:rFonts w:ascii="Arial" w:hAnsi="Arial" w:cs="Arial"/>
                <w:sz w:val="18"/>
                <w:szCs w:val="18"/>
              </w:rPr>
            </w:pPr>
            <w:r w:rsidRPr="00FB6A44">
              <w:rPr>
                <w:rFonts w:ascii="Arial" w:hAnsi="Arial" w:cs="Arial"/>
                <w:sz w:val="18"/>
                <w:szCs w:val="18"/>
              </w:rPr>
              <w:t>78722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78723</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78724</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7875</w:t>
            </w:r>
          </w:p>
        </w:tc>
        <w:tc>
          <w:tcPr>
            <w:tcW w:w="385" w:type="pct"/>
          </w:tcPr>
          <w:p w:rsidR="006219EE" w:rsidRPr="00D758AC" w:rsidRDefault="006219EE" w:rsidP="00FC4D88">
            <w:pPr>
              <w:rPr>
                <w:rFonts w:ascii="Arial" w:hAnsi="Arial" w:cs="Arial"/>
                <w:sz w:val="18"/>
                <w:szCs w:val="18"/>
              </w:rPr>
            </w:pPr>
            <w:r w:rsidRPr="00D758AC">
              <w:rPr>
                <w:rFonts w:ascii="Arial" w:hAnsi="Arial" w:cs="Arial"/>
                <w:sz w:val="18"/>
                <w:szCs w:val="18"/>
              </w:rPr>
              <w:t>7876</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78761</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78762</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78763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7877</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7879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78799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78936</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78937</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78949</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7899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V1279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V444</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V453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V535</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V5350</w:t>
            </w:r>
          </w:p>
        </w:tc>
        <w:tc>
          <w:tcPr>
            <w:tcW w:w="385" w:type="pct"/>
          </w:tcPr>
          <w:p w:rsidR="006219EE" w:rsidRPr="00ED27BE" w:rsidRDefault="006219EE" w:rsidP="00FC4D88">
            <w:pPr>
              <w:rPr>
                <w:rFonts w:ascii="Arial" w:hAnsi="Arial" w:cs="Arial"/>
                <w:sz w:val="18"/>
                <w:szCs w:val="18"/>
              </w:rPr>
            </w:pPr>
            <w:r w:rsidRPr="00ED27BE">
              <w:rPr>
                <w:rFonts w:ascii="Arial" w:hAnsi="Arial" w:cs="Arial"/>
                <w:sz w:val="18"/>
                <w:szCs w:val="18"/>
              </w:rPr>
              <w:t>V5351</w:t>
            </w:r>
          </w:p>
        </w:tc>
        <w:tc>
          <w:tcPr>
            <w:tcW w:w="385" w:type="pct"/>
          </w:tcPr>
          <w:p w:rsidR="006219EE" w:rsidRPr="00FB6A44" w:rsidRDefault="006219EE" w:rsidP="00FC4D88">
            <w:pPr>
              <w:rPr>
                <w:rFonts w:ascii="Arial" w:hAnsi="Arial" w:cs="Arial"/>
                <w:sz w:val="18"/>
                <w:szCs w:val="18"/>
              </w:rPr>
            </w:pPr>
            <w:r w:rsidRPr="00FB6A44">
              <w:rPr>
                <w:rFonts w:ascii="Arial" w:hAnsi="Arial" w:cs="Arial"/>
                <w:sz w:val="18"/>
                <w:szCs w:val="18"/>
              </w:rPr>
              <w:t>V5359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V554</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1"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Nephritis; nephrosis; renal sclerosis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58289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587</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Acute and unspecified renal failure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586</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158</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Chronic </w:t>
            </w:r>
            <w:r>
              <w:rPr>
                <w:rFonts w:ascii="Arial" w:hAnsi="Arial" w:cs="Arial"/>
                <w:b/>
                <w:bCs/>
                <w:sz w:val="18"/>
                <w:szCs w:val="18"/>
              </w:rPr>
              <w:t>kidney</w:t>
            </w:r>
            <w:r w:rsidRPr="00AC5B29">
              <w:rPr>
                <w:rFonts w:ascii="Arial" w:hAnsi="Arial" w:cs="Arial"/>
                <w:b/>
                <w:bCs/>
                <w:sz w:val="18"/>
                <w:szCs w:val="18"/>
              </w:rPr>
              <w:t xml:space="preserve"> failure</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585</w:t>
            </w:r>
          </w:p>
        </w:tc>
        <w:tc>
          <w:tcPr>
            <w:tcW w:w="385" w:type="pct"/>
          </w:tcPr>
          <w:p w:rsidR="006219EE" w:rsidRPr="00906513" w:rsidRDefault="006219EE" w:rsidP="00FC4D88">
            <w:pPr>
              <w:rPr>
                <w:rFonts w:ascii="Arial" w:hAnsi="Arial" w:cs="Arial"/>
                <w:sz w:val="18"/>
                <w:szCs w:val="18"/>
              </w:rPr>
            </w:pPr>
            <w:r w:rsidRPr="00906513">
              <w:rPr>
                <w:rFonts w:ascii="Arial" w:hAnsi="Arial" w:cs="Arial"/>
                <w:sz w:val="18"/>
                <w:szCs w:val="18"/>
              </w:rPr>
              <w:t>5851</w:t>
            </w:r>
          </w:p>
        </w:tc>
        <w:tc>
          <w:tcPr>
            <w:tcW w:w="385" w:type="pct"/>
          </w:tcPr>
          <w:p w:rsidR="006219EE" w:rsidRPr="00906513" w:rsidRDefault="006219EE" w:rsidP="00FC4D88">
            <w:pPr>
              <w:rPr>
                <w:rFonts w:ascii="Arial" w:hAnsi="Arial" w:cs="Arial"/>
                <w:sz w:val="18"/>
                <w:szCs w:val="18"/>
              </w:rPr>
            </w:pPr>
            <w:r w:rsidRPr="00906513">
              <w:rPr>
                <w:rFonts w:ascii="Arial" w:hAnsi="Arial" w:cs="Arial"/>
                <w:sz w:val="18"/>
                <w:szCs w:val="18"/>
              </w:rPr>
              <w:t>5852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5853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5854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5855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5856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5859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V420</w:t>
            </w:r>
          </w:p>
        </w:tc>
        <w:tc>
          <w:tcPr>
            <w:tcW w:w="385" w:type="pct"/>
          </w:tcPr>
          <w:p w:rsidR="006219EE" w:rsidRPr="00796BF8" w:rsidRDefault="006219EE" w:rsidP="00FC4D88">
            <w:pPr>
              <w:rPr>
                <w:rFonts w:ascii="Arial" w:hAnsi="Arial" w:cs="Arial"/>
                <w:sz w:val="18"/>
                <w:szCs w:val="18"/>
              </w:rPr>
            </w:pPr>
            <w:r w:rsidRPr="00AC5B29">
              <w:rPr>
                <w:rFonts w:ascii="Arial" w:hAnsi="Arial" w:cs="Arial"/>
                <w:sz w:val="18"/>
                <w:szCs w:val="18"/>
              </w:rPr>
              <w:t>V451</w:t>
            </w:r>
          </w:p>
        </w:tc>
        <w:tc>
          <w:tcPr>
            <w:tcW w:w="383" w:type="pct"/>
          </w:tcPr>
          <w:p w:rsidR="006219EE" w:rsidRPr="00AC5B29" w:rsidRDefault="006219EE" w:rsidP="00FC4D88">
            <w:pPr>
              <w:rPr>
                <w:rFonts w:ascii="Arial" w:hAnsi="Arial" w:cs="Arial"/>
                <w:sz w:val="18"/>
                <w:szCs w:val="18"/>
              </w:rPr>
            </w:pPr>
            <w:r w:rsidRPr="00796BF8">
              <w:rPr>
                <w:rFonts w:ascii="Arial" w:hAnsi="Arial" w:cs="Arial"/>
                <w:sz w:val="18"/>
                <w:szCs w:val="18"/>
              </w:rPr>
              <w:t>V4512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V568</w:t>
            </w: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3"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159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Urinary tract infections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03284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59081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59582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59589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59780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59800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5990</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160</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Calculus of urinary tract</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5920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5940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5942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V1301</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diseases of kidney and ureters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58881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5899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59370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59373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59389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5939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diseases of bladder and urethra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59659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59982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59984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7"/>
        <w:gridCol w:w="737"/>
        <w:gridCol w:w="737"/>
        <w:gridCol w:w="735"/>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163</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Genitourinary symptoms and ill-defined conditions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5996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59960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59969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5997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59989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5999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78829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78841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78861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78869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7887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7889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7917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V1302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V1303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V1309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V445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V4450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V4451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V4459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V446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V475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V556</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Hyperplasia of prostate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60090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60091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Inflammatory conditions of male genital organs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60490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60499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male genital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60883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60885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60889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7922</w:t>
            </w: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Nonmalignant breast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61179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6118</w:t>
            </w:r>
          </w:p>
        </w:tc>
        <w:tc>
          <w:tcPr>
            <w:tcW w:w="736" w:type="dxa"/>
          </w:tcPr>
          <w:p w:rsidR="006219EE" w:rsidRPr="00796BF8" w:rsidRDefault="006219EE" w:rsidP="00FC4D88">
            <w:pPr>
              <w:rPr>
                <w:rFonts w:ascii="Arial" w:hAnsi="Arial" w:cs="Arial"/>
                <w:sz w:val="18"/>
                <w:szCs w:val="18"/>
              </w:rPr>
            </w:pPr>
            <w:r w:rsidRPr="00796BF8">
              <w:rPr>
                <w:rFonts w:ascii="Arial" w:hAnsi="Arial" w:cs="Arial"/>
                <w:sz w:val="18"/>
                <w:szCs w:val="18"/>
              </w:rPr>
              <w:t>61181</w:t>
            </w:r>
          </w:p>
        </w:tc>
        <w:tc>
          <w:tcPr>
            <w:tcW w:w="737" w:type="dxa"/>
          </w:tcPr>
          <w:p w:rsidR="006219EE" w:rsidRPr="00796BF8" w:rsidRDefault="006219EE" w:rsidP="00FC4D88">
            <w:pPr>
              <w:rPr>
                <w:rFonts w:ascii="Arial" w:hAnsi="Arial" w:cs="Arial"/>
                <w:sz w:val="18"/>
                <w:szCs w:val="18"/>
              </w:rPr>
            </w:pPr>
            <w:r w:rsidRPr="00796BF8">
              <w:rPr>
                <w:rFonts w:ascii="Arial" w:hAnsi="Arial" w:cs="Arial"/>
                <w:sz w:val="18"/>
                <w:szCs w:val="18"/>
              </w:rPr>
              <w:t>61182</w:t>
            </w:r>
          </w:p>
        </w:tc>
        <w:tc>
          <w:tcPr>
            <w:tcW w:w="737" w:type="dxa"/>
          </w:tcPr>
          <w:p w:rsidR="006219EE" w:rsidRPr="00796BF8" w:rsidRDefault="006219EE" w:rsidP="00FC4D88">
            <w:pPr>
              <w:rPr>
                <w:rFonts w:ascii="Arial" w:hAnsi="Arial" w:cs="Arial"/>
                <w:sz w:val="18"/>
                <w:szCs w:val="18"/>
              </w:rPr>
            </w:pPr>
            <w:r w:rsidRPr="00796BF8">
              <w:rPr>
                <w:rFonts w:ascii="Arial" w:hAnsi="Arial" w:cs="Arial"/>
                <w:sz w:val="18"/>
                <w:szCs w:val="18"/>
              </w:rPr>
              <w:t>61183</w:t>
            </w:r>
          </w:p>
        </w:tc>
        <w:tc>
          <w:tcPr>
            <w:tcW w:w="736" w:type="dxa"/>
          </w:tcPr>
          <w:p w:rsidR="006219EE" w:rsidRPr="00796BF8" w:rsidRDefault="006219EE" w:rsidP="00FC4D88">
            <w:pPr>
              <w:rPr>
                <w:rFonts w:ascii="Arial" w:hAnsi="Arial" w:cs="Arial"/>
                <w:sz w:val="18"/>
                <w:szCs w:val="18"/>
              </w:rPr>
            </w:pPr>
            <w:r w:rsidRPr="00796BF8">
              <w:rPr>
                <w:rFonts w:ascii="Arial" w:hAnsi="Arial" w:cs="Arial"/>
                <w:sz w:val="18"/>
                <w:szCs w:val="18"/>
              </w:rPr>
              <w:t>61189</w:t>
            </w:r>
          </w:p>
        </w:tc>
        <w:tc>
          <w:tcPr>
            <w:tcW w:w="737" w:type="dxa"/>
          </w:tcPr>
          <w:p w:rsidR="006219EE" w:rsidRPr="003B1BD0" w:rsidRDefault="006219EE" w:rsidP="00FC4D88">
            <w:pPr>
              <w:rPr>
                <w:rFonts w:ascii="Arial" w:hAnsi="Arial" w:cs="Arial"/>
                <w:sz w:val="18"/>
                <w:szCs w:val="18"/>
              </w:rPr>
            </w:pPr>
            <w:r w:rsidRPr="003B1BD0">
              <w:rPr>
                <w:rFonts w:ascii="Arial" w:hAnsi="Arial" w:cs="Arial"/>
                <w:sz w:val="18"/>
                <w:szCs w:val="18"/>
              </w:rPr>
              <w:t>6119</w:t>
            </w:r>
          </w:p>
        </w:tc>
        <w:tc>
          <w:tcPr>
            <w:tcW w:w="737" w:type="dxa"/>
          </w:tcPr>
          <w:p w:rsidR="006219EE" w:rsidRPr="00796BF8" w:rsidRDefault="006219EE" w:rsidP="00FC4D88">
            <w:pPr>
              <w:rPr>
                <w:rFonts w:ascii="Arial" w:hAnsi="Arial" w:cs="Arial"/>
                <w:sz w:val="18"/>
                <w:szCs w:val="18"/>
              </w:rPr>
            </w:pPr>
            <w:r w:rsidRPr="00796BF8">
              <w:rPr>
                <w:rFonts w:ascii="Arial" w:hAnsi="Arial" w:cs="Arial"/>
                <w:sz w:val="18"/>
                <w:szCs w:val="18"/>
              </w:rPr>
              <w:t>6120</w:t>
            </w:r>
          </w:p>
        </w:tc>
      </w:tr>
      <w:tr w:rsidR="006219EE" w:rsidRPr="00FD3E5E" w:rsidTr="00FC4D88">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6121</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7938</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79380</w:t>
            </w: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79381</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79389</w:t>
            </w: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b/>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Inflammatory diseases of female pelvic organs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6169</w:t>
            </w:r>
          </w:p>
        </w:tc>
        <w:tc>
          <w:tcPr>
            <w:tcW w:w="737" w:type="dxa"/>
          </w:tcPr>
          <w:p w:rsidR="006219EE" w:rsidRPr="00796BF8" w:rsidRDefault="006219EE" w:rsidP="00FC4D88">
            <w:pPr>
              <w:rPr>
                <w:rFonts w:ascii="Arial" w:hAnsi="Arial" w:cs="Arial"/>
                <w:sz w:val="18"/>
                <w:szCs w:val="18"/>
              </w:rPr>
            </w:pPr>
            <w:r w:rsidRPr="00796BF8">
              <w:rPr>
                <w:rFonts w:ascii="Arial" w:hAnsi="Arial" w:cs="Arial"/>
                <w:sz w:val="18"/>
                <w:szCs w:val="18"/>
              </w:rPr>
              <w:t>62571</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169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Endometriosis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6179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Prolapse of female genital organs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61883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6189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Menstrual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Ovarian cyst</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6202</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Menopausal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25631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25639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V074</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Female infertility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6288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6289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175</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female genital disorders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6190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6191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6192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6198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6199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6208</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6209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62132</w:t>
            </w:r>
          </w:p>
        </w:tc>
        <w:tc>
          <w:tcPr>
            <w:tcW w:w="385" w:type="pct"/>
          </w:tcPr>
          <w:p w:rsidR="006219EE" w:rsidRPr="009716BC" w:rsidRDefault="006219EE" w:rsidP="00FC4D88">
            <w:pPr>
              <w:rPr>
                <w:rFonts w:ascii="Arial" w:hAnsi="Arial" w:cs="Arial"/>
                <w:sz w:val="18"/>
                <w:szCs w:val="18"/>
              </w:rPr>
            </w:pPr>
            <w:r w:rsidRPr="009716BC">
              <w:rPr>
                <w:rFonts w:ascii="Arial" w:hAnsi="Arial" w:cs="Arial"/>
                <w:sz w:val="18"/>
                <w:szCs w:val="18"/>
              </w:rPr>
              <w:t>62133</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62134</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62135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6214</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6215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6223</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6224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6235</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6236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6239</w:t>
            </w:r>
          </w:p>
        </w:tc>
        <w:tc>
          <w:tcPr>
            <w:tcW w:w="385" w:type="pct"/>
          </w:tcPr>
          <w:p w:rsidR="006219EE" w:rsidRPr="00B2550C" w:rsidRDefault="006219EE" w:rsidP="00FC4D88">
            <w:pPr>
              <w:rPr>
                <w:rFonts w:ascii="Arial" w:hAnsi="Arial" w:cs="Arial"/>
                <w:sz w:val="18"/>
                <w:szCs w:val="18"/>
              </w:rPr>
            </w:pPr>
            <w:r w:rsidRPr="00B2550C">
              <w:rPr>
                <w:rFonts w:ascii="Arial" w:hAnsi="Arial" w:cs="Arial"/>
                <w:sz w:val="18"/>
                <w:szCs w:val="18"/>
              </w:rPr>
              <w:t>6240</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62401</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62402</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6244</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6245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6255</w:t>
            </w:r>
          </w:p>
        </w:tc>
        <w:tc>
          <w:tcPr>
            <w:tcW w:w="385" w:type="pct"/>
          </w:tcPr>
          <w:p w:rsidR="006219EE" w:rsidRPr="00897982" w:rsidRDefault="006219EE" w:rsidP="00FC4D88">
            <w:pPr>
              <w:rPr>
                <w:rFonts w:ascii="Arial" w:hAnsi="Arial" w:cs="Arial"/>
                <w:sz w:val="18"/>
                <w:szCs w:val="18"/>
              </w:rPr>
            </w:pPr>
            <w:r w:rsidRPr="00897982">
              <w:rPr>
                <w:rFonts w:ascii="Arial" w:hAnsi="Arial" w:cs="Arial"/>
                <w:sz w:val="18"/>
                <w:szCs w:val="18"/>
              </w:rPr>
              <w:t>6256</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62570</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62579</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6258</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6299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79509</w:t>
            </w:r>
          </w:p>
        </w:tc>
        <w:tc>
          <w:tcPr>
            <w:tcW w:w="381" w:type="pct"/>
          </w:tcPr>
          <w:p w:rsidR="006219EE" w:rsidRPr="00AC5B29" w:rsidRDefault="006219EE" w:rsidP="00FC4D88">
            <w:pPr>
              <w:rPr>
                <w:rFonts w:ascii="Arial" w:hAnsi="Arial" w:cs="Arial"/>
                <w:sz w:val="18"/>
                <w:szCs w:val="18"/>
              </w:rPr>
            </w:pPr>
            <w:r w:rsidRPr="00AC5B29">
              <w:rPr>
                <w:rFonts w:ascii="Arial" w:hAnsi="Arial" w:cs="Arial"/>
                <w:sz w:val="18"/>
                <w:szCs w:val="18"/>
              </w:rPr>
              <w:t>V132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V1321</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V1322</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V1323</w:t>
            </w:r>
          </w:p>
        </w:tc>
        <w:tc>
          <w:tcPr>
            <w:tcW w:w="385" w:type="pct"/>
          </w:tcPr>
          <w:p w:rsidR="006219EE" w:rsidRPr="00685DEB" w:rsidRDefault="006219EE" w:rsidP="00FC4D88">
            <w:pPr>
              <w:rPr>
                <w:rFonts w:ascii="Arial" w:hAnsi="Arial" w:cs="Arial"/>
                <w:sz w:val="18"/>
                <w:szCs w:val="18"/>
              </w:rPr>
            </w:pPr>
            <w:r w:rsidRPr="00685DEB">
              <w:rPr>
                <w:rFonts w:ascii="Arial" w:hAnsi="Arial" w:cs="Arial"/>
                <w:sz w:val="18"/>
                <w:szCs w:val="18"/>
              </w:rPr>
              <w:t>V1234</w:t>
            </w:r>
          </w:p>
        </w:tc>
        <w:tc>
          <w:tcPr>
            <w:tcW w:w="385" w:type="pct"/>
          </w:tcPr>
          <w:p w:rsidR="006219EE" w:rsidRPr="00685DEB" w:rsidRDefault="006219EE" w:rsidP="00FC4D88">
            <w:pPr>
              <w:rPr>
                <w:rFonts w:ascii="Arial" w:hAnsi="Arial" w:cs="Arial"/>
                <w:sz w:val="18"/>
                <w:szCs w:val="18"/>
              </w:rPr>
            </w:pPr>
            <w:r w:rsidRPr="00AC5B29">
              <w:rPr>
                <w:rFonts w:ascii="Arial" w:hAnsi="Arial" w:cs="Arial"/>
                <w:sz w:val="18"/>
                <w:szCs w:val="18"/>
              </w:rPr>
              <w:t>V1329</w:t>
            </w:r>
          </w:p>
        </w:tc>
        <w:tc>
          <w:tcPr>
            <w:tcW w:w="385" w:type="pct"/>
          </w:tcPr>
          <w:p w:rsidR="006219EE" w:rsidRPr="00FD3E5E" w:rsidRDefault="006219EE" w:rsidP="00FC4D88">
            <w:pPr>
              <w:rPr>
                <w:rFonts w:ascii="Arial" w:hAnsi="Arial" w:cs="Arial"/>
                <w:sz w:val="18"/>
                <w:szCs w:val="18"/>
              </w:rPr>
            </w:pPr>
            <w:r w:rsidRPr="00FD3E5E">
              <w:rPr>
                <w:rFonts w:ascii="Arial" w:hAnsi="Arial" w:cs="Arial"/>
                <w:sz w:val="18"/>
                <w:szCs w:val="18"/>
              </w:rPr>
              <w:t>V557</w:t>
            </w:r>
          </w:p>
        </w:tc>
        <w:tc>
          <w:tcPr>
            <w:tcW w:w="385" w:type="pct"/>
          </w:tcPr>
          <w:p w:rsidR="006219EE" w:rsidRPr="00FD3E5E" w:rsidRDefault="006219EE" w:rsidP="00FC4D88">
            <w:pPr>
              <w:rPr>
                <w:rFonts w:ascii="Arial" w:hAnsi="Arial" w:cs="Arial"/>
                <w:sz w:val="18"/>
                <w:szCs w:val="18"/>
              </w:rPr>
            </w:pPr>
            <w:r w:rsidRPr="00FD3E5E">
              <w:rPr>
                <w:rFonts w:ascii="Arial" w:hAnsi="Arial" w:cs="Arial"/>
                <w:sz w:val="18"/>
                <w:szCs w:val="18"/>
              </w:rPr>
              <w:t>V723</w:t>
            </w:r>
          </w:p>
        </w:tc>
        <w:tc>
          <w:tcPr>
            <w:tcW w:w="385" w:type="pct"/>
          </w:tcPr>
          <w:p w:rsidR="006219EE" w:rsidRPr="00AC5B29" w:rsidRDefault="006219EE" w:rsidP="00FC4D88">
            <w:pPr>
              <w:rPr>
                <w:rFonts w:ascii="Arial" w:hAnsi="Arial" w:cs="Arial"/>
                <w:sz w:val="18"/>
                <w:szCs w:val="18"/>
              </w:rPr>
            </w:pPr>
          </w:p>
        </w:tc>
        <w:tc>
          <w:tcPr>
            <w:tcW w:w="385" w:type="pct"/>
          </w:tcPr>
          <w:p w:rsidR="006219EE" w:rsidRPr="00685DEB" w:rsidRDefault="006219EE" w:rsidP="00FC4D88">
            <w:pPr>
              <w:rPr>
                <w:rFonts w:ascii="Arial" w:hAnsi="Arial" w:cs="Arial"/>
                <w:sz w:val="18"/>
                <w:szCs w:val="18"/>
              </w:rPr>
            </w:pPr>
          </w:p>
        </w:tc>
        <w:tc>
          <w:tcPr>
            <w:tcW w:w="385" w:type="pct"/>
          </w:tcPr>
          <w:p w:rsidR="006219EE" w:rsidRPr="00685DEB" w:rsidRDefault="006219EE" w:rsidP="00FC4D88">
            <w:pPr>
              <w:rPr>
                <w:rFonts w:ascii="Arial" w:hAnsi="Arial" w:cs="Arial"/>
                <w:sz w:val="18"/>
                <w:szCs w:val="18"/>
              </w:rPr>
            </w:pPr>
          </w:p>
        </w:tc>
        <w:tc>
          <w:tcPr>
            <w:tcW w:w="385" w:type="pct"/>
          </w:tcPr>
          <w:p w:rsidR="006219EE" w:rsidRPr="00685DEB" w:rsidRDefault="006219EE" w:rsidP="00FC4D88">
            <w:pPr>
              <w:rPr>
                <w:rFonts w:ascii="Arial" w:hAnsi="Arial" w:cs="Arial"/>
                <w:sz w:val="18"/>
                <w:szCs w:val="18"/>
              </w:rPr>
            </w:pPr>
          </w:p>
        </w:tc>
        <w:tc>
          <w:tcPr>
            <w:tcW w:w="381" w:type="pct"/>
          </w:tcPr>
          <w:p w:rsidR="006219EE" w:rsidRPr="00685DEB"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lastRenderedPageBreak/>
              <w:t>176</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Contraceptive and procreative management</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V2509</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V251</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V2511</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V2513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V2541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V2629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V264</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V2641</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V2642</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V268</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V2681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V2682</w:t>
            </w:r>
          </w:p>
        </w:tc>
        <w:tc>
          <w:tcPr>
            <w:tcW w:w="385" w:type="pct"/>
          </w:tcPr>
          <w:p w:rsidR="006219EE" w:rsidRPr="00024458" w:rsidRDefault="006219EE" w:rsidP="00FC4D88">
            <w:pPr>
              <w:rPr>
                <w:rFonts w:ascii="Arial" w:hAnsi="Arial" w:cs="Arial"/>
                <w:sz w:val="18"/>
                <w:szCs w:val="18"/>
              </w:rPr>
            </w:pPr>
            <w:r w:rsidRPr="00024458">
              <w:rPr>
                <w:rFonts w:ascii="Arial" w:hAnsi="Arial" w:cs="Arial"/>
                <w:sz w:val="18"/>
                <w:szCs w:val="18"/>
              </w:rPr>
              <w:t>V2689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V4559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Spontaneous abortion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63492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Induced abortion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63592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63692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63791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63792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6389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179</w:t>
            </w:r>
          </w:p>
        </w:tc>
        <w:tc>
          <w:tcPr>
            <w:tcW w:w="8840" w:type="dxa"/>
            <w:gridSpan w:val="12"/>
          </w:tcPr>
          <w:p w:rsidR="006219EE" w:rsidRPr="00AC5B29" w:rsidRDefault="006219EE" w:rsidP="00FC4D88">
            <w:pPr>
              <w:rPr>
                <w:rFonts w:ascii="Arial" w:hAnsi="Arial" w:cs="Arial"/>
                <w:b/>
                <w:bCs/>
                <w:sz w:val="18"/>
                <w:szCs w:val="18"/>
              </w:rPr>
            </w:pPr>
            <w:proofErr w:type="spellStart"/>
            <w:r w:rsidRPr="00AC5B29">
              <w:rPr>
                <w:rFonts w:ascii="Arial" w:hAnsi="Arial" w:cs="Arial"/>
                <w:b/>
                <w:bCs/>
                <w:sz w:val="18"/>
                <w:szCs w:val="18"/>
              </w:rPr>
              <w:t>Postabortion</w:t>
            </w:r>
            <w:proofErr w:type="spellEnd"/>
            <w:r w:rsidRPr="00AC5B29">
              <w:rPr>
                <w:rFonts w:ascii="Arial" w:hAnsi="Arial" w:cs="Arial"/>
                <w:b/>
                <w:bCs/>
                <w:sz w:val="18"/>
                <w:szCs w:val="18"/>
              </w:rPr>
              <w:t xml:space="preserve"> complications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Ectopic pregnancy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63390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63391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8"/>
        <w:gridCol w:w="737"/>
        <w:gridCol w:w="737"/>
        <w:gridCol w:w="737"/>
        <w:gridCol w:w="735"/>
        <w:gridCol w:w="738"/>
        <w:gridCol w:w="735"/>
        <w:gridCol w:w="737"/>
        <w:gridCol w:w="737"/>
        <w:gridCol w:w="735"/>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Pr>
                <w:rFonts w:ascii="Arial" w:hAnsi="Arial" w:cs="Arial"/>
                <w:b/>
                <w:bCs/>
                <w:sz w:val="18"/>
                <w:szCs w:val="18"/>
              </w:rPr>
              <w:t>181</w:t>
            </w:r>
          </w:p>
        </w:tc>
        <w:tc>
          <w:tcPr>
            <w:tcW w:w="8840" w:type="dxa"/>
            <w:gridSpan w:val="12"/>
          </w:tcPr>
          <w:p w:rsidR="006219EE" w:rsidRPr="00AC5B29" w:rsidRDefault="006219EE" w:rsidP="00FC4D88">
            <w:pPr>
              <w:rPr>
                <w:rFonts w:ascii="Arial" w:hAnsi="Arial" w:cs="Arial"/>
                <w:b/>
                <w:bCs/>
                <w:sz w:val="18"/>
                <w:szCs w:val="18"/>
              </w:rPr>
            </w:pPr>
            <w:r w:rsidRPr="00823044">
              <w:rPr>
                <w:rFonts w:ascii="Arial" w:hAnsi="Arial" w:cs="Arial"/>
                <w:b/>
                <w:bCs/>
                <w:sz w:val="18"/>
                <w:szCs w:val="18"/>
              </w:rPr>
              <w:t>Other complications of pregnancy</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Pr>
                <w:rFonts w:ascii="Arial" w:hAnsi="Arial" w:cs="Arial"/>
                <w:sz w:val="18"/>
                <w:szCs w:val="18"/>
              </w:rPr>
              <w:t>630</w:t>
            </w:r>
          </w:p>
        </w:tc>
        <w:tc>
          <w:tcPr>
            <w:tcW w:w="737" w:type="dxa"/>
          </w:tcPr>
          <w:p w:rsidR="006219EE" w:rsidRPr="00F420F9" w:rsidRDefault="006219EE" w:rsidP="00FC4D88">
            <w:pPr>
              <w:rPr>
                <w:rFonts w:ascii="Arial" w:hAnsi="Arial" w:cs="Arial"/>
                <w:sz w:val="18"/>
                <w:szCs w:val="18"/>
              </w:rPr>
            </w:pPr>
            <w:r w:rsidRPr="00F420F9">
              <w:rPr>
                <w:rFonts w:ascii="Arial" w:hAnsi="Arial" w:cs="Arial"/>
                <w:sz w:val="18"/>
                <w:szCs w:val="18"/>
              </w:rPr>
              <w:t>6318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64300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64301</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64303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64313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64321</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64323</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64390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64391</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64393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64603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64612</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64621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64622</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64623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64631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64640</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64641</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64650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64651</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64652</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64660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64662</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64663</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64673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64680</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64681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64684</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64691</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64693</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64703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64704</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64710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64713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64720</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64721</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64730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64731</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64732</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64740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64742</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64743</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64752</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64753</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64754</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64762</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64764</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64780</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64784</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64790</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64791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64792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64794</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64811</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64812</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64821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64822</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64823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64831</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64833</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64834</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64844</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64850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64853</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64860</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64861</w:t>
            </w:r>
          </w:p>
        </w:tc>
      </w:tr>
      <w:tr w:rsidR="006219EE" w:rsidRPr="00AC5B29" w:rsidTr="00FC4D88">
        <w:trPr>
          <w:trHeight w:val="24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64870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64871</w:t>
            </w: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64872</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64890</w:t>
            </w:r>
          </w:p>
        </w:tc>
        <w:tc>
          <w:tcPr>
            <w:tcW w:w="735" w:type="dxa"/>
          </w:tcPr>
          <w:p w:rsidR="006219EE" w:rsidRPr="00AC5B29" w:rsidRDefault="006219EE" w:rsidP="00FC4D88">
            <w:pPr>
              <w:rPr>
                <w:rFonts w:ascii="Arial" w:hAnsi="Arial" w:cs="Arial"/>
                <w:sz w:val="18"/>
                <w:szCs w:val="18"/>
              </w:rPr>
            </w:pPr>
            <w:r w:rsidRPr="00AC5B29">
              <w:rPr>
                <w:rFonts w:ascii="Arial" w:hAnsi="Arial" w:cs="Arial"/>
                <w:sz w:val="18"/>
                <w:szCs w:val="18"/>
              </w:rPr>
              <w:t>64891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64892</w:t>
            </w:r>
          </w:p>
        </w:tc>
        <w:tc>
          <w:tcPr>
            <w:tcW w:w="737" w:type="dxa"/>
          </w:tcPr>
          <w:p w:rsidR="006219EE" w:rsidRPr="00AC5B29" w:rsidRDefault="006219EE" w:rsidP="00FC4D88">
            <w:pPr>
              <w:rPr>
                <w:rFonts w:ascii="Arial" w:hAnsi="Arial" w:cs="Arial"/>
                <w:sz w:val="18"/>
                <w:szCs w:val="18"/>
              </w:rPr>
            </w:pPr>
            <w:r w:rsidRPr="00753363">
              <w:rPr>
                <w:rFonts w:ascii="Arial" w:hAnsi="Arial" w:cs="Arial"/>
                <w:sz w:val="18"/>
                <w:szCs w:val="18"/>
              </w:rPr>
              <w:t>64893</w:t>
            </w:r>
          </w:p>
        </w:tc>
      </w:tr>
      <w:tr w:rsidR="006219EE" w:rsidRPr="00AC5B29" w:rsidTr="00FC4D88">
        <w:trPr>
          <w:trHeight w:val="270"/>
        </w:trPr>
        <w:tc>
          <w:tcPr>
            <w:tcW w:w="736" w:type="dxa"/>
          </w:tcPr>
          <w:p w:rsidR="006219EE" w:rsidRPr="00AC5B29" w:rsidRDefault="006219EE" w:rsidP="00FC4D88">
            <w:pPr>
              <w:rPr>
                <w:rFonts w:ascii="Arial" w:hAnsi="Arial" w:cs="Arial"/>
                <w:sz w:val="18"/>
                <w:szCs w:val="18"/>
              </w:rPr>
            </w:pPr>
          </w:p>
        </w:tc>
        <w:tc>
          <w:tcPr>
            <w:tcW w:w="738" w:type="dxa"/>
          </w:tcPr>
          <w:p w:rsidR="006219EE" w:rsidRPr="00AC5B29" w:rsidRDefault="006219EE" w:rsidP="00FC4D88">
            <w:pPr>
              <w:rPr>
                <w:rFonts w:ascii="Arial" w:hAnsi="Arial" w:cs="Arial"/>
                <w:sz w:val="18"/>
                <w:szCs w:val="18"/>
              </w:rPr>
            </w:pPr>
            <w:r w:rsidRPr="00AC5B29">
              <w:rPr>
                <w:rFonts w:ascii="Arial" w:hAnsi="Arial" w:cs="Arial"/>
                <w:sz w:val="18"/>
                <w:szCs w:val="18"/>
              </w:rPr>
              <w:t>64894</w:t>
            </w:r>
          </w:p>
        </w:tc>
        <w:tc>
          <w:tcPr>
            <w:tcW w:w="737" w:type="dxa"/>
          </w:tcPr>
          <w:p w:rsidR="006219EE" w:rsidRPr="00C044E3" w:rsidRDefault="006219EE" w:rsidP="00FC4D88">
            <w:pPr>
              <w:rPr>
                <w:rFonts w:ascii="Arial" w:hAnsi="Arial" w:cs="Arial"/>
                <w:sz w:val="18"/>
                <w:szCs w:val="18"/>
              </w:rPr>
            </w:pPr>
            <w:r w:rsidRPr="00C044E3">
              <w:rPr>
                <w:rFonts w:ascii="Arial" w:hAnsi="Arial" w:cs="Arial"/>
                <w:sz w:val="18"/>
                <w:szCs w:val="18"/>
              </w:rPr>
              <w:t>V2342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V2387</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V271</w:t>
            </w:r>
          </w:p>
        </w:tc>
        <w:tc>
          <w:tcPr>
            <w:tcW w:w="735" w:type="dxa"/>
          </w:tcPr>
          <w:p w:rsidR="006219EE" w:rsidRPr="008A3BC8" w:rsidRDefault="006219EE" w:rsidP="00FC4D88">
            <w:pPr>
              <w:rPr>
                <w:rFonts w:ascii="Arial" w:hAnsi="Arial" w:cs="Arial"/>
                <w:sz w:val="18"/>
                <w:szCs w:val="18"/>
              </w:rPr>
            </w:pPr>
            <w:r w:rsidRPr="008A3BC8">
              <w:rPr>
                <w:rFonts w:ascii="Arial" w:hAnsi="Arial" w:cs="Arial"/>
                <w:sz w:val="18"/>
                <w:szCs w:val="18"/>
              </w:rPr>
              <w:t>V272</w:t>
            </w:r>
          </w:p>
        </w:tc>
        <w:tc>
          <w:tcPr>
            <w:tcW w:w="738" w:type="dxa"/>
          </w:tcPr>
          <w:p w:rsidR="006219EE" w:rsidRPr="008A3BC8" w:rsidRDefault="006219EE" w:rsidP="00FC4D88">
            <w:pPr>
              <w:rPr>
                <w:rFonts w:ascii="Arial" w:hAnsi="Arial" w:cs="Arial"/>
                <w:sz w:val="18"/>
                <w:szCs w:val="18"/>
              </w:rPr>
            </w:pPr>
            <w:r w:rsidRPr="008A3BC8">
              <w:rPr>
                <w:rFonts w:ascii="Arial" w:hAnsi="Arial" w:cs="Arial"/>
                <w:sz w:val="18"/>
                <w:szCs w:val="18"/>
              </w:rPr>
              <w:t>V273</w:t>
            </w:r>
          </w:p>
        </w:tc>
        <w:tc>
          <w:tcPr>
            <w:tcW w:w="735" w:type="dxa"/>
          </w:tcPr>
          <w:p w:rsidR="006219EE" w:rsidRPr="008A3BC8" w:rsidRDefault="006219EE" w:rsidP="00FC4D88">
            <w:pPr>
              <w:rPr>
                <w:rFonts w:ascii="Arial" w:hAnsi="Arial" w:cs="Arial"/>
                <w:sz w:val="18"/>
                <w:szCs w:val="18"/>
              </w:rPr>
            </w:pPr>
            <w:r w:rsidRPr="008A3BC8">
              <w:rPr>
                <w:rFonts w:ascii="Arial" w:hAnsi="Arial" w:cs="Arial"/>
                <w:sz w:val="18"/>
                <w:szCs w:val="18"/>
              </w:rPr>
              <w:t>V274</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V275</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V276</w:t>
            </w:r>
          </w:p>
        </w:tc>
        <w:tc>
          <w:tcPr>
            <w:tcW w:w="735" w:type="dxa"/>
          </w:tcPr>
          <w:p w:rsidR="006219EE" w:rsidRPr="008A3BC8" w:rsidRDefault="006219EE" w:rsidP="00FC4D88">
            <w:pPr>
              <w:rPr>
                <w:rFonts w:ascii="Arial" w:hAnsi="Arial" w:cs="Arial"/>
                <w:sz w:val="18"/>
                <w:szCs w:val="18"/>
              </w:rPr>
            </w:pPr>
            <w:r w:rsidRPr="008A3BC8">
              <w:rPr>
                <w:rFonts w:ascii="Arial" w:hAnsi="Arial" w:cs="Arial"/>
                <w:sz w:val="18"/>
                <w:szCs w:val="18"/>
              </w:rPr>
              <w:t>V277</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V279</w:t>
            </w: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Hemorrhage during pregnancy; </w:t>
            </w:r>
            <w:proofErr w:type="spellStart"/>
            <w:r w:rsidRPr="00AC5B29">
              <w:rPr>
                <w:rFonts w:ascii="Arial" w:hAnsi="Arial" w:cs="Arial"/>
                <w:b/>
                <w:bCs/>
                <w:sz w:val="18"/>
                <w:szCs w:val="18"/>
              </w:rPr>
              <w:t>abruptio</w:t>
            </w:r>
            <w:proofErr w:type="spellEnd"/>
            <w:r w:rsidRPr="00AC5B29">
              <w:rPr>
                <w:rFonts w:ascii="Arial" w:hAnsi="Arial" w:cs="Arial"/>
                <w:b/>
                <w:bCs/>
                <w:sz w:val="18"/>
                <w:szCs w:val="18"/>
              </w:rPr>
              <w:t xml:space="preserve"> placenta; placenta </w:t>
            </w:r>
            <w:proofErr w:type="spellStart"/>
            <w:r w:rsidRPr="00AC5B29">
              <w:rPr>
                <w:rFonts w:ascii="Arial" w:hAnsi="Arial" w:cs="Arial"/>
                <w:b/>
                <w:bCs/>
                <w:sz w:val="18"/>
                <w:szCs w:val="18"/>
              </w:rPr>
              <w:t>previa</w:t>
            </w:r>
            <w:proofErr w:type="spellEnd"/>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64093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64193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Hypertension complicating pregnancy; childbirth and the puerperium</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64292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64294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Early or threatened labor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64413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64421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Prolonged pregnancy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64523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Diabetes or abnormal glucose tolerance complicating pregnancy; childbirth; or the puerperium</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64884</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Malposition; </w:t>
            </w:r>
            <w:proofErr w:type="spellStart"/>
            <w:r w:rsidRPr="00AC5B29">
              <w:rPr>
                <w:rFonts w:ascii="Arial" w:hAnsi="Arial" w:cs="Arial"/>
                <w:b/>
                <w:bCs/>
                <w:sz w:val="18"/>
                <w:szCs w:val="18"/>
              </w:rPr>
              <w:t>malpresentation</w:t>
            </w:r>
            <w:proofErr w:type="spellEnd"/>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65293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66003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188</w:t>
            </w:r>
          </w:p>
        </w:tc>
        <w:tc>
          <w:tcPr>
            <w:tcW w:w="8840" w:type="dxa"/>
            <w:gridSpan w:val="12"/>
          </w:tcPr>
          <w:p w:rsidR="006219EE" w:rsidRPr="00AC5B29" w:rsidRDefault="006219EE" w:rsidP="00FC4D88">
            <w:pPr>
              <w:rPr>
                <w:rFonts w:ascii="Arial" w:hAnsi="Arial" w:cs="Arial"/>
                <w:b/>
                <w:bCs/>
                <w:sz w:val="18"/>
                <w:szCs w:val="18"/>
              </w:rPr>
            </w:pPr>
            <w:proofErr w:type="spellStart"/>
            <w:r w:rsidRPr="00AC5B29">
              <w:rPr>
                <w:rFonts w:ascii="Arial" w:hAnsi="Arial" w:cs="Arial"/>
                <w:b/>
                <w:bCs/>
                <w:sz w:val="18"/>
                <w:szCs w:val="18"/>
              </w:rPr>
              <w:t>Fetopelvic</w:t>
            </w:r>
            <w:proofErr w:type="spellEnd"/>
            <w:r w:rsidRPr="00AC5B29">
              <w:rPr>
                <w:rFonts w:ascii="Arial" w:hAnsi="Arial" w:cs="Arial"/>
                <w:b/>
                <w:bCs/>
                <w:sz w:val="18"/>
                <w:szCs w:val="18"/>
              </w:rPr>
              <w:t xml:space="preserve"> disproportion; obstruction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65393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66093</w:t>
            </w:r>
          </w:p>
        </w:tc>
        <w:tc>
          <w:tcPr>
            <w:tcW w:w="736" w:type="dxa"/>
          </w:tcPr>
          <w:p w:rsidR="006219EE" w:rsidRPr="00670FAD" w:rsidRDefault="006219EE" w:rsidP="00FC4D88">
            <w:pPr>
              <w:rPr>
                <w:rFonts w:ascii="Arial" w:hAnsi="Arial" w:cs="Arial"/>
                <w:sz w:val="18"/>
                <w:szCs w:val="18"/>
              </w:rPr>
            </w:pPr>
            <w:r w:rsidRPr="00670FAD">
              <w:rPr>
                <w:rFonts w:ascii="Arial" w:hAnsi="Arial" w:cs="Arial"/>
                <w:sz w:val="18"/>
                <w:szCs w:val="18"/>
              </w:rPr>
              <w:t>67810</w:t>
            </w:r>
          </w:p>
        </w:tc>
        <w:tc>
          <w:tcPr>
            <w:tcW w:w="737" w:type="dxa"/>
          </w:tcPr>
          <w:p w:rsidR="006219EE" w:rsidRPr="00670FAD" w:rsidRDefault="006219EE" w:rsidP="00FC4D88">
            <w:pPr>
              <w:rPr>
                <w:rFonts w:ascii="Arial" w:hAnsi="Arial" w:cs="Arial"/>
                <w:sz w:val="18"/>
                <w:szCs w:val="18"/>
              </w:rPr>
            </w:pPr>
            <w:r w:rsidRPr="00670FAD">
              <w:rPr>
                <w:rFonts w:ascii="Arial" w:hAnsi="Arial" w:cs="Arial"/>
                <w:sz w:val="18"/>
                <w:szCs w:val="18"/>
              </w:rPr>
              <w:t>67811</w:t>
            </w:r>
          </w:p>
        </w:tc>
        <w:tc>
          <w:tcPr>
            <w:tcW w:w="737" w:type="dxa"/>
          </w:tcPr>
          <w:p w:rsidR="006219EE" w:rsidRPr="00670FAD" w:rsidRDefault="006219EE" w:rsidP="00FC4D88">
            <w:pPr>
              <w:rPr>
                <w:rFonts w:ascii="Arial" w:hAnsi="Arial" w:cs="Arial"/>
                <w:sz w:val="18"/>
                <w:szCs w:val="18"/>
              </w:rPr>
            </w:pPr>
            <w:r w:rsidRPr="00670FAD">
              <w:rPr>
                <w:rFonts w:ascii="Arial" w:hAnsi="Arial" w:cs="Arial"/>
                <w:sz w:val="18"/>
                <w:szCs w:val="18"/>
              </w:rPr>
              <w:t>67813</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189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Previous C-section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65420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65423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Fetal distress and abnormal forces of labor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65633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66193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66233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Polyhydramnios and other problems of amniotic cavity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65700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65893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439D0" w:rsidRDefault="006219EE" w:rsidP="00FC4D88">
            <w:pPr>
              <w:rPr>
                <w:rFonts w:ascii="Arial" w:hAnsi="Arial" w:cs="Arial"/>
                <w:b/>
                <w:strike/>
                <w:sz w:val="18"/>
                <w:szCs w:val="18"/>
              </w:rPr>
            </w:pPr>
            <w:r w:rsidRPr="00AC5B29">
              <w:rPr>
                <w:rFonts w:ascii="Arial" w:hAnsi="Arial" w:cs="Arial"/>
                <w:sz w:val="18"/>
                <w:szCs w:val="18"/>
              </w:rPr>
              <w:t>7923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Umbilical cord complication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66393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OB-related trauma to perineum and vulva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66434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66451</w:t>
            </w:r>
          </w:p>
        </w:tc>
        <w:tc>
          <w:tcPr>
            <w:tcW w:w="737" w:type="dxa"/>
          </w:tcPr>
          <w:p w:rsidR="006219EE" w:rsidRPr="001563D2" w:rsidRDefault="006219EE" w:rsidP="00FC4D88">
            <w:pPr>
              <w:rPr>
                <w:rFonts w:ascii="Arial" w:hAnsi="Arial" w:cs="Arial"/>
                <w:sz w:val="18"/>
                <w:szCs w:val="18"/>
              </w:rPr>
            </w:pPr>
            <w:r w:rsidRPr="001563D2">
              <w:rPr>
                <w:rFonts w:ascii="Arial" w:hAnsi="Arial" w:cs="Arial"/>
                <w:sz w:val="18"/>
                <w:szCs w:val="18"/>
              </w:rPr>
              <w:t>66454</w:t>
            </w:r>
          </w:p>
        </w:tc>
        <w:tc>
          <w:tcPr>
            <w:tcW w:w="736" w:type="dxa"/>
          </w:tcPr>
          <w:p w:rsidR="006219EE" w:rsidRPr="00AC0055" w:rsidRDefault="006219EE" w:rsidP="00FC4D88">
            <w:pPr>
              <w:rPr>
                <w:rFonts w:ascii="Arial" w:hAnsi="Arial" w:cs="Arial"/>
                <w:sz w:val="18"/>
                <w:szCs w:val="18"/>
              </w:rPr>
            </w:pPr>
            <w:r w:rsidRPr="00AC0055">
              <w:rPr>
                <w:rFonts w:ascii="Arial" w:hAnsi="Arial" w:cs="Arial"/>
                <w:sz w:val="18"/>
                <w:szCs w:val="18"/>
              </w:rPr>
              <w:t>66460</w:t>
            </w:r>
          </w:p>
        </w:tc>
        <w:tc>
          <w:tcPr>
            <w:tcW w:w="737" w:type="dxa"/>
          </w:tcPr>
          <w:p w:rsidR="006219EE" w:rsidRPr="00AC0055" w:rsidRDefault="006219EE" w:rsidP="00FC4D88">
            <w:pPr>
              <w:rPr>
                <w:rFonts w:ascii="Arial" w:hAnsi="Arial" w:cs="Arial"/>
                <w:sz w:val="18"/>
                <w:szCs w:val="18"/>
              </w:rPr>
            </w:pPr>
            <w:r w:rsidRPr="00AC0055">
              <w:rPr>
                <w:rFonts w:ascii="Arial" w:hAnsi="Arial" w:cs="Arial"/>
                <w:sz w:val="18"/>
                <w:szCs w:val="18"/>
              </w:rPr>
              <w:t>66461</w:t>
            </w:r>
          </w:p>
        </w:tc>
        <w:tc>
          <w:tcPr>
            <w:tcW w:w="737" w:type="dxa"/>
          </w:tcPr>
          <w:p w:rsidR="006219EE" w:rsidRPr="00AC0055" w:rsidRDefault="006219EE" w:rsidP="00FC4D88">
            <w:pPr>
              <w:rPr>
                <w:rFonts w:ascii="Arial" w:hAnsi="Arial" w:cs="Arial"/>
                <w:sz w:val="18"/>
                <w:szCs w:val="18"/>
              </w:rPr>
            </w:pPr>
            <w:r w:rsidRPr="00AC0055">
              <w:rPr>
                <w:rFonts w:ascii="Arial" w:hAnsi="Arial" w:cs="Arial"/>
                <w:sz w:val="18"/>
                <w:szCs w:val="18"/>
              </w:rPr>
              <w:t>66464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66484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66494</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Forceps delivery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66950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66951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25" w:type="pct"/>
        <w:tblLook w:val="0000" w:firstRow="0" w:lastRow="0" w:firstColumn="0" w:lastColumn="0" w:noHBand="0" w:noVBand="0"/>
      </w:tblPr>
      <w:tblGrid>
        <w:gridCol w:w="671"/>
        <w:gridCol w:w="736"/>
        <w:gridCol w:w="735"/>
        <w:gridCol w:w="737"/>
        <w:gridCol w:w="737"/>
        <w:gridCol w:w="737"/>
        <w:gridCol w:w="737"/>
        <w:gridCol w:w="737"/>
        <w:gridCol w:w="737"/>
        <w:gridCol w:w="737"/>
        <w:gridCol w:w="737"/>
        <w:gridCol w:w="737"/>
        <w:gridCol w:w="849"/>
      </w:tblGrid>
      <w:tr w:rsidR="006219EE" w:rsidRPr="00AC5B29" w:rsidTr="00FC4D88">
        <w:tc>
          <w:tcPr>
            <w:tcW w:w="348"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195</w:t>
            </w:r>
          </w:p>
        </w:tc>
        <w:tc>
          <w:tcPr>
            <w:tcW w:w="4652"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complications of birth; puerperium affecting management of mother</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64970</w:t>
            </w: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64971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64973</w:t>
            </w:r>
          </w:p>
        </w:tc>
        <w:tc>
          <w:tcPr>
            <w:tcW w:w="383" w:type="pct"/>
          </w:tcPr>
          <w:p w:rsidR="006219EE" w:rsidRPr="00D438FC" w:rsidRDefault="006219EE" w:rsidP="00FC4D88">
            <w:pPr>
              <w:rPr>
                <w:rFonts w:ascii="Arial" w:hAnsi="Arial" w:cs="Arial"/>
                <w:sz w:val="18"/>
                <w:szCs w:val="18"/>
              </w:rPr>
            </w:pPr>
            <w:r w:rsidRPr="00D438FC">
              <w:rPr>
                <w:rFonts w:ascii="Arial" w:hAnsi="Arial" w:cs="Arial"/>
                <w:sz w:val="18"/>
                <w:szCs w:val="18"/>
              </w:rPr>
              <w:t>64981</w:t>
            </w:r>
          </w:p>
        </w:tc>
        <w:tc>
          <w:tcPr>
            <w:tcW w:w="383" w:type="pct"/>
          </w:tcPr>
          <w:p w:rsidR="006219EE" w:rsidRPr="00D438FC" w:rsidRDefault="006219EE" w:rsidP="00FC4D88">
            <w:pPr>
              <w:rPr>
                <w:rFonts w:ascii="Arial" w:hAnsi="Arial" w:cs="Arial"/>
                <w:sz w:val="18"/>
                <w:szCs w:val="18"/>
              </w:rPr>
            </w:pPr>
            <w:r w:rsidRPr="00D438FC">
              <w:rPr>
                <w:rFonts w:ascii="Arial" w:hAnsi="Arial" w:cs="Arial"/>
                <w:sz w:val="18"/>
                <w:szCs w:val="18"/>
              </w:rPr>
              <w:t>64982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65133</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65140</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65141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65143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65160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65161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65163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65193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65400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65401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65402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65432</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65433</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65434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65441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65452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65454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65460</w:t>
            </w:r>
          </w:p>
        </w:tc>
      </w:tr>
      <w:tr w:rsidR="006219EE" w:rsidRPr="00AC5B29" w:rsidTr="00FC4D88">
        <w:trPr>
          <w:trHeight w:val="117"/>
        </w:trPr>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65461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65462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65463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65464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65472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65473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65474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65481</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65482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65483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65484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65494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65510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65511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65513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65520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65533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65541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65550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65551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65553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65560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65561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65563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65573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65590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65591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65593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65600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65640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65641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65643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65650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65660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65661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65663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65673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65680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65681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65683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65690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65693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65920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65921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65923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65930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65933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65941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65960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65961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65963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65970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65973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65993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66500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66501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66503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66534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66540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66541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66554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66560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66561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66564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66572</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66574</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66580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66581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66584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66594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66600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66602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66604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66610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66632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66634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66700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66702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66704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66710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66712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66714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66811</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66812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66813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66814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66883</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66884</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66890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66891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66894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66910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66911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66912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66932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66934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66940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66941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66960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66961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66970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66971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66982</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66983</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66984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66990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66991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66992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66993</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66994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67000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67002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67004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67010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67012</w:t>
            </w:r>
          </w:p>
        </w:tc>
        <w:tc>
          <w:tcPr>
            <w:tcW w:w="442" w:type="pct"/>
          </w:tcPr>
          <w:p w:rsidR="006219EE" w:rsidRPr="00AC0055" w:rsidRDefault="006219EE" w:rsidP="00FC4D88">
            <w:pPr>
              <w:rPr>
                <w:rFonts w:ascii="Arial" w:hAnsi="Arial" w:cs="Arial"/>
                <w:sz w:val="18"/>
                <w:szCs w:val="18"/>
              </w:rPr>
            </w:pPr>
            <w:r w:rsidRPr="00AC0055">
              <w:rPr>
                <w:rFonts w:ascii="Arial" w:hAnsi="Arial" w:cs="Arial"/>
                <w:sz w:val="18"/>
                <w:szCs w:val="18"/>
              </w:rPr>
              <w:t>67014</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67020</w:t>
            </w: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67022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67024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67030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67032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67034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67080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67082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67100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67101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67102</w:t>
            </w:r>
          </w:p>
        </w:tc>
        <w:tc>
          <w:tcPr>
            <w:tcW w:w="442" w:type="pct"/>
          </w:tcPr>
          <w:p w:rsidR="006219EE" w:rsidRPr="00AC0055" w:rsidRDefault="006219EE" w:rsidP="00FC4D88">
            <w:pPr>
              <w:rPr>
                <w:rFonts w:ascii="Arial" w:hAnsi="Arial" w:cs="Arial"/>
                <w:sz w:val="18"/>
                <w:szCs w:val="18"/>
              </w:rPr>
            </w:pPr>
            <w:r w:rsidRPr="00AC0055">
              <w:rPr>
                <w:rFonts w:ascii="Arial" w:hAnsi="Arial" w:cs="Arial"/>
                <w:sz w:val="18"/>
                <w:szCs w:val="18"/>
              </w:rPr>
              <w:t>67103</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67104</w:t>
            </w: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67110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67124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67130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67131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67133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67152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67154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67180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67181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67182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67183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67184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67194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67200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67202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67204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67300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67301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67302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67321</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67322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67323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67324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67332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67333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67334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67383</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67384</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67400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67424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67430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67432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67434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67452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67454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67480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67482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67484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67490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67494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67510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67511</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67512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67513</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67514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67583</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67584</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67590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67591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67592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67593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67594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67600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67602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67603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67604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67610</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67611</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67612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67613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67614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67620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67621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67622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67623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67624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67630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67631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67632</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67633</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67634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67640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67641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67643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67650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67651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67652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67653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67654</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67660</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67661</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67662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67663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67664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67680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67684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67691</w:t>
            </w:r>
          </w:p>
        </w:tc>
        <w:tc>
          <w:tcPr>
            <w:tcW w:w="442" w:type="pct"/>
          </w:tcPr>
          <w:p w:rsidR="006219EE" w:rsidRPr="00AC5B29" w:rsidRDefault="006219EE" w:rsidP="00FC4D88">
            <w:pPr>
              <w:rPr>
                <w:rFonts w:ascii="Arial" w:hAnsi="Arial" w:cs="Arial"/>
                <w:sz w:val="18"/>
                <w:szCs w:val="18"/>
              </w:rPr>
            </w:pPr>
            <w:r w:rsidRPr="00AC5B29">
              <w:rPr>
                <w:rFonts w:ascii="Arial" w:hAnsi="Arial" w:cs="Arial"/>
                <w:sz w:val="18"/>
                <w:szCs w:val="18"/>
              </w:rPr>
              <w:t>67692</w:t>
            </w:r>
          </w:p>
        </w:tc>
      </w:tr>
      <w:tr w:rsidR="006219EE" w:rsidRPr="00AC5B29" w:rsidTr="00FC4D88">
        <w:tc>
          <w:tcPr>
            <w:tcW w:w="348" w:type="pct"/>
          </w:tcPr>
          <w:p w:rsidR="006219EE" w:rsidRPr="00AC5B29" w:rsidRDefault="006219EE" w:rsidP="00FC4D88">
            <w:pPr>
              <w:rPr>
                <w:rFonts w:ascii="Arial" w:hAnsi="Arial" w:cs="Arial"/>
                <w:sz w:val="18"/>
                <w:szCs w:val="18"/>
              </w:rPr>
            </w:pP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67693</w:t>
            </w:r>
          </w:p>
        </w:tc>
        <w:tc>
          <w:tcPr>
            <w:tcW w:w="382" w:type="pct"/>
          </w:tcPr>
          <w:p w:rsidR="006219EE" w:rsidRPr="00AC5B29" w:rsidRDefault="006219EE" w:rsidP="00FC4D88">
            <w:pPr>
              <w:rPr>
                <w:rFonts w:ascii="Arial" w:hAnsi="Arial" w:cs="Arial"/>
                <w:sz w:val="18"/>
                <w:szCs w:val="18"/>
              </w:rPr>
            </w:pPr>
            <w:r w:rsidRPr="00AC0055">
              <w:rPr>
                <w:rFonts w:ascii="Arial" w:hAnsi="Arial" w:cs="Arial"/>
                <w:sz w:val="18"/>
                <w:szCs w:val="18"/>
              </w:rPr>
              <w:t>67694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677</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67800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67801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67803</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67900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67901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67902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67903</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67904</w:t>
            </w:r>
          </w:p>
        </w:tc>
        <w:tc>
          <w:tcPr>
            <w:tcW w:w="442" w:type="pct"/>
          </w:tcPr>
          <w:p w:rsidR="006219EE" w:rsidRPr="00AC0055" w:rsidRDefault="006219EE" w:rsidP="00FC4D88">
            <w:pPr>
              <w:rPr>
                <w:rFonts w:ascii="Arial" w:hAnsi="Arial" w:cs="Arial"/>
                <w:sz w:val="18"/>
                <w:szCs w:val="18"/>
              </w:rPr>
            </w:pPr>
            <w:r w:rsidRPr="00AC0055">
              <w:rPr>
                <w:rFonts w:ascii="Arial" w:hAnsi="Arial" w:cs="Arial"/>
                <w:sz w:val="18"/>
                <w:szCs w:val="18"/>
              </w:rPr>
              <w:t>67910</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67911</w:t>
            </w: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67912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67913</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67914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V230</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V232</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V233</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V2341</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V2349</w:t>
            </w:r>
          </w:p>
        </w:tc>
        <w:tc>
          <w:tcPr>
            <w:tcW w:w="442" w:type="pct"/>
          </w:tcPr>
          <w:p w:rsidR="006219EE" w:rsidRPr="00AC0055" w:rsidRDefault="006219EE" w:rsidP="00FC4D88">
            <w:pPr>
              <w:rPr>
                <w:rFonts w:ascii="Arial" w:hAnsi="Arial" w:cs="Arial"/>
                <w:sz w:val="18"/>
                <w:szCs w:val="18"/>
              </w:rPr>
            </w:pPr>
            <w:r w:rsidRPr="00AC0055">
              <w:rPr>
                <w:rFonts w:ascii="Arial" w:hAnsi="Arial" w:cs="Arial"/>
                <w:sz w:val="18"/>
                <w:szCs w:val="18"/>
              </w:rPr>
              <w:t>V235</w:t>
            </w:r>
          </w:p>
        </w:tc>
      </w:tr>
      <w:tr w:rsidR="006219EE" w:rsidRPr="00AC5B29" w:rsidTr="00FC4D88">
        <w:tc>
          <w:tcPr>
            <w:tcW w:w="348" w:type="pct"/>
          </w:tcPr>
          <w:p w:rsidR="006219EE" w:rsidRPr="00AC0055" w:rsidRDefault="006219EE" w:rsidP="00FC4D88">
            <w:pPr>
              <w:rPr>
                <w:rFonts w:ascii="Arial" w:hAnsi="Arial" w:cs="Arial"/>
                <w:sz w:val="18"/>
                <w:szCs w:val="18"/>
              </w:rPr>
            </w:pPr>
          </w:p>
        </w:tc>
        <w:tc>
          <w:tcPr>
            <w:tcW w:w="382" w:type="pct"/>
          </w:tcPr>
          <w:p w:rsidR="006219EE" w:rsidRPr="00AC0055" w:rsidRDefault="006219EE" w:rsidP="00FC4D88">
            <w:pPr>
              <w:rPr>
                <w:rFonts w:ascii="Arial" w:hAnsi="Arial" w:cs="Arial"/>
                <w:sz w:val="18"/>
                <w:szCs w:val="18"/>
              </w:rPr>
            </w:pPr>
            <w:r w:rsidRPr="00AC0055">
              <w:rPr>
                <w:rFonts w:ascii="Arial" w:hAnsi="Arial" w:cs="Arial"/>
                <w:sz w:val="18"/>
                <w:szCs w:val="18"/>
              </w:rPr>
              <w:t>V237</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V238</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V2382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V2383</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V2384</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V2385</w:t>
            </w:r>
          </w:p>
        </w:tc>
        <w:tc>
          <w:tcPr>
            <w:tcW w:w="383" w:type="pct"/>
          </w:tcPr>
          <w:p w:rsidR="006219EE" w:rsidRPr="00AC0055" w:rsidRDefault="006219EE" w:rsidP="00FC4D88">
            <w:pPr>
              <w:rPr>
                <w:rFonts w:ascii="Arial" w:hAnsi="Arial" w:cs="Arial"/>
                <w:sz w:val="18"/>
                <w:szCs w:val="18"/>
              </w:rPr>
            </w:pPr>
            <w:r w:rsidRPr="00AC0055">
              <w:rPr>
                <w:rFonts w:ascii="Arial" w:hAnsi="Arial" w:cs="Arial"/>
                <w:sz w:val="18"/>
                <w:szCs w:val="18"/>
              </w:rPr>
              <w:t>V2386</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V2389</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V239</w:t>
            </w:r>
          </w:p>
        </w:tc>
        <w:tc>
          <w:tcPr>
            <w:tcW w:w="383" w:type="pct"/>
          </w:tcPr>
          <w:p w:rsidR="006219EE" w:rsidRPr="00AC0055" w:rsidRDefault="006219EE" w:rsidP="00FC4D88">
            <w:pPr>
              <w:rPr>
                <w:rFonts w:ascii="Arial" w:hAnsi="Arial" w:cs="Arial"/>
                <w:sz w:val="18"/>
                <w:szCs w:val="18"/>
              </w:rPr>
            </w:pPr>
          </w:p>
        </w:tc>
        <w:tc>
          <w:tcPr>
            <w:tcW w:w="442"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196</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Normal pregnancy and/or delivery</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65181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65191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V270</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V724</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V7242</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V9100</w:t>
            </w:r>
          </w:p>
        </w:tc>
      </w:tr>
      <w:tr w:rsidR="006219EE" w:rsidRPr="00AC5B29" w:rsidTr="00FC4D88">
        <w:tc>
          <w:tcPr>
            <w:tcW w:w="382"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V9101</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V9102</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V9103</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V9109</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V9110</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V9111</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V9112</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V9119</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V9120</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V9121</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V9122</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V9129</w:t>
            </w:r>
          </w:p>
        </w:tc>
      </w:tr>
      <w:tr w:rsidR="006219EE" w:rsidRPr="009B09FF" w:rsidTr="00FC4D88">
        <w:tc>
          <w:tcPr>
            <w:tcW w:w="382"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V9190</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V9191</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V9192</w:t>
            </w:r>
          </w:p>
        </w:tc>
        <w:tc>
          <w:tcPr>
            <w:tcW w:w="385" w:type="pct"/>
          </w:tcPr>
          <w:p w:rsidR="006219EE" w:rsidRPr="00D02729" w:rsidRDefault="006219EE" w:rsidP="00FC4D88">
            <w:pPr>
              <w:rPr>
                <w:rFonts w:ascii="Arial" w:hAnsi="Arial" w:cs="Arial"/>
                <w:sz w:val="18"/>
                <w:szCs w:val="18"/>
              </w:rPr>
            </w:pPr>
            <w:r w:rsidRPr="00D02729">
              <w:rPr>
                <w:rFonts w:ascii="Arial" w:hAnsi="Arial" w:cs="Arial"/>
                <w:sz w:val="18"/>
                <w:szCs w:val="18"/>
              </w:rPr>
              <w:t>V9199</w:t>
            </w: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c>
          <w:tcPr>
            <w:tcW w:w="385" w:type="pct"/>
          </w:tcPr>
          <w:p w:rsidR="006219EE" w:rsidRPr="00D027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Skin and subcutaneous tissue infections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03285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68609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6868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6869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inflammatory condition of skin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69018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69276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69277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6943</w:t>
            </w:r>
          </w:p>
        </w:tc>
      </w:tr>
      <w:tr w:rsidR="006219EE" w:rsidRPr="00AC5B29" w:rsidTr="00FC4D88">
        <w:tc>
          <w:tcPr>
            <w:tcW w:w="736" w:type="dxa"/>
          </w:tcPr>
          <w:p w:rsidR="006219EE" w:rsidRPr="00D02729" w:rsidRDefault="006219EE" w:rsidP="00FC4D88">
            <w:pPr>
              <w:rPr>
                <w:rFonts w:ascii="Arial" w:hAnsi="Arial" w:cs="Arial"/>
                <w:sz w:val="18"/>
                <w:szCs w:val="18"/>
              </w:rPr>
            </w:pP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6944</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6945</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69460</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69461</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6948</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6949</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6950</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6951</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69510</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69512</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69513</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69514</w:t>
            </w:r>
          </w:p>
        </w:tc>
      </w:tr>
      <w:tr w:rsidR="006219EE" w:rsidRPr="00AC5B29" w:rsidTr="00FC4D88">
        <w:tc>
          <w:tcPr>
            <w:tcW w:w="736" w:type="dxa"/>
          </w:tcPr>
          <w:p w:rsidR="006219EE" w:rsidRPr="00D02729" w:rsidRDefault="006219EE" w:rsidP="00FC4D88">
            <w:pPr>
              <w:rPr>
                <w:rFonts w:ascii="Arial" w:hAnsi="Arial" w:cs="Arial"/>
                <w:sz w:val="18"/>
                <w:szCs w:val="18"/>
              </w:rPr>
            </w:pP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69515</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69519</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6952</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6953</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6954</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69550</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69551</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69552</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69555</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69556</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69557</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69558</w:t>
            </w:r>
          </w:p>
        </w:tc>
      </w:tr>
      <w:tr w:rsidR="006219EE" w:rsidRPr="00AC5B29" w:rsidTr="00FC4D88">
        <w:tc>
          <w:tcPr>
            <w:tcW w:w="736" w:type="dxa"/>
          </w:tcPr>
          <w:p w:rsidR="006219EE" w:rsidRPr="00D02729" w:rsidRDefault="006219EE" w:rsidP="00FC4D88">
            <w:pPr>
              <w:rPr>
                <w:rFonts w:ascii="Arial" w:hAnsi="Arial" w:cs="Arial"/>
                <w:sz w:val="18"/>
                <w:szCs w:val="18"/>
              </w:rPr>
            </w:pP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69559</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69581</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69589</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6959</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6960</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6961</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6962</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6963</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6964</w:t>
            </w:r>
          </w:p>
        </w:tc>
        <w:tc>
          <w:tcPr>
            <w:tcW w:w="736" w:type="dxa"/>
          </w:tcPr>
          <w:p w:rsidR="006219EE" w:rsidRPr="00D02729" w:rsidRDefault="006219EE" w:rsidP="00FC4D88">
            <w:pPr>
              <w:rPr>
                <w:rFonts w:ascii="Arial" w:hAnsi="Arial" w:cs="Arial"/>
                <w:sz w:val="18"/>
                <w:szCs w:val="18"/>
              </w:rPr>
            </w:pPr>
            <w:r w:rsidRPr="00D02729">
              <w:rPr>
                <w:rFonts w:ascii="Arial" w:hAnsi="Arial" w:cs="Arial"/>
                <w:sz w:val="18"/>
                <w:szCs w:val="18"/>
              </w:rPr>
              <w:t>6965</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6968</w:t>
            </w:r>
          </w:p>
        </w:tc>
        <w:tc>
          <w:tcPr>
            <w:tcW w:w="737" w:type="dxa"/>
          </w:tcPr>
          <w:p w:rsidR="006219EE" w:rsidRPr="00D02729" w:rsidRDefault="006219EE" w:rsidP="00FC4D88">
            <w:pPr>
              <w:rPr>
                <w:rFonts w:ascii="Arial" w:hAnsi="Arial" w:cs="Arial"/>
                <w:sz w:val="18"/>
                <w:szCs w:val="18"/>
              </w:rPr>
            </w:pPr>
            <w:r w:rsidRPr="00D02729">
              <w:rPr>
                <w:rFonts w:ascii="Arial" w:hAnsi="Arial" w:cs="Arial"/>
                <w:sz w:val="18"/>
                <w:szCs w:val="18"/>
              </w:rPr>
              <w:t>6970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6989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199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Chronic ulcer of skin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70715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70719</w:t>
            </w:r>
          </w:p>
        </w:tc>
        <w:tc>
          <w:tcPr>
            <w:tcW w:w="736" w:type="dxa"/>
          </w:tcPr>
          <w:p w:rsidR="006219EE" w:rsidRPr="005132E0" w:rsidRDefault="006219EE" w:rsidP="00FC4D88">
            <w:pPr>
              <w:rPr>
                <w:rFonts w:ascii="Arial" w:hAnsi="Arial" w:cs="Arial"/>
                <w:sz w:val="18"/>
                <w:szCs w:val="18"/>
              </w:rPr>
            </w:pPr>
            <w:r w:rsidRPr="005132E0">
              <w:rPr>
                <w:rFonts w:ascii="Arial" w:hAnsi="Arial" w:cs="Arial"/>
                <w:sz w:val="18"/>
                <w:szCs w:val="18"/>
              </w:rPr>
              <w:t>70720</w:t>
            </w:r>
          </w:p>
        </w:tc>
        <w:tc>
          <w:tcPr>
            <w:tcW w:w="737" w:type="dxa"/>
          </w:tcPr>
          <w:p w:rsidR="006219EE" w:rsidRPr="005132E0" w:rsidRDefault="006219EE" w:rsidP="00FC4D88">
            <w:pPr>
              <w:rPr>
                <w:rFonts w:ascii="Arial" w:hAnsi="Arial" w:cs="Arial"/>
                <w:sz w:val="18"/>
                <w:szCs w:val="18"/>
              </w:rPr>
            </w:pPr>
            <w:r w:rsidRPr="005132E0">
              <w:rPr>
                <w:rFonts w:ascii="Arial" w:hAnsi="Arial" w:cs="Arial"/>
                <w:sz w:val="18"/>
                <w:szCs w:val="18"/>
              </w:rPr>
              <w:t>70721</w:t>
            </w:r>
          </w:p>
        </w:tc>
        <w:tc>
          <w:tcPr>
            <w:tcW w:w="737" w:type="dxa"/>
          </w:tcPr>
          <w:p w:rsidR="006219EE" w:rsidRPr="005132E0" w:rsidRDefault="006219EE" w:rsidP="00FC4D88">
            <w:pPr>
              <w:rPr>
                <w:rFonts w:ascii="Arial" w:hAnsi="Arial" w:cs="Arial"/>
                <w:sz w:val="18"/>
                <w:szCs w:val="18"/>
              </w:rPr>
            </w:pPr>
            <w:r w:rsidRPr="005132E0">
              <w:rPr>
                <w:rFonts w:ascii="Arial" w:hAnsi="Arial" w:cs="Arial"/>
                <w:sz w:val="18"/>
                <w:szCs w:val="18"/>
              </w:rPr>
              <w:t>70722</w:t>
            </w:r>
          </w:p>
        </w:tc>
        <w:tc>
          <w:tcPr>
            <w:tcW w:w="736" w:type="dxa"/>
          </w:tcPr>
          <w:p w:rsidR="006219EE" w:rsidRPr="005132E0" w:rsidRDefault="006219EE" w:rsidP="00FC4D88">
            <w:pPr>
              <w:rPr>
                <w:rFonts w:ascii="Arial" w:hAnsi="Arial" w:cs="Arial"/>
                <w:sz w:val="18"/>
                <w:szCs w:val="18"/>
              </w:rPr>
            </w:pPr>
            <w:r w:rsidRPr="005132E0">
              <w:rPr>
                <w:rFonts w:ascii="Arial" w:hAnsi="Arial" w:cs="Arial"/>
                <w:sz w:val="18"/>
                <w:szCs w:val="18"/>
              </w:rPr>
              <w:t>70723</w:t>
            </w:r>
          </w:p>
        </w:tc>
        <w:tc>
          <w:tcPr>
            <w:tcW w:w="737" w:type="dxa"/>
          </w:tcPr>
          <w:p w:rsidR="006219EE" w:rsidRPr="005132E0" w:rsidRDefault="006219EE" w:rsidP="00FC4D88">
            <w:pPr>
              <w:rPr>
                <w:rFonts w:ascii="Arial" w:hAnsi="Arial" w:cs="Arial"/>
                <w:sz w:val="18"/>
                <w:szCs w:val="18"/>
              </w:rPr>
            </w:pPr>
            <w:r w:rsidRPr="005132E0">
              <w:rPr>
                <w:rFonts w:ascii="Arial" w:hAnsi="Arial" w:cs="Arial"/>
                <w:sz w:val="18"/>
                <w:szCs w:val="18"/>
              </w:rPr>
              <w:t>70724</w:t>
            </w:r>
          </w:p>
        </w:tc>
        <w:tc>
          <w:tcPr>
            <w:tcW w:w="737" w:type="dxa"/>
          </w:tcPr>
          <w:p w:rsidR="006219EE" w:rsidRPr="005132E0" w:rsidRDefault="006219EE" w:rsidP="00FC4D88">
            <w:pPr>
              <w:rPr>
                <w:rFonts w:ascii="Arial" w:hAnsi="Arial" w:cs="Arial"/>
                <w:sz w:val="18"/>
                <w:szCs w:val="18"/>
              </w:rPr>
            </w:pPr>
            <w:r w:rsidRPr="005132E0">
              <w:rPr>
                <w:rFonts w:ascii="Arial" w:hAnsi="Arial" w:cs="Arial"/>
                <w:sz w:val="18"/>
                <w:szCs w:val="18"/>
              </w:rPr>
              <w:t>70725</w:t>
            </w:r>
          </w:p>
        </w:tc>
      </w:tr>
      <w:tr w:rsidR="006219EE" w:rsidRPr="00FD3E5E" w:rsidTr="00FC4D88">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r w:rsidRPr="00FD3E5E">
              <w:rPr>
                <w:rFonts w:ascii="Arial" w:hAnsi="Arial" w:cs="Arial"/>
                <w:sz w:val="18"/>
                <w:szCs w:val="18"/>
              </w:rPr>
              <w:t>7078</w:t>
            </w:r>
          </w:p>
        </w:tc>
        <w:tc>
          <w:tcPr>
            <w:tcW w:w="736" w:type="dxa"/>
          </w:tcPr>
          <w:p w:rsidR="006219EE" w:rsidRPr="00FD3E5E" w:rsidRDefault="006219EE" w:rsidP="00FC4D88">
            <w:pPr>
              <w:rPr>
                <w:rFonts w:ascii="Arial" w:hAnsi="Arial" w:cs="Arial"/>
                <w:sz w:val="18"/>
                <w:szCs w:val="18"/>
              </w:rPr>
            </w:pPr>
            <w:r w:rsidRPr="00FD3E5E">
              <w:rPr>
                <w:rFonts w:ascii="Arial" w:hAnsi="Arial" w:cs="Arial"/>
                <w:sz w:val="18"/>
                <w:szCs w:val="18"/>
              </w:rPr>
              <w:t>7079</w:t>
            </w: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b/>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6"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c>
          <w:tcPr>
            <w:tcW w:w="737" w:type="dxa"/>
          </w:tcPr>
          <w:p w:rsidR="006219EE" w:rsidRPr="00FD3E5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skin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69275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7043</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70441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70442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7098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7099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V423</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Infective arthritis and osteomyelitis (except that caused by tuberculosis or sexually transmitted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00323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00324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03682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05671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71197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71199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73098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73099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Rheumatoid arthritis and related disease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7200</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Osteoarthritis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71518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71597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71598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V134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non-traumatic joint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71870</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71871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71882</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71883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71894</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71895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71907</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71908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71919</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71931</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71943</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71944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71955</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71956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71967</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71968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71982</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71994</w:t>
            </w:r>
          </w:p>
        </w:tc>
        <w:tc>
          <w:tcPr>
            <w:tcW w:w="737" w:type="dxa"/>
          </w:tcPr>
          <w:p w:rsidR="006219EE" w:rsidRPr="00AC5B29" w:rsidRDefault="006219EE" w:rsidP="00FC4D88">
            <w:pPr>
              <w:rPr>
                <w:rFonts w:ascii="Arial" w:hAnsi="Arial" w:cs="Arial"/>
                <w:sz w:val="18"/>
                <w:szCs w:val="18"/>
              </w:rPr>
            </w:pPr>
            <w:r w:rsidRPr="00FD4C9D">
              <w:rPr>
                <w:rFonts w:ascii="Arial" w:hAnsi="Arial" w:cs="Arial"/>
                <w:sz w:val="18"/>
                <w:szCs w:val="18"/>
              </w:rPr>
              <w:t>71995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71997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71999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Spondylosis; intervertebral disc disorders; other back problems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72190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72292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72293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7248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7249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 xml:space="preserve">Osteoporosis </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73309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207</w:t>
            </w:r>
          </w:p>
        </w:tc>
        <w:tc>
          <w:tcPr>
            <w:tcW w:w="89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Pathological fracture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73313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73395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755A8F" w:rsidRDefault="006219EE" w:rsidP="00FC4D88">
            <w:pPr>
              <w:rPr>
                <w:rFonts w:ascii="Arial" w:hAnsi="Arial" w:cs="Arial"/>
                <w:sz w:val="18"/>
                <w:szCs w:val="18"/>
              </w:rPr>
            </w:pPr>
            <w:r w:rsidRPr="00755A8F">
              <w:rPr>
                <w:rFonts w:ascii="Arial" w:hAnsi="Arial" w:cs="Arial"/>
                <w:sz w:val="18"/>
                <w:szCs w:val="18"/>
              </w:rPr>
              <w:t>73396</w:t>
            </w:r>
          </w:p>
        </w:tc>
        <w:tc>
          <w:tcPr>
            <w:tcW w:w="736" w:type="dxa"/>
          </w:tcPr>
          <w:p w:rsidR="006219EE" w:rsidRPr="00252907" w:rsidRDefault="006219EE" w:rsidP="00FC4D88">
            <w:pPr>
              <w:rPr>
                <w:rFonts w:ascii="Arial" w:hAnsi="Arial" w:cs="Arial"/>
                <w:sz w:val="18"/>
                <w:szCs w:val="18"/>
              </w:rPr>
            </w:pPr>
            <w:r w:rsidRPr="00252907">
              <w:rPr>
                <w:rFonts w:ascii="Arial" w:hAnsi="Arial" w:cs="Arial"/>
                <w:sz w:val="18"/>
                <w:szCs w:val="18"/>
              </w:rPr>
              <w:t>73397</w:t>
            </w:r>
          </w:p>
        </w:tc>
        <w:tc>
          <w:tcPr>
            <w:tcW w:w="737" w:type="dxa"/>
          </w:tcPr>
          <w:p w:rsidR="006219EE" w:rsidRPr="00755A8F" w:rsidRDefault="006219EE" w:rsidP="00FC4D88">
            <w:pPr>
              <w:rPr>
                <w:rFonts w:ascii="Arial" w:hAnsi="Arial" w:cs="Arial"/>
                <w:sz w:val="18"/>
                <w:szCs w:val="18"/>
              </w:rPr>
            </w:pPr>
            <w:r w:rsidRPr="00755A8F">
              <w:rPr>
                <w:rFonts w:ascii="Arial" w:hAnsi="Arial" w:cs="Arial"/>
                <w:sz w:val="18"/>
                <w:szCs w:val="18"/>
              </w:rPr>
              <w:t>73398</w:t>
            </w:r>
          </w:p>
        </w:tc>
        <w:tc>
          <w:tcPr>
            <w:tcW w:w="737" w:type="dxa"/>
          </w:tcPr>
          <w:p w:rsidR="006219EE" w:rsidRPr="00252907" w:rsidRDefault="006219EE" w:rsidP="00FC4D88">
            <w:pPr>
              <w:rPr>
                <w:rFonts w:ascii="Arial" w:hAnsi="Arial" w:cs="Arial"/>
                <w:sz w:val="18"/>
                <w:szCs w:val="18"/>
              </w:rPr>
            </w:pPr>
            <w:r w:rsidRPr="00252907">
              <w:rPr>
                <w:rFonts w:ascii="Arial" w:hAnsi="Arial" w:cs="Arial"/>
                <w:sz w:val="18"/>
                <w:szCs w:val="18"/>
              </w:rPr>
              <w:t>V1351</w:t>
            </w:r>
          </w:p>
        </w:tc>
        <w:tc>
          <w:tcPr>
            <w:tcW w:w="837" w:type="dxa"/>
          </w:tcPr>
          <w:p w:rsidR="006219EE" w:rsidRPr="00A55E6F" w:rsidRDefault="006219EE" w:rsidP="00FC4D88">
            <w:pPr>
              <w:rPr>
                <w:rFonts w:ascii="Arial" w:hAnsi="Arial" w:cs="Arial"/>
                <w:b/>
                <w:strike/>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Acquired foot deformities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7271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73679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209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acquired deformities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73689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73740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73812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7387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7388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7389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210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Systemic lupus erythematosus and connective tissue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7109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211</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connective tissue disease</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56731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7105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72631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72669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72691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72703</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72750</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72769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7282</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72886</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7295</w:t>
            </w:r>
          </w:p>
        </w:tc>
      </w:tr>
      <w:tr w:rsidR="006219EE" w:rsidRPr="00AC5B29" w:rsidTr="00FC4D88">
        <w:tc>
          <w:tcPr>
            <w:tcW w:w="382" w:type="pct"/>
          </w:tcPr>
          <w:p w:rsidR="006219EE" w:rsidRPr="00774531" w:rsidRDefault="006219EE" w:rsidP="00FC4D88">
            <w:pPr>
              <w:rPr>
                <w:rFonts w:ascii="Arial" w:hAnsi="Arial" w:cs="Arial"/>
                <w:sz w:val="18"/>
                <w:szCs w:val="18"/>
              </w:rPr>
            </w:pP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7296</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72981</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72982</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72989</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7299</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72991</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72992</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7819</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78191</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78192</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78194</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78199</w:t>
            </w:r>
          </w:p>
        </w:tc>
      </w:tr>
      <w:tr w:rsidR="006219EE" w:rsidRPr="00AC5B29" w:rsidTr="00FC4D88">
        <w:tc>
          <w:tcPr>
            <w:tcW w:w="382" w:type="pct"/>
          </w:tcPr>
          <w:p w:rsidR="006219EE" w:rsidRPr="00774531" w:rsidRDefault="006219EE" w:rsidP="00FC4D88">
            <w:pPr>
              <w:rPr>
                <w:rFonts w:ascii="Arial" w:hAnsi="Arial" w:cs="Arial"/>
                <w:sz w:val="18"/>
                <w:szCs w:val="18"/>
              </w:rPr>
            </w:pP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7937</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V135</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V1359</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V4360</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V4361</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V4362</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V4363</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V4364</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V4365</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V4366</w:t>
            </w:r>
          </w:p>
        </w:tc>
        <w:tc>
          <w:tcPr>
            <w:tcW w:w="385" w:type="pct"/>
          </w:tcPr>
          <w:p w:rsidR="006219EE" w:rsidRPr="00774531" w:rsidRDefault="006219EE" w:rsidP="00FC4D88">
            <w:pPr>
              <w:rPr>
                <w:rFonts w:ascii="Arial" w:hAnsi="Arial" w:cs="Arial"/>
                <w:sz w:val="18"/>
                <w:szCs w:val="18"/>
              </w:rPr>
            </w:pPr>
            <w:r w:rsidRPr="00774531">
              <w:rPr>
                <w:rFonts w:ascii="Arial" w:hAnsi="Arial" w:cs="Arial"/>
                <w:sz w:val="18"/>
                <w:szCs w:val="18"/>
              </w:rPr>
              <w:t>V4369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V4962</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V4976</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V4977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V537</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22"/>
        <w:gridCol w:w="717"/>
        <w:gridCol w:w="733"/>
        <w:gridCol w:w="733"/>
        <w:gridCol w:w="733"/>
        <w:gridCol w:w="754"/>
        <w:gridCol w:w="754"/>
        <w:gridCol w:w="754"/>
        <w:gridCol w:w="733"/>
        <w:gridCol w:w="733"/>
        <w:gridCol w:w="733"/>
        <w:gridCol w:w="733"/>
        <w:gridCol w:w="744"/>
      </w:tblGrid>
      <w:tr w:rsidR="006219EE" w:rsidRPr="00AC5B29" w:rsidTr="00FC4D88">
        <w:tc>
          <w:tcPr>
            <w:tcW w:w="385"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212</w:t>
            </w:r>
          </w:p>
        </w:tc>
        <w:tc>
          <w:tcPr>
            <w:tcW w:w="4615"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bone disease and musculoskeletal deformities</w:t>
            </w:r>
          </w:p>
        </w:tc>
      </w:tr>
      <w:tr w:rsidR="006219EE" w:rsidRPr="00AC5B29" w:rsidTr="00FC4D88">
        <w:tc>
          <w:tcPr>
            <w:tcW w:w="385" w:type="pct"/>
          </w:tcPr>
          <w:p w:rsidR="006219EE" w:rsidRPr="00AC5B29" w:rsidRDefault="006219EE" w:rsidP="00FC4D88">
            <w:pPr>
              <w:rPr>
                <w:rFonts w:ascii="Arial" w:hAnsi="Arial" w:cs="Arial"/>
                <w:sz w:val="18"/>
                <w:szCs w:val="18"/>
              </w:rPr>
            </w:pPr>
          </w:p>
        </w:tc>
        <w:tc>
          <w:tcPr>
            <w:tcW w:w="286" w:type="pct"/>
          </w:tcPr>
          <w:p w:rsidR="006219EE" w:rsidRPr="00AC5B29" w:rsidRDefault="006219EE" w:rsidP="00FC4D88">
            <w:pPr>
              <w:rPr>
                <w:rFonts w:ascii="Arial" w:hAnsi="Arial" w:cs="Arial"/>
                <w:sz w:val="18"/>
                <w:szCs w:val="18"/>
              </w:rPr>
            </w:pPr>
            <w:r w:rsidRPr="00AC5B29">
              <w:rPr>
                <w:rFonts w:ascii="Arial" w:hAnsi="Arial" w:cs="Arial"/>
                <w:sz w:val="18"/>
                <w:szCs w:val="18"/>
              </w:rPr>
              <w:t>7310</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7311</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7312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7318</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7320</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7321</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7322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7323</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7324</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7325</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7326</w:t>
            </w:r>
          </w:p>
        </w:tc>
        <w:tc>
          <w:tcPr>
            <w:tcW w:w="395" w:type="pct"/>
          </w:tcPr>
          <w:p w:rsidR="006219EE" w:rsidRPr="00AC5B29" w:rsidRDefault="006219EE" w:rsidP="00FC4D88">
            <w:pPr>
              <w:rPr>
                <w:rFonts w:ascii="Arial" w:hAnsi="Arial" w:cs="Arial"/>
                <w:sz w:val="18"/>
                <w:szCs w:val="18"/>
              </w:rPr>
            </w:pPr>
            <w:r w:rsidRPr="00AC5B29">
              <w:rPr>
                <w:rFonts w:ascii="Arial" w:hAnsi="Arial" w:cs="Arial"/>
                <w:sz w:val="18"/>
                <w:szCs w:val="18"/>
              </w:rPr>
              <w:t>7327</w:t>
            </w:r>
          </w:p>
        </w:tc>
      </w:tr>
      <w:tr w:rsidR="006219EE" w:rsidRPr="00AC5B29" w:rsidTr="00FC4D88">
        <w:tc>
          <w:tcPr>
            <w:tcW w:w="385" w:type="pct"/>
          </w:tcPr>
          <w:p w:rsidR="006219EE" w:rsidRPr="00AC5B29" w:rsidRDefault="006219EE" w:rsidP="00FC4D88">
            <w:pPr>
              <w:rPr>
                <w:rFonts w:ascii="Arial" w:hAnsi="Arial" w:cs="Arial"/>
                <w:sz w:val="18"/>
                <w:szCs w:val="18"/>
              </w:rPr>
            </w:pPr>
          </w:p>
        </w:tc>
        <w:tc>
          <w:tcPr>
            <w:tcW w:w="286" w:type="pct"/>
          </w:tcPr>
          <w:p w:rsidR="006219EE" w:rsidRPr="00AC5B29" w:rsidRDefault="006219EE" w:rsidP="00FC4D88">
            <w:pPr>
              <w:rPr>
                <w:rFonts w:ascii="Arial" w:hAnsi="Arial" w:cs="Arial"/>
                <w:sz w:val="18"/>
                <w:szCs w:val="18"/>
              </w:rPr>
            </w:pPr>
            <w:r w:rsidRPr="00AC5B29">
              <w:rPr>
                <w:rFonts w:ascii="Arial" w:hAnsi="Arial" w:cs="Arial"/>
                <w:sz w:val="18"/>
                <w:szCs w:val="18"/>
              </w:rPr>
              <w:t>7328</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7329</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73320</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73321</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73322</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73329</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7333</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73340</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73341</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73342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73343</w:t>
            </w:r>
          </w:p>
        </w:tc>
        <w:tc>
          <w:tcPr>
            <w:tcW w:w="395" w:type="pct"/>
          </w:tcPr>
          <w:p w:rsidR="006219EE" w:rsidRPr="00E760A3" w:rsidRDefault="006219EE" w:rsidP="00FC4D88">
            <w:pPr>
              <w:rPr>
                <w:rFonts w:ascii="Arial" w:hAnsi="Arial" w:cs="Arial"/>
                <w:sz w:val="18"/>
                <w:szCs w:val="18"/>
              </w:rPr>
            </w:pPr>
            <w:r w:rsidRPr="00E760A3">
              <w:rPr>
                <w:rFonts w:ascii="Arial" w:hAnsi="Arial" w:cs="Arial"/>
                <w:sz w:val="18"/>
                <w:szCs w:val="18"/>
              </w:rPr>
              <w:t>73344</w:t>
            </w:r>
          </w:p>
        </w:tc>
      </w:tr>
      <w:tr w:rsidR="006219EE" w:rsidRPr="00AC5B29" w:rsidTr="00FC4D88">
        <w:tc>
          <w:tcPr>
            <w:tcW w:w="385" w:type="pct"/>
          </w:tcPr>
          <w:p w:rsidR="006219EE" w:rsidRPr="00AC5B29" w:rsidRDefault="006219EE" w:rsidP="00FC4D88">
            <w:pPr>
              <w:rPr>
                <w:rFonts w:ascii="Arial" w:hAnsi="Arial" w:cs="Arial"/>
                <w:sz w:val="18"/>
                <w:szCs w:val="18"/>
              </w:rPr>
            </w:pPr>
          </w:p>
        </w:tc>
        <w:tc>
          <w:tcPr>
            <w:tcW w:w="286" w:type="pct"/>
          </w:tcPr>
          <w:p w:rsidR="006219EE" w:rsidRPr="004126B0" w:rsidRDefault="006219EE" w:rsidP="00FC4D88">
            <w:pPr>
              <w:rPr>
                <w:rFonts w:ascii="Arial" w:hAnsi="Arial" w:cs="Arial"/>
                <w:sz w:val="18"/>
                <w:szCs w:val="18"/>
              </w:rPr>
            </w:pPr>
            <w:r w:rsidRPr="004126B0">
              <w:rPr>
                <w:rFonts w:ascii="Arial" w:hAnsi="Arial" w:cs="Arial"/>
                <w:sz w:val="18"/>
                <w:szCs w:val="18"/>
              </w:rPr>
              <w:t>73345</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73349</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7335</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7336</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7337</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73381</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73382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73390</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73391</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73392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73399</w:t>
            </w:r>
          </w:p>
        </w:tc>
        <w:tc>
          <w:tcPr>
            <w:tcW w:w="395" w:type="pct"/>
          </w:tcPr>
          <w:p w:rsidR="006219EE" w:rsidRPr="00AC5B29" w:rsidRDefault="006219EE" w:rsidP="00FC4D88">
            <w:pPr>
              <w:rPr>
                <w:rFonts w:ascii="Arial" w:hAnsi="Arial" w:cs="Arial"/>
                <w:sz w:val="18"/>
                <w:szCs w:val="18"/>
              </w:rPr>
            </w:pPr>
            <w:r w:rsidRPr="00AC5B29">
              <w:rPr>
                <w:rFonts w:ascii="Arial" w:hAnsi="Arial" w:cs="Arial"/>
                <w:sz w:val="18"/>
                <w:szCs w:val="18"/>
              </w:rPr>
              <w:t>73730</w:t>
            </w:r>
          </w:p>
        </w:tc>
      </w:tr>
      <w:tr w:rsidR="006219EE" w:rsidRPr="00AC5B29" w:rsidTr="00FC4D88">
        <w:tc>
          <w:tcPr>
            <w:tcW w:w="385" w:type="pct"/>
          </w:tcPr>
          <w:p w:rsidR="006219EE" w:rsidRPr="00AC5B29" w:rsidRDefault="006219EE" w:rsidP="00FC4D88">
            <w:pPr>
              <w:rPr>
                <w:rFonts w:ascii="Arial" w:hAnsi="Arial" w:cs="Arial"/>
                <w:sz w:val="18"/>
                <w:szCs w:val="18"/>
              </w:rPr>
            </w:pPr>
          </w:p>
        </w:tc>
        <w:tc>
          <w:tcPr>
            <w:tcW w:w="286" w:type="pct"/>
          </w:tcPr>
          <w:p w:rsidR="006219EE" w:rsidRPr="00AC5B29" w:rsidRDefault="006219EE" w:rsidP="00FC4D88">
            <w:pPr>
              <w:rPr>
                <w:rFonts w:ascii="Arial" w:hAnsi="Arial" w:cs="Arial"/>
                <w:sz w:val="18"/>
                <w:szCs w:val="18"/>
              </w:rPr>
            </w:pPr>
            <w:r w:rsidRPr="00AC5B29">
              <w:rPr>
                <w:rFonts w:ascii="Arial" w:hAnsi="Arial" w:cs="Arial"/>
                <w:sz w:val="18"/>
                <w:szCs w:val="18"/>
              </w:rPr>
              <w:t>73731</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73732</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7390</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7391</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7392</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7393</w:t>
            </w:r>
          </w:p>
        </w:tc>
        <w:tc>
          <w:tcPr>
            <w:tcW w:w="401" w:type="pct"/>
          </w:tcPr>
          <w:p w:rsidR="006219EE" w:rsidRPr="00AC5B29" w:rsidRDefault="006219EE" w:rsidP="00FC4D88">
            <w:pPr>
              <w:rPr>
                <w:rFonts w:ascii="Arial" w:hAnsi="Arial" w:cs="Arial"/>
                <w:sz w:val="18"/>
                <w:szCs w:val="18"/>
              </w:rPr>
            </w:pPr>
            <w:r w:rsidRPr="00AC5B29">
              <w:rPr>
                <w:rFonts w:ascii="Arial" w:hAnsi="Arial" w:cs="Arial"/>
                <w:sz w:val="18"/>
                <w:szCs w:val="18"/>
              </w:rPr>
              <w:t>7394</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7395</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7396</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7397</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7398</w:t>
            </w:r>
          </w:p>
        </w:tc>
        <w:tc>
          <w:tcPr>
            <w:tcW w:w="395" w:type="pct"/>
          </w:tcPr>
          <w:p w:rsidR="006219EE" w:rsidRPr="00AC5B29" w:rsidRDefault="006219EE" w:rsidP="00FC4D88">
            <w:pPr>
              <w:rPr>
                <w:rFonts w:ascii="Arial" w:hAnsi="Arial" w:cs="Arial"/>
                <w:sz w:val="18"/>
                <w:szCs w:val="18"/>
              </w:rPr>
            </w:pPr>
            <w:r w:rsidRPr="00AC5B29">
              <w:rPr>
                <w:rFonts w:ascii="Arial" w:hAnsi="Arial" w:cs="Arial"/>
                <w:sz w:val="18"/>
                <w:szCs w:val="18"/>
              </w:rPr>
              <w:t>7399</w:t>
            </w:r>
          </w:p>
        </w:tc>
      </w:tr>
      <w:tr w:rsidR="006219EE" w:rsidRPr="00AC5B29" w:rsidTr="00FC4D88">
        <w:tc>
          <w:tcPr>
            <w:tcW w:w="385" w:type="pct"/>
          </w:tcPr>
          <w:p w:rsidR="006219EE" w:rsidRPr="00AC5B29" w:rsidRDefault="006219EE" w:rsidP="00FC4D88">
            <w:pPr>
              <w:rPr>
                <w:rFonts w:ascii="Arial" w:hAnsi="Arial" w:cs="Arial"/>
                <w:sz w:val="18"/>
                <w:szCs w:val="18"/>
              </w:rPr>
            </w:pPr>
          </w:p>
        </w:tc>
        <w:tc>
          <w:tcPr>
            <w:tcW w:w="286" w:type="pct"/>
          </w:tcPr>
          <w:p w:rsidR="006219EE" w:rsidRPr="00AC5B29" w:rsidRDefault="006219EE" w:rsidP="00FC4D88">
            <w:pPr>
              <w:rPr>
                <w:rFonts w:ascii="Arial" w:hAnsi="Arial" w:cs="Arial"/>
                <w:sz w:val="18"/>
                <w:szCs w:val="18"/>
              </w:rPr>
            </w:pPr>
            <w:r w:rsidRPr="00AC5B29">
              <w:rPr>
                <w:rFonts w:ascii="Arial" w:hAnsi="Arial" w:cs="Arial"/>
                <w:sz w:val="18"/>
                <w:szCs w:val="18"/>
              </w:rPr>
              <w:t>V424</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V486</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V487</w:t>
            </w:r>
          </w:p>
        </w:tc>
        <w:tc>
          <w:tcPr>
            <w:tcW w:w="390" w:type="pct"/>
          </w:tcPr>
          <w:p w:rsidR="006219EE" w:rsidRPr="00AC5B29" w:rsidRDefault="006219EE" w:rsidP="00FC4D88">
            <w:pPr>
              <w:rPr>
                <w:rFonts w:ascii="Arial" w:hAnsi="Arial" w:cs="Arial"/>
                <w:sz w:val="18"/>
                <w:szCs w:val="18"/>
              </w:rPr>
            </w:pPr>
            <w:r w:rsidRPr="00AC5B29">
              <w:rPr>
                <w:rFonts w:ascii="Arial" w:hAnsi="Arial" w:cs="Arial"/>
                <w:sz w:val="18"/>
                <w:szCs w:val="18"/>
              </w:rPr>
              <w:t>V494</w:t>
            </w:r>
          </w:p>
        </w:tc>
        <w:tc>
          <w:tcPr>
            <w:tcW w:w="401" w:type="pct"/>
          </w:tcPr>
          <w:p w:rsidR="006219EE" w:rsidRPr="00D438FC" w:rsidRDefault="006219EE" w:rsidP="00FC4D88">
            <w:pPr>
              <w:rPr>
                <w:rFonts w:ascii="Arial" w:hAnsi="Arial" w:cs="Arial"/>
                <w:sz w:val="18"/>
                <w:szCs w:val="18"/>
              </w:rPr>
            </w:pPr>
            <w:r w:rsidRPr="00D438FC">
              <w:rPr>
                <w:rFonts w:ascii="Arial" w:hAnsi="Arial" w:cs="Arial"/>
                <w:sz w:val="18"/>
                <w:szCs w:val="18"/>
              </w:rPr>
              <w:t>V8821</w:t>
            </w:r>
          </w:p>
        </w:tc>
        <w:tc>
          <w:tcPr>
            <w:tcW w:w="401" w:type="pct"/>
          </w:tcPr>
          <w:p w:rsidR="006219EE" w:rsidRPr="00D438FC" w:rsidRDefault="006219EE" w:rsidP="00FC4D88">
            <w:pPr>
              <w:rPr>
                <w:rFonts w:ascii="Arial" w:hAnsi="Arial" w:cs="Arial"/>
                <w:sz w:val="18"/>
                <w:szCs w:val="18"/>
              </w:rPr>
            </w:pPr>
            <w:r w:rsidRPr="00D438FC">
              <w:rPr>
                <w:rFonts w:ascii="Arial" w:hAnsi="Arial" w:cs="Arial"/>
                <w:sz w:val="18"/>
                <w:szCs w:val="18"/>
              </w:rPr>
              <w:t>V8822</w:t>
            </w:r>
          </w:p>
        </w:tc>
        <w:tc>
          <w:tcPr>
            <w:tcW w:w="401" w:type="pct"/>
          </w:tcPr>
          <w:p w:rsidR="006219EE" w:rsidRPr="00D438FC" w:rsidRDefault="006219EE" w:rsidP="00FC4D88">
            <w:pPr>
              <w:rPr>
                <w:rFonts w:ascii="Arial" w:hAnsi="Arial" w:cs="Arial"/>
                <w:sz w:val="18"/>
                <w:szCs w:val="18"/>
              </w:rPr>
            </w:pPr>
            <w:r w:rsidRPr="00D438FC">
              <w:rPr>
                <w:rFonts w:ascii="Arial" w:hAnsi="Arial" w:cs="Arial"/>
                <w:sz w:val="18"/>
                <w:szCs w:val="18"/>
              </w:rPr>
              <w:t>V8829</w:t>
            </w:r>
          </w:p>
        </w:tc>
        <w:tc>
          <w:tcPr>
            <w:tcW w:w="390" w:type="pct"/>
          </w:tcPr>
          <w:p w:rsidR="006219EE" w:rsidRPr="00D438FC" w:rsidRDefault="006219EE" w:rsidP="00FC4D88">
            <w:pPr>
              <w:rPr>
                <w:rFonts w:ascii="Arial" w:hAnsi="Arial" w:cs="Arial"/>
                <w:sz w:val="18"/>
                <w:szCs w:val="18"/>
              </w:rPr>
            </w:pPr>
          </w:p>
        </w:tc>
        <w:tc>
          <w:tcPr>
            <w:tcW w:w="390" w:type="pct"/>
          </w:tcPr>
          <w:p w:rsidR="006219EE" w:rsidRPr="00AC5B29" w:rsidRDefault="006219EE" w:rsidP="00FC4D88">
            <w:pPr>
              <w:rPr>
                <w:rFonts w:ascii="Arial" w:hAnsi="Arial" w:cs="Arial"/>
                <w:sz w:val="18"/>
                <w:szCs w:val="18"/>
              </w:rPr>
            </w:pPr>
          </w:p>
        </w:tc>
        <w:tc>
          <w:tcPr>
            <w:tcW w:w="390" w:type="pct"/>
          </w:tcPr>
          <w:p w:rsidR="006219EE" w:rsidRPr="00AC5B29" w:rsidRDefault="006219EE" w:rsidP="00FC4D88">
            <w:pPr>
              <w:rPr>
                <w:rFonts w:ascii="Arial" w:hAnsi="Arial" w:cs="Arial"/>
                <w:sz w:val="18"/>
                <w:szCs w:val="18"/>
              </w:rPr>
            </w:pPr>
          </w:p>
        </w:tc>
        <w:tc>
          <w:tcPr>
            <w:tcW w:w="390" w:type="pct"/>
          </w:tcPr>
          <w:p w:rsidR="006219EE" w:rsidRPr="00AC5B29" w:rsidRDefault="006219EE" w:rsidP="00FC4D88">
            <w:pPr>
              <w:rPr>
                <w:rFonts w:ascii="Arial" w:hAnsi="Arial" w:cs="Arial"/>
                <w:sz w:val="18"/>
                <w:szCs w:val="18"/>
              </w:rPr>
            </w:pPr>
          </w:p>
        </w:tc>
        <w:tc>
          <w:tcPr>
            <w:tcW w:w="39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8"/>
        <w:gridCol w:w="735"/>
        <w:gridCol w:w="737"/>
        <w:gridCol w:w="735"/>
        <w:gridCol w:w="737"/>
        <w:gridCol w:w="737"/>
        <w:gridCol w:w="735"/>
        <w:gridCol w:w="737"/>
        <w:gridCol w:w="735"/>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213</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Cardiac and circulatory congenital anomalies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74512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74560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74561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74569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74602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74684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74687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74689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7469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74721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74729</w:t>
            </w:r>
          </w:p>
        </w:tc>
        <w:tc>
          <w:tcPr>
            <w:tcW w:w="384" w:type="pct"/>
          </w:tcPr>
          <w:p w:rsidR="006219EE" w:rsidRPr="00EC089A" w:rsidRDefault="006219EE" w:rsidP="00FC4D88">
            <w:pPr>
              <w:widowControl w:val="0"/>
              <w:autoSpaceDE w:val="0"/>
              <w:autoSpaceDN w:val="0"/>
              <w:adjustRightInd w:val="0"/>
              <w:rPr>
                <w:rFonts w:ascii="Arial" w:hAnsi="Arial" w:cs="Arial"/>
                <w:sz w:val="18"/>
                <w:szCs w:val="18"/>
              </w:rPr>
            </w:pPr>
            <w:r w:rsidRPr="00EC089A">
              <w:rPr>
                <w:rFonts w:ascii="Arial" w:hAnsi="Arial" w:cs="Arial"/>
                <w:sz w:val="18"/>
                <w:szCs w:val="18"/>
              </w:rPr>
              <w:t>74732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74741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74749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74762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74764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74783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74789</w:t>
            </w:r>
          </w:p>
        </w:tc>
        <w:tc>
          <w:tcPr>
            <w:tcW w:w="384" w:type="pct"/>
          </w:tcPr>
          <w:p w:rsidR="006219EE" w:rsidRPr="00AC5B29" w:rsidRDefault="006219EE" w:rsidP="00FC4D88">
            <w:pPr>
              <w:rPr>
                <w:rFonts w:ascii="Arial" w:hAnsi="Arial" w:cs="Arial"/>
                <w:sz w:val="18"/>
                <w:szCs w:val="18"/>
              </w:rPr>
            </w:pPr>
            <w:r w:rsidRPr="00FF50E4">
              <w:rPr>
                <w:rFonts w:ascii="Arial" w:hAnsi="Arial" w:cs="Arial"/>
                <w:sz w:val="18"/>
                <w:szCs w:val="18"/>
              </w:rPr>
              <w:t>7479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8A5EE1">
              <w:rPr>
                <w:rFonts w:ascii="Arial" w:hAnsi="Arial" w:cs="Arial"/>
                <w:sz w:val="18"/>
                <w:szCs w:val="18"/>
              </w:rPr>
              <w:t>V1365</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214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Digestive congenital anomalies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4126B0" w:rsidRDefault="006219EE" w:rsidP="00FC4D88">
            <w:pPr>
              <w:rPr>
                <w:rFonts w:ascii="Arial" w:hAnsi="Arial" w:cs="Arial"/>
                <w:sz w:val="18"/>
                <w:szCs w:val="18"/>
              </w:rPr>
            </w:pPr>
            <w:r w:rsidRPr="004126B0">
              <w:rPr>
                <w:rFonts w:ascii="Arial" w:hAnsi="Arial" w:cs="Arial"/>
                <w:sz w:val="18"/>
                <w:szCs w:val="18"/>
              </w:rPr>
              <w:t>V1367</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5"/>
        <w:gridCol w:w="737"/>
        <w:gridCol w:w="737"/>
        <w:gridCol w:w="737"/>
        <w:gridCol w:w="737"/>
        <w:gridCol w:w="735"/>
        <w:gridCol w:w="737"/>
        <w:gridCol w:w="734"/>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215</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Genitourinary congenital anomalies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75219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7522</w:t>
            </w:r>
          </w:p>
        </w:tc>
        <w:tc>
          <w:tcPr>
            <w:tcW w:w="385" w:type="pct"/>
          </w:tcPr>
          <w:p w:rsidR="006219EE" w:rsidRPr="00A025A7" w:rsidRDefault="006219EE" w:rsidP="00FC4D88">
            <w:pPr>
              <w:rPr>
                <w:rFonts w:ascii="Arial" w:hAnsi="Arial" w:cs="Arial"/>
                <w:sz w:val="18"/>
                <w:szCs w:val="18"/>
              </w:rPr>
            </w:pPr>
            <w:r w:rsidRPr="00A025A7">
              <w:rPr>
                <w:rFonts w:ascii="Arial" w:hAnsi="Arial" w:cs="Arial"/>
                <w:sz w:val="18"/>
                <w:szCs w:val="18"/>
              </w:rPr>
              <w:t>7523</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75231</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75232</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75233</w:t>
            </w:r>
          </w:p>
        </w:tc>
        <w:tc>
          <w:tcPr>
            <w:tcW w:w="384" w:type="pct"/>
          </w:tcPr>
          <w:p w:rsidR="006219EE" w:rsidRPr="004126B0" w:rsidRDefault="006219EE" w:rsidP="00FC4D88">
            <w:pPr>
              <w:rPr>
                <w:rFonts w:ascii="Arial" w:hAnsi="Arial" w:cs="Arial"/>
                <w:sz w:val="18"/>
                <w:szCs w:val="18"/>
              </w:rPr>
            </w:pPr>
            <w:r w:rsidRPr="004126B0">
              <w:rPr>
                <w:rFonts w:ascii="Arial" w:hAnsi="Arial" w:cs="Arial"/>
                <w:sz w:val="18"/>
                <w:szCs w:val="18"/>
              </w:rPr>
              <w:t>75234</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75235</w:t>
            </w:r>
          </w:p>
        </w:tc>
        <w:tc>
          <w:tcPr>
            <w:tcW w:w="383" w:type="pct"/>
          </w:tcPr>
          <w:p w:rsidR="006219EE" w:rsidRPr="004126B0" w:rsidRDefault="006219EE" w:rsidP="00FC4D88">
            <w:pPr>
              <w:rPr>
                <w:rFonts w:ascii="Arial" w:hAnsi="Arial" w:cs="Arial"/>
                <w:sz w:val="18"/>
                <w:szCs w:val="18"/>
              </w:rPr>
            </w:pPr>
            <w:r w:rsidRPr="004126B0">
              <w:rPr>
                <w:rFonts w:ascii="Arial" w:hAnsi="Arial" w:cs="Arial"/>
                <w:sz w:val="18"/>
                <w:szCs w:val="18"/>
              </w:rPr>
              <w:t>75236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75239</w:t>
            </w:r>
          </w:p>
        </w:tc>
        <w:tc>
          <w:tcPr>
            <w:tcW w:w="385" w:type="pct"/>
          </w:tcPr>
          <w:p w:rsidR="006219EE" w:rsidRPr="00A025A7" w:rsidRDefault="006219EE" w:rsidP="00FC4D88">
            <w:pPr>
              <w:rPr>
                <w:rFonts w:ascii="Arial" w:hAnsi="Arial" w:cs="Arial"/>
                <w:sz w:val="18"/>
                <w:szCs w:val="18"/>
              </w:rPr>
            </w:pPr>
            <w:r w:rsidRPr="00A025A7">
              <w:rPr>
                <w:rFonts w:ascii="Arial" w:hAnsi="Arial" w:cs="Arial"/>
                <w:sz w:val="18"/>
                <w:szCs w:val="18"/>
              </w:rPr>
              <w:t>75240</w:t>
            </w:r>
          </w:p>
        </w:tc>
        <w:tc>
          <w:tcPr>
            <w:tcW w:w="385" w:type="pct"/>
          </w:tcPr>
          <w:p w:rsidR="006219EE" w:rsidRPr="00072286" w:rsidRDefault="006219EE" w:rsidP="00FC4D88">
            <w:pPr>
              <w:rPr>
                <w:rFonts w:ascii="Arial" w:hAnsi="Arial" w:cs="Arial"/>
                <w:b/>
                <w:color w:val="FF0000"/>
                <w:sz w:val="18"/>
                <w:szCs w:val="18"/>
              </w:rPr>
            </w:pPr>
            <w:r w:rsidRPr="00C0555A">
              <w:rPr>
                <w:rFonts w:ascii="Arial" w:hAnsi="Arial" w:cs="Arial"/>
                <w:sz w:val="18"/>
                <w:szCs w:val="18"/>
              </w:rPr>
              <w:t>75241</w:t>
            </w:r>
          </w:p>
        </w:tc>
        <w:tc>
          <w:tcPr>
            <w:tcW w:w="385" w:type="pct"/>
          </w:tcPr>
          <w:p w:rsidR="006219EE" w:rsidRPr="00C0555A" w:rsidRDefault="006219EE" w:rsidP="00FC4D88">
            <w:pPr>
              <w:rPr>
                <w:rFonts w:ascii="Arial" w:hAnsi="Arial" w:cs="Arial"/>
                <w:sz w:val="18"/>
                <w:szCs w:val="18"/>
              </w:rPr>
            </w:pPr>
            <w:r w:rsidRPr="00C0555A">
              <w:rPr>
                <w:rFonts w:ascii="Arial" w:hAnsi="Arial" w:cs="Arial"/>
                <w:sz w:val="18"/>
                <w:szCs w:val="18"/>
              </w:rPr>
              <w:t>75242</w:t>
            </w:r>
          </w:p>
        </w:tc>
        <w:tc>
          <w:tcPr>
            <w:tcW w:w="384" w:type="pct"/>
          </w:tcPr>
          <w:p w:rsidR="006219EE" w:rsidRPr="004126B0" w:rsidRDefault="006219EE" w:rsidP="00FC4D88">
            <w:pPr>
              <w:rPr>
                <w:rFonts w:ascii="Arial" w:hAnsi="Arial" w:cs="Arial"/>
                <w:sz w:val="18"/>
                <w:szCs w:val="18"/>
              </w:rPr>
            </w:pPr>
            <w:r w:rsidRPr="004126B0">
              <w:rPr>
                <w:rFonts w:ascii="Arial" w:hAnsi="Arial" w:cs="Arial"/>
                <w:sz w:val="18"/>
                <w:szCs w:val="18"/>
              </w:rPr>
              <w:t>75243</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75244</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75245</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75246</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75247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75249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7525</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75251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75263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75289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75311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75316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75317</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75319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75323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7536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7537</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7538</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7539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V1361</w:t>
            </w:r>
          </w:p>
        </w:tc>
        <w:tc>
          <w:tcPr>
            <w:tcW w:w="385" w:type="pct"/>
          </w:tcPr>
          <w:p w:rsidR="006219EE" w:rsidRPr="004126B0" w:rsidRDefault="006219EE" w:rsidP="00FC4D88">
            <w:pPr>
              <w:rPr>
                <w:rFonts w:ascii="Arial" w:hAnsi="Arial" w:cs="Arial"/>
                <w:sz w:val="18"/>
                <w:szCs w:val="18"/>
              </w:rPr>
            </w:pPr>
            <w:r w:rsidRPr="004126B0">
              <w:rPr>
                <w:rFonts w:ascii="Arial" w:hAnsi="Arial" w:cs="Arial"/>
                <w:sz w:val="18"/>
                <w:szCs w:val="18"/>
              </w:rPr>
              <w:t>V1362</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4126B0"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3"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837"/>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216</w:t>
            </w:r>
          </w:p>
        </w:tc>
        <w:tc>
          <w:tcPr>
            <w:tcW w:w="89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Nervous system congenital anomalies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74191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74192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74259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7429</w:t>
            </w:r>
          </w:p>
        </w:tc>
        <w:tc>
          <w:tcPr>
            <w:tcW w:w="837" w:type="dxa"/>
          </w:tcPr>
          <w:p w:rsidR="006219EE" w:rsidRPr="00AA6CA1" w:rsidRDefault="006219EE" w:rsidP="00FC4D88">
            <w:pPr>
              <w:rPr>
                <w:rFonts w:ascii="Arial" w:hAnsi="Arial" w:cs="Arial"/>
                <w:sz w:val="18"/>
                <w:szCs w:val="18"/>
              </w:rPr>
            </w:pPr>
            <w:r w:rsidRPr="00AA6CA1">
              <w:rPr>
                <w:rFonts w:ascii="Arial" w:hAnsi="Arial" w:cs="Arial"/>
                <w:sz w:val="18"/>
                <w:szCs w:val="18"/>
              </w:rPr>
              <w:t>V1363</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778" w:type="dxa"/>
        <w:tblLayout w:type="fixed"/>
        <w:tblLook w:val="0000" w:firstRow="0" w:lastRow="0" w:firstColumn="0" w:lastColumn="0" w:noHBand="0" w:noVBand="0"/>
      </w:tblPr>
      <w:tblGrid>
        <w:gridCol w:w="736"/>
        <w:gridCol w:w="737"/>
        <w:gridCol w:w="837"/>
        <w:gridCol w:w="737"/>
        <w:gridCol w:w="737"/>
        <w:gridCol w:w="837"/>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217</w:t>
            </w:r>
          </w:p>
        </w:tc>
        <w:tc>
          <w:tcPr>
            <w:tcW w:w="9042"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congenital anomalies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74300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74310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74336</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74347</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74359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74361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74364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74365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74369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74403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74409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74429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74441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74442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74447</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74449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74484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74860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74901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74904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74920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74923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74924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74925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75440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75441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75444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75469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75479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75482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75512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75529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75566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75569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75671</w:t>
            </w:r>
          </w:p>
        </w:tc>
        <w:tc>
          <w:tcPr>
            <w:tcW w:w="737" w:type="dxa"/>
          </w:tcPr>
          <w:p w:rsidR="006219EE" w:rsidRPr="00AA6CA1" w:rsidRDefault="006219EE" w:rsidP="00FC4D88">
            <w:pPr>
              <w:rPr>
                <w:rFonts w:ascii="Arial" w:hAnsi="Arial" w:cs="Arial"/>
                <w:sz w:val="18"/>
                <w:szCs w:val="18"/>
              </w:rPr>
            </w:pPr>
            <w:r w:rsidRPr="00AA6CA1">
              <w:rPr>
                <w:rFonts w:ascii="Arial" w:hAnsi="Arial" w:cs="Arial"/>
                <w:sz w:val="18"/>
                <w:szCs w:val="18"/>
              </w:rPr>
              <w:t>75672</w:t>
            </w:r>
          </w:p>
        </w:tc>
        <w:tc>
          <w:tcPr>
            <w:tcW w:w="737" w:type="dxa"/>
          </w:tcPr>
          <w:p w:rsidR="006219EE" w:rsidRPr="00AA6CA1" w:rsidRDefault="006219EE" w:rsidP="00FC4D88">
            <w:pPr>
              <w:rPr>
                <w:rFonts w:ascii="Arial" w:hAnsi="Arial" w:cs="Arial"/>
                <w:sz w:val="18"/>
                <w:szCs w:val="18"/>
              </w:rPr>
            </w:pPr>
            <w:r w:rsidRPr="00AA6CA1">
              <w:rPr>
                <w:rFonts w:ascii="Arial" w:hAnsi="Arial" w:cs="Arial"/>
                <w:sz w:val="18"/>
                <w:szCs w:val="18"/>
              </w:rPr>
              <w:t>75673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75679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75683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75689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75739</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7576</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75833</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75839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75889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7592</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7596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75983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7599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7952</w:t>
            </w:r>
          </w:p>
        </w:tc>
        <w:tc>
          <w:tcPr>
            <w:tcW w:w="837" w:type="dxa"/>
          </w:tcPr>
          <w:p w:rsidR="006219EE" w:rsidRPr="00CC6DBE" w:rsidRDefault="006219EE" w:rsidP="00FC4D88">
            <w:pPr>
              <w:rPr>
                <w:rFonts w:ascii="Arial" w:hAnsi="Arial" w:cs="Arial"/>
                <w:sz w:val="18"/>
                <w:szCs w:val="18"/>
              </w:rPr>
            </w:pPr>
            <w:r w:rsidRPr="00CC6DBE">
              <w:rPr>
                <w:rFonts w:ascii="Arial" w:hAnsi="Arial" w:cs="Arial"/>
                <w:sz w:val="18"/>
                <w:szCs w:val="18"/>
              </w:rPr>
              <w:t>V136</w:t>
            </w:r>
          </w:p>
        </w:tc>
        <w:tc>
          <w:tcPr>
            <w:tcW w:w="737" w:type="dxa"/>
          </w:tcPr>
          <w:p w:rsidR="006219EE" w:rsidRPr="00AA6CA1" w:rsidRDefault="006219EE" w:rsidP="00FC4D88">
            <w:pPr>
              <w:rPr>
                <w:rFonts w:ascii="Arial" w:hAnsi="Arial" w:cs="Arial"/>
                <w:sz w:val="18"/>
                <w:szCs w:val="18"/>
              </w:rPr>
            </w:pPr>
            <w:r w:rsidRPr="00AA6CA1">
              <w:rPr>
                <w:rFonts w:ascii="Arial" w:hAnsi="Arial" w:cs="Arial"/>
                <w:sz w:val="18"/>
                <w:szCs w:val="18"/>
              </w:rPr>
              <w:t>V1364</w:t>
            </w:r>
          </w:p>
        </w:tc>
        <w:tc>
          <w:tcPr>
            <w:tcW w:w="737" w:type="dxa"/>
          </w:tcPr>
          <w:p w:rsidR="006219EE" w:rsidRPr="00AA6CA1" w:rsidRDefault="006219EE" w:rsidP="00FC4D88">
            <w:pPr>
              <w:rPr>
                <w:rFonts w:ascii="Arial" w:hAnsi="Arial" w:cs="Arial"/>
                <w:sz w:val="18"/>
                <w:szCs w:val="18"/>
              </w:rPr>
            </w:pPr>
            <w:r w:rsidRPr="00AA6CA1">
              <w:rPr>
                <w:rFonts w:ascii="Arial" w:hAnsi="Arial" w:cs="Arial"/>
                <w:sz w:val="18"/>
                <w:szCs w:val="18"/>
              </w:rPr>
              <w:t>V1366</w:t>
            </w:r>
          </w:p>
        </w:tc>
        <w:tc>
          <w:tcPr>
            <w:tcW w:w="837" w:type="dxa"/>
          </w:tcPr>
          <w:p w:rsidR="006219EE" w:rsidRPr="00AA6CA1" w:rsidRDefault="006219EE" w:rsidP="00FC4D88">
            <w:pPr>
              <w:rPr>
                <w:rFonts w:ascii="Arial" w:hAnsi="Arial" w:cs="Arial"/>
                <w:sz w:val="18"/>
                <w:szCs w:val="18"/>
              </w:rPr>
            </w:pPr>
            <w:r w:rsidRPr="00AA6CA1">
              <w:rPr>
                <w:rFonts w:ascii="Arial" w:hAnsi="Arial" w:cs="Arial"/>
                <w:sz w:val="18"/>
                <w:szCs w:val="18"/>
              </w:rPr>
              <w:t>V1368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V1369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CC6DBE"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218</w:t>
            </w:r>
          </w:p>
        </w:tc>
        <w:tc>
          <w:tcPr>
            <w:tcW w:w="4618" w:type="pct"/>
            <w:gridSpan w:val="12"/>
          </w:tcPr>
          <w:p w:rsidR="006219EE" w:rsidRPr="00AC5B29" w:rsidRDefault="006219EE" w:rsidP="00FC4D88">
            <w:pPr>
              <w:rPr>
                <w:rFonts w:ascii="Arial" w:hAnsi="Arial" w:cs="Arial"/>
                <w:b/>
                <w:bCs/>
                <w:sz w:val="18"/>
                <w:szCs w:val="18"/>
              </w:rPr>
            </w:pPr>
            <w:proofErr w:type="spellStart"/>
            <w:r w:rsidRPr="00AC5B29">
              <w:rPr>
                <w:rFonts w:ascii="Arial" w:hAnsi="Arial" w:cs="Arial"/>
                <w:b/>
                <w:bCs/>
                <w:sz w:val="18"/>
                <w:szCs w:val="18"/>
              </w:rPr>
              <w:t>Liveborn</w:t>
            </w:r>
            <w:proofErr w:type="spellEnd"/>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755A8F" w:rsidRDefault="006219EE" w:rsidP="00FC4D88">
            <w:pPr>
              <w:rPr>
                <w:rFonts w:ascii="Arial" w:hAnsi="Arial" w:cs="Arial"/>
                <w:sz w:val="18"/>
                <w:szCs w:val="18"/>
              </w:rPr>
            </w:pPr>
            <w:r w:rsidRPr="00755A8F">
              <w:rPr>
                <w:rFonts w:ascii="Arial" w:hAnsi="Arial" w:cs="Arial"/>
                <w:sz w:val="18"/>
                <w:szCs w:val="18"/>
              </w:rPr>
              <w:t>76520</w:t>
            </w:r>
          </w:p>
        </w:tc>
        <w:tc>
          <w:tcPr>
            <w:tcW w:w="385" w:type="pct"/>
          </w:tcPr>
          <w:p w:rsidR="006219EE" w:rsidRPr="00755A8F" w:rsidRDefault="006219EE" w:rsidP="00FC4D88">
            <w:pPr>
              <w:rPr>
                <w:rFonts w:ascii="Arial" w:hAnsi="Arial" w:cs="Arial"/>
                <w:sz w:val="18"/>
                <w:szCs w:val="18"/>
              </w:rPr>
            </w:pPr>
            <w:r w:rsidRPr="00755A8F">
              <w:rPr>
                <w:rFonts w:ascii="Arial" w:hAnsi="Arial" w:cs="Arial"/>
                <w:sz w:val="18"/>
                <w:szCs w:val="18"/>
              </w:rPr>
              <w:t>76529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V3000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V3001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V3100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V312</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V3200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V3201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V3301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V3400</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V3401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V3600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V3601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V361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V3900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V3901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V392</w:t>
            </w: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219</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Short gestation; low birth weight; and fetal growth retardation</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76400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76409</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7641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76420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76422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76490</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76491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76493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76499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76502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76504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76513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76515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76525</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76526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76527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76528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V2135</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3"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Intrauterine hypoxia and birth asphyxia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7686</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76870</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76871</w:t>
            </w:r>
          </w:p>
        </w:tc>
        <w:tc>
          <w:tcPr>
            <w:tcW w:w="736" w:type="dxa"/>
          </w:tcPr>
          <w:p w:rsidR="006219EE" w:rsidRPr="00B24327" w:rsidRDefault="006219EE" w:rsidP="00FC4D88">
            <w:pPr>
              <w:rPr>
                <w:rFonts w:ascii="Arial" w:hAnsi="Arial" w:cs="Arial"/>
                <w:sz w:val="18"/>
                <w:szCs w:val="18"/>
              </w:rPr>
            </w:pPr>
            <w:r w:rsidRPr="00B24327">
              <w:rPr>
                <w:rFonts w:ascii="Arial" w:hAnsi="Arial" w:cs="Arial"/>
                <w:sz w:val="18"/>
                <w:szCs w:val="18"/>
              </w:rPr>
              <w:t>76872</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7689</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Respiratory distress syndrome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20"/>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Hemolytic jaundice and perinatal jaundice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7747</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Birth trauma</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7679</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perinatal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04041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7605</w:t>
            </w:r>
          </w:p>
        </w:tc>
        <w:tc>
          <w:tcPr>
            <w:tcW w:w="737" w:type="dxa"/>
          </w:tcPr>
          <w:p w:rsidR="006219EE" w:rsidRPr="005943E8" w:rsidRDefault="006219EE" w:rsidP="00FC4D88">
            <w:pPr>
              <w:rPr>
                <w:rFonts w:ascii="Arial" w:hAnsi="Arial" w:cs="Arial"/>
                <w:sz w:val="18"/>
                <w:szCs w:val="18"/>
              </w:rPr>
            </w:pPr>
            <w:r w:rsidRPr="005943E8">
              <w:rPr>
                <w:rFonts w:ascii="Arial" w:hAnsi="Arial" w:cs="Arial"/>
                <w:sz w:val="18"/>
                <w:szCs w:val="18"/>
              </w:rPr>
              <w:t>7606</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76061</w:t>
            </w:r>
          </w:p>
        </w:tc>
        <w:tc>
          <w:tcPr>
            <w:tcW w:w="736" w:type="dxa"/>
          </w:tcPr>
          <w:p w:rsidR="006219EE" w:rsidRPr="00B24327" w:rsidRDefault="006219EE" w:rsidP="00FC4D88">
            <w:pPr>
              <w:rPr>
                <w:rFonts w:ascii="Arial" w:hAnsi="Arial" w:cs="Arial"/>
                <w:sz w:val="18"/>
                <w:szCs w:val="18"/>
              </w:rPr>
            </w:pPr>
            <w:r w:rsidRPr="00B24327">
              <w:rPr>
                <w:rFonts w:ascii="Arial" w:hAnsi="Arial" w:cs="Arial"/>
                <w:sz w:val="18"/>
                <w:szCs w:val="18"/>
              </w:rPr>
              <w:t>76062</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76063</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76064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76389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7660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77189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7774</w:t>
            </w:r>
          </w:p>
        </w:tc>
        <w:tc>
          <w:tcPr>
            <w:tcW w:w="737" w:type="dxa"/>
          </w:tcPr>
          <w:p w:rsidR="006219EE" w:rsidRPr="006567B2" w:rsidRDefault="006219EE" w:rsidP="00FC4D88">
            <w:pPr>
              <w:rPr>
                <w:rFonts w:ascii="Arial" w:hAnsi="Arial" w:cs="Arial"/>
                <w:sz w:val="18"/>
                <w:szCs w:val="18"/>
              </w:rPr>
            </w:pPr>
            <w:r w:rsidRPr="006567B2">
              <w:rPr>
                <w:rFonts w:ascii="Arial" w:hAnsi="Arial" w:cs="Arial"/>
                <w:sz w:val="18"/>
                <w:szCs w:val="18"/>
              </w:rPr>
              <w:t>7775</w:t>
            </w:r>
          </w:p>
        </w:tc>
        <w:tc>
          <w:tcPr>
            <w:tcW w:w="736" w:type="dxa"/>
          </w:tcPr>
          <w:p w:rsidR="006219EE" w:rsidRPr="00B24327" w:rsidRDefault="006219EE" w:rsidP="00FC4D88">
            <w:pPr>
              <w:rPr>
                <w:rFonts w:ascii="Arial" w:hAnsi="Arial" w:cs="Arial"/>
                <w:sz w:val="18"/>
                <w:szCs w:val="18"/>
              </w:rPr>
            </w:pPr>
            <w:r w:rsidRPr="00B24327">
              <w:rPr>
                <w:rFonts w:ascii="Arial" w:hAnsi="Arial" w:cs="Arial"/>
                <w:sz w:val="18"/>
                <w:szCs w:val="18"/>
              </w:rPr>
              <w:t>77750</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77751</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77752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77753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7793</w:t>
            </w:r>
          </w:p>
        </w:tc>
        <w:tc>
          <w:tcPr>
            <w:tcW w:w="736" w:type="dxa"/>
          </w:tcPr>
          <w:p w:rsidR="006219EE" w:rsidRPr="00B24327" w:rsidRDefault="006219EE" w:rsidP="00FC4D88">
            <w:pPr>
              <w:rPr>
                <w:rFonts w:ascii="Arial" w:hAnsi="Arial" w:cs="Arial"/>
                <w:sz w:val="18"/>
                <w:szCs w:val="18"/>
              </w:rPr>
            </w:pPr>
            <w:r w:rsidRPr="00B24327">
              <w:rPr>
                <w:rFonts w:ascii="Arial" w:hAnsi="Arial" w:cs="Arial"/>
                <w:sz w:val="18"/>
                <w:szCs w:val="18"/>
              </w:rPr>
              <w:t>77931</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77932</w:t>
            </w:r>
          </w:p>
        </w:tc>
        <w:tc>
          <w:tcPr>
            <w:tcW w:w="737" w:type="dxa"/>
          </w:tcPr>
          <w:p w:rsidR="006219EE" w:rsidRPr="00B24327" w:rsidRDefault="006219EE" w:rsidP="00FC4D88">
            <w:pPr>
              <w:rPr>
                <w:rFonts w:ascii="Arial" w:hAnsi="Arial" w:cs="Arial"/>
                <w:sz w:val="18"/>
                <w:szCs w:val="18"/>
              </w:rPr>
            </w:pPr>
            <w:r w:rsidRPr="00B24327">
              <w:rPr>
                <w:rFonts w:ascii="Arial" w:hAnsi="Arial" w:cs="Arial"/>
                <w:sz w:val="18"/>
                <w:szCs w:val="18"/>
              </w:rPr>
              <w:t>77933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77983</w:t>
            </w:r>
          </w:p>
        </w:tc>
        <w:tc>
          <w:tcPr>
            <w:tcW w:w="737" w:type="dxa"/>
          </w:tcPr>
          <w:p w:rsidR="006219EE" w:rsidRPr="008A3BC8" w:rsidRDefault="006219EE" w:rsidP="00FC4D88">
            <w:pPr>
              <w:rPr>
                <w:rFonts w:ascii="Arial" w:hAnsi="Arial" w:cs="Arial"/>
                <w:color w:val="FF0000"/>
                <w:sz w:val="18"/>
                <w:szCs w:val="18"/>
              </w:rPr>
            </w:pPr>
            <w:r w:rsidRPr="008A3BC8">
              <w:rPr>
                <w:rFonts w:ascii="Arial" w:hAnsi="Arial" w:cs="Arial"/>
                <w:sz w:val="18"/>
                <w:szCs w:val="18"/>
              </w:rPr>
              <w:t>77984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77989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78092</w:t>
            </w:r>
          </w:p>
        </w:tc>
        <w:tc>
          <w:tcPr>
            <w:tcW w:w="737" w:type="dxa"/>
          </w:tcPr>
          <w:p w:rsidR="006219EE" w:rsidRPr="00ED27BE" w:rsidRDefault="006219EE" w:rsidP="00FC4D88">
            <w:pPr>
              <w:rPr>
                <w:rFonts w:ascii="Arial" w:hAnsi="Arial" w:cs="Arial"/>
                <w:sz w:val="18"/>
                <w:szCs w:val="18"/>
              </w:rPr>
            </w:pPr>
            <w:r w:rsidRPr="00ED27BE">
              <w:rPr>
                <w:rFonts w:ascii="Arial" w:hAnsi="Arial" w:cs="Arial"/>
                <w:sz w:val="18"/>
                <w:szCs w:val="18"/>
              </w:rPr>
              <w:t>7897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V137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V502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ED27BE"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Joint disorders and dislocations; trauma-related</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71618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71789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71837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71839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83114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83214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83314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83319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83411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83513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83650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83664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83669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83816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83819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8398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8399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9056</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Fracture of neck of femur (hip)</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8208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8209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V5423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Spinal cord injury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C237EA" w:rsidRDefault="006219EE" w:rsidP="00FC4D88">
            <w:pPr>
              <w:rPr>
                <w:rFonts w:ascii="Arial" w:hAnsi="Arial" w:cs="Arial"/>
                <w:sz w:val="18"/>
                <w:szCs w:val="18"/>
              </w:rPr>
            </w:pPr>
            <w:r w:rsidRPr="00C237EA">
              <w:rPr>
                <w:rFonts w:ascii="Arial" w:hAnsi="Arial" w:cs="Arial"/>
                <w:sz w:val="18"/>
                <w:szCs w:val="18"/>
              </w:rPr>
              <w:t>34939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9528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9529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228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Skull and face fractures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9050</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229</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Fracture of upper limb</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81001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81013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81102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81103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81109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81119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81209</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81210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81211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81212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81242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81243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81244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81249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81259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81303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81305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81315</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81316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81317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81318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81340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81341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81342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81343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81344</w:t>
            </w:r>
          </w:p>
        </w:tc>
        <w:tc>
          <w:tcPr>
            <w:tcW w:w="385" w:type="pct"/>
          </w:tcPr>
          <w:p w:rsidR="006219EE" w:rsidRPr="00237B95" w:rsidRDefault="006219EE" w:rsidP="00FC4D88">
            <w:pPr>
              <w:rPr>
                <w:rFonts w:ascii="Arial" w:hAnsi="Arial" w:cs="Arial"/>
                <w:sz w:val="18"/>
                <w:szCs w:val="18"/>
              </w:rPr>
            </w:pPr>
            <w:r w:rsidRPr="00237B95">
              <w:rPr>
                <w:rFonts w:ascii="Arial" w:hAnsi="Arial" w:cs="Arial"/>
                <w:sz w:val="18"/>
                <w:szCs w:val="18"/>
              </w:rPr>
              <w:t>81345</w:t>
            </w:r>
          </w:p>
        </w:tc>
        <w:tc>
          <w:tcPr>
            <w:tcW w:w="385" w:type="pct"/>
          </w:tcPr>
          <w:p w:rsidR="006219EE" w:rsidRPr="00C237EA" w:rsidRDefault="006219EE" w:rsidP="00FC4D88">
            <w:pPr>
              <w:rPr>
                <w:rFonts w:ascii="Arial" w:hAnsi="Arial" w:cs="Arial"/>
                <w:sz w:val="18"/>
                <w:szCs w:val="18"/>
              </w:rPr>
            </w:pPr>
            <w:r w:rsidRPr="00C237EA">
              <w:rPr>
                <w:rFonts w:ascii="Arial" w:hAnsi="Arial" w:cs="Arial"/>
                <w:sz w:val="18"/>
                <w:szCs w:val="18"/>
              </w:rPr>
              <w:t>81347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81380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81381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81382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81383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81393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81404</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81405</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81407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81416</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81417</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81418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81419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81512</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81513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81514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81613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8170</w:t>
            </w:r>
          </w:p>
        </w:tc>
        <w:tc>
          <w:tcPr>
            <w:tcW w:w="382" w:type="pct"/>
          </w:tcPr>
          <w:p w:rsidR="006219EE" w:rsidRPr="00AC5B29" w:rsidRDefault="006219EE" w:rsidP="00FC4D88">
            <w:pPr>
              <w:rPr>
                <w:rFonts w:ascii="Arial" w:hAnsi="Arial" w:cs="Arial"/>
                <w:sz w:val="18"/>
                <w:szCs w:val="18"/>
              </w:rPr>
            </w:pPr>
            <w:r w:rsidRPr="00AC5B29">
              <w:rPr>
                <w:rFonts w:ascii="Arial" w:hAnsi="Arial" w:cs="Arial"/>
                <w:sz w:val="18"/>
                <w:szCs w:val="18"/>
              </w:rPr>
              <w:t>8171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8180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8181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8191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V5422</w:t>
            </w:r>
          </w:p>
        </w:tc>
        <w:tc>
          <w:tcPr>
            <w:tcW w:w="382"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230</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Fracture of lower limb</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82111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82120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82121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82122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82129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82130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82132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82133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82139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8221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82301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82311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82321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82332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82341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82381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82382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82391</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82392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82520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82522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82523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82524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82525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82530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82531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82533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82534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82535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82539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8260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8270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8271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V5415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V5424</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V5426</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231</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fractures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80508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80512</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80513</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80514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8056</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8057</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8058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80707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80708</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80709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80711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80718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80719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8072</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8073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8074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8075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8076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80841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80842</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80843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80844</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80849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80851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80852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80853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80854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80859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8090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8091</w:t>
            </w:r>
          </w:p>
        </w:tc>
        <w:tc>
          <w:tcPr>
            <w:tcW w:w="384" w:type="pct"/>
          </w:tcPr>
          <w:p w:rsidR="006219EE" w:rsidRPr="00D438FC" w:rsidRDefault="006219EE" w:rsidP="00FC4D88">
            <w:pPr>
              <w:rPr>
                <w:rFonts w:ascii="Arial" w:hAnsi="Arial" w:cs="Arial"/>
                <w:sz w:val="18"/>
                <w:szCs w:val="18"/>
              </w:rPr>
            </w:pPr>
            <w:r w:rsidRPr="00D438FC">
              <w:rPr>
                <w:rFonts w:ascii="Arial" w:hAnsi="Arial" w:cs="Arial"/>
                <w:sz w:val="18"/>
                <w:szCs w:val="18"/>
              </w:rPr>
              <w:t>8280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8281</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8290</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8291</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9051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9055</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V1352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V5417</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V5419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V5427</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V5429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V674</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3"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Sprains and strains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84219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84519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84849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8488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9057</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233</w:t>
            </w:r>
          </w:p>
        </w:tc>
        <w:tc>
          <w:tcPr>
            <w:tcW w:w="89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Intracranial injury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80015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80031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80045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80046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80071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80079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80085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80086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80095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80099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80111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80119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80125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80141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80149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80165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80181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80194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80195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80196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80199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80321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80335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80336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80361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80362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80369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80375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80376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80391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80392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80395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80399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80415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80416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80431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80432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80445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80446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80471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80472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80479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80485</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80486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80495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80499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8501</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85104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85134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85142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85164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85169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85193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85194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85195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85199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85224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85254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85255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85259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85310</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85314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85319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85404</w:t>
            </w:r>
          </w:p>
        </w:tc>
        <w:tc>
          <w:tcPr>
            <w:tcW w:w="837" w:type="dxa"/>
          </w:tcPr>
          <w:p w:rsidR="006219EE" w:rsidRPr="00AC5B29" w:rsidRDefault="006219EE" w:rsidP="00FC4D88">
            <w:pPr>
              <w:rPr>
                <w:rFonts w:ascii="Arial" w:hAnsi="Arial" w:cs="Arial"/>
                <w:sz w:val="18"/>
                <w:szCs w:val="18"/>
              </w:rPr>
            </w:pPr>
            <w:r w:rsidRPr="00AC5B29">
              <w:rPr>
                <w:rFonts w:ascii="Arial" w:hAnsi="Arial" w:cs="Arial"/>
                <w:sz w:val="18"/>
                <w:szCs w:val="18"/>
              </w:rPr>
              <w:t>85405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85412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85414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85416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85419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9070</w:t>
            </w:r>
          </w:p>
        </w:tc>
        <w:tc>
          <w:tcPr>
            <w:tcW w:w="837" w:type="dxa"/>
          </w:tcPr>
          <w:p w:rsidR="006219EE" w:rsidRPr="00ED27BE" w:rsidRDefault="006219EE" w:rsidP="00FC4D88">
            <w:pPr>
              <w:rPr>
                <w:rFonts w:ascii="Arial" w:hAnsi="Arial" w:cs="Arial"/>
                <w:sz w:val="18"/>
                <w:szCs w:val="18"/>
              </w:rPr>
            </w:pPr>
            <w:r w:rsidRPr="00ED27BE">
              <w:rPr>
                <w:rFonts w:ascii="Arial" w:hAnsi="Arial" w:cs="Arial"/>
                <w:sz w:val="18"/>
                <w:szCs w:val="18"/>
              </w:rPr>
              <w:t>V1552</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234</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Crushing injury or internal injury</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86103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86385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86395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86399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86415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86419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86503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86510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86514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86519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86601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86613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86809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86811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86813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86819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8691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90003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90182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90242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90287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90289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9039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90442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90454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92612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Open wounds of head; neck; and trunk</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87262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87341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87379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8797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8799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9060</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Open wounds of extremities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88019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88122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8860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8875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8877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8902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8942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8975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8976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8977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9061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Complication of device; implant or graft</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28713E" w:rsidRDefault="006219EE" w:rsidP="00FC4D88">
            <w:pPr>
              <w:rPr>
                <w:rFonts w:ascii="Arial" w:hAnsi="Arial" w:cs="Arial"/>
                <w:sz w:val="18"/>
                <w:szCs w:val="18"/>
              </w:rPr>
            </w:pPr>
            <w:r w:rsidRPr="0028713E">
              <w:rPr>
                <w:rFonts w:ascii="Arial" w:hAnsi="Arial" w:cs="Arial"/>
                <w:sz w:val="18"/>
                <w:szCs w:val="18"/>
              </w:rPr>
              <w:t>27950</w:t>
            </w:r>
          </w:p>
        </w:tc>
        <w:tc>
          <w:tcPr>
            <w:tcW w:w="736" w:type="dxa"/>
          </w:tcPr>
          <w:p w:rsidR="006219EE" w:rsidRPr="0028713E" w:rsidRDefault="006219EE" w:rsidP="00FC4D88">
            <w:pPr>
              <w:rPr>
                <w:rFonts w:ascii="Arial" w:hAnsi="Arial" w:cs="Arial"/>
                <w:sz w:val="18"/>
                <w:szCs w:val="18"/>
              </w:rPr>
            </w:pPr>
            <w:r w:rsidRPr="0028713E">
              <w:rPr>
                <w:rFonts w:ascii="Arial" w:hAnsi="Arial" w:cs="Arial"/>
                <w:sz w:val="18"/>
                <w:szCs w:val="18"/>
              </w:rPr>
              <w:t>27951</w:t>
            </w:r>
          </w:p>
        </w:tc>
        <w:tc>
          <w:tcPr>
            <w:tcW w:w="737" w:type="dxa"/>
          </w:tcPr>
          <w:p w:rsidR="006219EE" w:rsidRPr="0028713E" w:rsidRDefault="006219EE" w:rsidP="00FC4D88">
            <w:pPr>
              <w:rPr>
                <w:rFonts w:ascii="Arial" w:hAnsi="Arial" w:cs="Arial"/>
                <w:sz w:val="18"/>
                <w:szCs w:val="18"/>
              </w:rPr>
            </w:pPr>
            <w:r w:rsidRPr="0028713E">
              <w:rPr>
                <w:rFonts w:ascii="Arial" w:hAnsi="Arial" w:cs="Arial"/>
                <w:sz w:val="18"/>
                <w:szCs w:val="18"/>
              </w:rPr>
              <w:t>27952</w:t>
            </w:r>
          </w:p>
        </w:tc>
        <w:tc>
          <w:tcPr>
            <w:tcW w:w="737" w:type="dxa"/>
          </w:tcPr>
          <w:p w:rsidR="006219EE" w:rsidRPr="0028713E" w:rsidRDefault="006219EE" w:rsidP="00FC4D88">
            <w:pPr>
              <w:rPr>
                <w:rFonts w:ascii="Arial" w:hAnsi="Arial" w:cs="Arial"/>
                <w:sz w:val="18"/>
                <w:szCs w:val="18"/>
              </w:rPr>
            </w:pPr>
            <w:r w:rsidRPr="0028713E">
              <w:rPr>
                <w:rFonts w:ascii="Arial" w:hAnsi="Arial" w:cs="Arial"/>
                <w:sz w:val="18"/>
                <w:szCs w:val="18"/>
              </w:rPr>
              <w:t>27953</w:t>
            </w:r>
          </w:p>
        </w:tc>
        <w:tc>
          <w:tcPr>
            <w:tcW w:w="736" w:type="dxa"/>
          </w:tcPr>
          <w:p w:rsidR="006219EE" w:rsidRPr="00E84F8F" w:rsidRDefault="006219EE" w:rsidP="00FC4D88">
            <w:pPr>
              <w:rPr>
                <w:rFonts w:ascii="Arial" w:hAnsi="Arial" w:cs="Arial"/>
                <w:sz w:val="18"/>
                <w:szCs w:val="18"/>
              </w:rPr>
            </w:pPr>
            <w:r w:rsidRPr="00E84F8F">
              <w:rPr>
                <w:rFonts w:ascii="Arial" w:hAnsi="Arial" w:cs="Arial"/>
                <w:sz w:val="18"/>
                <w:szCs w:val="18"/>
              </w:rPr>
              <w:t>41402</w:t>
            </w:r>
          </w:p>
        </w:tc>
        <w:tc>
          <w:tcPr>
            <w:tcW w:w="737" w:type="dxa"/>
          </w:tcPr>
          <w:p w:rsidR="006219EE" w:rsidRPr="00ED27BE" w:rsidRDefault="006219EE" w:rsidP="00FC4D88">
            <w:pPr>
              <w:rPr>
                <w:rFonts w:ascii="Arial" w:hAnsi="Arial" w:cs="Arial"/>
                <w:sz w:val="18"/>
                <w:szCs w:val="18"/>
              </w:rPr>
            </w:pPr>
            <w:r w:rsidRPr="00ED27BE">
              <w:rPr>
                <w:rFonts w:ascii="Arial" w:hAnsi="Arial" w:cs="Arial"/>
                <w:sz w:val="18"/>
                <w:szCs w:val="18"/>
              </w:rPr>
              <w:t>41403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41404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41407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44030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56961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56969</w:t>
            </w:r>
          </w:p>
        </w:tc>
        <w:tc>
          <w:tcPr>
            <w:tcW w:w="737" w:type="dxa"/>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59682</w:t>
            </w:r>
          </w:p>
        </w:tc>
        <w:tc>
          <w:tcPr>
            <w:tcW w:w="736" w:type="dxa"/>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59683</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62931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62932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99604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99647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99669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99687</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99688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99692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99696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99699</w:t>
            </w:r>
          </w:p>
        </w:tc>
        <w:tc>
          <w:tcPr>
            <w:tcW w:w="737" w:type="dxa"/>
          </w:tcPr>
          <w:p w:rsidR="006219EE" w:rsidRPr="00AC5B29" w:rsidRDefault="006219EE" w:rsidP="00FC4D88">
            <w:pPr>
              <w:rPr>
                <w:rFonts w:ascii="Arial" w:hAnsi="Arial" w:cs="Arial"/>
                <w:sz w:val="18"/>
                <w:szCs w:val="18"/>
              </w:rPr>
            </w:pPr>
            <w:r w:rsidRPr="0028713E">
              <w:rPr>
                <w:rFonts w:ascii="Arial" w:hAnsi="Arial" w:cs="Arial"/>
                <w:sz w:val="18"/>
                <w:szCs w:val="18"/>
              </w:rPr>
              <w:t>99931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99932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99933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699"/>
        <w:gridCol w:w="737"/>
        <w:gridCol w:w="756"/>
        <w:gridCol w:w="737"/>
        <w:gridCol w:w="757"/>
        <w:gridCol w:w="784"/>
        <w:gridCol w:w="717"/>
        <w:gridCol w:w="749"/>
        <w:gridCol w:w="717"/>
        <w:gridCol w:w="717"/>
        <w:gridCol w:w="717"/>
        <w:gridCol w:w="772"/>
        <w:gridCol w:w="717"/>
      </w:tblGrid>
      <w:tr w:rsidR="006219EE" w:rsidRPr="00AC5B29" w:rsidTr="00FC4D88">
        <w:tc>
          <w:tcPr>
            <w:tcW w:w="370"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238</w:t>
            </w:r>
          </w:p>
        </w:tc>
        <w:tc>
          <w:tcPr>
            <w:tcW w:w="4630"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Complications of surgical procedures or medical care</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27661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27783</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27788</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2853</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28741</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3490</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3491</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34931</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41511</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4294</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4582</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45821</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45829</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5121</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5122</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5190</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51900</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51901</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51902</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51909</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53086</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53087</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53640</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53641</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53642</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53649</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53901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53909</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53981</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53989</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5642</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5643</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5644</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5696</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56962</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56971</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56979</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5793</w:t>
            </w:r>
          </w:p>
        </w:tc>
        <w:tc>
          <w:tcPr>
            <w:tcW w:w="362"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59681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78062</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78063</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78066</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9093</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99524</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9954</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99586</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9970</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99700</w:t>
            </w:r>
          </w:p>
        </w:tc>
      </w:tr>
      <w:tr w:rsidR="006219EE" w:rsidRPr="008642DB"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99701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99702</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99709</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9971</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9972</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9973</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99731</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99732</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99739</w:t>
            </w:r>
          </w:p>
        </w:tc>
        <w:tc>
          <w:tcPr>
            <w:tcW w:w="380"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99741</w:t>
            </w:r>
          </w:p>
        </w:tc>
        <w:tc>
          <w:tcPr>
            <w:tcW w:w="411"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99749</w:t>
            </w:r>
          </w:p>
        </w:tc>
        <w:tc>
          <w:tcPr>
            <w:tcW w:w="371" w:type="pct"/>
          </w:tcPr>
          <w:p w:rsidR="006219EE" w:rsidRPr="008642DB" w:rsidRDefault="006219EE" w:rsidP="00FC4D88">
            <w:pPr>
              <w:widowControl w:val="0"/>
              <w:autoSpaceDE w:val="0"/>
              <w:autoSpaceDN w:val="0"/>
              <w:adjustRightInd w:val="0"/>
              <w:rPr>
                <w:rFonts w:ascii="Arial" w:hAnsi="Arial" w:cs="Arial"/>
                <w:sz w:val="18"/>
                <w:szCs w:val="18"/>
              </w:rPr>
            </w:pPr>
            <w:r w:rsidRPr="007968AD">
              <w:rPr>
                <w:rFonts w:ascii="Arial" w:hAnsi="Arial" w:cs="Arial"/>
                <w:sz w:val="18"/>
                <w:szCs w:val="18"/>
              </w:rPr>
              <w:t>9975</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99760</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99761</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99762</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99769</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99771</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99772</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99779</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9979</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99791</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99799</w:t>
            </w:r>
          </w:p>
        </w:tc>
        <w:tc>
          <w:tcPr>
            <w:tcW w:w="411"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99800</w:t>
            </w:r>
          </w:p>
        </w:tc>
        <w:tc>
          <w:tcPr>
            <w:tcW w:w="371"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99801</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99802</w:t>
            </w:r>
          </w:p>
        </w:tc>
        <w:tc>
          <w:tcPr>
            <w:tcW w:w="400"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99809</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9981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99811</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99812</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99813</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9982</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9983</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99831</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99832</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99833</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9984</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9985</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99851</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99859</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9986</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9987</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9988</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99881</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99882</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99883</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99889</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9989</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9990</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9992</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9993</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99934</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99939</w:t>
            </w:r>
          </w:p>
        </w:tc>
        <w:tc>
          <w:tcPr>
            <w:tcW w:w="376"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99941</w:t>
            </w:r>
          </w:p>
        </w:tc>
        <w:tc>
          <w:tcPr>
            <w:tcW w:w="399"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99942</w:t>
            </w:r>
          </w:p>
        </w:tc>
        <w:tc>
          <w:tcPr>
            <w:tcW w:w="375"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99949</w:t>
            </w:r>
          </w:p>
        </w:tc>
        <w:tc>
          <w:tcPr>
            <w:tcW w:w="371"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99951</w:t>
            </w:r>
          </w:p>
        </w:tc>
        <w:tc>
          <w:tcPr>
            <w:tcW w:w="380"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99952</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9996</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99960</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99961</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99962</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99963</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99969</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9997</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99970</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99971</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99972</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99973</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99974</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99975</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99976</w:t>
            </w:r>
          </w:p>
        </w:tc>
      </w:tr>
      <w:tr w:rsidR="006219EE" w:rsidRPr="00D438FC" w:rsidTr="00FC4D88">
        <w:trPr>
          <w:trHeight w:val="243"/>
        </w:trPr>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99977</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99978</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99979</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9998</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99980</w:t>
            </w:r>
          </w:p>
        </w:tc>
        <w:tc>
          <w:tcPr>
            <w:tcW w:w="376" w:type="pct"/>
          </w:tcPr>
          <w:p w:rsidR="006219EE" w:rsidRPr="00D438FC" w:rsidRDefault="006219EE" w:rsidP="00FC4D88">
            <w:pPr>
              <w:rPr>
                <w:rFonts w:ascii="Arial" w:hAnsi="Arial" w:cs="Arial"/>
                <w:sz w:val="18"/>
                <w:szCs w:val="18"/>
              </w:rPr>
            </w:pPr>
            <w:r w:rsidRPr="00D438FC">
              <w:rPr>
                <w:rFonts w:ascii="Arial" w:hAnsi="Arial" w:cs="Arial"/>
                <w:sz w:val="18"/>
                <w:szCs w:val="18"/>
              </w:rPr>
              <w:t>99981</w:t>
            </w:r>
          </w:p>
        </w:tc>
        <w:tc>
          <w:tcPr>
            <w:tcW w:w="399" w:type="pct"/>
          </w:tcPr>
          <w:p w:rsidR="006219EE" w:rsidRPr="00D438FC" w:rsidRDefault="006219EE" w:rsidP="00FC4D88">
            <w:pPr>
              <w:rPr>
                <w:rFonts w:ascii="Arial" w:hAnsi="Arial" w:cs="Arial"/>
                <w:sz w:val="18"/>
                <w:szCs w:val="18"/>
              </w:rPr>
            </w:pPr>
            <w:r w:rsidRPr="00D438FC">
              <w:rPr>
                <w:rFonts w:ascii="Arial" w:hAnsi="Arial" w:cs="Arial"/>
                <w:sz w:val="18"/>
                <w:szCs w:val="18"/>
              </w:rPr>
              <w:t>99982</w:t>
            </w:r>
          </w:p>
        </w:tc>
        <w:tc>
          <w:tcPr>
            <w:tcW w:w="375" w:type="pct"/>
          </w:tcPr>
          <w:p w:rsidR="006219EE" w:rsidRPr="00D438FC" w:rsidRDefault="006219EE" w:rsidP="00FC4D88">
            <w:pPr>
              <w:rPr>
                <w:rFonts w:ascii="Arial" w:hAnsi="Arial" w:cs="Arial"/>
                <w:sz w:val="18"/>
                <w:szCs w:val="18"/>
              </w:rPr>
            </w:pPr>
            <w:r w:rsidRPr="00D438FC">
              <w:rPr>
                <w:rFonts w:ascii="Arial" w:hAnsi="Arial" w:cs="Arial"/>
                <w:sz w:val="18"/>
                <w:szCs w:val="18"/>
              </w:rPr>
              <w:t>99983</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99984</w:t>
            </w:r>
          </w:p>
        </w:tc>
        <w:tc>
          <w:tcPr>
            <w:tcW w:w="380" w:type="pct"/>
          </w:tcPr>
          <w:p w:rsidR="006219EE" w:rsidRPr="00D438FC" w:rsidRDefault="006219EE" w:rsidP="00FC4D88">
            <w:pPr>
              <w:rPr>
                <w:rFonts w:ascii="Arial" w:hAnsi="Arial" w:cs="Arial"/>
                <w:sz w:val="18"/>
                <w:szCs w:val="18"/>
              </w:rPr>
            </w:pPr>
            <w:r w:rsidRPr="00D438FC">
              <w:rPr>
                <w:rFonts w:ascii="Arial" w:hAnsi="Arial" w:cs="Arial"/>
                <w:sz w:val="18"/>
                <w:szCs w:val="18"/>
              </w:rPr>
              <w:t>99985</w:t>
            </w:r>
          </w:p>
        </w:tc>
        <w:tc>
          <w:tcPr>
            <w:tcW w:w="411" w:type="pct"/>
          </w:tcPr>
          <w:p w:rsidR="006219EE" w:rsidRPr="00D438FC" w:rsidRDefault="006219EE" w:rsidP="00FC4D88">
            <w:pPr>
              <w:rPr>
                <w:rFonts w:ascii="Arial" w:hAnsi="Arial" w:cs="Arial"/>
                <w:sz w:val="18"/>
                <w:szCs w:val="18"/>
              </w:rPr>
            </w:pPr>
            <w:r w:rsidRPr="00D438FC">
              <w:rPr>
                <w:rFonts w:ascii="Arial" w:hAnsi="Arial" w:cs="Arial"/>
                <w:sz w:val="18"/>
                <w:szCs w:val="18"/>
              </w:rPr>
              <w:t>99988</w:t>
            </w: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9999</w:t>
            </w:r>
          </w:p>
        </w:tc>
      </w:tr>
      <w:tr w:rsidR="006219EE" w:rsidRPr="00D438FC" w:rsidTr="00FC4D88">
        <w:tc>
          <w:tcPr>
            <w:tcW w:w="370" w:type="pct"/>
          </w:tcPr>
          <w:p w:rsidR="006219EE" w:rsidRPr="00AC5B29"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r w:rsidRPr="00D438FC">
              <w:rPr>
                <w:rFonts w:ascii="Arial" w:hAnsi="Arial" w:cs="Arial"/>
                <w:sz w:val="18"/>
                <w:szCs w:val="18"/>
              </w:rPr>
              <w:t>V1553</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V1580</w:t>
            </w:r>
          </w:p>
        </w:tc>
        <w:tc>
          <w:tcPr>
            <w:tcW w:w="362" w:type="pct"/>
          </w:tcPr>
          <w:p w:rsidR="006219EE" w:rsidRPr="00D438FC" w:rsidRDefault="006219EE" w:rsidP="00FC4D88">
            <w:pPr>
              <w:rPr>
                <w:rFonts w:ascii="Arial" w:hAnsi="Arial" w:cs="Arial"/>
                <w:sz w:val="18"/>
                <w:szCs w:val="18"/>
              </w:rPr>
            </w:pPr>
            <w:r w:rsidRPr="00D438FC">
              <w:rPr>
                <w:rFonts w:ascii="Arial" w:hAnsi="Arial" w:cs="Arial"/>
                <w:sz w:val="18"/>
                <w:szCs w:val="18"/>
              </w:rPr>
              <w:t>V1583</w:t>
            </w:r>
          </w:p>
        </w:tc>
        <w:tc>
          <w:tcPr>
            <w:tcW w:w="400" w:type="pct"/>
          </w:tcPr>
          <w:p w:rsidR="006219EE" w:rsidRPr="00D438FC" w:rsidRDefault="006219EE" w:rsidP="00FC4D88">
            <w:pPr>
              <w:rPr>
                <w:rFonts w:ascii="Arial" w:hAnsi="Arial" w:cs="Arial"/>
                <w:sz w:val="18"/>
                <w:szCs w:val="18"/>
              </w:rPr>
            </w:pPr>
            <w:r w:rsidRPr="00D438FC">
              <w:rPr>
                <w:rFonts w:ascii="Arial" w:hAnsi="Arial" w:cs="Arial"/>
                <w:sz w:val="18"/>
                <w:szCs w:val="18"/>
              </w:rPr>
              <w:t>V9001</w:t>
            </w:r>
          </w:p>
        </w:tc>
        <w:tc>
          <w:tcPr>
            <w:tcW w:w="414" w:type="pct"/>
          </w:tcPr>
          <w:p w:rsidR="006219EE" w:rsidRPr="00D438FC" w:rsidRDefault="006219EE" w:rsidP="00FC4D88">
            <w:pPr>
              <w:rPr>
                <w:rFonts w:ascii="Arial" w:hAnsi="Arial" w:cs="Arial"/>
                <w:sz w:val="18"/>
                <w:szCs w:val="18"/>
              </w:rPr>
            </w:pPr>
            <w:r w:rsidRPr="00D438FC">
              <w:rPr>
                <w:rFonts w:ascii="Arial" w:hAnsi="Arial" w:cs="Arial"/>
                <w:sz w:val="18"/>
                <w:szCs w:val="18"/>
              </w:rPr>
              <w:t>V9009</w:t>
            </w:r>
          </w:p>
        </w:tc>
        <w:tc>
          <w:tcPr>
            <w:tcW w:w="376" w:type="pct"/>
          </w:tcPr>
          <w:p w:rsidR="006219EE" w:rsidRPr="00D438FC" w:rsidRDefault="006219EE" w:rsidP="00FC4D88">
            <w:pPr>
              <w:rPr>
                <w:rFonts w:ascii="Arial" w:hAnsi="Arial" w:cs="Arial"/>
                <w:sz w:val="18"/>
                <w:szCs w:val="18"/>
              </w:rPr>
            </w:pPr>
          </w:p>
        </w:tc>
        <w:tc>
          <w:tcPr>
            <w:tcW w:w="399" w:type="pct"/>
          </w:tcPr>
          <w:p w:rsidR="006219EE" w:rsidRPr="00D438FC" w:rsidRDefault="006219EE" w:rsidP="00FC4D88">
            <w:pPr>
              <w:rPr>
                <w:rFonts w:ascii="Arial" w:hAnsi="Arial" w:cs="Arial"/>
                <w:sz w:val="18"/>
                <w:szCs w:val="18"/>
              </w:rPr>
            </w:pPr>
          </w:p>
        </w:tc>
        <w:tc>
          <w:tcPr>
            <w:tcW w:w="375" w:type="pct"/>
          </w:tcPr>
          <w:p w:rsidR="006219EE" w:rsidRPr="00D438FC"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p>
        </w:tc>
        <w:tc>
          <w:tcPr>
            <w:tcW w:w="380" w:type="pct"/>
          </w:tcPr>
          <w:p w:rsidR="006219EE" w:rsidRPr="00D438FC" w:rsidRDefault="006219EE" w:rsidP="00FC4D88">
            <w:pPr>
              <w:rPr>
                <w:rFonts w:ascii="Arial" w:hAnsi="Arial" w:cs="Arial"/>
                <w:sz w:val="18"/>
                <w:szCs w:val="18"/>
              </w:rPr>
            </w:pPr>
          </w:p>
        </w:tc>
        <w:tc>
          <w:tcPr>
            <w:tcW w:w="411" w:type="pct"/>
          </w:tcPr>
          <w:p w:rsidR="006219EE" w:rsidRPr="00D438FC" w:rsidRDefault="006219EE" w:rsidP="00FC4D88">
            <w:pPr>
              <w:rPr>
                <w:rFonts w:ascii="Arial" w:hAnsi="Arial" w:cs="Arial"/>
                <w:sz w:val="18"/>
                <w:szCs w:val="18"/>
              </w:rPr>
            </w:pPr>
          </w:p>
        </w:tc>
        <w:tc>
          <w:tcPr>
            <w:tcW w:w="371" w:type="pct"/>
          </w:tcPr>
          <w:p w:rsidR="006219EE" w:rsidRPr="00D438FC"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239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Superficial injury; contusion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9169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9181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9197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9199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92232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92302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92320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92410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9248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9249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6219EE" w:rsidRPr="00AC5B29" w:rsidTr="00FC4D88">
        <w:tc>
          <w:tcPr>
            <w:tcW w:w="735"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240</w:t>
            </w:r>
          </w:p>
        </w:tc>
        <w:tc>
          <w:tcPr>
            <w:tcW w:w="8841"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Burns</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9067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9068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9409</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94108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94123</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94147</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94157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94159</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94214</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94232</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94250</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94255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94259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94329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94356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94359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94418</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94432</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94437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94438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94445</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94456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94458</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94513</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94529</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94543</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94555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94559</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9478</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94840</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94876</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94891</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94898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94899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9491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9493</w:t>
            </w:r>
          </w:p>
        </w:tc>
      </w:tr>
      <w:tr w:rsidR="006219EE" w:rsidRPr="00AC5B29" w:rsidTr="00FC4D88">
        <w:tc>
          <w:tcPr>
            <w:tcW w:w="735"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9495</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Poisoning by psychotropic agents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9690</w:t>
            </w:r>
          </w:p>
        </w:tc>
        <w:tc>
          <w:tcPr>
            <w:tcW w:w="736" w:type="dxa"/>
          </w:tcPr>
          <w:p w:rsidR="006219EE" w:rsidRPr="009E1C42" w:rsidRDefault="006219EE" w:rsidP="00FC4D88">
            <w:pPr>
              <w:rPr>
                <w:rFonts w:ascii="Arial" w:hAnsi="Arial" w:cs="Arial"/>
                <w:sz w:val="18"/>
                <w:szCs w:val="18"/>
              </w:rPr>
            </w:pPr>
            <w:r w:rsidRPr="009E1C42">
              <w:rPr>
                <w:rFonts w:ascii="Arial" w:hAnsi="Arial" w:cs="Arial"/>
                <w:sz w:val="18"/>
                <w:szCs w:val="18"/>
              </w:rPr>
              <w:t>96900</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96902</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96903</w:t>
            </w:r>
          </w:p>
        </w:tc>
        <w:tc>
          <w:tcPr>
            <w:tcW w:w="736" w:type="dxa"/>
          </w:tcPr>
          <w:p w:rsidR="006219EE" w:rsidRPr="009E1C42" w:rsidRDefault="006219EE" w:rsidP="00FC4D88">
            <w:pPr>
              <w:rPr>
                <w:rFonts w:ascii="Arial" w:hAnsi="Arial" w:cs="Arial"/>
                <w:sz w:val="18"/>
                <w:szCs w:val="18"/>
              </w:rPr>
            </w:pPr>
            <w:r w:rsidRPr="009E1C42">
              <w:rPr>
                <w:rFonts w:ascii="Arial" w:hAnsi="Arial" w:cs="Arial"/>
                <w:sz w:val="18"/>
                <w:szCs w:val="18"/>
              </w:rPr>
              <w:t>96904</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96905</w:t>
            </w:r>
          </w:p>
        </w:tc>
        <w:tc>
          <w:tcPr>
            <w:tcW w:w="736" w:type="dxa"/>
          </w:tcPr>
          <w:p w:rsidR="006219EE" w:rsidRPr="009E1C42" w:rsidRDefault="006219EE" w:rsidP="00FC4D88">
            <w:pPr>
              <w:rPr>
                <w:rFonts w:ascii="Arial" w:hAnsi="Arial" w:cs="Arial"/>
                <w:sz w:val="18"/>
                <w:szCs w:val="18"/>
              </w:rPr>
            </w:pPr>
            <w:r w:rsidRPr="009E1C42">
              <w:rPr>
                <w:rFonts w:ascii="Arial" w:hAnsi="Arial" w:cs="Arial"/>
                <w:sz w:val="18"/>
                <w:szCs w:val="18"/>
              </w:rPr>
              <w:t>96909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9697</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96970</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96971</w:t>
            </w:r>
          </w:p>
        </w:tc>
        <w:tc>
          <w:tcPr>
            <w:tcW w:w="736" w:type="dxa"/>
          </w:tcPr>
          <w:p w:rsidR="006219EE" w:rsidRPr="009E1C42" w:rsidRDefault="006219EE" w:rsidP="00FC4D88">
            <w:pPr>
              <w:rPr>
                <w:rFonts w:ascii="Arial" w:hAnsi="Arial" w:cs="Arial"/>
                <w:sz w:val="18"/>
                <w:szCs w:val="18"/>
              </w:rPr>
            </w:pPr>
            <w:r w:rsidRPr="009E1C42">
              <w:rPr>
                <w:rFonts w:ascii="Arial" w:hAnsi="Arial" w:cs="Arial"/>
                <w:sz w:val="18"/>
                <w:szCs w:val="18"/>
              </w:rPr>
              <w:t>96972</w:t>
            </w:r>
          </w:p>
        </w:tc>
        <w:tc>
          <w:tcPr>
            <w:tcW w:w="737" w:type="dxa"/>
          </w:tcPr>
          <w:p w:rsidR="006219EE" w:rsidRPr="009E1C42" w:rsidRDefault="006219EE" w:rsidP="00FC4D88">
            <w:pPr>
              <w:rPr>
                <w:rFonts w:ascii="Arial" w:hAnsi="Arial" w:cs="Arial"/>
                <w:sz w:val="18"/>
                <w:szCs w:val="18"/>
              </w:rPr>
            </w:pPr>
            <w:r w:rsidRPr="009E1C42">
              <w:rPr>
                <w:rFonts w:ascii="Arial" w:hAnsi="Arial" w:cs="Arial"/>
                <w:sz w:val="18"/>
                <w:szCs w:val="18"/>
              </w:rPr>
              <w:t>96973</w:t>
            </w:r>
          </w:p>
        </w:tc>
        <w:tc>
          <w:tcPr>
            <w:tcW w:w="736" w:type="dxa"/>
          </w:tcPr>
          <w:p w:rsidR="006219EE" w:rsidRPr="009E1C42" w:rsidRDefault="006219EE" w:rsidP="00FC4D88">
            <w:pPr>
              <w:rPr>
                <w:rFonts w:ascii="Arial" w:hAnsi="Arial" w:cs="Arial"/>
                <w:sz w:val="18"/>
                <w:szCs w:val="18"/>
              </w:rPr>
            </w:pPr>
            <w:r w:rsidRPr="009E1C42">
              <w:rPr>
                <w:rFonts w:ascii="Arial" w:hAnsi="Arial" w:cs="Arial"/>
                <w:sz w:val="18"/>
                <w:szCs w:val="18"/>
              </w:rPr>
              <w:t>96979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Poisoning by other medications and drugs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9095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9607</w:t>
            </w:r>
          </w:p>
        </w:tc>
        <w:tc>
          <w:tcPr>
            <w:tcW w:w="737" w:type="dxa"/>
          </w:tcPr>
          <w:p w:rsidR="006219EE" w:rsidRPr="000C42A2" w:rsidRDefault="006219EE" w:rsidP="00FC4D88">
            <w:pPr>
              <w:rPr>
                <w:rFonts w:ascii="Arial" w:hAnsi="Arial" w:cs="Arial"/>
                <w:sz w:val="18"/>
                <w:szCs w:val="18"/>
              </w:rPr>
            </w:pPr>
            <w:r w:rsidRPr="000C42A2">
              <w:rPr>
                <w:rFonts w:ascii="Arial" w:hAnsi="Arial" w:cs="Arial"/>
                <w:sz w:val="18"/>
                <w:szCs w:val="18"/>
              </w:rPr>
              <w:t>9608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9609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9618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9649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96569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9686</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9687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9701</w:t>
            </w:r>
          </w:p>
        </w:tc>
        <w:tc>
          <w:tcPr>
            <w:tcW w:w="736" w:type="dxa"/>
          </w:tcPr>
          <w:p w:rsidR="006219EE" w:rsidRPr="000C42A2" w:rsidRDefault="006219EE" w:rsidP="00FC4D88">
            <w:pPr>
              <w:rPr>
                <w:rFonts w:ascii="Arial" w:hAnsi="Arial" w:cs="Arial"/>
                <w:sz w:val="18"/>
                <w:szCs w:val="18"/>
              </w:rPr>
            </w:pPr>
            <w:r w:rsidRPr="000C42A2">
              <w:rPr>
                <w:rFonts w:ascii="Arial" w:hAnsi="Arial" w:cs="Arial"/>
                <w:sz w:val="18"/>
                <w:szCs w:val="18"/>
              </w:rPr>
              <w:t>9708</w:t>
            </w:r>
          </w:p>
        </w:tc>
        <w:tc>
          <w:tcPr>
            <w:tcW w:w="737" w:type="dxa"/>
          </w:tcPr>
          <w:p w:rsidR="006219EE" w:rsidRPr="006D2747" w:rsidRDefault="006219EE" w:rsidP="00FC4D88">
            <w:pPr>
              <w:rPr>
                <w:rFonts w:ascii="Arial" w:hAnsi="Arial" w:cs="Arial"/>
                <w:sz w:val="18"/>
                <w:szCs w:val="18"/>
              </w:rPr>
            </w:pPr>
            <w:r w:rsidRPr="006D2747">
              <w:rPr>
                <w:rFonts w:ascii="Arial" w:hAnsi="Arial" w:cs="Arial"/>
                <w:sz w:val="18"/>
                <w:szCs w:val="18"/>
              </w:rPr>
              <w:t>97081</w:t>
            </w:r>
          </w:p>
        </w:tc>
        <w:tc>
          <w:tcPr>
            <w:tcW w:w="736" w:type="dxa"/>
          </w:tcPr>
          <w:p w:rsidR="006219EE" w:rsidRPr="006D2747" w:rsidRDefault="006219EE" w:rsidP="00FC4D88">
            <w:pPr>
              <w:rPr>
                <w:rFonts w:ascii="Arial" w:hAnsi="Arial" w:cs="Arial"/>
                <w:sz w:val="18"/>
                <w:szCs w:val="18"/>
              </w:rPr>
            </w:pPr>
            <w:r w:rsidRPr="006D2747">
              <w:rPr>
                <w:rFonts w:ascii="Arial" w:hAnsi="Arial" w:cs="Arial"/>
                <w:sz w:val="18"/>
                <w:szCs w:val="18"/>
              </w:rPr>
              <w:t>97089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9719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9738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9747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9758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9768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9769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9779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9785</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9796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9799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9952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243</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Poisoning by nonmedicinal substances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9091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9808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9809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9824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9849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9858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9876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9878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9888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9896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9898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98983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9899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5"/>
        <w:gridCol w:w="737"/>
        <w:gridCol w:w="737"/>
        <w:gridCol w:w="737"/>
        <w:gridCol w:w="737"/>
        <w:gridCol w:w="737"/>
        <w:gridCol w:w="737"/>
        <w:gridCol w:w="737"/>
        <w:gridCol w:w="737"/>
        <w:gridCol w:w="737"/>
        <w:gridCol w:w="737"/>
        <w:gridCol w:w="737"/>
      </w:tblGrid>
      <w:tr w:rsidR="006219EE" w:rsidRPr="00AC5B29" w:rsidTr="00FC4D88">
        <w:tc>
          <w:tcPr>
            <w:tcW w:w="383"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244</w:t>
            </w:r>
          </w:p>
        </w:tc>
        <w:tc>
          <w:tcPr>
            <w:tcW w:w="4617"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injuries and conditions due to external causes</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7960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9089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9092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9099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9331</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9340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9391</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9392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9399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9535</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9555</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9569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9587</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9594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9599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9914</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9927</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9942</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99554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99590</w:t>
            </w:r>
          </w:p>
        </w:tc>
        <w:tc>
          <w:tcPr>
            <w:tcW w:w="385" w:type="pct"/>
          </w:tcPr>
          <w:p w:rsidR="006219EE" w:rsidRPr="00AC5B29" w:rsidRDefault="006219EE" w:rsidP="00FC4D88">
            <w:pPr>
              <w:rPr>
                <w:rFonts w:ascii="Arial" w:hAnsi="Arial" w:cs="Arial"/>
                <w:sz w:val="18"/>
                <w:szCs w:val="18"/>
              </w:rPr>
            </w:pPr>
            <w:r>
              <w:rPr>
                <w:rFonts w:ascii="Arial" w:hAnsi="Arial" w:cs="Arial"/>
                <w:sz w:val="18"/>
                <w:szCs w:val="18"/>
              </w:rPr>
              <w:t>99593</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99594</w:t>
            </w:r>
          </w:p>
        </w:tc>
        <w:tc>
          <w:tcPr>
            <w:tcW w:w="385" w:type="pct"/>
          </w:tcPr>
          <w:p w:rsidR="006219EE" w:rsidRPr="00721795" w:rsidRDefault="006219EE" w:rsidP="00FC4D88">
            <w:pPr>
              <w:rPr>
                <w:rFonts w:ascii="Arial" w:hAnsi="Arial" w:cs="Arial"/>
                <w:sz w:val="18"/>
                <w:szCs w:val="18"/>
              </w:rPr>
            </w:pPr>
            <w:r w:rsidRPr="00721795">
              <w:rPr>
                <w:rFonts w:ascii="Arial" w:hAnsi="Arial" w:cs="Arial"/>
                <w:sz w:val="18"/>
                <w:szCs w:val="18"/>
              </w:rPr>
              <w:t>V155</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V1551</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V1559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V714</w:t>
            </w:r>
          </w:p>
        </w:tc>
        <w:tc>
          <w:tcPr>
            <w:tcW w:w="385" w:type="pct"/>
          </w:tcPr>
          <w:p w:rsidR="006219EE" w:rsidRPr="006D2747" w:rsidRDefault="006219EE" w:rsidP="00FC4D88">
            <w:pPr>
              <w:rPr>
                <w:rFonts w:ascii="Arial" w:hAnsi="Arial" w:cs="Arial"/>
                <w:sz w:val="18"/>
                <w:szCs w:val="18"/>
              </w:rPr>
            </w:pPr>
            <w:r>
              <w:rPr>
                <w:rFonts w:ascii="Arial" w:hAnsi="Arial" w:cs="Arial"/>
                <w:sz w:val="18"/>
                <w:szCs w:val="18"/>
              </w:rPr>
              <w:t>V716</w:t>
            </w:r>
          </w:p>
        </w:tc>
        <w:tc>
          <w:tcPr>
            <w:tcW w:w="385" w:type="pct"/>
          </w:tcPr>
          <w:p w:rsidR="006219EE" w:rsidRPr="006D2747" w:rsidRDefault="006219EE" w:rsidP="00FC4D88">
            <w:pPr>
              <w:rPr>
                <w:rFonts w:ascii="Arial" w:hAnsi="Arial" w:cs="Arial"/>
                <w:sz w:val="18"/>
                <w:szCs w:val="18"/>
              </w:rPr>
            </w:pPr>
            <w:r>
              <w:rPr>
                <w:rFonts w:ascii="Arial" w:hAnsi="Arial" w:cs="Arial"/>
                <w:sz w:val="18"/>
                <w:szCs w:val="18"/>
              </w:rPr>
              <w:t>V9010</w:t>
            </w:r>
          </w:p>
        </w:tc>
        <w:tc>
          <w:tcPr>
            <w:tcW w:w="385" w:type="pct"/>
          </w:tcPr>
          <w:p w:rsidR="006219EE" w:rsidRPr="006D2747" w:rsidRDefault="006219EE" w:rsidP="00FC4D88">
            <w:pPr>
              <w:rPr>
                <w:rFonts w:ascii="Arial" w:hAnsi="Arial" w:cs="Arial"/>
                <w:sz w:val="18"/>
                <w:szCs w:val="18"/>
              </w:rPr>
            </w:pPr>
            <w:r>
              <w:rPr>
                <w:rFonts w:ascii="Arial" w:hAnsi="Arial" w:cs="Arial"/>
                <w:sz w:val="18"/>
                <w:szCs w:val="18"/>
              </w:rPr>
              <w:t>V9011</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V9012</w:t>
            </w:r>
          </w:p>
        </w:tc>
      </w:tr>
      <w:tr w:rsidR="006219EE" w:rsidRPr="00AC5B29" w:rsidTr="00FC4D88">
        <w:trPr>
          <w:trHeight w:val="117"/>
        </w:trPr>
        <w:tc>
          <w:tcPr>
            <w:tcW w:w="383" w:type="pct"/>
          </w:tcPr>
          <w:p w:rsidR="006219EE" w:rsidRPr="00AC5B29" w:rsidRDefault="006219EE" w:rsidP="00FC4D88">
            <w:pPr>
              <w:rPr>
                <w:rFonts w:ascii="Arial" w:hAnsi="Arial" w:cs="Arial"/>
                <w:sz w:val="18"/>
                <w:szCs w:val="18"/>
              </w:rPr>
            </w:pPr>
          </w:p>
        </w:tc>
        <w:tc>
          <w:tcPr>
            <w:tcW w:w="384" w:type="pct"/>
          </w:tcPr>
          <w:p w:rsidR="006219EE" w:rsidRPr="006D2747" w:rsidRDefault="006219EE" w:rsidP="00FC4D88">
            <w:pPr>
              <w:rPr>
                <w:rFonts w:ascii="Arial" w:hAnsi="Arial" w:cs="Arial"/>
                <w:sz w:val="18"/>
                <w:szCs w:val="18"/>
              </w:rPr>
            </w:pPr>
            <w:r w:rsidRPr="006D2747">
              <w:rPr>
                <w:rFonts w:ascii="Arial" w:hAnsi="Arial" w:cs="Arial"/>
                <w:sz w:val="18"/>
                <w:szCs w:val="18"/>
              </w:rPr>
              <w:t>V902</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V9031</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V9032</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V9033</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V9039</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V9081</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V9083</w:t>
            </w:r>
          </w:p>
        </w:tc>
        <w:tc>
          <w:tcPr>
            <w:tcW w:w="385" w:type="pct"/>
          </w:tcPr>
          <w:p w:rsidR="006219EE" w:rsidRPr="006D2747" w:rsidRDefault="006219EE" w:rsidP="00FC4D88">
            <w:pPr>
              <w:rPr>
                <w:rFonts w:ascii="Arial" w:hAnsi="Arial" w:cs="Arial"/>
                <w:sz w:val="18"/>
                <w:szCs w:val="18"/>
              </w:rPr>
            </w:pPr>
            <w:r w:rsidRPr="006D2747">
              <w:rPr>
                <w:rFonts w:ascii="Arial" w:hAnsi="Arial" w:cs="Arial"/>
                <w:sz w:val="18"/>
                <w:szCs w:val="18"/>
              </w:rPr>
              <w:t>V9089</w:t>
            </w:r>
          </w:p>
        </w:tc>
        <w:tc>
          <w:tcPr>
            <w:tcW w:w="385" w:type="pct"/>
          </w:tcPr>
          <w:p w:rsidR="006219EE" w:rsidRPr="006D2747" w:rsidRDefault="006219EE" w:rsidP="00FC4D88">
            <w:pPr>
              <w:rPr>
                <w:rFonts w:ascii="Arial" w:hAnsi="Arial" w:cs="Arial"/>
                <w:sz w:val="18"/>
                <w:szCs w:val="18"/>
              </w:rPr>
            </w:pPr>
            <w:r w:rsidRPr="00D204D4">
              <w:rPr>
                <w:rFonts w:ascii="Arial" w:hAnsi="Arial" w:cs="Arial"/>
                <w:sz w:val="18"/>
                <w:szCs w:val="18"/>
              </w:rPr>
              <w:t>V909</w:t>
            </w:r>
          </w:p>
        </w:tc>
        <w:tc>
          <w:tcPr>
            <w:tcW w:w="385" w:type="pct"/>
          </w:tcPr>
          <w:p w:rsidR="006219EE" w:rsidRPr="006D2747" w:rsidRDefault="006219EE" w:rsidP="00FC4D88">
            <w:pPr>
              <w:rPr>
                <w:rFonts w:ascii="Arial" w:hAnsi="Arial" w:cs="Arial"/>
                <w:sz w:val="18"/>
                <w:szCs w:val="18"/>
              </w:rPr>
            </w:pPr>
          </w:p>
        </w:tc>
        <w:tc>
          <w:tcPr>
            <w:tcW w:w="385" w:type="pct"/>
          </w:tcPr>
          <w:p w:rsidR="006219EE" w:rsidRPr="006D2747" w:rsidRDefault="006219EE" w:rsidP="00FC4D88">
            <w:pPr>
              <w:rPr>
                <w:rFonts w:ascii="Arial" w:hAnsi="Arial" w:cs="Arial"/>
                <w:sz w:val="18"/>
                <w:szCs w:val="18"/>
              </w:rPr>
            </w:pPr>
          </w:p>
        </w:tc>
        <w:tc>
          <w:tcPr>
            <w:tcW w:w="385" w:type="pct"/>
          </w:tcPr>
          <w:p w:rsidR="006219EE" w:rsidRPr="006D2747"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245</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Syncope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246</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Fever of unknown origin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346F37" w:rsidRDefault="006219EE" w:rsidP="00FC4D88">
            <w:pPr>
              <w:rPr>
                <w:rFonts w:ascii="Arial" w:hAnsi="Arial" w:cs="Arial"/>
                <w:sz w:val="18"/>
                <w:szCs w:val="18"/>
              </w:rPr>
            </w:pPr>
            <w:r w:rsidRPr="00346F37">
              <w:rPr>
                <w:rFonts w:ascii="Arial" w:hAnsi="Arial" w:cs="Arial"/>
                <w:sz w:val="18"/>
                <w:szCs w:val="18"/>
              </w:rPr>
              <w:t>7806</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247</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Lymphadenitis</w:t>
            </w:r>
          </w:p>
        </w:tc>
      </w:tr>
      <w:tr w:rsidR="006219EE" w:rsidRPr="00AC5B29" w:rsidTr="00FC4D88">
        <w:trPr>
          <w:trHeight w:hRule="exact" w:val="302"/>
        </w:trPr>
        <w:tc>
          <w:tcPr>
            <w:tcW w:w="736"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2891</w:t>
            </w:r>
          </w:p>
        </w:tc>
        <w:tc>
          <w:tcPr>
            <w:tcW w:w="736"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2892</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2893</w:t>
            </w:r>
          </w:p>
        </w:tc>
        <w:tc>
          <w:tcPr>
            <w:tcW w:w="737"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683</w:t>
            </w:r>
          </w:p>
        </w:tc>
        <w:tc>
          <w:tcPr>
            <w:tcW w:w="736" w:type="dxa"/>
          </w:tcPr>
          <w:p w:rsidR="006219EE" w:rsidRPr="00AC5B29" w:rsidRDefault="006219EE" w:rsidP="00FC4D88">
            <w:pPr>
              <w:spacing w:after="240"/>
              <w:rPr>
                <w:rFonts w:ascii="Arial" w:hAnsi="Arial" w:cs="Arial"/>
                <w:sz w:val="18"/>
                <w:szCs w:val="18"/>
              </w:rPr>
            </w:pPr>
            <w:r w:rsidRPr="00AC5B29">
              <w:rPr>
                <w:rFonts w:ascii="Arial" w:hAnsi="Arial" w:cs="Arial"/>
                <w:sz w:val="18"/>
                <w:szCs w:val="18"/>
              </w:rPr>
              <w:t>7856</w:t>
            </w:r>
          </w:p>
        </w:tc>
        <w:tc>
          <w:tcPr>
            <w:tcW w:w="737" w:type="dxa"/>
          </w:tcPr>
          <w:p w:rsidR="006219EE" w:rsidRPr="00AC5B29" w:rsidRDefault="006219EE" w:rsidP="00FC4D88">
            <w:pPr>
              <w:spacing w:after="240"/>
              <w:rPr>
                <w:rFonts w:ascii="Arial" w:hAnsi="Arial" w:cs="Arial"/>
                <w:sz w:val="18"/>
                <w:szCs w:val="18"/>
              </w:rPr>
            </w:pPr>
          </w:p>
        </w:tc>
        <w:tc>
          <w:tcPr>
            <w:tcW w:w="736"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6"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c>
          <w:tcPr>
            <w:tcW w:w="737" w:type="dxa"/>
          </w:tcPr>
          <w:p w:rsidR="006219EE" w:rsidRPr="00AC5B29" w:rsidRDefault="006219EE" w:rsidP="00FC4D88">
            <w:pPr>
              <w:spacing w:after="240"/>
              <w:rPr>
                <w:rFonts w:ascii="Arial" w:hAnsi="Arial" w:cs="Arial"/>
                <w:sz w:val="18"/>
                <w:szCs w:val="18"/>
              </w:rPr>
            </w:pPr>
          </w:p>
        </w:tc>
      </w:tr>
    </w:tbl>
    <w:p w:rsidR="006219EE"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248</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Gangrene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44024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7854</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249</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Shock</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78559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250</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Nausea and vomiting</w:t>
            </w:r>
          </w:p>
        </w:tc>
      </w:tr>
      <w:tr w:rsidR="006219EE" w:rsidRPr="003F382C" w:rsidTr="00FC4D88">
        <w:tc>
          <w:tcPr>
            <w:tcW w:w="736" w:type="dxa"/>
          </w:tcPr>
          <w:p w:rsidR="006219EE" w:rsidRPr="003F382C" w:rsidRDefault="006219EE" w:rsidP="00FC4D88">
            <w:pPr>
              <w:rPr>
                <w:rFonts w:ascii="Arial" w:hAnsi="Arial" w:cs="Arial"/>
                <w:b/>
                <w:sz w:val="18"/>
                <w:szCs w:val="18"/>
              </w:rPr>
            </w:pPr>
          </w:p>
        </w:tc>
        <w:tc>
          <w:tcPr>
            <w:tcW w:w="737" w:type="dxa"/>
          </w:tcPr>
          <w:p w:rsidR="006219EE" w:rsidRPr="00911F39" w:rsidRDefault="006219EE" w:rsidP="00FC4D88">
            <w:pPr>
              <w:rPr>
                <w:rFonts w:ascii="Arial" w:hAnsi="Arial" w:cs="Arial"/>
                <w:sz w:val="18"/>
                <w:szCs w:val="18"/>
              </w:rPr>
            </w:pPr>
            <w:r w:rsidRPr="00911F39">
              <w:rPr>
                <w:rFonts w:ascii="Arial" w:hAnsi="Arial" w:cs="Arial"/>
                <w:sz w:val="18"/>
                <w:szCs w:val="18"/>
              </w:rPr>
              <w:t>7870</w:t>
            </w:r>
          </w:p>
        </w:tc>
        <w:tc>
          <w:tcPr>
            <w:tcW w:w="736" w:type="dxa"/>
          </w:tcPr>
          <w:p w:rsidR="006219EE" w:rsidRPr="00911F39" w:rsidRDefault="006219EE" w:rsidP="00FC4D88">
            <w:pPr>
              <w:rPr>
                <w:rFonts w:ascii="Arial" w:hAnsi="Arial" w:cs="Arial"/>
                <w:sz w:val="18"/>
                <w:szCs w:val="18"/>
              </w:rPr>
            </w:pPr>
            <w:r w:rsidRPr="00911F39">
              <w:rPr>
                <w:rFonts w:ascii="Arial" w:hAnsi="Arial" w:cs="Arial"/>
                <w:sz w:val="18"/>
                <w:szCs w:val="18"/>
              </w:rPr>
              <w:t>78701</w:t>
            </w:r>
          </w:p>
        </w:tc>
        <w:tc>
          <w:tcPr>
            <w:tcW w:w="737" w:type="dxa"/>
          </w:tcPr>
          <w:p w:rsidR="006219EE" w:rsidRPr="00911F39" w:rsidRDefault="006219EE" w:rsidP="00FC4D88">
            <w:pPr>
              <w:rPr>
                <w:rFonts w:ascii="Arial" w:hAnsi="Arial" w:cs="Arial"/>
                <w:sz w:val="18"/>
                <w:szCs w:val="18"/>
              </w:rPr>
            </w:pPr>
            <w:r w:rsidRPr="00911F39">
              <w:rPr>
                <w:rFonts w:ascii="Arial" w:hAnsi="Arial" w:cs="Arial"/>
                <w:sz w:val="18"/>
                <w:szCs w:val="18"/>
              </w:rPr>
              <w:t>78702</w:t>
            </w:r>
          </w:p>
        </w:tc>
        <w:tc>
          <w:tcPr>
            <w:tcW w:w="737" w:type="dxa"/>
          </w:tcPr>
          <w:p w:rsidR="006219EE" w:rsidRPr="00911F39" w:rsidRDefault="006219EE" w:rsidP="00FC4D88">
            <w:pPr>
              <w:rPr>
                <w:rFonts w:ascii="Arial" w:hAnsi="Arial" w:cs="Arial"/>
                <w:sz w:val="18"/>
                <w:szCs w:val="18"/>
              </w:rPr>
            </w:pPr>
            <w:r w:rsidRPr="00911F39">
              <w:rPr>
                <w:rFonts w:ascii="Arial" w:hAnsi="Arial" w:cs="Arial"/>
                <w:sz w:val="18"/>
                <w:szCs w:val="18"/>
              </w:rPr>
              <w:t>78703</w:t>
            </w:r>
          </w:p>
        </w:tc>
        <w:tc>
          <w:tcPr>
            <w:tcW w:w="736" w:type="dxa"/>
          </w:tcPr>
          <w:p w:rsidR="006219EE" w:rsidRPr="003F382C" w:rsidRDefault="006219EE" w:rsidP="00FC4D88">
            <w:pPr>
              <w:rPr>
                <w:rFonts w:ascii="Arial" w:hAnsi="Arial" w:cs="Arial"/>
                <w:b/>
                <w:sz w:val="18"/>
                <w:szCs w:val="18"/>
              </w:rPr>
            </w:pPr>
          </w:p>
        </w:tc>
        <w:tc>
          <w:tcPr>
            <w:tcW w:w="737" w:type="dxa"/>
          </w:tcPr>
          <w:p w:rsidR="006219EE" w:rsidRPr="003F382C" w:rsidRDefault="006219EE" w:rsidP="00FC4D88">
            <w:pPr>
              <w:rPr>
                <w:rFonts w:ascii="Arial" w:hAnsi="Arial" w:cs="Arial"/>
                <w:b/>
                <w:sz w:val="18"/>
                <w:szCs w:val="18"/>
              </w:rPr>
            </w:pPr>
          </w:p>
        </w:tc>
        <w:tc>
          <w:tcPr>
            <w:tcW w:w="736" w:type="dxa"/>
          </w:tcPr>
          <w:p w:rsidR="006219EE" w:rsidRPr="003F382C" w:rsidRDefault="006219EE" w:rsidP="00FC4D88">
            <w:pPr>
              <w:rPr>
                <w:rFonts w:ascii="Arial" w:hAnsi="Arial" w:cs="Arial"/>
                <w:b/>
                <w:sz w:val="18"/>
                <w:szCs w:val="18"/>
              </w:rPr>
            </w:pPr>
          </w:p>
        </w:tc>
        <w:tc>
          <w:tcPr>
            <w:tcW w:w="737" w:type="dxa"/>
          </w:tcPr>
          <w:p w:rsidR="006219EE" w:rsidRPr="003F382C" w:rsidRDefault="006219EE" w:rsidP="00FC4D88">
            <w:pPr>
              <w:rPr>
                <w:rFonts w:ascii="Arial" w:hAnsi="Arial" w:cs="Arial"/>
                <w:b/>
                <w:sz w:val="18"/>
                <w:szCs w:val="18"/>
              </w:rPr>
            </w:pPr>
          </w:p>
        </w:tc>
        <w:tc>
          <w:tcPr>
            <w:tcW w:w="737" w:type="dxa"/>
          </w:tcPr>
          <w:p w:rsidR="006219EE" w:rsidRPr="003F382C" w:rsidRDefault="006219EE" w:rsidP="00FC4D88">
            <w:pPr>
              <w:rPr>
                <w:rFonts w:ascii="Arial" w:hAnsi="Arial" w:cs="Arial"/>
                <w:b/>
                <w:sz w:val="18"/>
                <w:szCs w:val="18"/>
              </w:rPr>
            </w:pPr>
          </w:p>
        </w:tc>
        <w:tc>
          <w:tcPr>
            <w:tcW w:w="736" w:type="dxa"/>
          </w:tcPr>
          <w:p w:rsidR="006219EE" w:rsidRPr="003F382C" w:rsidRDefault="006219EE" w:rsidP="00FC4D88">
            <w:pPr>
              <w:rPr>
                <w:rFonts w:ascii="Arial" w:hAnsi="Arial" w:cs="Arial"/>
                <w:b/>
                <w:sz w:val="18"/>
                <w:szCs w:val="18"/>
              </w:rPr>
            </w:pPr>
          </w:p>
        </w:tc>
        <w:tc>
          <w:tcPr>
            <w:tcW w:w="737" w:type="dxa"/>
          </w:tcPr>
          <w:p w:rsidR="006219EE" w:rsidRPr="003F382C" w:rsidRDefault="006219EE" w:rsidP="00FC4D88">
            <w:pPr>
              <w:rPr>
                <w:rFonts w:ascii="Arial" w:hAnsi="Arial" w:cs="Arial"/>
                <w:b/>
                <w:sz w:val="18"/>
                <w:szCs w:val="18"/>
              </w:rPr>
            </w:pPr>
          </w:p>
        </w:tc>
        <w:tc>
          <w:tcPr>
            <w:tcW w:w="737" w:type="dxa"/>
          </w:tcPr>
          <w:p w:rsidR="006219EE" w:rsidRPr="003F382C" w:rsidRDefault="006219EE" w:rsidP="00FC4D88">
            <w:pPr>
              <w:rPr>
                <w:rFonts w:ascii="Arial" w:hAnsi="Arial" w:cs="Arial"/>
                <w:b/>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251</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Abdominal pain</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78967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78969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bCs/>
                <w:sz w:val="18"/>
                <w:szCs w:val="18"/>
              </w:rPr>
            </w:pPr>
            <w:r w:rsidRPr="00AC5B29">
              <w:rPr>
                <w:rFonts w:ascii="Arial" w:hAnsi="Arial" w:cs="Arial"/>
                <w:b/>
                <w:bCs/>
                <w:sz w:val="18"/>
                <w:szCs w:val="18"/>
              </w:rPr>
              <w:t>252</w:t>
            </w:r>
          </w:p>
        </w:tc>
        <w:tc>
          <w:tcPr>
            <w:tcW w:w="8840" w:type="dxa"/>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Malaise and fatigue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78071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78079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6"/>
        <w:gridCol w:w="736"/>
        <w:gridCol w:w="738"/>
        <w:gridCol w:w="738"/>
        <w:gridCol w:w="737"/>
        <w:gridCol w:w="737"/>
        <w:gridCol w:w="737"/>
        <w:gridCol w:w="737"/>
        <w:gridCol w:w="737"/>
        <w:gridCol w:w="737"/>
        <w:gridCol w:w="737"/>
        <w:gridCol w:w="737"/>
        <w:gridCol w:w="732"/>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253</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Allergic reactions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4771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5186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5583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6925</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6926</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69270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69289</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6929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6930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6939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7088</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7089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99568</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99569</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9957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V071</w:t>
            </w:r>
          </w:p>
        </w:tc>
        <w:tc>
          <w:tcPr>
            <w:tcW w:w="385"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V1381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V147</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V148</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V1509</w:t>
            </w:r>
          </w:p>
        </w:tc>
        <w:tc>
          <w:tcPr>
            <w:tcW w:w="383" w:type="pct"/>
          </w:tcPr>
          <w:p w:rsidR="006219EE" w:rsidRPr="00AC5B29" w:rsidRDefault="006219EE" w:rsidP="00FC4D88">
            <w:pPr>
              <w:rPr>
                <w:rFonts w:ascii="Arial" w:hAnsi="Arial" w:cs="Arial"/>
                <w:sz w:val="18"/>
                <w:szCs w:val="18"/>
              </w:rPr>
            </w:pPr>
            <w:r w:rsidRPr="00AC5B29">
              <w:rPr>
                <w:rFonts w:ascii="Arial" w:hAnsi="Arial" w:cs="Arial"/>
                <w:sz w:val="18"/>
                <w:szCs w:val="18"/>
              </w:rPr>
              <w:t>V727</w:t>
            </w: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254</w:t>
            </w:r>
          </w:p>
        </w:tc>
        <w:tc>
          <w:tcPr>
            <w:tcW w:w="4616"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Rehabilitation care; fitting of prostheses; and adjustment of devices</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V520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V528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V538</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V5721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V573</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V574</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V5781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V579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V5882</w:t>
            </w: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255</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Administrative/social admission</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V201</w:t>
            </w:r>
          </w:p>
        </w:tc>
        <w:tc>
          <w:tcPr>
            <w:tcW w:w="385" w:type="pct"/>
          </w:tcPr>
          <w:p w:rsidR="006219EE" w:rsidRPr="0050496E" w:rsidRDefault="006219EE" w:rsidP="00FC4D88">
            <w:pPr>
              <w:rPr>
                <w:rFonts w:ascii="Arial" w:hAnsi="Arial" w:cs="Arial"/>
                <w:sz w:val="18"/>
                <w:szCs w:val="18"/>
              </w:rPr>
            </w:pPr>
            <w:r w:rsidRPr="0050496E">
              <w:rPr>
                <w:rFonts w:ascii="Arial" w:hAnsi="Arial" w:cs="Arial"/>
                <w:sz w:val="18"/>
                <w:szCs w:val="18"/>
              </w:rPr>
              <w:t>V202</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V2031</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V2032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V606</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EE5427" w:rsidRDefault="006219EE" w:rsidP="00FC4D88">
            <w:pPr>
              <w:rPr>
                <w:rFonts w:ascii="Arial" w:hAnsi="Arial" w:cs="Arial"/>
                <w:sz w:val="18"/>
                <w:szCs w:val="18"/>
              </w:rPr>
            </w:pPr>
            <w:r>
              <w:rPr>
                <w:rFonts w:ascii="Arial" w:hAnsi="Arial" w:cs="Arial"/>
                <w:sz w:val="18"/>
                <w:szCs w:val="18"/>
              </w:rPr>
              <w:t>V608</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V6081</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V6089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V609</w:t>
            </w:r>
          </w:p>
        </w:tc>
        <w:tc>
          <w:tcPr>
            <w:tcW w:w="385" w:type="pct"/>
          </w:tcPr>
          <w:p w:rsidR="006219EE" w:rsidRPr="00C90B85" w:rsidRDefault="006219EE" w:rsidP="00FC4D88">
            <w:pPr>
              <w:rPr>
                <w:rFonts w:ascii="Arial" w:hAnsi="Arial" w:cs="Arial"/>
                <w:sz w:val="18"/>
                <w:szCs w:val="18"/>
              </w:rPr>
            </w:pPr>
            <w:r w:rsidRPr="00C90B85">
              <w:rPr>
                <w:rFonts w:ascii="Arial" w:hAnsi="Arial" w:cs="Arial"/>
                <w:sz w:val="18"/>
                <w:szCs w:val="18"/>
              </w:rPr>
              <w:t>V610</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V6101</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V6102</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V6103</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V6104</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V6105</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V6106</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V6107</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EE5427">
              <w:rPr>
                <w:rFonts w:ascii="Arial" w:hAnsi="Arial" w:cs="Arial"/>
                <w:sz w:val="18"/>
                <w:szCs w:val="18"/>
              </w:rPr>
              <w:t>V6108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V6121</w:t>
            </w:r>
          </w:p>
        </w:tc>
        <w:tc>
          <w:tcPr>
            <w:tcW w:w="385" w:type="pct"/>
          </w:tcPr>
          <w:p w:rsidR="006219EE" w:rsidRPr="000C0317" w:rsidRDefault="006219EE" w:rsidP="00FC4D88">
            <w:pPr>
              <w:rPr>
                <w:rFonts w:ascii="Arial" w:hAnsi="Arial" w:cs="Arial"/>
                <w:sz w:val="18"/>
                <w:szCs w:val="18"/>
              </w:rPr>
            </w:pPr>
            <w:r w:rsidRPr="000C0317">
              <w:rPr>
                <w:rFonts w:ascii="Arial" w:hAnsi="Arial" w:cs="Arial"/>
                <w:sz w:val="18"/>
                <w:szCs w:val="18"/>
              </w:rPr>
              <w:t>V6122</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V6123</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V6124</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V6129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C52E52" w:rsidRDefault="006219EE" w:rsidP="00FC4D88">
            <w:pPr>
              <w:rPr>
                <w:rFonts w:ascii="Arial" w:hAnsi="Arial" w:cs="Arial"/>
                <w:sz w:val="18"/>
                <w:szCs w:val="18"/>
              </w:rPr>
            </w:pPr>
            <w:r w:rsidRPr="00AC5B29">
              <w:rPr>
                <w:rFonts w:ascii="Arial" w:hAnsi="Arial" w:cs="Arial"/>
                <w:sz w:val="18"/>
                <w:szCs w:val="18"/>
              </w:rPr>
              <w:t>V613</w:t>
            </w:r>
          </w:p>
        </w:tc>
        <w:tc>
          <w:tcPr>
            <w:tcW w:w="385" w:type="pct"/>
          </w:tcPr>
          <w:p w:rsidR="006219EE" w:rsidRPr="00C52E52" w:rsidRDefault="006219EE" w:rsidP="00FC4D88">
            <w:pPr>
              <w:rPr>
                <w:rFonts w:ascii="Arial" w:hAnsi="Arial" w:cs="Arial"/>
                <w:sz w:val="18"/>
                <w:szCs w:val="18"/>
              </w:rPr>
            </w:pPr>
            <w:r w:rsidRPr="00C52E52">
              <w:rPr>
                <w:rFonts w:ascii="Arial" w:hAnsi="Arial" w:cs="Arial"/>
                <w:sz w:val="18"/>
                <w:szCs w:val="18"/>
              </w:rPr>
              <w:t>V6141</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V6142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V6149</w:t>
            </w:r>
          </w:p>
        </w:tc>
        <w:tc>
          <w:tcPr>
            <w:tcW w:w="385" w:type="pct"/>
          </w:tcPr>
          <w:p w:rsidR="006219EE" w:rsidRPr="008A3BC8" w:rsidRDefault="006219EE" w:rsidP="00FC4D88">
            <w:pPr>
              <w:rPr>
                <w:rFonts w:ascii="Arial" w:hAnsi="Arial" w:cs="Arial"/>
                <w:color w:val="FF0000"/>
                <w:sz w:val="18"/>
                <w:szCs w:val="18"/>
              </w:rPr>
            </w:pPr>
            <w:r w:rsidRPr="008A3BC8">
              <w:rPr>
                <w:rFonts w:ascii="Arial" w:hAnsi="Arial" w:cs="Arial"/>
                <w:sz w:val="18"/>
                <w:szCs w:val="18"/>
              </w:rPr>
              <w:t>V615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V622</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V6221</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V6222</w:t>
            </w:r>
          </w:p>
        </w:tc>
        <w:tc>
          <w:tcPr>
            <w:tcW w:w="385" w:type="pct"/>
          </w:tcPr>
          <w:p w:rsidR="006219EE" w:rsidRPr="00EE5427" w:rsidRDefault="006219EE" w:rsidP="00FC4D88">
            <w:pPr>
              <w:rPr>
                <w:rFonts w:ascii="Arial" w:hAnsi="Arial" w:cs="Arial"/>
                <w:sz w:val="18"/>
                <w:szCs w:val="18"/>
              </w:rPr>
            </w:pPr>
            <w:r w:rsidRPr="00EE5427">
              <w:rPr>
                <w:rFonts w:ascii="Arial" w:hAnsi="Arial" w:cs="Arial"/>
                <w:sz w:val="18"/>
                <w:szCs w:val="18"/>
              </w:rPr>
              <w:t>V6229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V625</w:t>
            </w:r>
          </w:p>
        </w:tc>
        <w:tc>
          <w:tcPr>
            <w:tcW w:w="385" w:type="pct"/>
          </w:tcPr>
          <w:p w:rsidR="006219EE" w:rsidRPr="00BB11EE" w:rsidRDefault="006219EE" w:rsidP="00FC4D88">
            <w:pPr>
              <w:rPr>
                <w:rFonts w:ascii="Arial" w:hAnsi="Arial" w:cs="Arial"/>
                <w:sz w:val="18"/>
                <w:szCs w:val="18"/>
              </w:rPr>
            </w:pPr>
            <w:r w:rsidRPr="00BB11EE">
              <w:rPr>
                <w:rFonts w:ascii="Arial" w:hAnsi="Arial" w:cs="Arial"/>
                <w:sz w:val="18"/>
                <w:szCs w:val="18"/>
              </w:rPr>
              <w:t>V626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V629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V638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V689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6219EE" w:rsidRPr="00AC5B29" w:rsidTr="00FC4D88">
        <w:tc>
          <w:tcPr>
            <w:tcW w:w="383"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256</w:t>
            </w:r>
          </w:p>
        </w:tc>
        <w:tc>
          <w:tcPr>
            <w:tcW w:w="4617"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Medical examination/evaluation</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V290</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V291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V298</w:t>
            </w:r>
          </w:p>
        </w:tc>
        <w:tc>
          <w:tcPr>
            <w:tcW w:w="385" w:type="pct"/>
          </w:tcPr>
          <w:p w:rsidR="006219EE" w:rsidRPr="00776363" w:rsidRDefault="006219EE" w:rsidP="00FC4D88">
            <w:pPr>
              <w:rPr>
                <w:rFonts w:ascii="Arial" w:hAnsi="Arial" w:cs="Arial"/>
                <w:sz w:val="18"/>
                <w:szCs w:val="18"/>
              </w:rPr>
            </w:pPr>
            <w:r w:rsidRPr="00776363">
              <w:rPr>
                <w:rFonts w:ascii="Arial" w:hAnsi="Arial" w:cs="Arial"/>
                <w:sz w:val="18"/>
                <w:szCs w:val="18"/>
              </w:rPr>
              <w:t>V299</w:t>
            </w:r>
          </w:p>
        </w:tc>
        <w:tc>
          <w:tcPr>
            <w:tcW w:w="385" w:type="pct"/>
          </w:tcPr>
          <w:p w:rsidR="006219EE" w:rsidRPr="00210A1A" w:rsidRDefault="006219EE" w:rsidP="00FC4D88">
            <w:pPr>
              <w:rPr>
                <w:rFonts w:ascii="Arial" w:hAnsi="Arial" w:cs="Arial"/>
                <w:sz w:val="18"/>
                <w:szCs w:val="18"/>
              </w:rPr>
            </w:pPr>
            <w:r w:rsidRPr="00210A1A">
              <w:rPr>
                <w:rFonts w:ascii="Arial" w:hAnsi="Arial" w:cs="Arial"/>
                <w:sz w:val="18"/>
                <w:szCs w:val="18"/>
              </w:rPr>
              <w:t>V6801</w:t>
            </w:r>
          </w:p>
        </w:tc>
        <w:tc>
          <w:tcPr>
            <w:tcW w:w="385" w:type="pct"/>
          </w:tcPr>
          <w:p w:rsidR="006219EE" w:rsidRPr="00210A1A" w:rsidRDefault="006219EE" w:rsidP="00FC4D88">
            <w:pPr>
              <w:rPr>
                <w:rFonts w:ascii="Arial" w:hAnsi="Arial" w:cs="Arial"/>
                <w:sz w:val="18"/>
                <w:szCs w:val="18"/>
              </w:rPr>
            </w:pPr>
            <w:r w:rsidRPr="00210A1A">
              <w:rPr>
                <w:rFonts w:ascii="Arial" w:hAnsi="Arial" w:cs="Arial"/>
                <w:sz w:val="18"/>
                <w:szCs w:val="18"/>
              </w:rPr>
              <w:t>V6809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V705</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V706</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V707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V7231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V726</w:t>
            </w:r>
          </w:p>
        </w:tc>
        <w:tc>
          <w:tcPr>
            <w:tcW w:w="385" w:type="pct"/>
          </w:tcPr>
          <w:p w:rsidR="006219EE" w:rsidRPr="00210A1A" w:rsidRDefault="006219EE" w:rsidP="00FC4D88">
            <w:pPr>
              <w:rPr>
                <w:rFonts w:ascii="Arial" w:hAnsi="Arial" w:cs="Arial"/>
                <w:sz w:val="18"/>
                <w:szCs w:val="18"/>
              </w:rPr>
            </w:pPr>
            <w:r w:rsidRPr="00210A1A">
              <w:rPr>
                <w:rFonts w:ascii="Arial" w:hAnsi="Arial" w:cs="Arial"/>
                <w:sz w:val="18"/>
                <w:szCs w:val="18"/>
              </w:rPr>
              <w:t>V7262</w:t>
            </w:r>
          </w:p>
        </w:tc>
        <w:tc>
          <w:tcPr>
            <w:tcW w:w="385" w:type="pct"/>
          </w:tcPr>
          <w:p w:rsidR="006219EE" w:rsidRPr="00210A1A" w:rsidRDefault="006219EE" w:rsidP="00FC4D88">
            <w:pPr>
              <w:rPr>
                <w:rFonts w:ascii="Arial" w:hAnsi="Arial" w:cs="Arial"/>
                <w:sz w:val="18"/>
                <w:szCs w:val="18"/>
              </w:rPr>
            </w:pPr>
            <w:r w:rsidRPr="00210A1A">
              <w:rPr>
                <w:rFonts w:ascii="Arial" w:hAnsi="Arial" w:cs="Arial"/>
                <w:sz w:val="18"/>
                <w:szCs w:val="18"/>
              </w:rPr>
              <w:t>V7263</w:t>
            </w:r>
          </w:p>
        </w:tc>
      </w:tr>
      <w:tr w:rsidR="006219EE" w:rsidRPr="00AC5B29" w:rsidTr="00FC4D88">
        <w:trPr>
          <w:trHeight w:val="153"/>
        </w:trPr>
        <w:tc>
          <w:tcPr>
            <w:tcW w:w="383" w:type="pct"/>
          </w:tcPr>
          <w:p w:rsidR="006219EE" w:rsidRPr="00AC5B29" w:rsidRDefault="006219EE" w:rsidP="00FC4D88">
            <w:pPr>
              <w:rPr>
                <w:rFonts w:ascii="Arial" w:hAnsi="Arial" w:cs="Arial"/>
                <w:sz w:val="18"/>
                <w:szCs w:val="18"/>
              </w:rPr>
            </w:pPr>
          </w:p>
        </w:tc>
        <w:tc>
          <w:tcPr>
            <w:tcW w:w="385" w:type="pct"/>
          </w:tcPr>
          <w:p w:rsidR="006219EE" w:rsidRPr="00210A1A" w:rsidRDefault="006219EE" w:rsidP="00FC4D88">
            <w:pPr>
              <w:rPr>
                <w:rFonts w:ascii="Arial" w:hAnsi="Arial" w:cs="Arial"/>
                <w:sz w:val="18"/>
                <w:szCs w:val="18"/>
              </w:rPr>
            </w:pPr>
            <w:r w:rsidRPr="00210A1A">
              <w:rPr>
                <w:rFonts w:ascii="Arial" w:hAnsi="Arial" w:cs="Arial"/>
                <w:sz w:val="18"/>
                <w:szCs w:val="18"/>
              </w:rPr>
              <w:t>V7269</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V728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V7286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spacing w:line="240" w:lineRule="auto"/>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257</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aftercare</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V51</w:t>
            </w:r>
          </w:p>
        </w:tc>
        <w:tc>
          <w:tcPr>
            <w:tcW w:w="385" w:type="pct"/>
          </w:tcPr>
          <w:p w:rsidR="006219EE" w:rsidRPr="00D57C30" w:rsidRDefault="006219EE" w:rsidP="00FC4D88">
            <w:pPr>
              <w:rPr>
                <w:rFonts w:ascii="Arial" w:hAnsi="Arial" w:cs="Arial"/>
                <w:sz w:val="18"/>
                <w:szCs w:val="18"/>
              </w:rPr>
            </w:pPr>
            <w:r w:rsidRPr="00D57C30">
              <w:rPr>
                <w:rFonts w:ascii="Arial" w:hAnsi="Arial" w:cs="Arial"/>
                <w:sz w:val="18"/>
                <w:szCs w:val="18"/>
              </w:rPr>
              <w:t>V510</w:t>
            </w:r>
          </w:p>
        </w:tc>
        <w:tc>
          <w:tcPr>
            <w:tcW w:w="385" w:type="pct"/>
          </w:tcPr>
          <w:p w:rsidR="006219EE" w:rsidRPr="00D57C30" w:rsidRDefault="006219EE" w:rsidP="00FC4D88">
            <w:pPr>
              <w:rPr>
                <w:rFonts w:ascii="Arial" w:hAnsi="Arial" w:cs="Arial"/>
                <w:sz w:val="18"/>
                <w:szCs w:val="18"/>
              </w:rPr>
            </w:pPr>
            <w:r w:rsidRPr="00D57C30">
              <w:rPr>
                <w:rFonts w:ascii="Arial" w:hAnsi="Arial" w:cs="Arial"/>
                <w:sz w:val="18"/>
                <w:szCs w:val="18"/>
              </w:rPr>
              <w:t>V518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V5399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V559</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V5865</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V588</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V6701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V679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258</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Other screening for suspected conditions (not mental disorders or infectious disease)</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7929</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79500</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79507</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79508</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79518</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7954</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79677</w:t>
            </w:r>
          </w:p>
        </w:tc>
        <w:tc>
          <w:tcPr>
            <w:tcW w:w="385" w:type="pct"/>
          </w:tcPr>
          <w:p w:rsidR="006219EE" w:rsidRPr="00D57C30" w:rsidRDefault="006219EE" w:rsidP="00FC4D88">
            <w:pPr>
              <w:rPr>
                <w:rFonts w:ascii="Arial" w:hAnsi="Arial" w:cs="Arial"/>
                <w:sz w:val="18"/>
                <w:szCs w:val="18"/>
              </w:rPr>
            </w:pPr>
            <w:r w:rsidRPr="00D57C30">
              <w:rPr>
                <w:rFonts w:ascii="Arial" w:hAnsi="Arial" w:cs="Arial"/>
                <w:sz w:val="18"/>
                <w:szCs w:val="18"/>
              </w:rPr>
              <w:t>79678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V283</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V284</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V285</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V288</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V2882</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V2889</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V289</w:t>
            </w:r>
          </w:p>
        </w:tc>
        <w:tc>
          <w:tcPr>
            <w:tcW w:w="385" w:type="pct"/>
          </w:tcPr>
          <w:p w:rsidR="006219EE" w:rsidRPr="008A3BC8" w:rsidRDefault="006219EE" w:rsidP="00FC4D88">
            <w:pPr>
              <w:rPr>
                <w:rFonts w:ascii="Arial" w:hAnsi="Arial" w:cs="Arial"/>
                <w:sz w:val="18"/>
                <w:szCs w:val="18"/>
              </w:rPr>
            </w:pPr>
            <w:r w:rsidRPr="008A3BC8">
              <w:rPr>
                <w:rFonts w:ascii="Arial" w:hAnsi="Arial" w:cs="Arial"/>
                <w:sz w:val="18"/>
                <w:szCs w:val="18"/>
              </w:rPr>
              <w:t>V715</w:t>
            </w:r>
          </w:p>
        </w:tc>
        <w:tc>
          <w:tcPr>
            <w:tcW w:w="385" w:type="pct"/>
          </w:tcPr>
          <w:p w:rsidR="006219EE" w:rsidRPr="00AC5B29" w:rsidRDefault="006219EE" w:rsidP="00FC4D88">
            <w:pPr>
              <w:rPr>
                <w:rFonts w:ascii="Arial" w:hAnsi="Arial" w:cs="Arial"/>
                <w:sz w:val="18"/>
                <w:szCs w:val="18"/>
              </w:rPr>
            </w:pPr>
            <w:r w:rsidRPr="00CF38E6">
              <w:rPr>
                <w:rFonts w:ascii="Arial" w:hAnsi="Arial" w:cs="Arial"/>
                <w:sz w:val="18"/>
                <w:szCs w:val="18"/>
              </w:rPr>
              <w:t>V7181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V7241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V760</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V7645</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V771</w:t>
            </w:r>
          </w:p>
        </w:tc>
      </w:tr>
      <w:tr w:rsidR="006219EE" w:rsidRPr="00AC5B29"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V7799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V781</w:t>
            </w:r>
          </w:p>
        </w:tc>
      </w:tr>
      <w:tr w:rsidR="006219EE" w:rsidRPr="00AC5B29"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V800</w:t>
            </w:r>
          </w:p>
        </w:tc>
        <w:tc>
          <w:tcPr>
            <w:tcW w:w="385" w:type="pct"/>
          </w:tcPr>
          <w:p w:rsidR="006219EE" w:rsidRPr="00D57C30" w:rsidRDefault="006219EE" w:rsidP="00FC4D88">
            <w:pPr>
              <w:rPr>
                <w:rFonts w:ascii="Arial" w:hAnsi="Arial" w:cs="Arial"/>
                <w:sz w:val="18"/>
                <w:szCs w:val="18"/>
              </w:rPr>
            </w:pPr>
            <w:r w:rsidRPr="00D57C30">
              <w:rPr>
                <w:rFonts w:ascii="Arial" w:hAnsi="Arial" w:cs="Arial"/>
                <w:sz w:val="18"/>
                <w:szCs w:val="18"/>
              </w:rPr>
              <w:t>V8001</w:t>
            </w:r>
          </w:p>
        </w:tc>
        <w:tc>
          <w:tcPr>
            <w:tcW w:w="385" w:type="pct"/>
          </w:tcPr>
          <w:p w:rsidR="006219EE" w:rsidRPr="00D57C30" w:rsidRDefault="006219EE" w:rsidP="00FC4D88">
            <w:pPr>
              <w:rPr>
                <w:rFonts w:ascii="Arial" w:hAnsi="Arial" w:cs="Arial"/>
                <w:sz w:val="18"/>
                <w:szCs w:val="18"/>
              </w:rPr>
            </w:pPr>
            <w:r w:rsidRPr="00D57C30">
              <w:rPr>
                <w:rFonts w:ascii="Arial" w:hAnsi="Arial" w:cs="Arial"/>
                <w:sz w:val="18"/>
                <w:szCs w:val="18"/>
              </w:rPr>
              <w:t>V8009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V826</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V829</w:t>
            </w: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2" w:type="pct"/>
          </w:tcPr>
          <w:p w:rsidR="006219EE" w:rsidRPr="00AC5B29" w:rsidRDefault="006219EE" w:rsidP="00FC4D88">
            <w:pPr>
              <w:rPr>
                <w:rFonts w:ascii="Arial" w:hAnsi="Arial" w:cs="Arial"/>
                <w:b/>
                <w:bCs/>
                <w:sz w:val="18"/>
                <w:szCs w:val="18"/>
              </w:rPr>
            </w:pPr>
            <w:r w:rsidRPr="00AC5B29">
              <w:rPr>
                <w:rFonts w:ascii="Arial" w:hAnsi="Arial" w:cs="Arial"/>
                <w:b/>
                <w:bCs/>
                <w:sz w:val="18"/>
                <w:szCs w:val="18"/>
              </w:rPr>
              <w:t>259</w:t>
            </w:r>
          </w:p>
        </w:tc>
        <w:tc>
          <w:tcPr>
            <w:tcW w:w="4618" w:type="pct"/>
            <w:gridSpan w:val="12"/>
          </w:tcPr>
          <w:p w:rsidR="006219EE" w:rsidRPr="00AC5B29" w:rsidRDefault="006219EE" w:rsidP="00FC4D88">
            <w:pPr>
              <w:rPr>
                <w:rFonts w:ascii="Arial" w:hAnsi="Arial" w:cs="Arial"/>
                <w:b/>
                <w:bCs/>
                <w:sz w:val="18"/>
                <w:szCs w:val="18"/>
              </w:rPr>
            </w:pPr>
            <w:r w:rsidRPr="00AC5B29">
              <w:rPr>
                <w:rFonts w:ascii="Arial" w:hAnsi="Arial" w:cs="Arial"/>
                <w:b/>
                <w:bCs/>
                <w:sz w:val="18"/>
                <w:szCs w:val="18"/>
              </w:rPr>
              <w:t>Residual codes; unclassified</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3020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32721</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32744</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3278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78055</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78058</w:t>
            </w:r>
          </w:p>
        </w:tc>
        <w:tc>
          <w:tcPr>
            <w:tcW w:w="385" w:type="pct"/>
          </w:tcPr>
          <w:p w:rsidR="006219EE" w:rsidRPr="00895E29" w:rsidRDefault="006219EE" w:rsidP="00FC4D88">
            <w:pPr>
              <w:rPr>
                <w:rFonts w:ascii="Arial" w:hAnsi="Arial" w:cs="Arial"/>
                <w:sz w:val="18"/>
                <w:szCs w:val="18"/>
              </w:rPr>
            </w:pPr>
            <w:r w:rsidRPr="00895E29">
              <w:rPr>
                <w:rFonts w:ascii="Arial" w:hAnsi="Arial" w:cs="Arial"/>
                <w:sz w:val="18"/>
                <w:szCs w:val="18"/>
              </w:rPr>
              <w:t>78059</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78064</w:t>
            </w:r>
          </w:p>
        </w:tc>
        <w:tc>
          <w:tcPr>
            <w:tcW w:w="385" w:type="pct"/>
          </w:tcPr>
          <w:p w:rsidR="006219EE" w:rsidRPr="00755A8F" w:rsidRDefault="006219EE" w:rsidP="00FC4D88">
            <w:pPr>
              <w:rPr>
                <w:rFonts w:ascii="Arial" w:hAnsi="Arial" w:cs="Arial"/>
                <w:sz w:val="18"/>
                <w:szCs w:val="18"/>
              </w:rPr>
            </w:pPr>
            <w:r w:rsidRPr="00755A8F">
              <w:rPr>
                <w:rFonts w:ascii="Arial" w:hAnsi="Arial" w:cs="Arial"/>
                <w:sz w:val="18"/>
                <w:szCs w:val="18"/>
              </w:rPr>
              <w:t>78065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78099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7815</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7816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7836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7842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7906</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79099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7939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7964</w:t>
            </w:r>
          </w:p>
        </w:tc>
      </w:tr>
      <w:tr w:rsidR="006219EE" w:rsidRPr="00AC5B29"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79921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79922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79923</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79925</w:t>
            </w:r>
          </w:p>
        </w:tc>
      </w:tr>
      <w:tr w:rsidR="006219EE" w:rsidRPr="00AC5B29"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79929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79981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79882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7999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V0731</w:t>
            </w:r>
          </w:p>
        </w:tc>
        <w:tc>
          <w:tcPr>
            <w:tcW w:w="385" w:type="pct"/>
          </w:tcPr>
          <w:p w:rsidR="006219EE" w:rsidRPr="00BA0955" w:rsidRDefault="006219EE" w:rsidP="00FC4D88">
            <w:pPr>
              <w:rPr>
                <w:rFonts w:ascii="Arial" w:hAnsi="Arial" w:cs="Arial"/>
                <w:sz w:val="18"/>
                <w:szCs w:val="18"/>
              </w:rPr>
            </w:pPr>
            <w:r w:rsidRPr="00BA0955">
              <w:rPr>
                <w:rFonts w:ascii="Arial" w:hAnsi="Arial" w:cs="Arial"/>
                <w:sz w:val="18"/>
                <w:szCs w:val="18"/>
              </w:rPr>
              <w:t>V0739</w:t>
            </w:r>
          </w:p>
        </w:tc>
      </w:tr>
      <w:tr w:rsidR="006219EE" w:rsidRPr="00D438FC"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V0751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V0752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V0759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V078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V079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V131</w:t>
            </w:r>
          </w:p>
        </w:tc>
        <w:tc>
          <w:tcPr>
            <w:tcW w:w="385" w:type="pct"/>
          </w:tcPr>
          <w:p w:rsidR="006219EE" w:rsidRPr="008642DB" w:rsidRDefault="006219EE" w:rsidP="00FC4D88">
            <w:pPr>
              <w:widowControl w:val="0"/>
              <w:autoSpaceDE w:val="0"/>
              <w:autoSpaceDN w:val="0"/>
              <w:adjustRightInd w:val="0"/>
              <w:rPr>
                <w:rFonts w:ascii="Arial" w:hAnsi="Arial" w:cs="Arial"/>
                <w:color w:val="FF0000"/>
                <w:sz w:val="18"/>
                <w:szCs w:val="18"/>
              </w:rPr>
            </w:pPr>
            <w:r w:rsidRPr="008642DB">
              <w:rPr>
                <w:rFonts w:ascii="Arial" w:hAnsi="Arial" w:cs="Arial"/>
                <w:sz w:val="18"/>
                <w:szCs w:val="18"/>
              </w:rPr>
              <w:t>V1389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V139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V152</w:t>
            </w:r>
          </w:p>
        </w:tc>
        <w:tc>
          <w:tcPr>
            <w:tcW w:w="385" w:type="pct"/>
          </w:tcPr>
          <w:p w:rsidR="006219EE" w:rsidRPr="00D438FC" w:rsidRDefault="006219EE" w:rsidP="00FC4D88">
            <w:pPr>
              <w:rPr>
                <w:rFonts w:ascii="Arial" w:hAnsi="Arial" w:cs="Arial"/>
                <w:sz w:val="18"/>
                <w:szCs w:val="18"/>
              </w:rPr>
            </w:pPr>
            <w:r w:rsidRPr="00493C00">
              <w:rPr>
                <w:rFonts w:ascii="Arial" w:hAnsi="Arial" w:cs="Arial"/>
                <w:sz w:val="18"/>
                <w:szCs w:val="18"/>
              </w:rPr>
              <w:t>V1521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V1522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V1529</w:t>
            </w:r>
          </w:p>
        </w:tc>
      </w:tr>
      <w:tr w:rsidR="006219EE" w:rsidRPr="00D438FC"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V1584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V1585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V1586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V1587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V159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V160</w:t>
            </w:r>
          </w:p>
        </w:tc>
        <w:tc>
          <w:tcPr>
            <w:tcW w:w="385" w:type="pct"/>
          </w:tcPr>
          <w:p w:rsidR="006219EE" w:rsidRPr="00D438FC" w:rsidRDefault="006219EE" w:rsidP="00FC4D88">
            <w:pPr>
              <w:rPr>
                <w:rFonts w:ascii="Arial" w:hAnsi="Arial" w:cs="Arial"/>
                <w:sz w:val="18"/>
                <w:szCs w:val="18"/>
              </w:rPr>
            </w:pPr>
            <w:r w:rsidRPr="00AC5B29">
              <w:rPr>
                <w:rFonts w:ascii="Arial" w:hAnsi="Arial" w:cs="Arial"/>
                <w:sz w:val="18"/>
                <w:szCs w:val="18"/>
              </w:rPr>
              <w:t>V161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V163</w:t>
            </w:r>
          </w:p>
        </w:tc>
      </w:tr>
      <w:tr w:rsidR="006219EE" w:rsidRPr="00D438FC" w:rsidTr="00FC4D88">
        <w:trPr>
          <w:trHeight w:val="153"/>
        </w:trPr>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V1641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V1642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V1643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V1649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V1651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V1652</w:t>
            </w:r>
          </w:p>
        </w:tc>
        <w:tc>
          <w:tcPr>
            <w:tcW w:w="385" w:type="pct"/>
          </w:tcPr>
          <w:p w:rsidR="006219EE" w:rsidRPr="00D438FC" w:rsidRDefault="006219EE" w:rsidP="00FC4D88">
            <w:pPr>
              <w:rPr>
                <w:rFonts w:ascii="Arial" w:hAnsi="Arial" w:cs="Arial"/>
                <w:sz w:val="18"/>
                <w:szCs w:val="18"/>
              </w:rPr>
            </w:pPr>
            <w:r w:rsidRPr="00493C00">
              <w:rPr>
                <w:rFonts w:ascii="Arial" w:hAnsi="Arial" w:cs="Arial"/>
                <w:sz w:val="18"/>
                <w:szCs w:val="18"/>
              </w:rPr>
              <w:t>V1659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V167</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V1741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V1749</w:t>
            </w:r>
          </w:p>
        </w:tc>
        <w:tc>
          <w:tcPr>
            <w:tcW w:w="385" w:type="pct"/>
          </w:tcPr>
          <w:p w:rsidR="006219EE" w:rsidRPr="00D438FC" w:rsidRDefault="006219EE" w:rsidP="00FC4D88">
            <w:pPr>
              <w:rPr>
                <w:rFonts w:ascii="Arial" w:hAnsi="Arial" w:cs="Arial"/>
                <w:sz w:val="18"/>
                <w:szCs w:val="18"/>
              </w:rPr>
            </w:pPr>
            <w:r w:rsidRPr="00493C00">
              <w:rPr>
                <w:rFonts w:ascii="Arial" w:hAnsi="Arial" w:cs="Arial"/>
                <w:sz w:val="18"/>
                <w:szCs w:val="18"/>
              </w:rPr>
              <w:t>V175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V177</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V1789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V1811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V1819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V183</w:t>
            </w:r>
          </w:p>
        </w:tc>
        <w:tc>
          <w:tcPr>
            <w:tcW w:w="385" w:type="pct"/>
          </w:tcPr>
          <w:p w:rsidR="006219EE" w:rsidRPr="00D438FC" w:rsidRDefault="006219EE" w:rsidP="00FC4D88">
            <w:pPr>
              <w:rPr>
                <w:rFonts w:ascii="Arial" w:hAnsi="Arial" w:cs="Arial"/>
                <w:sz w:val="18"/>
                <w:szCs w:val="18"/>
              </w:rPr>
            </w:pPr>
            <w:r w:rsidRPr="00493C00">
              <w:rPr>
                <w:rFonts w:ascii="Arial" w:hAnsi="Arial" w:cs="Arial"/>
                <w:sz w:val="18"/>
                <w:szCs w:val="18"/>
              </w:rPr>
              <w:t>V184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V185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V186</w:t>
            </w:r>
          </w:p>
        </w:tc>
      </w:tr>
      <w:tr w:rsidR="006219EE" w:rsidRPr="008642DB"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V1861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V1869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V187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V190</w:t>
            </w:r>
          </w:p>
        </w:tc>
        <w:tc>
          <w:tcPr>
            <w:tcW w:w="385"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V1911</w:t>
            </w:r>
          </w:p>
        </w:tc>
        <w:tc>
          <w:tcPr>
            <w:tcW w:w="385" w:type="pct"/>
          </w:tcPr>
          <w:p w:rsidR="006219EE" w:rsidRPr="008642DB" w:rsidRDefault="006219EE" w:rsidP="00FC4D88">
            <w:pPr>
              <w:widowControl w:val="0"/>
              <w:autoSpaceDE w:val="0"/>
              <w:autoSpaceDN w:val="0"/>
              <w:adjustRightInd w:val="0"/>
              <w:rPr>
                <w:rFonts w:ascii="Arial" w:hAnsi="Arial" w:cs="Arial"/>
                <w:sz w:val="18"/>
                <w:szCs w:val="18"/>
              </w:rPr>
            </w:pPr>
            <w:r w:rsidRPr="008642DB">
              <w:rPr>
                <w:rFonts w:ascii="Arial" w:hAnsi="Arial" w:cs="Arial"/>
                <w:sz w:val="18"/>
                <w:szCs w:val="18"/>
              </w:rPr>
              <w:t>V1919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V195</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V196</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V197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V198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V210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V211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V212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V218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V219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V4281</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V4283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V4284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V4289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V429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V438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V4381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V4382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V4389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V448</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V449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V4577</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V4578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V4584</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V4589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V460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V468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V469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V470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V472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V479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V498</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V4981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V4982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V4983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V4984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V4986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V4987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V499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V5041</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V5049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V508</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V509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V5901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V5902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V594</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V5970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V5971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V5972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V5973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V5974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V598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V599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V6400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V6401</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V6402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V6407</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V6408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V644</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V6441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V6442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V6443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V690</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V691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V692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V693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V694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V695</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V699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V8301</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V8302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V8381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V8389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V8401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V8402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V8403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V8404</w:t>
            </w:r>
          </w:p>
        </w:tc>
        <w:tc>
          <w:tcPr>
            <w:tcW w:w="385" w:type="pct"/>
          </w:tcPr>
          <w:p w:rsidR="006219EE" w:rsidRPr="00E22561" w:rsidRDefault="006219EE" w:rsidP="00FC4D88">
            <w:pPr>
              <w:rPr>
                <w:rFonts w:ascii="Arial" w:hAnsi="Arial" w:cs="Arial"/>
                <w:sz w:val="18"/>
                <w:szCs w:val="18"/>
              </w:rPr>
            </w:pPr>
            <w:r w:rsidRPr="00E22561">
              <w:rPr>
                <w:rFonts w:ascii="Arial" w:hAnsi="Arial" w:cs="Arial"/>
                <w:sz w:val="18"/>
                <w:szCs w:val="18"/>
              </w:rPr>
              <w:t>V8409</w:t>
            </w:r>
          </w:p>
        </w:tc>
        <w:tc>
          <w:tcPr>
            <w:tcW w:w="385" w:type="pct"/>
          </w:tcPr>
          <w:p w:rsidR="006219EE" w:rsidRPr="00E335AA" w:rsidRDefault="006219EE" w:rsidP="00FC4D88">
            <w:pPr>
              <w:rPr>
                <w:rFonts w:ascii="Arial" w:hAnsi="Arial" w:cs="Arial"/>
                <w:sz w:val="18"/>
                <w:szCs w:val="18"/>
              </w:rPr>
            </w:pPr>
            <w:r w:rsidRPr="00E335AA">
              <w:rPr>
                <w:rFonts w:ascii="Arial" w:hAnsi="Arial" w:cs="Arial"/>
                <w:sz w:val="18"/>
                <w:szCs w:val="18"/>
              </w:rPr>
              <w:t>V848</w:t>
            </w:r>
          </w:p>
        </w:tc>
        <w:tc>
          <w:tcPr>
            <w:tcW w:w="385" w:type="pct"/>
          </w:tcPr>
          <w:p w:rsidR="006219EE" w:rsidRPr="00E335AA" w:rsidRDefault="006219EE" w:rsidP="00FC4D88">
            <w:pPr>
              <w:rPr>
                <w:rFonts w:ascii="Arial" w:hAnsi="Arial" w:cs="Arial"/>
                <w:sz w:val="18"/>
                <w:szCs w:val="18"/>
              </w:rPr>
            </w:pPr>
            <w:r w:rsidRPr="004F171F">
              <w:rPr>
                <w:rFonts w:ascii="Arial" w:hAnsi="Arial" w:cs="Arial"/>
                <w:sz w:val="18"/>
                <w:szCs w:val="18"/>
              </w:rPr>
              <w:t>V8481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V8489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V851</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V8701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V8702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V8709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V8711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V8712</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V8719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V8731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V8732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V8739</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V8741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V8742</w:t>
            </w:r>
          </w:p>
        </w:tc>
      </w:tr>
      <w:tr w:rsidR="006219EE" w:rsidRPr="00D438FC"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V8743</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V8744</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V8745</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V8746</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V8749</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V8801</w:t>
            </w:r>
          </w:p>
        </w:tc>
        <w:tc>
          <w:tcPr>
            <w:tcW w:w="385" w:type="pct"/>
          </w:tcPr>
          <w:p w:rsidR="006219EE" w:rsidRPr="00D438FC" w:rsidRDefault="006219EE" w:rsidP="00FC4D88">
            <w:pPr>
              <w:rPr>
                <w:rFonts w:ascii="Arial" w:hAnsi="Arial" w:cs="Arial"/>
                <w:sz w:val="18"/>
                <w:szCs w:val="18"/>
              </w:rPr>
            </w:pPr>
            <w:r w:rsidRPr="00D438FC">
              <w:rPr>
                <w:rFonts w:ascii="Arial" w:hAnsi="Arial" w:cs="Arial"/>
                <w:sz w:val="18"/>
                <w:szCs w:val="18"/>
              </w:rPr>
              <w:t>V8802</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V8803</w:t>
            </w:r>
          </w:p>
        </w:tc>
        <w:tc>
          <w:tcPr>
            <w:tcW w:w="385" w:type="pct"/>
          </w:tcPr>
          <w:p w:rsidR="006219EE" w:rsidRPr="00B46F3E" w:rsidRDefault="006219EE" w:rsidP="00FC4D88">
            <w:pPr>
              <w:rPr>
                <w:rFonts w:ascii="Arial" w:hAnsi="Arial" w:cs="Arial"/>
                <w:sz w:val="18"/>
                <w:szCs w:val="18"/>
              </w:rPr>
            </w:pPr>
            <w:r w:rsidRPr="00B46F3E">
              <w:rPr>
                <w:rFonts w:ascii="Arial" w:hAnsi="Arial" w:cs="Arial"/>
                <w:sz w:val="18"/>
                <w:szCs w:val="18"/>
              </w:rPr>
              <w:t>V8811</w:t>
            </w:r>
          </w:p>
        </w:tc>
        <w:tc>
          <w:tcPr>
            <w:tcW w:w="385" w:type="pct"/>
          </w:tcPr>
          <w:p w:rsidR="006219EE" w:rsidRPr="00B46F3E" w:rsidRDefault="006219EE" w:rsidP="00FC4D88">
            <w:pPr>
              <w:rPr>
                <w:rFonts w:ascii="Arial" w:hAnsi="Arial" w:cs="Arial"/>
                <w:sz w:val="18"/>
                <w:szCs w:val="18"/>
              </w:rPr>
            </w:pPr>
            <w:r w:rsidRPr="00B46F3E">
              <w:rPr>
                <w:rFonts w:ascii="Arial" w:hAnsi="Arial" w:cs="Arial"/>
                <w:sz w:val="18"/>
                <w:szCs w:val="18"/>
              </w:rPr>
              <w:t>V8812</w:t>
            </w:r>
          </w:p>
        </w:tc>
        <w:tc>
          <w:tcPr>
            <w:tcW w:w="385" w:type="pct"/>
          </w:tcPr>
          <w:p w:rsidR="006219EE" w:rsidRPr="00B46F3E" w:rsidRDefault="006219EE" w:rsidP="00FC4D88">
            <w:pPr>
              <w:rPr>
                <w:rFonts w:ascii="Arial" w:hAnsi="Arial" w:cs="Arial"/>
                <w:sz w:val="18"/>
                <w:szCs w:val="18"/>
              </w:rPr>
            </w:pPr>
            <w:r w:rsidRPr="004F171F">
              <w:rPr>
                <w:rFonts w:ascii="Arial" w:hAnsi="Arial" w:cs="Arial"/>
                <w:sz w:val="18"/>
                <w:szCs w:val="18"/>
              </w:rPr>
              <w:t>V8901</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V8902</w:t>
            </w:r>
          </w:p>
        </w:tc>
      </w:tr>
      <w:tr w:rsidR="006219EE" w:rsidRPr="00AC5B29" w:rsidTr="00FC4D88">
        <w:tc>
          <w:tcPr>
            <w:tcW w:w="382" w:type="pct"/>
          </w:tcPr>
          <w:p w:rsidR="006219EE" w:rsidRPr="00AC5B29"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V8903</w:t>
            </w:r>
          </w:p>
        </w:tc>
        <w:tc>
          <w:tcPr>
            <w:tcW w:w="385" w:type="pct"/>
          </w:tcPr>
          <w:p w:rsidR="006219EE" w:rsidRPr="00755A8F" w:rsidRDefault="006219EE" w:rsidP="00FC4D88">
            <w:pPr>
              <w:rPr>
                <w:rFonts w:ascii="Arial" w:hAnsi="Arial" w:cs="Arial"/>
                <w:sz w:val="18"/>
                <w:szCs w:val="18"/>
              </w:rPr>
            </w:pPr>
            <w:r w:rsidRPr="00755A8F">
              <w:rPr>
                <w:rFonts w:ascii="Arial" w:hAnsi="Arial" w:cs="Arial"/>
                <w:sz w:val="18"/>
                <w:szCs w:val="18"/>
              </w:rPr>
              <w:t>V8904</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V8905</w:t>
            </w:r>
          </w:p>
        </w:tc>
        <w:tc>
          <w:tcPr>
            <w:tcW w:w="385" w:type="pct"/>
          </w:tcPr>
          <w:p w:rsidR="006219EE" w:rsidRPr="004F171F" w:rsidRDefault="006219EE" w:rsidP="00FC4D88">
            <w:pPr>
              <w:rPr>
                <w:rFonts w:ascii="Arial" w:hAnsi="Arial" w:cs="Arial"/>
                <w:sz w:val="18"/>
                <w:szCs w:val="18"/>
              </w:rPr>
            </w:pPr>
            <w:r w:rsidRPr="004F171F">
              <w:rPr>
                <w:rFonts w:ascii="Arial" w:hAnsi="Arial" w:cs="Arial"/>
                <w:sz w:val="18"/>
                <w:szCs w:val="18"/>
              </w:rPr>
              <w:t>V8909</w:t>
            </w:r>
          </w:p>
        </w:tc>
        <w:tc>
          <w:tcPr>
            <w:tcW w:w="385" w:type="pct"/>
          </w:tcPr>
          <w:p w:rsidR="006219EE" w:rsidRPr="004F171F"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p>
        </w:tc>
        <w:tc>
          <w:tcPr>
            <w:tcW w:w="385" w:type="pct"/>
          </w:tcPr>
          <w:p w:rsidR="006219EE" w:rsidRPr="004F171F" w:rsidRDefault="006219EE" w:rsidP="00FC4D88">
            <w:pPr>
              <w:rPr>
                <w:rFonts w:ascii="Arial" w:hAnsi="Arial" w:cs="Arial"/>
                <w:sz w:val="18"/>
                <w:szCs w:val="18"/>
              </w:rPr>
            </w:pPr>
          </w:p>
        </w:tc>
        <w:tc>
          <w:tcPr>
            <w:tcW w:w="385" w:type="pct"/>
          </w:tcPr>
          <w:p w:rsidR="006219EE" w:rsidRPr="00B46F3E" w:rsidRDefault="006219EE" w:rsidP="00FC4D88">
            <w:pPr>
              <w:rPr>
                <w:rFonts w:ascii="Arial" w:hAnsi="Arial" w:cs="Arial"/>
                <w:sz w:val="18"/>
                <w:szCs w:val="18"/>
              </w:rPr>
            </w:pPr>
          </w:p>
        </w:tc>
        <w:tc>
          <w:tcPr>
            <w:tcW w:w="385" w:type="pct"/>
          </w:tcPr>
          <w:p w:rsidR="006219EE" w:rsidRPr="00B46F3E" w:rsidRDefault="006219EE" w:rsidP="00FC4D88">
            <w:pPr>
              <w:rPr>
                <w:rFonts w:ascii="Arial" w:hAnsi="Arial" w:cs="Arial"/>
                <w:sz w:val="18"/>
                <w:szCs w:val="18"/>
              </w:rPr>
            </w:pPr>
          </w:p>
        </w:tc>
        <w:tc>
          <w:tcPr>
            <w:tcW w:w="385" w:type="pct"/>
          </w:tcPr>
          <w:p w:rsidR="006219EE" w:rsidRPr="00B46F3E"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650</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Adjustment disorder</w:t>
            </w:r>
            <w:r>
              <w:rPr>
                <w:rFonts w:ascii="Arial" w:hAnsi="Arial" w:cs="Arial"/>
                <w:b/>
                <w:sz w:val="18"/>
                <w:szCs w:val="18"/>
              </w:rPr>
              <w: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30928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30989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651</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Anxiety disorder</w:t>
            </w:r>
            <w:r>
              <w:rPr>
                <w:rFonts w:ascii="Arial" w:hAnsi="Arial" w:cs="Arial"/>
                <w:b/>
                <w:sz w:val="18"/>
                <w:szCs w:val="18"/>
              </w:rPr>
              <w: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29384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30002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31322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31383</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652</w:t>
            </w:r>
          </w:p>
        </w:tc>
        <w:tc>
          <w:tcPr>
            <w:tcW w:w="8842"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Attention-deficit, conduct, and disruptive behavior disorder</w:t>
            </w:r>
            <w:r>
              <w:rPr>
                <w:rFonts w:ascii="Arial" w:hAnsi="Arial" w:cs="Arial"/>
                <w:b/>
                <w:sz w:val="18"/>
                <w:szCs w:val="18"/>
              </w:rPr>
              <w:t>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2"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Conduct disorder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31223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2"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Oppositional defiant disorder</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31381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2"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Attention deficit disorder / Attention deficit hyperactivity disorder</w:t>
            </w:r>
          </w:p>
        </w:tc>
      </w:tr>
      <w:tr w:rsidR="006219EE" w:rsidRPr="00AC5B29" w:rsidTr="00FC4D88">
        <w:trPr>
          <w:gridAfter w:val="2"/>
          <w:wAfter w:w="1474" w:type="dxa"/>
        </w:trPr>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31400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31401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3148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3149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6219EE" w:rsidRPr="00AC5B29" w:rsidTr="00FC4D88">
        <w:tc>
          <w:tcPr>
            <w:tcW w:w="736" w:type="dxa"/>
          </w:tcPr>
          <w:p w:rsidR="006219EE" w:rsidRDefault="006219EE" w:rsidP="00FC4D88">
            <w:pPr>
              <w:rPr>
                <w:rFonts w:ascii="Arial" w:hAnsi="Arial" w:cs="Arial"/>
                <w:b/>
                <w:sz w:val="18"/>
                <w:szCs w:val="18"/>
              </w:rPr>
            </w:pPr>
          </w:p>
          <w:p w:rsidR="006219EE" w:rsidRPr="00AC5B29" w:rsidRDefault="006219EE" w:rsidP="00FC4D88">
            <w:pPr>
              <w:rPr>
                <w:rFonts w:ascii="Arial" w:hAnsi="Arial" w:cs="Arial"/>
                <w:b/>
                <w:sz w:val="18"/>
                <w:szCs w:val="18"/>
              </w:rPr>
            </w:pPr>
            <w:r w:rsidRPr="00AC5B29">
              <w:rPr>
                <w:rFonts w:ascii="Arial" w:hAnsi="Arial" w:cs="Arial"/>
                <w:b/>
                <w:sz w:val="18"/>
                <w:szCs w:val="18"/>
              </w:rPr>
              <w:t>653</w:t>
            </w:r>
          </w:p>
        </w:tc>
        <w:tc>
          <w:tcPr>
            <w:tcW w:w="8842" w:type="dxa"/>
            <w:gridSpan w:val="12"/>
          </w:tcPr>
          <w:p w:rsidR="006219EE" w:rsidRDefault="006219EE" w:rsidP="00FC4D88">
            <w:pPr>
              <w:rPr>
                <w:rFonts w:ascii="Arial" w:hAnsi="Arial" w:cs="Arial"/>
                <w:b/>
                <w:sz w:val="18"/>
                <w:szCs w:val="18"/>
              </w:rPr>
            </w:pPr>
          </w:p>
          <w:p w:rsidR="006219EE" w:rsidRPr="00AC5B29" w:rsidRDefault="006219EE" w:rsidP="00FC4D88">
            <w:pPr>
              <w:rPr>
                <w:rFonts w:ascii="Arial" w:hAnsi="Arial" w:cs="Arial"/>
                <w:b/>
                <w:sz w:val="18"/>
                <w:szCs w:val="18"/>
              </w:rPr>
            </w:pPr>
            <w:r w:rsidRPr="00AC5B29">
              <w:rPr>
                <w:rFonts w:ascii="Arial" w:hAnsi="Arial" w:cs="Arial"/>
                <w:b/>
                <w:sz w:val="18"/>
                <w:szCs w:val="18"/>
              </w:rPr>
              <w:t>Delirium, dementia, and amnestic and other cognitive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29010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29043</w:t>
            </w:r>
          </w:p>
        </w:tc>
      </w:tr>
      <w:tr w:rsidR="006219EE" w:rsidRPr="00D438FC"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2908</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2909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2930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2931</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2940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29410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29411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29420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29421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2948</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2949</w:t>
            </w:r>
          </w:p>
        </w:tc>
      </w:tr>
      <w:tr w:rsidR="006219EE" w:rsidRPr="00D438FC"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3100</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3102</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31081</w:t>
            </w:r>
          </w:p>
        </w:tc>
        <w:tc>
          <w:tcPr>
            <w:tcW w:w="737" w:type="dxa"/>
          </w:tcPr>
          <w:p w:rsidR="006219EE" w:rsidRPr="00603094" w:rsidRDefault="006219EE" w:rsidP="00FC4D88">
            <w:pPr>
              <w:widowControl w:val="0"/>
              <w:autoSpaceDE w:val="0"/>
              <w:autoSpaceDN w:val="0"/>
              <w:adjustRightInd w:val="0"/>
              <w:rPr>
                <w:rFonts w:ascii="Arial" w:hAnsi="Arial" w:cs="Arial"/>
                <w:sz w:val="18"/>
                <w:szCs w:val="18"/>
              </w:rPr>
            </w:pPr>
            <w:r w:rsidRPr="00603094">
              <w:rPr>
                <w:rFonts w:ascii="Arial" w:hAnsi="Arial" w:cs="Arial"/>
                <w:sz w:val="18"/>
                <w:szCs w:val="18"/>
              </w:rPr>
              <w:t>31089</w:t>
            </w:r>
          </w:p>
        </w:tc>
        <w:tc>
          <w:tcPr>
            <w:tcW w:w="736" w:type="dxa"/>
          </w:tcPr>
          <w:p w:rsidR="006219EE" w:rsidRPr="00D438FC" w:rsidRDefault="006219EE" w:rsidP="00FC4D88">
            <w:pPr>
              <w:rPr>
                <w:rFonts w:ascii="Arial" w:hAnsi="Arial" w:cs="Arial"/>
                <w:sz w:val="18"/>
                <w:szCs w:val="18"/>
              </w:rPr>
            </w:pPr>
            <w:r w:rsidRPr="00D438FC">
              <w:rPr>
                <w:rFonts w:ascii="Arial" w:hAnsi="Arial" w:cs="Arial"/>
                <w:sz w:val="18"/>
                <w:szCs w:val="18"/>
              </w:rPr>
              <w:t>3109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3310</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33111</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33119</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3312</w:t>
            </w:r>
          </w:p>
        </w:tc>
        <w:tc>
          <w:tcPr>
            <w:tcW w:w="737" w:type="dxa"/>
          </w:tcPr>
          <w:p w:rsidR="006219EE" w:rsidRPr="00D438FC" w:rsidRDefault="006219EE" w:rsidP="00FC4D88">
            <w:pPr>
              <w:rPr>
                <w:rFonts w:ascii="Arial" w:hAnsi="Arial" w:cs="Arial"/>
                <w:sz w:val="18"/>
                <w:szCs w:val="18"/>
              </w:rPr>
            </w:pPr>
            <w:r w:rsidRPr="00D438FC">
              <w:rPr>
                <w:rFonts w:ascii="Arial" w:hAnsi="Arial" w:cs="Arial"/>
                <w:sz w:val="18"/>
                <w:szCs w:val="18"/>
              </w:rPr>
              <w:t>33182</w:t>
            </w:r>
          </w:p>
        </w:tc>
        <w:tc>
          <w:tcPr>
            <w:tcW w:w="737" w:type="dxa"/>
          </w:tcPr>
          <w:p w:rsidR="006219EE" w:rsidRPr="00D438FC" w:rsidRDefault="006219EE" w:rsidP="00FC4D88">
            <w:pPr>
              <w:rPr>
                <w:rFonts w:ascii="Arial" w:hAnsi="Arial" w:cs="Arial"/>
                <w:sz w:val="18"/>
                <w:szCs w:val="18"/>
              </w:rPr>
            </w:pPr>
            <w:r w:rsidRPr="00AC5B29">
              <w:rPr>
                <w:rFonts w:ascii="Arial" w:hAnsi="Arial" w:cs="Arial"/>
                <w:sz w:val="18"/>
                <w:szCs w:val="18"/>
              </w:rPr>
              <w:t>797</w:t>
            </w: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654</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Developmental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Communication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31534</w:t>
            </w:r>
          </w:p>
        </w:tc>
        <w:tc>
          <w:tcPr>
            <w:tcW w:w="736" w:type="dxa"/>
          </w:tcPr>
          <w:p w:rsidR="006219EE" w:rsidRPr="00EF4DF1" w:rsidRDefault="006219EE" w:rsidP="00FC4D88">
            <w:pPr>
              <w:rPr>
                <w:rFonts w:ascii="Arial" w:hAnsi="Arial" w:cs="Arial"/>
                <w:sz w:val="18"/>
                <w:szCs w:val="18"/>
              </w:rPr>
            </w:pPr>
            <w:r w:rsidRPr="00EF4DF1">
              <w:rPr>
                <w:rFonts w:ascii="Arial" w:hAnsi="Arial" w:cs="Arial"/>
                <w:sz w:val="18"/>
                <w:szCs w:val="18"/>
              </w:rPr>
              <w:t>31535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31539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V401</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Developmental disabilities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31532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3158</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Intellectual disabilities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317</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Learning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V400</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Motor skill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3154</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655</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Disorders usually diagnosed in infancy, childhood, or adolescence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Elimination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3077</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Other disorders of infancy, childhood or adolescence</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30921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31323 </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31389 </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3139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Pervasive developmental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29900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29901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29910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29911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29980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29981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29990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29991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Tic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30723</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656</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Impulse control disorders, NEC</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31233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31234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31235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31239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657</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Mood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Bipolar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29600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29601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29605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29606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29614</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29646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29652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29653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29654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29656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29664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29666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2967</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29699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Depressive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29383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29626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29635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29636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311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spacing w:line="240" w:lineRule="auto"/>
        <w:rPr>
          <w:rFonts w:ascii="Arial" w:hAnsi="Arial" w:cs="Arial"/>
          <w:sz w:val="18"/>
          <w:szCs w:val="18"/>
        </w:rPr>
      </w:pPr>
    </w:p>
    <w:tbl>
      <w:tblPr>
        <w:tblW w:w="95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7"/>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658</w:t>
            </w:r>
          </w:p>
        </w:tc>
        <w:tc>
          <w:tcPr>
            <w:tcW w:w="8841"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Personality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30110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30151</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30184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30189</w:t>
            </w:r>
          </w:p>
        </w:tc>
        <w:tc>
          <w:tcPr>
            <w:tcW w:w="737" w:type="dxa"/>
          </w:tcPr>
          <w:p w:rsidR="006219EE" w:rsidRPr="00AC5B29" w:rsidRDefault="006219EE" w:rsidP="00FC4D88">
            <w:pPr>
              <w:rPr>
                <w:rFonts w:ascii="Arial" w:hAnsi="Arial" w:cs="Arial"/>
                <w:sz w:val="18"/>
                <w:szCs w:val="18"/>
              </w:rPr>
            </w:pPr>
            <w:r w:rsidRPr="003472CF">
              <w:rPr>
                <w:rFonts w:ascii="Arial" w:hAnsi="Arial" w:cs="Arial"/>
                <w:sz w:val="18"/>
                <w:szCs w:val="18"/>
              </w:rPr>
              <w:t>3019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Default="006219EE" w:rsidP="006219EE">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659</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Schizophrenia and other psychotic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29381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29382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29500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29503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29504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29505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29513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29514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29515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29523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29524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29525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29530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29531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29533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29535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29545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29553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29555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29565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29573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29574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29583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29584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29585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29590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29591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29593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29594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29595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2970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2978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2983</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2988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2989</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660</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Alcohol-related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2918</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29181</w:t>
            </w:r>
          </w:p>
        </w:tc>
        <w:tc>
          <w:tcPr>
            <w:tcW w:w="737" w:type="dxa"/>
          </w:tcPr>
          <w:p w:rsidR="006219EE" w:rsidRPr="00AC5B29" w:rsidRDefault="006219EE" w:rsidP="00FC4D88">
            <w:pPr>
              <w:rPr>
                <w:rFonts w:ascii="Arial" w:hAnsi="Arial" w:cs="Arial"/>
                <w:b/>
                <w:sz w:val="18"/>
                <w:szCs w:val="18"/>
              </w:rPr>
            </w:pPr>
            <w:r w:rsidRPr="00AC5B29">
              <w:rPr>
                <w:rFonts w:ascii="Arial" w:hAnsi="Arial" w:cs="Arial"/>
                <w:sz w:val="18"/>
                <w:szCs w:val="18"/>
              </w:rPr>
              <w:t>29182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29189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2919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30300</w:t>
            </w:r>
          </w:p>
        </w:tc>
      </w:tr>
      <w:tr w:rsidR="006219EE" w:rsidRPr="008A3BC8" w:rsidTr="00FC4D88">
        <w:tc>
          <w:tcPr>
            <w:tcW w:w="736" w:type="dxa"/>
          </w:tcPr>
          <w:p w:rsidR="006219EE" w:rsidRPr="008A3BC8" w:rsidRDefault="006219EE" w:rsidP="00FC4D88">
            <w:pPr>
              <w:rPr>
                <w:rFonts w:ascii="Arial" w:hAnsi="Arial" w:cs="Arial"/>
                <w:sz w:val="18"/>
                <w:szCs w:val="18"/>
              </w:rPr>
            </w:pP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30301</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30302</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30303</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30390</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30391</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30392</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30393</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30500</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30501</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30502</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30503</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3575</w:t>
            </w:r>
          </w:p>
        </w:tc>
      </w:tr>
      <w:tr w:rsidR="006219EE" w:rsidRPr="008A3BC8" w:rsidTr="00FC4D88">
        <w:tc>
          <w:tcPr>
            <w:tcW w:w="736" w:type="dxa"/>
          </w:tcPr>
          <w:p w:rsidR="006219EE" w:rsidRPr="008A3BC8" w:rsidRDefault="006219EE" w:rsidP="00FC4D88">
            <w:pPr>
              <w:rPr>
                <w:rFonts w:ascii="Arial" w:hAnsi="Arial" w:cs="Arial"/>
                <w:sz w:val="18"/>
                <w:szCs w:val="18"/>
              </w:rPr>
            </w:pP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4255</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53530</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53531</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5710</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5711</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5712</w:t>
            </w:r>
          </w:p>
        </w:tc>
        <w:tc>
          <w:tcPr>
            <w:tcW w:w="736" w:type="dxa"/>
          </w:tcPr>
          <w:p w:rsidR="006219EE" w:rsidRPr="008A3BC8" w:rsidRDefault="006219EE" w:rsidP="00FC4D88">
            <w:pPr>
              <w:rPr>
                <w:rFonts w:ascii="Arial" w:hAnsi="Arial" w:cs="Arial"/>
                <w:sz w:val="18"/>
                <w:szCs w:val="18"/>
              </w:rPr>
            </w:pPr>
            <w:r w:rsidRPr="008A3BC8">
              <w:rPr>
                <w:rFonts w:ascii="Arial" w:hAnsi="Arial" w:cs="Arial"/>
                <w:sz w:val="18"/>
                <w:szCs w:val="18"/>
              </w:rPr>
              <w:t>5713</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76071</w:t>
            </w:r>
          </w:p>
        </w:tc>
        <w:tc>
          <w:tcPr>
            <w:tcW w:w="737" w:type="dxa"/>
          </w:tcPr>
          <w:p w:rsidR="006219EE" w:rsidRPr="008A3BC8" w:rsidRDefault="006219EE" w:rsidP="00FC4D88">
            <w:pPr>
              <w:rPr>
                <w:rFonts w:ascii="Arial" w:hAnsi="Arial" w:cs="Arial"/>
                <w:sz w:val="18"/>
                <w:szCs w:val="18"/>
              </w:rPr>
            </w:pPr>
            <w:r w:rsidRPr="008A3BC8">
              <w:rPr>
                <w:rFonts w:ascii="Arial" w:hAnsi="Arial" w:cs="Arial"/>
                <w:sz w:val="18"/>
                <w:szCs w:val="18"/>
              </w:rPr>
              <w:t>9800</w:t>
            </w:r>
          </w:p>
        </w:tc>
        <w:tc>
          <w:tcPr>
            <w:tcW w:w="736" w:type="dxa"/>
          </w:tcPr>
          <w:p w:rsidR="006219EE" w:rsidRPr="008A3BC8" w:rsidRDefault="006219EE" w:rsidP="00FC4D88">
            <w:pPr>
              <w:rPr>
                <w:rFonts w:ascii="Arial" w:hAnsi="Arial" w:cs="Arial"/>
                <w:sz w:val="18"/>
                <w:szCs w:val="18"/>
              </w:rPr>
            </w:pPr>
          </w:p>
        </w:tc>
        <w:tc>
          <w:tcPr>
            <w:tcW w:w="737" w:type="dxa"/>
          </w:tcPr>
          <w:p w:rsidR="006219EE" w:rsidRPr="008A3BC8" w:rsidRDefault="006219EE" w:rsidP="00FC4D88">
            <w:pPr>
              <w:rPr>
                <w:rFonts w:ascii="Arial" w:hAnsi="Arial" w:cs="Arial"/>
                <w:sz w:val="18"/>
                <w:szCs w:val="18"/>
              </w:rPr>
            </w:pPr>
          </w:p>
        </w:tc>
        <w:tc>
          <w:tcPr>
            <w:tcW w:w="737" w:type="dxa"/>
          </w:tcPr>
          <w:p w:rsidR="006219EE" w:rsidRPr="008A3BC8"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661</w:t>
            </w:r>
          </w:p>
        </w:tc>
        <w:tc>
          <w:tcPr>
            <w:tcW w:w="8840" w:type="dxa"/>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Substance</w:t>
            </w:r>
            <w:r>
              <w:rPr>
                <w:rFonts w:ascii="Arial" w:hAnsi="Arial" w:cs="Arial"/>
                <w:b/>
                <w:sz w:val="18"/>
                <w:szCs w:val="18"/>
              </w:rPr>
              <w:t>-</w:t>
            </w:r>
            <w:r w:rsidRPr="00AC5B29">
              <w:rPr>
                <w:rFonts w:ascii="Arial" w:hAnsi="Arial" w:cs="Arial"/>
                <w:b/>
                <w:sz w:val="18"/>
                <w:szCs w:val="18"/>
              </w:rPr>
              <w:t>related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29211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29212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29281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29284</w:t>
            </w:r>
          </w:p>
        </w:tc>
        <w:tc>
          <w:tcPr>
            <w:tcW w:w="737" w:type="dxa"/>
          </w:tcPr>
          <w:p w:rsidR="006219EE" w:rsidRPr="00AC5B29" w:rsidRDefault="006219EE" w:rsidP="00FC4D88">
            <w:pPr>
              <w:rPr>
                <w:rFonts w:ascii="Arial" w:hAnsi="Arial" w:cs="Arial"/>
                <w:b/>
                <w:sz w:val="18"/>
                <w:szCs w:val="18"/>
              </w:rPr>
            </w:pPr>
            <w:r w:rsidRPr="00AC5B29">
              <w:rPr>
                <w:rFonts w:ascii="Arial" w:hAnsi="Arial" w:cs="Arial"/>
                <w:sz w:val="18"/>
                <w:szCs w:val="18"/>
              </w:rPr>
              <w:t>29285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29289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2929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30403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30410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30411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30420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30460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30470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30471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30472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30490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30492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30493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30520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30521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30522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30530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30540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30541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30560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30561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30563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30570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30573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30580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30590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30591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30592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30593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64832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64834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65550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65551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65553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76073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76075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7795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96500</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96502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96509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V6542</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r>
    </w:tbl>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6219EE" w:rsidRPr="00AC5B29" w:rsidTr="00FC4D88">
        <w:tc>
          <w:tcPr>
            <w:tcW w:w="384" w:type="pct"/>
          </w:tcPr>
          <w:p w:rsidR="006219EE" w:rsidRPr="00AC5B29" w:rsidRDefault="006219EE" w:rsidP="00FC4D88">
            <w:pPr>
              <w:rPr>
                <w:rFonts w:ascii="Arial" w:hAnsi="Arial" w:cs="Arial"/>
                <w:b/>
                <w:sz w:val="18"/>
                <w:szCs w:val="18"/>
              </w:rPr>
            </w:pPr>
            <w:r w:rsidRPr="00AC5B29">
              <w:rPr>
                <w:rFonts w:ascii="Arial" w:hAnsi="Arial" w:cs="Arial"/>
                <w:b/>
                <w:sz w:val="18"/>
                <w:szCs w:val="18"/>
              </w:rPr>
              <w:t>662</w:t>
            </w:r>
          </w:p>
        </w:tc>
        <w:tc>
          <w:tcPr>
            <w:tcW w:w="4616" w:type="pct"/>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Suicide and intentional self-inflicted injury</w:t>
            </w:r>
          </w:p>
        </w:tc>
      </w:tr>
      <w:tr w:rsidR="006219EE" w:rsidRPr="00AC5B29" w:rsidTr="00FC4D88">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b/>
                <w:sz w:val="18"/>
                <w:szCs w:val="18"/>
              </w:rPr>
            </w:pPr>
            <w:r w:rsidRPr="00AC5B29">
              <w:rPr>
                <w:rFonts w:ascii="Arial" w:hAnsi="Arial" w:cs="Arial"/>
                <w:sz w:val="18"/>
                <w:szCs w:val="18"/>
              </w:rPr>
              <w:t>V6284</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E9500</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E9501</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E9502</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E9503</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E9504</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E9505</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E9506</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E9507</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E9508</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E9509</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E9510</w:t>
            </w:r>
          </w:p>
        </w:tc>
      </w:tr>
      <w:tr w:rsidR="006219EE" w:rsidRPr="00AC5B29" w:rsidTr="00FC4D88">
        <w:tc>
          <w:tcPr>
            <w:tcW w:w="384" w:type="pct"/>
          </w:tcPr>
          <w:p w:rsidR="006219EE" w:rsidRPr="00AC5B29" w:rsidRDefault="006219EE" w:rsidP="00FC4D88">
            <w:pPr>
              <w:rPr>
                <w:rFonts w:ascii="Arial" w:hAnsi="Arial" w:cs="Arial"/>
                <w:sz w:val="18"/>
                <w:szCs w:val="18"/>
                <w:lang w:val="es-AR"/>
              </w:rPr>
            </w:pP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E9511</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E9518</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E9520</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E9521</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E9528</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E9529</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E9530</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E9531</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E9538</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E9539</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E954</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E9550</w:t>
            </w:r>
          </w:p>
        </w:tc>
      </w:tr>
      <w:tr w:rsidR="006219EE" w:rsidRPr="00AC5B29" w:rsidTr="00FC4D88">
        <w:tc>
          <w:tcPr>
            <w:tcW w:w="384" w:type="pct"/>
          </w:tcPr>
          <w:p w:rsidR="006219EE" w:rsidRPr="00AC5B29" w:rsidRDefault="006219EE" w:rsidP="00FC4D88">
            <w:pPr>
              <w:rPr>
                <w:rFonts w:ascii="Arial" w:hAnsi="Arial" w:cs="Arial"/>
                <w:sz w:val="18"/>
                <w:szCs w:val="18"/>
                <w:lang w:val="es-AR"/>
              </w:rPr>
            </w:pP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E9551</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E9552</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E9553</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E9554</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E9555</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E9556</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E9557</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E9559</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E956</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E9570</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E9571</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E9572</w:t>
            </w:r>
          </w:p>
        </w:tc>
      </w:tr>
      <w:tr w:rsidR="006219EE" w:rsidRPr="00AC5B29" w:rsidTr="00FC4D88">
        <w:tc>
          <w:tcPr>
            <w:tcW w:w="384" w:type="pct"/>
          </w:tcPr>
          <w:p w:rsidR="006219EE" w:rsidRPr="00AC5B29" w:rsidRDefault="006219EE" w:rsidP="00FC4D88">
            <w:pPr>
              <w:rPr>
                <w:rFonts w:ascii="Arial" w:hAnsi="Arial" w:cs="Arial"/>
                <w:sz w:val="18"/>
                <w:szCs w:val="18"/>
                <w:lang w:val="es-AR"/>
              </w:rPr>
            </w:pP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E9579</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E9580</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E9581</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E9582</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E9583</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E9584</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E9585</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E9586</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E9587</w:t>
            </w:r>
          </w:p>
        </w:tc>
        <w:tc>
          <w:tcPr>
            <w:tcW w:w="384"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E9588</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E9589</w:t>
            </w:r>
          </w:p>
        </w:tc>
        <w:tc>
          <w:tcPr>
            <w:tcW w:w="385" w:type="pct"/>
          </w:tcPr>
          <w:p w:rsidR="006219EE" w:rsidRPr="00AC5B29" w:rsidRDefault="006219EE" w:rsidP="00FC4D88">
            <w:pPr>
              <w:rPr>
                <w:rFonts w:ascii="Arial" w:hAnsi="Arial" w:cs="Arial"/>
                <w:sz w:val="18"/>
                <w:szCs w:val="18"/>
                <w:lang w:val="es-AR"/>
              </w:rPr>
            </w:pPr>
            <w:r w:rsidRPr="00AC5B29">
              <w:rPr>
                <w:rFonts w:ascii="Arial" w:hAnsi="Arial" w:cs="Arial"/>
                <w:sz w:val="18"/>
                <w:szCs w:val="18"/>
                <w:lang w:val="es-AR"/>
              </w:rPr>
              <w:t>E959</w:t>
            </w:r>
          </w:p>
        </w:tc>
      </w:tr>
    </w:tbl>
    <w:p w:rsidR="001F2532" w:rsidRDefault="001F2532" w:rsidP="006219EE">
      <w:pPr>
        <w:rPr>
          <w:rFonts w:ascii="Arial" w:hAnsi="Arial" w:cs="Arial"/>
          <w:sz w:val="18"/>
          <w:szCs w:val="18"/>
        </w:rPr>
      </w:pPr>
    </w:p>
    <w:p w:rsidR="001F2532" w:rsidRDefault="001F2532">
      <w:pPr>
        <w:spacing w:line="240" w:lineRule="auto"/>
        <w:rPr>
          <w:rFonts w:ascii="Arial" w:hAnsi="Arial" w:cs="Arial"/>
          <w:sz w:val="18"/>
          <w:szCs w:val="18"/>
        </w:rPr>
      </w:pPr>
      <w:r>
        <w:rPr>
          <w:rFonts w:ascii="Arial" w:hAnsi="Arial" w:cs="Arial"/>
          <w:sz w:val="18"/>
          <w:szCs w:val="18"/>
        </w:rPr>
        <w:br w:type="page"/>
      </w:r>
    </w:p>
    <w:p w:rsidR="006219EE" w:rsidRPr="00AC5B29" w:rsidRDefault="006219EE" w:rsidP="006219EE">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6219EE" w:rsidRPr="00AC5B29" w:rsidTr="00FC4D88">
        <w:tc>
          <w:tcPr>
            <w:tcW w:w="383" w:type="pct"/>
          </w:tcPr>
          <w:p w:rsidR="006219EE" w:rsidRPr="00AC5B29" w:rsidRDefault="006219EE" w:rsidP="00FC4D88">
            <w:pPr>
              <w:rPr>
                <w:rFonts w:ascii="Arial" w:hAnsi="Arial" w:cs="Arial"/>
                <w:b/>
                <w:sz w:val="18"/>
                <w:szCs w:val="18"/>
              </w:rPr>
            </w:pPr>
            <w:r w:rsidRPr="00AC5B29">
              <w:rPr>
                <w:rFonts w:ascii="Arial" w:hAnsi="Arial" w:cs="Arial"/>
                <w:b/>
                <w:sz w:val="18"/>
                <w:szCs w:val="18"/>
              </w:rPr>
              <w:t>663</w:t>
            </w:r>
          </w:p>
        </w:tc>
        <w:tc>
          <w:tcPr>
            <w:tcW w:w="4617" w:type="pct"/>
            <w:gridSpan w:val="12"/>
          </w:tcPr>
          <w:p w:rsidR="006219EE" w:rsidRPr="00AC5B29" w:rsidRDefault="006219EE" w:rsidP="00FC4D88">
            <w:pPr>
              <w:rPr>
                <w:rFonts w:ascii="Arial" w:hAnsi="Arial" w:cs="Arial"/>
                <w:b/>
                <w:sz w:val="18"/>
                <w:szCs w:val="18"/>
              </w:rPr>
            </w:pPr>
            <w:r w:rsidRPr="00AC5B29">
              <w:rPr>
                <w:rFonts w:ascii="Arial" w:hAnsi="Arial" w:cs="Arial"/>
                <w:b/>
                <w:sz w:val="18"/>
                <w:szCs w:val="18"/>
              </w:rPr>
              <w:t>Screening and history of mental health and substance abuse codes</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r w:rsidR="006219EE" w:rsidRPr="00AC5B29" w:rsidTr="00FC4D88">
        <w:tc>
          <w:tcPr>
            <w:tcW w:w="383" w:type="pct"/>
          </w:tcPr>
          <w:p w:rsidR="006219EE" w:rsidRPr="00AC5B29" w:rsidRDefault="006219EE" w:rsidP="00FC4D88">
            <w:pPr>
              <w:rPr>
                <w:rFonts w:ascii="Arial" w:hAnsi="Arial" w:cs="Arial"/>
                <w:i/>
                <w:sz w:val="18"/>
                <w:szCs w:val="18"/>
              </w:rPr>
            </w:pPr>
          </w:p>
        </w:tc>
        <w:tc>
          <w:tcPr>
            <w:tcW w:w="4617" w:type="pct"/>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Mental health disorder related codes</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33392</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V110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V111</w:t>
            </w:r>
          </w:p>
        </w:tc>
        <w:tc>
          <w:tcPr>
            <w:tcW w:w="385" w:type="pct"/>
          </w:tcPr>
          <w:p w:rsidR="006219EE" w:rsidRPr="00CF42FE" w:rsidRDefault="006219EE" w:rsidP="00FC4D88">
            <w:pPr>
              <w:rPr>
                <w:rFonts w:ascii="Arial" w:hAnsi="Arial" w:cs="Arial"/>
                <w:sz w:val="18"/>
                <w:szCs w:val="18"/>
              </w:rPr>
            </w:pPr>
            <w:r w:rsidRPr="00CF42FE">
              <w:rPr>
                <w:rFonts w:ascii="Arial" w:hAnsi="Arial" w:cs="Arial"/>
                <w:sz w:val="18"/>
                <w:szCs w:val="18"/>
              </w:rPr>
              <w:t>V112</w:t>
            </w:r>
          </w:p>
        </w:tc>
        <w:tc>
          <w:tcPr>
            <w:tcW w:w="385" w:type="pct"/>
          </w:tcPr>
          <w:p w:rsidR="006219EE" w:rsidRPr="00EF4DF1" w:rsidRDefault="006219EE" w:rsidP="00FC4D88">
            <w:pPr>
              <w:rPr>
                <w:rFonts w:ascii="Arial" w:hAnsi="Arial" w:cs="Arial"/>
                <w:sz w:val="18"/>
                <w:szCs w:val="18"/>
              </w:rPr>
            </w:pPr>
            <w:r w:rsidRPr="00EF4DF1">
              <w:rPr>
                <w:rFonts w:ascii="Arial" w:hAnsi="Arial" w:cs="Arial"/>
                <w:sz w:val="18"/>
                <w:szCs w:val="18"/>
              </w:rPr>
              <w:t>V114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V118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V119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V154</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V1541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V1542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V1549</w:t>
            </w:r>
          </w:p>
        </w:tc>
        <w:tc>
          <w:tcPr>
            <w:tcW w:w="385" w:type="pct"/>
          </w:tcPr>
          <w:p w:rsidR="006219EE" w:rsidRPr="00BC5CEF" w:rsidRDefault="006219EE" w:rsidP="00FC4D88">
            <w:pPr>
              <w:rPr>
                <w:rFonts w:ascii="Arial" w:hAnsi="Arial" w:cs="Arial"/>
                <w:sz w:val="18"/>
                <w:szCs w:val="18"/>
              </w:rPr>
            </w:pPr>
            <w:r w:rsidRPr="00BC5CEF">
              <w:rPr>
                <w:rFonts w:ascii="Arial" w:hAnsi="Arial" w:cs="Arial"/>
                <w:sz w:val="18"/>
                <w:szCs w:val="18"/>
              </w:rPr>
              <w:t>V1582</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8077AA" w:rsidRDefault="006219EE" w:rsidP="00FC4D88">
            <w:pPr>
              <w:rPr>
                <w:rFonts w:ascii="Arial" w:hAnsi="Arial" w:cs="Arial"/>
                <w:sz w:val="18"/>
                <w:szCs w:val="18"/>
              </w:rPr>
            </w:pPr>
            <w:r w:rsidRPr="008077AA">
              <w:rPr>
                <w:rFonts w:ascii="Arial" w:hAnsi="Arial" w:cs="Arial"/>
                <w:sz w:val="18"/>
                <w:szCs w:val="18"/>
              </w:rPr>
              <w:t>V6285</w:t>
            </w:r>
          </w:p>
        </w:tc>
        <w:tc>
          <w:tcPr>
            <w:tcW w:w="384" w:type="pct"/>
          </w:tcPr>
          <w:p w:rsidR="006219EE" w:rsidRPr="00AC5B29" w:rsidRDefault="006219EE" w:rsidP="00FC4D88">
            <w:pPr>
              <w:rPr>
                <w:rFonts w:ascii="Arial" w:hAnsi="Arial" w:cs="Arial"/>
                <w:sz w:val="18"/>
                <w:szCs w:val="18"/>
              </w:rPr>
            </w:pPr>
            <w:r w:rsidRPr="00AC5B29">
              <w:rPr>
                <w:rFonts w:ascii="Arial" w:hAnsi="Arial" w:cs="Arial"/>
                <w:sz w:val="18"/>
                <w:szCs w:val="18"/>
              </w:rPr>
              <w:t>V663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V7101</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V7102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V7109</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V790</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V792</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V793</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V798</w:t>
            </w:r>
          </w:p>
        </w:tc>
        <w:tc>
          <w:tcPr>
            <w:tcW w:w="385" w:type="pct"/>
          </w:tcPr>
          <w:p w:rsidR="006219EE" w:rsidRPr="00AC5B29" w:rsidRDefault="006219EE" w:rsidP="00FC4D88">
            <w:pPr>
              <w:rPr>
                <w:rFonts w:ascii="Arial" w:hAnsi="Arial" w:cs="Arial"/>
                <w:sz w:val="18"/>
                <w:szCs w:val="18"/>
              </w:rPr>
            </w:pPr>
            <w:r w:rsidRPr="00AC5B29">
              <w:rPr>
                <w:rFonts w:ascii="Arial" w:hAnsi="Arial" w:cs="Arial"/>
                <w:sz w:val="18"/>
                <w:szCs w:val="18"/>
              </w:rPr>
              <w:t>V799</w:t>
            </w:r>
          </w:p>
        </w:tc>
      </w:tr>
      <w:tr w:rsidR="006219EE" w:rsidRPr="00AC5B29" w:rsidTr="00FC4D88">
        <w:tc>
          <w:tcPr>
            <w:tcW w:w="383"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4"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c>
          <w:tcPr>
            <w:tcW w:w="385" w:type="pct"/>
          </w:tcPr>
          <w:p w:rsidR="006219EE" w:rsidRPr="00AC5B29" w:rsidRDefault="006219EE" w:rsidP="00FC4D88">
            <w:pPr>
              <w:rPr>
                <w:rFonts w:ascii="Arial" w:hAnsi="Arial" w:cs="Arial"/>
                <w:sz w:val="18"/>
                <w:szCs w:val="18"/>
              </w:rPr>
            </w:pPr>
          </w:p>
        </w:tc>
      </w:tr>
      <w:tr w:rsidR="006219EE" w:rsidRPr="00AC5B29" w:rsidTr="00FC4D88">
        <w:tc>
          <w:tcPr>
            <w:tcW w:w="383" w:type="pct"/>
          </w:tcPr>
          <w:p w:rsidR="006219EE" w:rsidRPr="00AC5B29" w:rsidRDefault="006219EE" w:rsidP="00FC4D88">
            <w:pPr>
              <w:rPr>
                <w:rFonts w:ascii="Arial" w:hAnsi="Arial" w:cs="Arial"/>
                <w:i/>
                <w:sz w:val="18"/>
                <w:szCs w:val="18"/>
              </w:rPr>
            </w:pPr>
          </w:p>
        </w:tc>
        <w:tc>
          <w:tcPr>
            <w:tcW w:w="4617" w:type="pct"/>
            <w:gridSpan w:val="12"/>
          </w:tcPr>
          <w:p w:rsidR="006219EE" w:rsidRPr="00AC5B29" w:rsidRDefault="006219EE" w:rsidP="00FC4D88">
            <w:pPr>
              <w:rPr>
                <w:rFonts w:ascii="Arial" w:hAnsi="Arial" w:cs="Arial"/>
                <w:i/>
                <w:sz w:val="18"/>
                <w:szCs w:val="18"/>
              </w:rPr>
            </w:pPr>
            <w:r w:rsidRPr="00AC5B29">
              <w:rPr>
                <w:rFonts w:ascii="Arial" w:hAnsi="Arial" w:cs="Arial"/>
                <w:i/>
                <w:sz w:val="18"/>
                <w:szCs w:val="18"/>
              </w:rPr>
              <w:t>Substance-related disorder codes</w:t>
            </w:r>
          </w:p>
        </w:tc>
      </w:tr>
      <w:tr w:rsidR="006219EE" w:rsidRPr="001B664B" w:rsidTr="00FC4D88">
        <w:tc>
          <w:tcPr>
            <w:tcW w:w="383" w:type="pct"/>
          </w:tcPr>
          <w:p w:rsidR="006219EE" w:rsidRPr="001B664B" w:rsidRDefault="006219EE" w:rsidP="00FC4D88">
            <w:pPr>
              <w:rPr>
                <w:rFonts w:ascii="Arial" w:hAnsi="Arial" w:cs="Arial"/>
                <w:sz w:val="18"/>
                <w:szCs w:val="18"/>
              </w:rPr>
            </w:pP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3051</w:t>
            </w:r>
          </w:p>
        </w:tc>
        <w:tc>
          <w:tcPr>
            <w:tcW w:w="384" w:type="pct"/>
          </w:tcPr>
          <w:p w:rsidR="006219EE" w:rsidRPr="001B664B" w:rsidRDefault="006219EE" w:rsidP="00FC4D88">
            <w:pPr>
              <w:rPr>
                <w:rFonts w:ascii="Arial" w:hAnsi="Arial" w:cs="Arial"/>
                <w:sz w:val="18"/>
                <w:szCs w:val="18"/>
              </w:rPr>
            </w:pPr>
            <w:r w:rsidRPr="001B664B">
              <w:rPr>
                <w:rFonts w:ascii="Arial" w:hAnsi="Arial" w:cs="Arial"/>
                <w:sz w:val="18"/>
                <w:szCs w:val="18"/>
              </w:rPr>
              <w:t>30510</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30511</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30512</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30513</w:t>
            </w:r>
          </w:p>
        </w:tc>
        <w:tc>
          <w:tcPr>
            <w:tcW w:w="385" w:type="pct"/>
          </w:tcPr>
          <w:p w:rsidR="006219EE" w:rsidRPr="001B664B" w:rsidRDefault="006219EE" w:rsidP="00FC4D88">
            <w:pPr>
              <w:rPr>
                <w:rFonts w:ascii="Arial" w:hAnsi="Arial" w:cs="Arial"/>
                <w:b/>
                <w:strike/>
                <w:sz w:val="18"/>
                <w:szCs w:val="18"/>
              </w:rPr>
            </w:pPr>
            <w:r w:rsidRPr="001B664B">
              <w:rPr>
                <w:rFonts w:ascii="Arial" w:hAnsi="Arial" w:cs="Arial"/>
                <w:sz w:val="18"/>
                <w:szCs w:val="18"/>
              </w:rPr>
              <w:t>5353</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7903</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V113</w:t>
            </w:r>
          </w:p>
        </w:tc>
        <w:tc>
          <w:tcPr>
            <w:tcW w:w="385" w:type="pct"/>
          </w:tcPr>
          <w:p w:rsidR="006219EE" w:rsidRPr="001B664B" w:rsidRDefault="006219EE" w:rsidP="00FC4D88">
            <w:pPr>
              <w:rPr>
                <w:rFonts w:ascii="Arial" w:hAnsi="Arial" w:cs="Arial"/>
                <w:sz w:val="18"/>
                <w:szCs w:val="18"/>
              </w:rPr>
            </w:pPr>
            <w:r w:rsidRPr="001B664B">
              <w:rPr>
                <w:rFonts w:ascii="Arial" w:hAnsi="Arial" w:cs="Arial"/>
                <w:sz w:val="18"/>
                <w:szCs w:val="18"/>
              </w:rPr>
              <w:t>V791</w:t>
            </w:r>
          </w:p>
        </w:tc>
        <w:tc>
          <w:tcPr>
            <w:tcW w:w="385" w:type="pct"/>
          </w:tcPr>
          <w:p w:rsidR="006219EE" w:rsidRPr="001B664B" w:rsidRDefault="006219EE" w:rsidP="00FC4D88">
            <w:pPr>
              <w:rPr>
                <w:rFonts w:ascii="Arial" w:hAnsi="Arial" w:cs="Arial"/>
                <w:b/>
                <w:strike/>
                <w:sz w:val="18"/>
                <w:szCs w:val="18"/>
              </w:rPr>
            </w:pPr>
          </w:p>
        </w:tc>
        <w:tc>
          <w:tcPr>
            <w:tcW w:w="385" w:type="pct"/>
          </w:tcPr>
          <w:p w:rsidR="006219EE" w:rsidRPr="001B664B" w:rsidRDefault="006219EE" w:rsidP="00FC4D88">
            <w:pPr>
              <w:rPr>
                <w:rFonts w:ascii="Arial" w:hAnsi="Arial" w:cs="Arial"/>
                <w:b/>
                <w:strike/>
                <w:sz w:val="18"/>
                <w:szCs w:val="18"/>
              </w:rPr>
            </w:pPr>
          </w:p>
        </w:tc>
        <w:tc>
          <w:tcPr>
            <w:tcW w:w="385" w:type="pct"/>
          </w:tcPr>
          <w:p w:rsidR="006219EE" w:rsidRPr="001B664B" w:rsidRDefault="006219EE" w:rsidP="00FC4D88">
            <w:pPr>
              <w:rPr>
                <w:rFonts w:ascii="Arial" w:hAnsi="Arial" w:cs="Arial"/>
                <w:b/>
                <w:strike/>
                <w:sz w:val="18"/>
                <w:szCs w:val="18"/>
              </w:rPr>
            </w:pPr>
          </w:p>
        </w:tc>
      </w:tr>
    </w:tbl>
    <w:p w:rsidR="006219EE" w:rsidRPr="00AC5B29" w:rsidRDefault="006219EE" w:rsidP="006219EE">
      <w:pPr>
        <w:rPr>
          <w:rFonts w:ascii="Arial" w:hAnsi="Arial" w:cs="Arial"/>
          <w:sz w:val="18"/>
          <w:szCs w:val="18"/>
        </w:rPr>
      </w:pP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106"/>
        <w:gridCol w:w="631"/>
        <w:gridCol w:w="89"/>
        <w:gridCol w:w="648"/>
      </w:tblGrid>
      <w:tr w:rsidR="006219EE" w:rsidRPr="00AC5B29" w:rsidTr="00FC4D88">
        <w:tc>
          <w:tcPr>
            <w:tcW w:w="736" w:type="dxa"/>
          </w:tcPr>
          <w:p w:rsidR="006219EE" w:rsidRPr="00AC5B29" w:rsidRDefault="006219EE" w:rsidP="00FC4D88">
            <w:pPr>
              <w:rPr>
                <w:rFonts w:ascii="Arial" w:hAnsi="Arial" w:cs="Arial"/>
                <w:b/>
                <w:sz w:val="18"/>
                <w:szCs w:val="18"/>
              </w:rPr>
            </w:pPr>
            <w:r w:rsidRPr="00AC5B29">
              <w:rPr>
                <w:rFonts w:ascii="Arial" w:hAnsi="Arial" w:cs="Arial"/>
                <w:b/>
                <w:sz w:val="18"/>
                <w:szCs w:val="18"/>
              </w:rPr>
              <w:t>670</w:t>
            </w:r>
          </w:p>
        </w:tc>
        <w:tc>
          <w:tcPr>
            <w:tcW w:w="8840" w:type="dxa"/>
            <w:gridSpan w:val="14"/>
          </w:tcPr>
          <w:p w:rsidR="006219EE" w:rsidRPr="00AC5B29" w:rsidRDefault="006219EE" w:rsidP="00FC4D88">
            <w:pPr>
              <w:rPr>
                <w:rFonts w:ascii="Arial" w:hAnsi="Arial" w:cs="Arial"/>
                <w:b/>
                <w:sz w:val="18"/>
                <w:szCs w:val="18"/>
              </w:rPr>
            </w:pPr>
            <w:r w:rsidRPr="00AC5B29">
              <w:rPr>
                <w:rFonts w:ascii="Arial" w:hAnsi="Arial" w:cs="Arial"/>
                <w:b/>
                <w:sz w:val="18"/>
                <w:szCs w:val="18"/>
              </w:rPr>
              <w:t>Miscellaneous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Dissociative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30013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3006</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Eating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30751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30752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30754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30759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Factitious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30019</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Mental disorders due to general medical condition not elsewhere classified</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29389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2939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3101</w:t>
            </w: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Other miscellaneous mental conditions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316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64840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64843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64844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V402</w:t>
            </w:r>
          </w:p>
        </w:tc>
        <w:tc>
          <w:tcPr>
            <w:tcW w:w="737" w:type="dxa"/>
          </w:tcPr>
          <w:p w:rsidR="006219EE" w:rsidRPr="004563F6" w:rsidRDefault="006219EE" w:rsidP="00FC4D88">
            <w:pPr>
              <w:widowControl w:val="0"/>
              <w:autoSpaceDE w:val="0"/>
              <w:autoSpaceDN w:val="0"/>
              <w:adjustRightInd w:val="0"/>
              <w:rPr>
                <w:rFonts w:ascii="Arial" w:hAnsi="Arial" w:cs="Arial"/>
                <w:sz w:val="18"/>
                <w:szCs w:val="18"/>
              </w:rPr>
            </w:pPr>
            <w:r w:rsidRPr="004563F6">
              <w:rPr>
                <w:rFonts w:ascii="Arial" w:hAnsi="Arial" w:cs="Arial"/>
                <w:sz w:val="18"/>
                <w:szCs w:val="18"/>
              </w:rPr>
              <w:t>V4031</w:t>
            </w:r>
          </w:p>
        </w:tc>
        <w:tc>
          <w:tcPr>
            <w:tcW w:w="737" w:type="dxa"/>
          </w:tcPr>
          <w:p w:rsidR="006219EE" w:rsidRPr="004563F6" w:rsidRDefault="006219EE" w:rsidP="00FC4D88">
            <w:pPr>
              <w:widowControl w:val="0"/>
              <w:autoSpaceDE w:val="0"/>
              <w:autoSpaceDN w:val="0"/>
              <w:adjustRightInd w:val="0"/>
              <w:rPr>
                <w:rFonts w:ascii="Arial" w:hAnsi="Arial" w:cs="Arial"/>
                <w:sz w:val="18"/>
                <w:szCs w:val="18"/>
              </w:rPr>
            </w:pPr>
            <w:r w:rsidRPr="004563F6">
              <w:rPr>
                <w:rFonts w:ascii="Arial" w:hAnsi="Arial" w:cs="Arial"/>
                <w:sz w:val="18"/>
                <w:szCs w:val="18"/>
              </w:rPr>
              <w:t>V4039</w:t>
            </w:r>
          </w:p>
        </w:tc>
        <w:tc>
          <w:tcPr>
            <w:tcW w:w="842"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V409</w:t>
            </w:r>
          </w:p>
        </w:tc>
        <w:tc>
          <w:tcPr>
            <w:tcW w:w="720"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V673</w:t>
            </w:r>
          </w:p>
        </w:tc>
        <w:tc>
          <w:tcPr>
            <w:tcW w:w="648"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842" w:type="dxa"/>
            <w:gridSpan w:val="2"/>
          </w:tcPr>
          <w:p w:rsidR="006219EE" w:rsidRPr="00AC5B29" w:rsidRDefault="006219EE" w:rsidP="00FC4D88">
            <w:pPr>
              <w:rPr>
                <w:rFonts w:ascii="Arial" w:hAnsi="Arial" w:cs="Arial"/>
                <w:sz w:val="18"/>
                <w:szCs w:val="18"/>
              </w:rPr>
            </w:pPr>
          </w:p>
        </w:tc>
        <w:tc>
          <w:tcPr>
            <w:tcW w:w="720" w:type="dxa"/>
            <w:gridSpan w:val="2"/>
          </w:tcPr>
          <w:p w:rsidR="006219EE" w:rsidRPr="00AC5B29" w:rsidRDefault="006219EE" w:rsidP="00FC4D88">
            <w:pPr>
              <w:rPr>
                <w:rFonts w:ascii="Arial" w:hAnsi="Arial" w:cs="Arial"/>
                <w:sz w:val="18"/>
                <w:szCs w:val="18"/>
              </w:rPr>
            </w:pPr>
          </w:p>
        </w:tc>
        <w:tc>
          <w:tcPr>
            <w:tcW w:w="648" w:type="dxa"/>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Psychogenic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3061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3064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30650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30652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30659</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3066</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3067</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3068</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3069</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Sexual and gender identify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30250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30251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30252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30253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30270</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30271</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30272</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30273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30274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30275</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30276</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30279</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30282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30283</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30284</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30285</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30289</w:t>
            </w:r>
          </w:p>
        </w:tc>
        <w:tc>
          <w:tcPr>
            <w:tcW w:w="737" w:type="dxa"/>
            <w:gridSpan w:val="2"/>
          </w:tcPr>
          <w:p w:rsidR="006219EE" w:rsidRPr="00AC5B29" w:rsidRDefault="006219EE" w:rsidP="00FC4D88">
            <w:pPr>
              <w:rPr>
                <w:rFonts w:ascii="Arial" w:hAnsi="Arial" w:cs="Arial"/>
                <w:sz w:val="18"/>
                <w:szCs w:val="18"/>
              </w:rPr>
            </w:pPr>
            <w:r w:rsidRPr="00AC5B29">
              <w:rPr>
                <w:rFonts w:ascii="Arial" w:hAnsi="Arial" w:cs="Arial"/>
                <w:sz w:val="18"/>
                <w:szCs w:val="18"/>
              </w:rPr>
              <w:t>3029</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30651</w:t>
            </w: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Sleep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30740</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30741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30742</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30743</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30744</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30745</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30746</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30748</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30749</w:t>
            </w: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r w:rsidR="006219EE" w:rsidRPr="00AC5B29" w:rsidTr="00FC4D88">
        <w:tc>
          <w:tcPr>
            <w:tcW w:w="736" w:type="dxa"/>
          </w:tcPr>
          <w:p w:rsidR="006219EE" w:rsidRPr="00AC5B29" w:rsidRDefault="006219EE" w:rsidP="00FC4D88">
            <w:pPr>
              <w:rPr>
                <w:rFonts w:ascii="Arial" w:hAnsi="Arial" w:cs="Arial"/>
                <w:i/>
                <w:sz w:val="18"/>
                <w:szCs w:val="18"/>
              </w:rPr>
            </w:pPr>
          </w:p>
        </w:tc>
        <w:tc>
          <w:tcPr>
            <w:tcW w:w="8840" w:type="dxa"/>
            <w:gridSpan w:val="14"/>
          </w:tcPr>
          <w:p w:rsidR="006219EE" w:rsidRPr="00AC5B29" w:rsidRDefault="006219EE" w:rsidP="00FC4D88">
            <w:pPr>
              <w:rPr>
                <w:rFonts w:ascii="Arial" w:hAnsi="Arial" w:cs="Arial"/>
                <w:i/>
                <w:sz w:val="18"/>
                <w:szCs w:val="18"/>
              </w:rPr>
            </w:pPr>
            <w:r w:rsidRPr="00AC5B29">
              <w:rPr>
                <w:rFonts w:ascii="Arial" w:hAnsi="Arial" w:cs="Arial"/>
                <w:i/>
                <w:sz w:val="18"/>
                <w:szCs w:val="18"/>
              </w:rPr>
              <w:t>Somatoform disorders</w:t>
            </w:r>
          </w:p>
        </w:tc>
      </w:tr>
      <w:tr w:rsidR="006219EE" w:rsidRPr="00AC5B29" w:rsidTr="00FC4D88">
        <w:tc>
          <w:tcPr>
            <w:tcW w:w="736"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30011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3007</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30081</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30082</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30780</w:t>
            </w:r>
          </w:p>
        </w:tc>
        <w:tc>
          <w:tcPr>
            <w:tcW w:w="737" w:type="dxa"/>
          </w:tcPr>
          <w:p w:rsidR="006219EE" w:rsidRPr="00AC5B29" w:rsidRDefault="006219EE" w:rsidP="00FC4D88">
            <w:pPr>
              <w:rPr>
                <w:rFonts w:ascii="Arial" w:hAnsi="Arial" w:cs="Arial"/>
                <w:sz w:val="18"/>
                <w:szCs w:val="18"/>
              </w:rPr>
            </w:pPr>
            <w:r w:rsidRPr="00AC5B29">
              <w:rPr>
                <w:rFonts w:ascii="Arial" w:hAnsi="Arial" w:cs="Arial"/>
                <w:sz w:val="18"/>
                <w:szCs w:val="18"/>
              </w:rPr>
              <w:t>30781</w:t>
            </w:r>
          </w:p>
        </w:tc>
        <w:tc>
          <w:tcPr>
            <w:tcW w:w="736" w:type="dxa"/>
          </w:tcPr>
          <w:p w:rsidR="006219EE" w:rsidRPr="00AC5B29" w:rsidRDefault="006219EE" w:rsidP="00FC4D88">
            <w:pPr>
              <w:rPr>
                <w:rFonts w:ascii="Arial" w:hAnsi="Arial" w:cs="Arial"/>
                <w:sz w:val="18"/>
                <w:szCs w:val="18"/>
              </w:rPr>
            </w:pPr>
            <w:r w:rsidRPr="00AC5B29">
              <w:rPr>
                <w:rFonts w:ascii="Arial" w:hAnsi="Arial" w:cs="Arial"/>
                <w:sz w:val="18"/>
                <w:szCs w:val="18"/>
              </w:rPr>
              <w:t xml:space="preserve">30789 </w:t>
            </w:r>
          </w:p>
        </w:tc>
        <w:tc>
          <w:tcPr>
            <w:tcW w:w="737" w:type="dxa"/>
          </w:tcPr>
          <w:p w:rsidR="006219EE" w:rsidRPr="00AC5B29" w:rsidRDefault="006219EE" w:rsidP="00FC4D88">
            <w:pPr>
              <w:rPr>
                <w:rFonts w:ascii="Arial" w:hAnsi="Arial" w:cs="Arial"/>
                <w:sz w:val="18"/>
                <w:szCs w:val="18"/>
              </w:rPr>
            </w:pPr>
          </w:p>
        </w:tc>
        <w:tc>
          <w:tcPr>
            <w:tcW w:w="737" w:type="dxa"/>
          </w:tcPr>
          <w:p w:rsidR="006219EE" w:rsidRPr="00AC5B29" w:rsidRDefault="006219EE" w:rsidP="00FC4D88">
            <w:pPr>
              <w:rPr>
                <w:rFonts w:ascii="Arial" w:hAnsi="Arial" w:cs="Arial"/>
                <w:sz w:val="18"/>
                <w:szCs w:val="18"/>
              </w:rPr>
            </w:pPr>
          </w:p>
        </w:tc>
        <w:tc>
          <w:tcPr>
            <w:tcW w:w="736" w:type="dxa"/>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c>
          <w:tcPr>
            <w:tcW w:w="737" w:type="dxa"/>
            <w:gridSpan w:val="2"/>
          </w:tcPr>
          <w:p w:rsidR="006219EE" w:rsidRPr="00AC5B29" w:rsidRDefault="006219EE" w:rsidP="00FC4D88">
            <w:pPr>
              <w:rPr>
                <w:rFonts w:ascii="Arial" w:hAnsi="Arial" w:cs="Arial"/>
                <w:sz w:val="18"/>
                <w:szCs w:val="18"/>
              </w:rPr>
            </w:pPr>
          </w:p>
        </w:tc>
      </w:tr>
    </w:tbl>
    <w:p w:rsidR="006219EE" w:rsidRPr="00B707D5" w:rsidRDefault="006219EE" w:rsidP="006219EE">
      <w:pPr>
        <w:spacing w:line="240" w:lineRule="auto"/>
        <w:rPr>
          <w:rFonts w:ascii="Times New Roman Bold" w:hAnsi="Times New Roman Bold"/>
          <w:b/>
          <w:szCs w:val="24"/>
        </w:rPr>
        <w:sectPr w:rsidR="006219EE" w:rsidRPr="00B707D5" w:rsidSect="00DF549F">
          <w:footerReference w:type="default" r:id="rId30"/>
          <w:pgSz w:w="12240" w:h="15840" w:code="1"/>
          <w:pgMar w:top="1440" w:right="1440" w:bottom="1440" w:left="1440" w:header="720" w:footer="576" w:gutter="0"/>
          <w:pgNumType w:start="1"/>
          <w:cols w:space="720"/>
          <w:noEndnote/>
        </w:sectPr>
      </w:pPr>
    </w:p>
    <w:p w:rsidR="00FE0F8E" w:rsidRPr="00851AF0" w:rsidRDefault="008A26A8" w:rsidP="00FE0F8E">
      <w:pPr>
        <w:pStyle w:val="C1-CtrBoldHd"/>
        <w:spacing w:after="0" w:line="240" w:lineRule="auto"/>
        <w:rPr>
          <w:b w:val="0"/>
          <w:sz w:val="28"/>
          <w:szCs w:val="28"/>
        </w:rPr>
      </w:pPr>
      <w:bookmarkStart w:id="116" w:name="_Toc214435852"/>
      <w:bookmarkStart w:id="117" w:name="_Toc214436201"/>
      <w:r w:rsidRPr="00851AF0">
        <w:rPr>
          <w:b w:val="0"/>
          <w:sz w:val="28"/>
          <w:szCs w:val="28"/>
        </w:rPr>
        <w:lastRenderedPageBreak/>
        <w:t>Appendix 4</w:t>
      </w:r>
      <w:r w:rsidRPr="00851AF0">
        <w:rPr>
          <w:b w:val="0"/>
          <w:sz w:val="28"/>
          <w:szCs w:val="28"/>
        </w:rPr>
        <w:br/>
      </w:r>
      <w:bookmarkEnd w:id="116"/>
      <w:bookmarkEnd w:id="117"/>
      <w:r w:rsidR="00981EF6" w:rsidRPr="00851AF0">
        <w:rPr>
          <w:b w:val="0"/>
          <w:sz w:val="28"/>
          <w:szCs w:val="28"/>
        </w:rPr>
        <w:t>List of Invalid ICD-9-CM Codes</w:t>
      </w:r>
    </w:p>
    <w:p w:rsidR="004F45AC" w:rsidRPr="00FD3E5E" w:rsidRDefault="004F45AC">
      <w:pPr>
        <w:spacing w:line="240" w:lineRule="auto"/>
        <w:rPr>
          <w:sz w:val="28"/>
          <w:szCs w:val="28"/>
        </w:rPr>
        <w:sectPr w:rsidR="004F45AC" w:rsidRPr="00FD3E5E" w:rsidSect="004F45AC">
          <w:headerReference w:type="default" r:id="rId31"/>
          <w:footerReference w:type="default" r:id="rId32"/>
          <w:pgSz w:w="12240" w:h="15840" w:code="1"/>
          <w:pgMar w:top="1440" w:right="1440" w:bottom="1440" w:left="1440" w:header="720" w:footer="576" w:gutter="0"/>
          <w:pgNumType w:start="1"/>
          <w:cols w:space="720"/>
          <w:vAlign w:val="center"/>
          <w:noEndnote/>
        </w:sectPr>
      </w:pPr>
    </w:p>
    <w:p w:rsidR="00067DCD" w:rsidRPr="0013346E" w:rsidRDefault="00B81287" w:rsidP="008A51EF">
      <w:pPr>
        <w:jc w:val="center"/>
        <w:rPr>
          <w:b/>
        </w:rPr>
      </w:pPr>
      <w:r w:rsidRPr="0013346E">
        <w:rPr>
          <w:b/>
        </w:rPr>
        <w:lastRenderedPageBreak/>
        <w:t>LIST OF INVALID ICD-9-CM CODES</w:t>
      </w:r>
    </w:p>
    <w:p w:rsidR="00067DCD" w:rsidRPr="0013346E" w:rsidRDefault="00067DCD"/>
    <w:p w:rsidR="00067DCD" w:rsidRPr="0013346E" w:rsidRDefault="00067DCD"/>
    <w:tbl>
      <w:tblPr>
        <w:tblStyle w:val="TableGrid"/>
        <w:tblW w:w="0" w:type="auto"/>
        <w:tblLayout w:type="fixed"/>
        <w:tblLook w:val="04A0" w:firstRow="1" w:lastRow="0" w:firstColumn="1" w:lastColumn="0" w:noHBand="0" w:noVBand="1"/>
      </w:tblPr>
      <w:tblGrid>
        <w:gridCol w:w="1998"/>
        <w:gridCol w:w="7578"/>
      </w:tblGrid>
      <w:tr w:rsidR="0013346E" w:rsidRPr="0013346E" w:rsidTr="00FE0F8E">
        <w:trPr>
          <w:trHeight w:val="288"/>
          <w:tblHeader/>
        </w:trPr>
        <w:tc>
          <w:tcPr>
            <w:tcW w:w="1998" w:type="dxa"/>
            <w:hideMark/>
          </w:tcPr>
          <w:p w:rsidR="00FE0F8E" w:rsidRPr="0013346E" w:rsidRDefault="00192518" w:rsidP="00FE0F8E">
            <w:pPr>
              <w:spacing w:after="200" w:line="276" w:lineRule="auto"/>
              <w:rPr>
                <w:b/>
                <w:bCs/>
              </w:rPr>
            </w:pPr>
            <w:r w:rsidRPr="0013346E">
              <w:rPr>
                <w:b/>
                <w:sz w:val="28"/>
                <w:szCs w:val="28"/>
              </w:rPr>
              <w:br w:type="page"/>
            </w:r>
            <w:r w:rsidR="00FE0F8E" w:rsidRPr="0013346E">
              <w:rPr>
                <w:b/>
                <w:sz w:val="28"/>
                <w:szCs w:val="28"/>
              </w:rPr>
              <w:br w:type="page"/>
            </w:r>
            <w:r w:rsidR="00FE0F8E" w:rsidRPr="0013346E">
              <w:rPr>
                <w:b/>
                <w:bCs/>
              </w:rPr>
              <w:t xml:space="preserve">DIAGNOSIS CODE </w:t>
            </w:r>
          </w:p>
        </w:tc>
        <w:tc>
          <w:tcPr>
            <w:tcW w:w="7578" w:type="dxa"/>
            <w:hideMark/>
          </w:tcPr>
          <w:p w:rsidR="00FE0F8E" w:rsidRPr="0013346E" w:rsidRDefault="00FE0F8E" w:rsidP="00FE0F8E">
            <w:pPr>
              <w:spacing w:after="200" w:line="276" w:lineRule="auto"/>
              <w:rPr>
                <w:b/>
                <w:bCs/>
              </w:rPr>
            </w:pPr>
            <w:r w:rsidRPr="0013346E">
              <w:rPr>
                <w:b/>
                <w:bCs/>
              </w:rPr>
              <w:t xml:space="preserve">DESCRIPTION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41.4</w:t>
            </w:r>
          </w:p>
        </w:tc>
        <w:tc>
          <w:tcPr>
            <w:tcW w:w="7578" w:type="dxa"/>
            <w:hideMark/>
          </w:tcPr>
          <w:p w:rsidR="00FE0F8E" w:rsidRPr="00465CCB" w:rsidRDefault="00FE0F8E" w:rsidP="00FE0F8E">
            <w:pPr>
              <w:spacing w:after="200" w:line="276" w:lineRule="auto"/>
            </w:pPr>
            <w:r w:rsidRPr="00465CCB">
              <w:t xml:space="preserve">Escherichia coli [E. coli] infection in conditions classified elsewhere and of unspecified site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w:t>
            </w:r>
          </w:p>
        </w:tc>
        <w:tc>
          <w:tcPr>
            <w:tcW w:w="7578" w:type="dxa"/>
            <w:hideMark/>
          </w:tcPr>
          <w:p w:rsidR="00FE0F8E" w:rsidRPr="00465CCB" w:rsidRDefault="00FE0F8E" w:rsidP="00FE0F8E">
            <w:pPr>
              <w:spacing w:after="200" w:line="276" w:lineRule="auto"/>
            </w:pPr>
            <w:r w:rsidRPr="00465CCB">
              <w:t xml:space="preserve">Other malignant neoplasm of skin of lip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173.1</w:t>
            </w:r>
          </w:p>
        </w:tc>
        <w:tc>
          <w:tcPr>
            <w:tcW w:w="7578" w:type="dxa"/>
            <w:hideMark/>
          </w:tcPr>
          <w:p w:rsidR="00FE0F8E" w:rsidRPr="00465CCB" w:rsidRDefault="00FE0F8E" w:rsidP="00FE0F8E">
            <w:pPr>
              <w:spacing w:after="200" w:line="276" w:lineRule="auto"/>
            </w:pPr>
            <w:r w:rsidRPr="00465CCB">
              <w:t xml:space="preserve">Other malignant neoplasm of skin of eyelid, including canthus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173.2</w:t>
            </w:r>
          </w:p>
        </w:tc>
        <w:tc>
          <w:tcPr>
            <w:tcW w:w="7578" w:type="dxa"/>
            <w:hideMark/>
          </w:tcPr>
          <w:p w:rsidR="00FE0F8E" w:rsidRPr="00465CCB" w:rsidRDefault="00FE0F8E" w:rsidP="00FE0F8E">
            <w:pPr>
              <w:spacing w:after="200" w:line="276" w:lineRule="auto"/>
            </w:pPr>
            <w:r w:rsidRPr="00465CCB">
              <w:t xml:space="preserve">Other malignant neoplasm of skin of ear and external auditory canal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173.3</w:t>
            </w:r>
          </w:p>
        </w:tc>
        <w:tc>
          <w:tcPr>
            <w:tcW w:w="7578" w:type="dxa"/>
            <w:hideMark/>
          </w:tcPr>
          <w:p w:rsidR="00FE0F8E" w:rsidRPr="00465CCB" w:rsidRDefault="00FE0F8E" w:rsidP="00FE0F8E">
            <w:pPr>
              <w:spacing w:after="200" w:line="276" w:lineRule="auto"/>
            </w:pPr>
            <w:r w:rsidRPr="00465CCB">
              <w:t xml:space="preserve">Other malignant neoplasm of skin of other and unspecified parts of face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173.4</w:t>
            </w:r>
          </w:p>
        </w:tc>
        <w:tc>
          <w:tcPr>
            <w:tcW w:w="7578" w:type="dxa"/>
            <w:hideMark/>
          </w:tcPr>
          <w:p w:rsidR="00FE0F8E" w:rsidRPr="00465CCB" w:rsidRDefault="00FE0F8E" w:rsidP="00FE0F8E">
            <w:pPr>
              <w:spacing w:after="200" w:line="276" w:lineRule="auto"/>
            </w:pPr>
            <w:r w:rsidRPr="00465CCB">
              <w:t xml:space="preserve">Other malignant neoplasm of scalp and skin of neck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173.5</w:t>
            </w:r>
          </w:p>
        </w:tc>
        <w:tc>
          <w:tcPr>
            <w:tcW w:w="7578" w:type="dxa"/>
            <w:hideMark/>
          </w:tcPr>
          <w:p w:rsidR="00FE0F8E" w:rsidRPr="00465CCB" w:rsidRDefault="00FE0F8E" w:rsidP="00FE0F8E">
            <w:pPr>
              <w:spacing w:after="200" w:line="276" w:lineRule="auto"/>
            </w:pPr>
            <w:r w:rsidRPr="00465CCB">
              <w:t xml:space="preserve">Other malignant neoplasm of skin of trunk, except scrotum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173.6</w:t>
            </w:r>
          </w:p>
        </w:tc>
        <w:tc>
          <w:tcPr>
            <w:tcW w:w="7578" w:type="dxa"/>
            <w:hideMark/>
          </w:tcPr>
          <w:p w:rsidR="00FE0F8E" w:rsidRPr="00465CCB" w:rsidRDefault="00FE0F8E" w:rsidP="00FE0F8E">
            <w:pPr>
              <w:spacing w:after="200" w:line="276" w:lineRule="auto"/>
            </w:pPr>
            <w:r w:rsidRPr="00465CCB">
              <w:t xml:space="preserve">Other malignant neoplasm of skin of upper limb, including shoulder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173.7</w:t>
            </w:r>
          </w:p>
        </w:tc>
        <w:tc>
          <w:tcPr>
            <w:tcW w:w="7578" w:type="dxa"/>
            <w:hideMark/>
          </w:tcPr>
          <w:p w:rsidR="00FE0F8E" w:rsidRPr="00465CCB" w:rsidRDefault="00FE0F8E" w:rsidP="00FE0F8E">
            <w:pPr>
              <w:spacing w:after="200" w:line="276" w:lineRule="auto"/>
            </w:pPr>
            <w:r w:rsidRPr="00465CCB">
              <w:t xml:space="preserve">Other malignant neoplasm of skin of lower limb, including hip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173.8</w:t>
            </w:r>
          </w:p>
        </w:tc>
        <w:tc>
          <w:tcPr>
            <w:tcW w:w="7578" w:type="dxa"/>
            <w:hideMark/>
          </w:tcPr>
          <w:p w:rsidR="00FE0F8E" w:rsidRPr="00465CCB" w:rsidRDefault="00FE0F8E" w:rsidP="00FE0F8E">
            <w:pPr>
              <w:spacing w:after="200" w:line="276" w:lineRule="auto"/>
            </w:pPr>
            <w:r w:rsidRPr="00465CCB">
              <w:t xml:space="preserve">Other malignant neoplasm of other specified sites of skin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173.9</w:t>
            </w:r>
          </w:p>
        </w:tc>
        <w:tc>
          <w:tcPr>
            <w:tcW w:w="7578" w:type="dxa"/>
            <w:hideMark/>
          </w:tcPr>
          <w:p w:rsidR="00FE0F8E" w:rsidRPr="00465CCB" w:rsidRDefault="00FE0F8E" w:rsidP="00FE0F8E">
            <w:pPr>
              <w:spacing w:after="200" w:line="276" w:lineRule="auto"/>
            </w:pPr>
            <w:r w:rsidRPr="00465CCB">
              <w:t xml:space="preserve">Other malignant neoplasm of skin, site unspecified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284.1* </w:t>
            </w:r>
          </w:p>
        </w:tc>
        <w:tc>
          <w:tcPr>
            <w:tcW w:w="7578" w:type="dxa"/>
            <w:hideMark/>
          </w:tcPr>
          <w:p w:rsidR="00FE0F8E" w:rsidRPr="00465CCB" w:rsidRDefault="00FE0F8E" w:rsidP="00FE0F8E">
            <w:pPr>
              <w:spacing w:after="200" w:line="276" w:lineRule="auto"/>
            </w:pPr>
            <w:r w:rsidRPr="00465CCB">
              <w:t xml:space="preserve">Pancytopenia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286.5</w:t>
            </w:r>
          </w:p>
        </w:tc>
        <w:tc>
          <w:tcPr>
            <w:tcW w:w="7578" w:type="dxa"/>
            <w:hideMark/>
          </w:tcPr>
          <w:p w:rsidR="00FE0F8E" w:rsidRPr="00465CCB" w:rsidRDefault="00FE0F8E" w:rsidP="00FE0F8E">
            <w:pPr>
              <w:spacing w:after="200" w:line="276" w:lineRule="auto"/>
            </w:pPr>
            <w:r w:rsidRPr="00465CCB">
              <w:t xml:space="preserve">Hemorrhagic disorder due to intrinsic circulating anticoagulants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310.8</w:t>
            </w:r>
          </w:p>
        </w:tc>
        <w:tc>
          <w:tcPr>
            <w:tcW w:w="7578" w:type="dxa"/>
            <w:hideMark/>
          </w:tcPr>
          <w:p w:rsidR="00FE0F8E" w:rsidRPr="00465CCB" w:rsidRDefault="00FE0F8E" w:rsidP="00FE0F8E">
            <w:pPr>
              <w:spacing w:after="200" w:line="276" w:lineRule="auto"/>
            </w:pPr>
            <w:r w:rsidRPr="00465CCB">
              <w:t xml:space="preserve">Other specified nonpsychotic mental disorders following organic brain damage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425.1* </w:t>
            </w:r>
          </w:p>
        </w:tc>
        <w:tc>
          <w:tcPr>
            <w:tcW w:w="7578" w:type="dxa"/>
            <w:hideMark/>
          </w:tcPr>
          <w:p w:rsidR="00FE0F8E" w:rsidRPr="00465CCB" w:rsidRDefault="00FE0F8E" w:rsidP="00FE0F8E">
            <w:pPr>
              <w:spacing w:after="200" w:line="276" w:lineRule="auto"/>
            </w:pPr>
            <w:r w:rsidRPr="00465CCB">
              <w:t xml:space="preserve">Hypertrophic obstructive cardiomyopathy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444</w:t>
            </w:r>
          </w:p>
        </w:tc>
        <w:tc>
          <w:tcPr>
            <w:tcW w:w="7578" w:type="dxa"/>
            <w:hideMark/>
          </w:tcPr>
          <w:p w:rsidR="00FE0F8E" w:rsidRPr="00465CCB" w:rsidRDefault="00FE0F8E" w:rsidP="00FE0F8E">
            <w:pPr>
              <w:spacing w:after="200" w:line="276" w:lineRule="auto"/>
            </w:pPr>
            <w:r w:rsidRPr="00465CCB">
              <w:t xml:space="preserve">Embolism and thrombosis of abdominal aorta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512.8* </w:t>
            </w:r>
          </w:p>
        </w:tc>
        <w:tc>
          <w:tcPr>
            <w:tcW w:w="7578" w:type="dxa"/>
            <w:hideMark/>
          </w:tcPr>
          <w:p w:rsidR="00FE0F8E" w:rsidRPr="00465CCB" w:rsidRDefault="00FE0F8E" w:rsidP="00FE0F8E">
            <w:pPr>
              <w:spacing w:after="200" w:line="276" w:lineRule="auto"/>
            </w:pPr>
            <w:r w:rsidRPr="00465CCB">
              <w:t xml:space="preserve">Other spontaneous pneumothorax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516.3</w:t>
            </w:r>
          </w:p>
        </w:tc>
        <w:tc>
          <w:tcPr>
            <w:tcW w:w="7578" w:type="dxa"/>
            <w:hideMark/>
          </w:tcPr>
          <w:p w:rsidR="00FE0F8E" w:rsidRPr="00465CCB" w:rsidRDefault="00FE0F8E" w:rsidP="00FE0F8E">
            <w:pPr>
              <w:spacing w:after="200" w:line="276" w:lineRule="auto"/>
            </w:pPr>
            <w:r w:rsidRPr="00465CCB">
              <w:t xml:space="preserve">Idiopathic </w:t>
            </w:r>
            <w:proofErr w:type="spellStart"/>
            <w:r w:rsidRPr="00465CCB">
              <w:t>fibrosing</w:t>
            </w:r>
            <w:proofErr w:type="spellEnd"/>
            <w:r w:rsidRPr="00465CCB">
              <w:t xml:space="preserve"> </w:t>
            </w:r>
            <w:proofErr w:type="spellStart"/>
            <w:r w:rsidRPr="00465CCB">
              <w:t>alveolitis</w:t>
            </w:r>
            <w:proofErr w:type="spellEnd"/>
            <w:r w:rsidRPr="00465CCB">
              <w:t xml:space="preserve">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518.5* </w:t>
            </w:r>
          </w:p>
        </w:tc>
        <w:tc>
          <w:tcPr>
            <w:tcW w:w="7578" w:type="dxa"/>
            <w:hideMark/>
          </w:tcPr>
          <w:p w:rsidR="00FE0F8E" w:rsidRPr="00465CCB" w:rsidRDefault="00FE0F8E" w:rsidP="00FE0F8E">
            <w:pPr>
              <w:spacing w:after="200" w:line="276" w:lineRule="auto"/>
            </w:pPr>
            <w:r w:rsidRPr="00465CCB">
              <w:t xml:space="preserve">Pulmonary insufficiency following trauma and surgery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596.8</w:t>
            </w:r>
          </w:p>
        </w:tc>
        <w:tc>
          <w:tcPr>
            <w:tcW w:w="7578" w:type="dxa"/>
            <w:hideMark/>
          </w:tcPr>
          <w:p w:rsidR="00FE0F8E" w:rsidRPr="00465CCB" w:rsidRDefault="00FE0F8E" w:rsidP="00FE0F8E">
            <w:pPr>
              <w:spacing w:after="200" w:line="276" w:lineRule="auto"/>
            </w:pPr>
            <w:r w:rsidRPr="00465CCB">
              <w:t xml:space="preserve">Other specified disorders of bladder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lastRenderedPageBreak/>
              <w:t>631</w:t>
            </w:r>
          </w:p>
        </w:tc>
        <w:tc>
          <w:tcPr>
            <w:tcW w:w="7578" w:type="dxa"/>
            <w:hideMark/>
          </w:tcPr>
          <w:p w:rsidR="00FE0F8E" w:rsidRPr="00465CCB" w:rsidRDefault="00FE0F8E" w:rsidP="00FE0F8E">
            <w:pPr>
              <w:spacing w:after="200" w:line="276" w:lineRule="auto"/>
            </w:pPr>
            <w:r w:rsidRPr="00465CCB">
              <w:t xml:space="preserve">Other abnormal product of conception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718.60* </w:t>
            </w:r>
          </w:p>
        </w:tc>
        <w:tc>
          <w:tcPr>
            <w:tcW w:w="7578" w:type="dxa"/>
            <w:hideMark/>
          </w:tcPr>
          <w:p w:rsidR="00FE0F8E" w:rsidRPr="00465CCB" w:rsidRDefault="00FE0F8E" w:rsidP="00FE0F8E">
            <w:pPr>
              <w:spacing w:after="200" w:line="276" w:lineRule="auto"/>
            </w:pPr>
            <w:r w:rsidRPr="00465CCB">
              <w:t xml:space="preserve">Unspecified </w:t>
            </w:r>
            <w:proofErr w:type="spellStart"/>
            <w:r w:rsidRPr="00465CCB">
              <w:t>intrapelvic</w:t>
            </w:r>
            <w:proofErr w:type="spellEnd"/>
            <w:r w:rsidRPr="00465CCB">
              <w:t xml:space="preserve"> protrusion of acetabulum, site unspecified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747.3</w:t>
            </w:r>
          </w:p>
        </w:tc>
        <w:tc>
          <w:tcPr>
            <w:tcW w:w="7578" w:type="dxa"/>
            <w:hideMark/>
          </w:tcPr>
          <w:p w:rsidR="00FE0F8E" w:rsidRPr="00465CCB" w:rsidRDefault="00FE0F8E" w:rsidP="00FE0F8E">
            <w:pPr>
              <w:spacing w:after="200" w:line="276" w:lineRule="auto"/>
            </w:pPr>
            <w:r w:rsidRPr="00465CCB">
              <w:t xml:space="preserve">Anomalies of pulmonary artery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793.1* </w:t>
            </w:r>
          </w:p>
        </w:tc>
        <w:tc>
          <w:tcPr>
            <w:tcW w:w="7578" w:type="dxa"/>
            <w:hideMark/>
          </w:tcPr>
          <w:p w:rsidR="00FE0F8E" w:rsidRPr="00465CCB" w:rsidRDefault="00FE0F8E" w:rsidP="00FE0F8E">
            <w:pPr>
              <w:spacing w:after="200" w:line="276" w:lineRule="auto"/>
            </w:pPr>
            <w:r w:rsidRPr="00465CCB">
              <w:t xml:space="preserve">Nonspecific (abnormal) findings on radiological and other examination of lung field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795.5* </w:t>
            </w:r>
          </w:p>
        </w:tc>
        <w:tc>
          <w:tcPr>
            <w:tcW w:w="7578" w:type="dxa"/>
            <w:hideMark/>
          </w:tcPr>
          <w:p w:rsidR="00FE0F8E" w:rsidRPr="00465CCB" w:rsidRDefault="00FE0F8E" w:rsidP="00FE0F8E">
            <w:pPr>
              <w:spacing w:after="200" w:line="276" w:lineRule="auto"/>
            </w:pPr>
            <w:r w:rsidRPr="00465CCB">
              <w:t xml:space="preserve">Nonspecific reaction to tuberculin skin test without active tuberculosis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997.4** </w:t>
            </w:r>
          </w:p>
        </w:tc>
        <w:tc>
          <w:tcPr>
            <w:tcW w:w="7578" w:type="dxa"/>
            <w:hideMark/>
          </w:tcPr>
          <w:p w:rsidR="00FE0F8E" w:rsidRPr="00465CCB" w:rsidRDefault="00FE0F8E" w:rsidP="00FE0F8E">
            <w:pPr>
              <w:spacing w:after="200" w:line="276" w:lineRule="auto"/>
            </w:pPr>
            <w:r w:rsidRPr="00465CCB">
              <w:t xml:space="preserve">Digestive system complications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998.0* </w:t>
            </w:r>
          </w:p>
        </w:tc>
        <w:tc>
          <w:tcPr>
            <w:tcW w:w="7578" w:type="dxa"/>
            <w:hideMark/>
          </w:tcPr>
          <w:p w:rsidR="00FE0F8E" w:rsidRPr="00465CCB" w:rsidRDefault="00FE0F8E" w:rsidP="00FE0F8E">
            <w:pPr>
              <w:spacing w:after="200" w:line="276" w:lineRule="auto"/>
            </w:pPr>
            <w:r w:rsidRPr="00465CCB">
              <w:t xml:space="preserve">Postoperative shock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999.4</w:t>
            </w:r>
          </w:p>
        </w:tc>
        <w:tc>
          <w:tcPr>
            <w:tcW w:w="7578" w:type="dxa"/>
            <w:hideMark/>
          </w:tcPr>
          <w:p w:rsidR="00FE0F8E" w:rsidRPr="00465CCB" w:rsidRDefault="00FE0F8E" w:rsidP="00FE0F8E">
            <w:pPr>
              <w:spacing w:after="200" w:line="276" w:lineRule="auto"/>
            </w:pPr>
            <w:r w:rsidRPr="00465CCB">
              <w:t xml:space="preserve">Anaphylactic shock due to serum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999.5** </w:t>
            </w:r>
          </w:p>
        </w:tc>
        <w:tc>
          <w:tcPr>
            <w:tcW w:w="7578" w:type="dxa"/>
            <w:hideMark/>
          </w:tcPr>
          <w:p w:rsidR="00FE0F8E" w:rsidRPr="00465CCB" w:rsidRDefault="00FE0F8E" w:rsidP="00FE0F8E">
            <w:pPr>
              <w:spacing w:after="200" w:line="276" w:lineRule="auto"/>
            </w:pPr>
            <w:r w:rsidRPr="00465CCB">
              <w:t xml:space="preserve">Other serum reaction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V12.2 </w:t>
            </w:r>
          </w:p>
        </w:tc>
        <w:tc>
          <w:tcPr>
            <w:tcW w:w="7578" w:type="dxa"/>
            <w:hideMark/>
          </w:tcPr>
          <w:p w:rsidR="00FE0F8E" w:rsidRPr="00465CCB" w:rsidRDefault="00FE0F8E" w:rsidP="00FE0F8E">
            <w:pPr>
              <w:spacing w:after="200" w:line="276" w:lineRule="auto"/>
            </w:pPr>
            <w:r w:rsidRPr="00465CCB">
              <w:t xml:space="preserve">Personal history of endocrine, metabolic, and immunity disorders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V13.8 </w:t>
            </w:r>
          </w:p>
        </w:tc>
        <w:tc>
          <w:tcPr>
            <w:tcW w:w="7578" w:type="dxa"/>
            <w:hideMark/>
          </w:tcPr>
          <w:p w:rsidR="00FE0F8E" w:rsidRPr="00465CCB" w:rsidRDefault="00FE0F8E" w:rsidP="00FE0F8E">
            <w:pPr>
              <w:spacing w:after="200" w:line="276" w:lineRule="auto"/>
            </w:pPr>
            <w:r w:rsidRPr="00465CCB">
              <w:t xml:space="preserve">Personal history of other specified diseases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V19.1 </w:t>
            </w:r>
          </w:p>
        </w:tc>
        <w:tc>
          <w:tcPr>
            <w:tcW w:w="7578" w:type="dxa"/>
            <w:hideMark/>
          </w:tcPr>
          <w:p w:rsidR="00FE0F8E" w:rsidRPr="00465CCB" w:rsidRDefault="00FE0F8E" w:rsidP="00FE0F8E">
            <w:pPr>
              <w:spacing w:after="200" w:line="276" w:lineRule="auto"/>
            </w:pPr>
            <w:r w:rsidRPr="00465CCB">
              <w:t xml:space="preserve">Family history of other eye disorders </w:t>
            </w:r>
          </w:p>
        </w:tc>
      </w:tr>
      <w:tr w:rsidR="0013346E" w:rsidRPr="0013346E" w:rsidTr="00FE0F8E">
        <w:trPr>
          <w:trHeight w:val="288"/>
        </w:trPr>
        <w:tc>
          <w:tcPr>
            <w:tcW w:w="1998" w:type="dxa"/>
            <w:hideMark/>
          </w:tcPr>
          <w:p w:rsidR="00FE0F8E" w:rsidRPr="00465CCB" w:rsidRDefault="00FE0F8E" w:rsidP="00FE0F8E">
            <w:pPr>
              <w:spacing w:after="200" w:line="276" w:lineRule="auto"/>
            </w:pPr>
            <w:r w:rsidRPr="00465CCB">
              <w:t xml:space="preserve">V40.3* </w:t>
            </w:r>
          </w:p>
        </w:tc>
        <w:tc>
          <w:tcPr>
            <w:tcW w:w="7578" w:type="dxa"/>
            <w:hideMark/>
          </w:tcPr>
          <w:p w:rsidR="00FE0F8E" w:rsidRPr="00465CCB" w:rsidRDefault="00FE0F8E" w:rsidP="00FE0F8E">
            <w:pPr>
              <w:spacing w:after="200" w:line="276" w:lineRule="auto"/>
            </w:pPr>
            <w:r w:rsidRPr="00465CCB">
              <w:t xml:space="preserve">Other behavioral problems </w:t>
            </w:r>
          </w:p>
        </w:tc>
      </w:tr>
    </w:tbl>
    <w:p w:rsidR="00FE0F8E" w:rsidRPr="0013346E" w:rsidRDefault="00FE0F8E">
      <w:pPr>
        <w:spacing w:line="240" w:lineRule="auto"/>
        <w:rPr>
          <w:sz w:val="28"/>
          <w:szCs w:val="28"/>
        </w:rPr>
      </w:pPr>
    </w:p>
    <w:tbl>
      <w:tblPr>
        <w:tblStyle w:val="TableGrid"/>
        <w:tblW w:w="0" w:type="auto"/>
        <w:tblLayout w:type="fixed"/>
        <w:tblLook w:val="04A0" w:firstRow="1" w:lastRow="0" w:firstColumn="1" w:lastColumn="0" w:noHBand="0" w:noVBand="1"/>
      </w:tblPr>
      <w:tblGrid>
        <w:gridCol w:w="1998"/>
        <w:gridCol w:w="7578"/>
      </w:tblGrid>
      <w:tr w:rsidR="0013346E" w:rsidRPr="0013346E" w:rsidTr="00FE0F8E">
        <w:trPr>
          <w:trHeight w:val="517"/>
        </w:trPr>
        <w:tc>
          <w:tcPr>
            <w:tcW w:w="1998" w:type="dxa"/>
            <w:vMerge w:val="restart"/>
            <w:hideMark/>
          </w:tcPr>
          <w:p w:rsidR="00FE0F8E" w:rsidRPr="0013346E" w:rsidRDefault="00FE0F8E" w:rsidP="005308A6">
            <w:pPr>
              <w:spacing w:after="200" w:line="240" w:lineRule="auto"/>
              <w:rPr>
                <w:b/>
                <w:bCs/>
              </w:rPr>
            </w:pPr>
            <w:r w:rsidRPr="0013346E">
              <w:rPr>
                <w:b/>
                <w:bCs/>
              </w:rPr>
              <w:t xml:space="preserve">PROCEDURE CODE </w:t>
            </w:r>
          </w:p>
        </w:tc>
        <w:tc>
          <w:tcPr>
            <w:tcW w:w="7578" w:type="dxa"/>
            <w:vMerge w:val="restart"/>
            <w:hideMark/>
          </w:tcPr>
          <w:p w:rsidR="00FE0F8E" w:rsidRPr="0013346E" w:rsidRDefault="00FE0F8E" w:rsidP="005308A6">
            <w:pPr>
              <w:spacing w:after="200" w:line="240" w:lineRule="auto"/>
              <w:rPr>
                <w:b/>
                <w:bCs/>
              </w:rPr>
            </w:pPr>
            <w:r w:rsidRPr="0013346E">
              <w:rPr>
                <w:b/>
                <w:bCs/>
              </w:rPr>
              <w:t xml:space="preserve">DESCRIPTION </w:t>
            </w:r>
          </w:p>
        </w:tc>
      </w:tr>
      <w:tr w:rsidR="0013346E" w:rsidRPr="0013346E" w:rsidTr="00FE0F8E">
        <w:trPr>
          <w:trHeight w:val="517"/>
        </w:trPr>
        <w:tc>
          <w:tcPr>
            <w:tcW w:w="1998" w:type="dxa"/>
            <w:vMerge/>
            <w:hideMark/>
          </w:tcPr>
          <w:p w:rsidR="00FE0F8E" w:rsidRPr="0013346E" w:rsidRDefault="00FE0F8E" w:rsidP="005308A6">
            <w:pPr>
              <w:spacing w:after="200" w:line="240" w:lineRule="auto"/>
              <w:rPr>
                <w:bCs/>
              </w:rPr>
            </w:pPr>
          </w:p>
        </w:tc>
        <w:tc>
          <w:tcPr>
            <w:tcW w:w="7578" w:type="dxa"/>
            <w:vMerge/>
            <w:hideMark/>
          </w:tcPr>
          <w:p w:rsidR="00FE0F8E" w:rsidRPr="0013346E" w:rsidRDefault="00FE0F8E" w:rsidP="005308A6">
            <w:pPr>
              <w:spacing w:after="200" w:line="240" w:lineRule="auto"/>
              <w:rPr>
                <w:bCs/>
              </w:rPr>
            </w:pPr>
          </w:p>
        </w:tc>
      </w:tr>
      <w:tr w:rsidR="0013346E" w:rsidRPr="0013346E" w:rsidTr="00FE0F8E">
        <w:trPr>
          <w:trHeight w:val="288"/>
        </w:trPr>
        <w:tc>
          <w:tcPr>
            <w:tcW w:w="1998" w:type="dxa"/>
            <w:hideMark/>
          </w:tcPr>
          <w:p w:rsidR="00FE0F8E" w:rsidRPr="00465CCB" w:rsidRDefault="00FE0F8E" w:rsidP="005308A6">
            <w:pPr>
              <w:spacing w:after="200" w:line="240" w:lineRule="auto"/>
            </w:pPr>
            <w:r w:rsidRPr="00465CCB">
              <w:t xml:space="preserve">02.2* </w:t>
            </w:r>
          </w:p>
        </w:tc>
        <w:tc>
          <w:tcPr>
            <w:tcW w:w="7578" w:type="dxa"/>
            <w:hideMark/>
          </w:tcPr>
          <w:p w:rsidR="00FE0F8E" w:rsidRPr="00465CCB" w:rsidRDefault="00FE0F8E" w:rsidP="005308A6">
            <w:pPr>
              <w:spacing w:after="200" w:line="240" w:lineRule="auto"/>
            </w:pPr>
            <w:proofErr w:type="spellStart"/>
            <w:r w:rsidRPr="00465CCB">
              <w:t>Ventriculostomy</w:t>
            </w:r>
            <w:proofErr w:type="spellEnd"/>
            <w:r w:rsidRPr="00465CCB">
              <w:t xml:space="preserve"> </w:t>
            </w:r>
          </w:p>
        </w:tc>
      </w:tr>
    </w:tbl>
    <w:p w:rsidR="00392620" w:rsidRPr="0013346E" w:rsidRDefault="00392620" w:rsidP="008A51EF">
      <w:pPr>
        <w:spacing w:line="240" w:lineRule="auto"/>
        <w:rPr>
          <w:sz w:val="22"/>
          <w:szCs w:val="22"/>
        </w:rPr>
      </w:pPr>
    </w:p>
    <w:p w:rsidR="00067DCD" w:rsidRPr="00465CCB" w:rsidRDefault="00067DCD" w:rsidP="008A51EF">
      <w:pPr>
        <w:spacing w:line="240" w:lineRule="auto"/>
        <w:rPr>
          <w:sz w:val="22"/>
          <w:szCs w:val="22"/>
        </w:rPr>
      </w:pPr>
      <w:r w:rsidRPr="00465CCB">
        <w:rPr>
          <w:sz w:val="22"/>
          <w:szCs w:val="22"/>
        </w:rPr>
        <w:t>Notes:</w:t>
      </w:r>
    </w:p>
    <w:p w:rsidR="00067DCD" w:rsidRPr="00465CCB" w:rsidRDefault="00067DCD" w:rsidP="008A51EF">
      <w:pPr>
        <w:spacing w:line="240" w:lineRule="auto"/>
        <w:rPr>
          <w:sz w:val="22"/>
          <w:szCs w:val="22"/>
        </w:rPr>
      </w:pPr>
      <w:r w:rsidRPr="00465CCB">
        <w:rPr>
          <w:sz w:val="22"/>
          <w:szCs w:val="22"/>
        </w:rPr>
        <w:t xml:space="preserve">* These diagnosis codes were discussed at the March 9-10, 2011 ICD-9-CM Coordination and Maintenance Committee meeting and were not finalized in time to include in the FY 2012 IPPS/LTCH PPS proposed rule. They </w:t>
      </w:r>
      <w:r w:rsidR="000B4B69" w:rsidRPr="00465CCB">
        <w:rPr>
          <w:sz w:val="22"/>
          <w:szCs w:val="22"/>
        </w:rPr>
        <w:t xml:space="preserve">were deleted </w:t>
      </w:r>
      <w:r w:rsidRPr="00465CCB">
        <w:rPr>
          <w:sz w:val="22"/>
          <w:szCs w:val="22"/>
        </w:rPr>
        <w:t>on October 1, 2011.</w:t>
      </w:r>
    </w:p>
    <w:p w:rsidR="00067DCD" w:rsidRPr="00FD3E5E" w:rsidRDefault="00067DCD" w:rsidP="008A51EF">
      <w:pPr>
        <w:spacing w:line="240" w:lineRule="auto"/>
        <w:rPr>
          <w:sz w:val="28"/>
          <w:szCs w:val="28"/>
        </w:rPr>
        <w:sectPr w:rsidR="00067DCD" w:rsidRPr="00FD3E5E" w:rsidSect="0032025F">
          <w:footerReference w:type="default" r:id="rId33"/>
          <w:pgSz w:w="12240" w:h="15840" w:code="1"/>
          <w:pgMar w:top="1440" w:right="1440" w:bottom="1440" w:left="1440" w:header="720" w:footer="576" w:gutter="0"/>
          <w:pgNumType w:start="1"/>
          <w:cols w:space="720"/>
          <w:noEndnote/>
        </w:sectPr>
      </w:pPr>
      <w:r w:rsidRPr="00465CCB">
        <w:rPr>
          <w:sz w:val="22"/>
          <w:szCs w:val="22"/>
        </w:rPr>
        <w:t>** The code title has changed from the proposed rule.</w:t>
      </w:r>
      <w:r w:rsidRPr="00465CCB" w:rsidDel="00067DCD">
        <w:rPr>
          <w:sz w:val="22"/>
          <w:szCs w:val="22"/>
        </w:rPr>
        <w:t xml:space="preserve"> </w:t>
      </w:r>
    </w:p>
    <w:p w:rsidR="00192518" w:rsidRPr="005308A6" w:rsidRDefault="00192518" w:rsidP="005308A6">
      <w:pPr>
        <w:spacing w:line="240" w:lineRule="auto"/>
        <w:jc w:val="center"/>
        <w:rPr>
          <w:b/>
          <w:sz w:val="28"/>
          <w:szCs w:val="28"/>
        </w:rPr>
      </w:pPr>
      <w:bookmarkStart w:id="118" w:name="_Toc214435853"/>
      <w:bookmarkStart w:id="119" w:name="_Toc214436202"/>
      <w:r w:rsidRPr="005308A6">
        <w:rPr>
          <w:b/>
          <w:sz w:val="28"/>
          <w:szCs w:val="28"/>
        </w:rPr>
        <w:lastRenderedPageBreak/>
        <w:t xml:space="preserve">Appendix </w:t>
      </w:r>
      <w:r w:rsidR="0032473C">
        <w:rPr>
          <w:b/>
          <w:sz w:val="28"/>
          <w:szCs w:val="28"/>
        </w:rPr>
        <w:t>5</w:t>
      </w:r>
      <w:r w:rsidRPr="005308A6">
        <w:rPr>
          <w:b/>
          <w:sz w:val="28"/>
          <w:szCs w:val="28"/>
        </w:rPr>
        <w:br/>
        <w:t>List of Conditions Asked</w:t>
      </w:r>
    </w:p>
    <w:p w:rsidR="00192518" w:rsidRPr="005308A6" w:rsidRDefault="00192518" w:rsidP="005308A6">
      <w:pPr>
        <w:pStyle w:val="C1-CtrBoldHd"/>
        <w:spacing w:after="0" w:line="240" w:lineRule="auto"/>
        <w:rPr>
          <w:sz w:val="28"/>
          <w:szCs w:val="28"/>
        </w:rPr>
      </w:pPr>
      <w:proofErr w:type="gramStart"/>
      <w:r w:rsidRPr="005308A6">
        <w:rPr>
          <w:sz w:val="28"/>
          <w:szCs w:val="28"/>
        </w:rPr>
        <w:t>in</w:t>
      </w:r>
      <w:proofErr w:type="gramEnd"/>
      <w:r w:rsidRPr="005308A6">
        <w:rPr>
          <w:sz w:val="28"/>
          <w:szCs w:val="28"/>
        </w:rPr>
        <w:t xml:space="preserve"> Priority Conditions Enumeration Section</w:t>
      </w:r>
    </w:p>
    <w:p w:rsidR="00192518" w:rsidRDefault="00192518">
      <w:pPr>
        <w:spacing w:line="240" w:lineRule="auto"/>
      </w:pPr>
      <w:r>
        <w:br w:type="page"/>
      </w:r>
    </w:p>
    <w:p w:rsidR="003C5D55" w:rsidRDefault="003C5D55" w:rsidP="00FC6ADB">
      <w:pPr>
        <w:pStyle w:val="C1-CtrBoldHd"/>
        <w:spacing w:after="0"/>
        <w:sectPr w:rsidR="003C5D55" w:rsidSect="003C5D55">
          <w:footerReference w:type="default" r:id="rId34"/>
          <w:pgSz w:w="12240" w:h="15840" w:code="1"/>
          <w:pgMar w:top="1440" w:right="1440" w:bottom="1440" w:left="1440" w:header="720" w:footer="576" w:gutter="0"/>
          <w:pgNumType w:start="1"/>
          <w:cols w:space="720"/>
          <w:vAlign w:val="center"/>
          <w:noEndnote/>
          <w:docGrid w:linePitch="326"/>
        </w:sectPr>
      </w:pPr>
    </w:p>
    <w:p w:rsidR="00FC6ADB" w:rsidRPr="00CD7BF4" w:rsidRDefault="00FC6ADB" w:rsidP="00FC6ADB">
      <w:pPr>
        <w:pStyle w:val="C1-CtrBoldHd"/>
        <w:spacing w:after="0"/>
      </w:pPr>
      <w:r w:rsidRPr="00CD7BF4">
        <w:lastRenderedPageBreak/>
        <w:t>LIST OF CONDITIONS</w:t>
      </w:r>
      <w:bookmarkEnd w:id="118"/>
      <w:bookmarkEnd w:id="119"/>
      <w:r w:rsidRPr="00CD7BF4">
        <w:t xml:space="preserve"> ASKED IN</w:t>
      </w:r>
    </w:p>
    <w:p w:rsidR="00FC6ADB" w:rsidRPr="00CD7BF4" w:rsidRDefault="00FC6ADB" w:rsidP="00FC6ADB">
      <w:pPr>
        <w:pStyle w:val="C1-CtrBoldHd"/>
      </w:pPr>
      <w:r w:rsidRPr="00CD7BF4">
        <w:t xml:space="preserve">PRIORITY </w:t>
      </w:r>
      <w:r w:rsidR="00DF3B2A" w:rsidRPr="002409F4">
        <w:t>CONDITIONS</w:t>
      </w:r>
      <w:r w:rsidR="00DF3B2A">
        <w:t xml:space="preserve"> </w:t>
      </w:r>
      <w:r w:rsidRPr="00CD7BF4">
        <w:t>ENUMERATION SECTION</w:t>
      </w:r>
    </w:p>
    <w:p w:rsidR="009829BA" w:rsidRPr="009829BA" w:rsidRDefault="009829BA" w:rsidP="00C36BA4">
      <w:pPr>
        <w:pStyle w:val="SL-FlLftSgl"/>
      </w:pPr>
      <w:r w:rsidRPr="009829BA">
        <w:t>Angina/Angina Pectoris</w:t>
      </w:r>
    </w:p>
    <w:p w:rsidR="009829BA" w:rsidRPr="009829BA" w:rsidRDefault="009829BA" w:rsidP="00C36BA4">
      <w:pPr>
        <w:pStyle w:val="SL-FlLftSgl"/>
      </w:pPr>
      <w:r w:rsidRPr="009829BA">
        <w:t>Arthritis</w:t>
      </w:r>
    </w:p>
    <w:p w:rsidR="009829BA" w:rsidRPr="009829BA" w:rsidRDefault="009829BA" w:rsidP="00C36BA4">
      <w:pPr>
        <w:pStyle w:val="SL-FlLftSgl"/>
      </w:pPr>
      <w:r w:rsidRPr="009829BA">
        <w:t>Asthma</w:t>
      </w:r>
    </w:p>
    <w:p w:rsidR="009829BA" w:rsidRPr="009829BA" w:rsidRDefault="009829BA" w:rsidP="00C36BA4">
      <w:pPr>
        <w:pStyle w:val="SL-FlLftSgl"/>
      </w:pPr>
      <w:r w:rsidRPr="009829BA">
        <w:t>Attention Deficit Hyperactivity Disorder (ADHD)/Attention Deficit Disorder (ADD)</w:t>
      </w:r>
    </w:p>
    <w:p w:rsidR="009829BA" w:rsidRPr="009829BA" w:rsidRDefault="009829BA" w:rsidP="00C36BA4">
      <w:pPr>
        <w:pStyle w:val="SL-FlLftSgl"/>
      </w:pPr>
      <w:r w:rsidRPr="009829BA">
        <w:t>Cancer/Malignancy</w:t>
      </w:r>
    </w:p>
    <w:p w:rsidR="009829BA" w:rsidRPr="009829BA" w:rsidRDefault="009829BA" w:rsidP="00C36BA4">
      <w:pPr>
        <w:pStyle w:val="SL-FlLftSgl"/>
      </w:pPr>
      <w:r w:rsidRPr="009829BA">
        <w:t>Chronic Bronchitis</w:t>
      </w:r>
    </w:p>
    <w:p w:rsidR="009829BA" w:rsidRPr="009829BA" w:rsidRDefault="009829BA" w:rsidP="00C36BA4">
      <w:pPr>
        <w:pStyle w:val="SL-FlLftSgl"/>
      </w:pPr>
      <w:r w:rsidRPr="009829BA">
        <w:t>Coronary Heart Disease</w:t>
      </w:r>
    </w:p>
    <w:p w:rsidR="009829BA" w:rsidRPr="009829BA" w:rsidRDefault="009829BA" w:rsidP="00C36BA4">
      <w:pPr>
        <w:pStyle w:val="SL-FlLftSgl"/>
      </w:pPr>
      <w:r w:rsidRPr="009829BA">
        <w:t>Diabetes/Sugar Diabetes</w:t>
      </w:r>
    </w:p>
    <w:p w:rsidR="009829BA" w:rsidRPr="009829BA" w:rsidRDefault="009829BA" w:rsidP="00C36BA4">
      <w:pPr>
        <w:pStyle w:val="SL-FlLftSgl"/>
      </w:pPr>
      <w:r w:rsidRPr="009829BA">
        <w:t>Emphysema</w:t>
      </w:r>
    </w:p>
    <w:p w:rsidR="009829BA" w:rsidRPr="009829BA" w:rsidRDefault="009829BA" w:rsidP="00C36BA4">
      <w:pPr>
        <w:pStyle w:val="SL-FlLftSgl"/>
      </w:pPr>
      <w:r w:rsidRPr="009829BA">
        <w:t>Heart Attack/Myocardial Infarction (MI)</w:t>
      </w:r>
    </w:p>
    <w:p w:rsidR="009829BA" w:rsidRPr="009829BA" w:rsidRDefault="009829BA" w:rsidP="00C36BA4">
      <w:pPr>
        <w:pStyle w:val="SL-FlLftSgl"/>
      </w:pPr>
      <w:r w:rsidRPr="009829BA">
        <w:t>High Cholesterol</w:t>
      </w:r>
    </w:p>
    <w:p w:rsidR="009829BA" w:rsidRPr="009829BA" w:rsidRDefault="009829BA" w:rsidP="00C36BA4">
      <w:pPr>
        <w:pStyle w:val="SL-FlLftSgl"/>
      </w:pPr>
      <w:r w:rsidRPr="009829BA">
        <w:t>Hypertension/High Blood Pressure</w:t>
      </w:r>
    </w:p>
    <w:p w:rsidR="009829BA" w:rsidRPr="009829BA" w:rsidRDefault="009829BA" w:rsidP="00C36BA4">
      <w:pPr>
        <w:pStyle w:val="SL-FlLftSgl"/>
      </w:pPr>
      <w:r w:rsidRPr="009829BA">
        <w:t>Joint Pain</w:t>
      </w:r>
    </w:p>
    <w:p w:rsidR="009829BA" w:rsidRPr="009829BA" w:rsidRDefault="009829BA" w:rsidP="00C36BA4">
      <w:pPr>
        <w:pStyle w:val="SL-FlLftSgl"/>
      </w:pPr>
      <w:r w:rsidRPr="009829BA">
        <w:t>Other Heart Disease (not coronary heart disease, angina, or heart attack)</w:t>
      </w:r>
    </w:p>
    <w:p w:rsidR="00F74DC5" w:rsidRPr="008B6FF9" w:rsidRDefault="009829BA" w:rsidP="008B6FF9">
      <w:pPr>
        <w:pStyle w:val="SL-FlLftSgl"/>
      </w:pPr>
      <w:r w:rsidRPr="009829BA">
        <w:t>Stroke/Transient Ischemic Attack (TIA)/Mini-stroke</w:t>
      </w:r>
    </w:p>
    <w:sectPr w:rsidR="00F74DC5" w:rsidRPr="008B6FF9" w:rsidSect="00D31373">
      <w:footerReference w:type="default" r:id="rId35"/>
      <w:pgSz w:w="12240" w:h="15840" w:code="1"/>
      <w:pgMar w:top="1440" w:right="1440" w:bottom="1440" w:left="1440" w:header="720" w:footer="576"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532" w:rsidRDefault="001F2532">
      <w:r>
        <w:separator/>
      </w:r>
    </w:p>
  </w:endnote>
  <w:endnote w:type="continuationSeparator" w:id="0">
    <w:p w:rsidR="001F2532" w:rsidRDefault="001F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rsidP="00F8100C">
    <w:pPr>
      <w:pStyle w:val="FootnoteText"/>
      <w:jc w:val="left"/>
    </w:pPr>
    <w:r w:rsidRPr="00B7527C">
      <w:rPr>
        <w:vertAlign w:val="superscript"/>
      </w:rPr>
      <w:t>1</w:t>
    </w:r>
    <w:r>
      <w:tab/>
      <w:t xml:space="preserve">See the </w:t>
    </w:r>
    <w:r w:rsidRPr="00A70203">
      <w:t xml:space="preserve">Household Component section under Survey Questionnaires on </w:t>
    </w:r>
    <w:r>
      <w:t>the MEPS home page for information on the MEPS HC questionnaire sections shown in the Source column (e.g., CN, PE).</w:t>
    </w:r>
  </w:p>
  <w:p w:rsidR="001F2532" w:rsidRDefault="001F2532">
    <w:pPr>
      <w:tabs>
        <w:tab w:val="center" w:pos="4680"/>
        <w:tab w:val="right" w:pos="9360"/>
      </w:tabs>
    </w:pPr>
    <w:r>
      <w:rPr>
        <w:rStyle w:val="PageNumber"/>
        <w:szCs w:val="22"/>
      </w:rPr>
      <w:tab/>
      <w:t>A1-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MEPS HC-170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D0300B" w:rsidRDefault="001F253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rsidP="003E77F3">
    <w:pPr>
      <w:tabs>
        <w:tab w:val="center" w:pos="4680"/>
        <w:tab w:val="right" w:pos="9360"/>
      </w:tabs>
    </w:pPr>
    <w:r>
      <w:rPr>
        <w:rStyle w:val="PageNumber"/>
        <w:szCs w:val="22"/>
      </w:rPr>
      <w:tab/>
      <w:t>A2-</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ab/>
      <w:t>MEPS HC-170</w:t>
    </w:r>
  </w:p>
  <w:p w:rsidR="001F2532" w:rsidRPr="003E77F3" w:rsidRDefault="001F2532" w:rsidP="003E77F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9427B0" w:rsidRDefault="001F2532" w:rsidP="009427B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tabs>
        <w:tab w:val="center" w:pos="4680"/>
        <w:tab w:val="right" w:pos="9360"/>
      </w:tabs>
    </w:pPr>
    <w:r>
      <w:rPr>
        <w:rStyle w:val="PageNumber"/>
        <w:szCs w:val="22"/>
      </w:rPr>
      <w:tab/>
      <w:t>A3-</w:t>
    </w:r>
    <w:r>
      <w:rPr>
        <w:rStyle w:val="PageNumber"/>
      </w:rPr>
      <w:fldChar w:fldCharType="begin"/>
    </w:r>
    <w:r>
      <w:rPr>
        <w:rStyle w:val="PageNumber"/>
      </w:rPr>
      <w:instrText xml:space="preserve"> PAGE </w:instrText>
    </w:r>
    <w:r>
      <w:rPr>
        <w:rStyle w:val="PageNumber"/>
      </w:rPr>
      <w:fldChar w:fldCharType="separate"/>
    </w:r>
    <w:r w:rsidR="002D3830">
      <w:rPr>
        <w:rStyle w:val="PageNumber"/>
        <w:noProof/>
      </w:rPr>
      <w:t>35</w:t>
    </w:r>
    <w:r>
      <w:rPr>
        <w:rStyle w:val="PageNumber"/>
      </w:rPr>
      <w:fldChar w:fldCharType="end"/>
    </w:r>
    <w:r>
      <w:rPr>
        <w:rStyle w:val="PageNumber"/>
      </w:rPr>
      <w:tab/>
      <w:t>MEPS HC-170</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A468E1" w:rsidRDefault="001F2532" w:rsidP="00A468E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rsidP="00A468E1">
    <w:pPr>
      <w:tabs>
        <w:tab w:val="center" w:pos="4680"/>
        <w:tab w:val="right" w:pos="9360"/>
      </w:tabs>
    </w:pPr>
    <w:r>
      <w:rPr>
        <w:rStyle w:val="PageNumber"/>
        <w:szCs w:val="22"/>
      </w:rPr>
      <w:tab/>
      <w:t>A4-</w:t>
    </w:r>
    <w:r>
      <w:rPr>
        <w:rStyle w:val="PageNumber"/>
      </w:rPr>
      <w:fldChar w:fldCharType="begin"/>
    </w:r>
    <w:r>
      <w:rPr>
        <w:rStyle w:val="PageNumber"/>
      </w:rPr>
      <w:instrText xml:space="preserve"> PAGE </w:instrText>
    </w:r>
    <w:r>
      <w:rPr>
        <w:rStyle w:val="PageNumber"/>
      </w:rPr>
      <w:fldChar w:fldCharType="separate"/>
    </w:r>
    <w:r w:rsidR="002D3830">
      <w:rPr>
        <w:rStyle w:val="PageNumber"/>
        <w:noProof/>
      </w:rPr>
      <w:t>1</w:t>
    </w:r>
    <w:r>
      <w:rPr>
        <w:rStyle w:val="PageNumber"/>
      </w:rPr>
      <w:fldChar w:fldCharType="end"/>
    </w:r>
    <w:r>
      <w:rPr>
        <w:rStyle w:val="PageNumber"/>
      </w:rPr>
      <w:tab/>
      <w:t>MEPS HC-170</w:t>
    </w:r>
  </w:p>
  <w:p w:rsidR="001F2532" w:rsidRPr="00A468E1" w:rsidRDefault="001F2532" w:rsidP="00A468E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A468E1" w:rsidRDefault="001F2532" w:rsidP="00A468E1">
    <w:pPr>
      <w:pStyle w:val="Footer"/>
    </w:pPr>
    <w:r>
      <w:rPr>
        <w:rStyle w:val="PageNumber"/>
        <w:szCs w:val="22"/>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A468E1" w:rsidRDefault="001F2532" w:rsidP="00A468E1">
    <w:pPr>
      <w:pStyle w:val="Footer"/>
    </w:pPr>
    <w:r>
      <w:rPr>
        <w:rStyle w:val="PageNumber"/>
        <w:szCs w:val="22"/>
      </w:rPr>
      <w:tab/>
      <w:t>A5-</w:t>
    </w:r>
    <w:r>
      <w:rPr>
        <w:rStyle w:val="PageNumber"/>
      </w:rPr>
      <w:t>1</w:t>
    </w:r>
    <w:r>
      <w:rPr>
        <w:rStyle w:val="PageNumber"/>
      </w:rPr>
      <w:tab/>
      <w:t>MEPS HC-170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2D3830">
      <w:rPr>
        <w:rStyle w:val="PageNumber"/>
        <w:noProof/>
      </w:rPr>
      <w:t>ii</w:t>
    </w:r>
    <w:r>
      <w:rPr>
        <w:rStyle w:val="PageNumber"/>
      </w:rPr>
      <w:fldChar w:fldCharType="end"/>
    </w:r>
    <w:r>
      <w:rPr>
        <w:rStyle w:val="PageNumber"/>
      </w:rPr>
      <w:tab/>
      <w:t>MEPS HC-170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1E31E6" w:rsidRDefault="001F2532">
    <w:pPr>
      <w:tabs>
        <w:tab w:val="center" w:pos="4680"/>
        <w:tab w:val="right" w:pos="9360"/>
      </w:tabs>
      <w:rPr>
        <w:szCs w:val="24"/>
      </w:rPr>
    </w:pPr>
    <w:r w:rsidRPr="001E31E6">
      <w:rPr>
        <w:rStyle w:val="PageNumber"/>
        <w:szCs w:val="24"/>
      </w:rPr>
      <w:tab/>
      <w:t>A-</w:t>
    </w:r>
    <w:r w:rsidRPr="001E31E6">
      <w:rPr>
        <w:rStyle w:val="PageNumber"/>
        <w:szCs w:val="24"/>
      </w:rPr>
      <w:fldChar w:fldCharType="begin"/>
    </w:r>
    <w:r w:rsidRPr="001E31E6">
      <w:rPr>
        <w:rStyle w:val="PageNumber"/>
        <w:szCs w:val="24"/>
      </w:rPr>
      <w:instrText xml:space="preserve"> PAGE </w:instrText>
    </w:r>
    <w:r w:rsidRPr="001E31E6">
      <w:rPr>
        <w:rStyle w:val="PageNumber"/>
        <w:szCs w:val="24"/>
      </w:rPr>
      <w:fldChar w:fldCharType="separate"/>
    </w:r>
    <w:r w:rsidR="002D3830">
      <w:rPr>
        <w:rStyle w:val="PageNumber"/>
        <w:noProof/>
        <w:szCs w:val="24"/>
      </w:rPr>
      <w:t>1</w:t>
    </w:r>
    <w:r w:rsidRPr="001E31E6">
      <w:rPr>
        <w:rStyle w:val="PageNumber"/>
        <w:szCs w:val="24"/>
      </w:rPr>
      <w:fldChar w:fldCharType="end"/>
    </w:r>
    <w:r w:rsidRPr="001E31E6">
      <w:rPr>
        <w:rStyle w:val="PageNumber"/>
        <w:szCs w:val="24"/>
      </w:rPr>
      <w:tab/>
      <w:t xml:space="preserve">MEPS </w:t>
    </w:r>
    <w:r>
      <w:rPr>
        <w:rStyle w:val="PageNumber"/>
        <w:szCs w:val="24"/>
      </w:rPr>
      <w:t>HC-170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2D3830">
      <w:rPr>
        <w:rStyle w:val="PageNumber"/>
        <w:noProof/>
      </w:rPr>
      <w:t>2</w:t>
    </w:r>
    <w:r>
      <w:rPr>
        <w:rStyle w:val="PageNumber"/>
      </w:rPr>
      <w:fldChar w:fldCharType="end"/>
    </w:r>
    <w:r>
      <w:rPr>
        <w:rStyle w:val="PageNumber"/>
      </w:rPr>
      <w:tab/>
      <w:t>MEPS HC-170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2D3830">
      <w:rPr>
        <w:rStyle w:val="PageNumber"/>
        <w:noProof/>
      </w:rPr>
      <w:t>15</w:t>
    </w:r>
    <w:r>
      <w:rPr>
        <w:rStyle w:val="PageNumber"/>
      </w:rPr>
      <w:fldChar w:fldCharType="end"/>
    </w:r>
    <w:r>
      <w:rPr>
        <w:rStyle w:val="PageNumber"/>
      </w:rPr>
      <w:tab/>
      <w:t>MEPS HC-170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532" w:rsidRDefault="001F2532">
      <w:r>
        <w:separator/>
      </w:r>
    </w:p>
  </w:footnote>
  <w:footnote w:type="continuationSeparator" w:id="0">
    <w:p w:rsidR="001F2532" w:rsidRDefault="001F2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1F25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D0300B" w:rsidRDefault="001F2532">
    <w:pPr>
      <w:pStyle w:val="Header"/>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Pr="008A26A8" w:rsidRDefault="001F2532" w:rsidP="008A26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decimal"/>
      <w:lvlText w:val="%1."/>
      <w:lvlJc w:val="left"/>
      <w:pPr>
        <w:tabs>
          <w:tab w:val="num" w:pos="1440"/>
        </w:tabs>
      </w:pPr>
      <w:rPr>
        <w:rFonts w:ascii="Arial" w:hAnsi="Arial"/>
        <w:sz w:val="24"/>
      </w:rPr>
    </w:lvl>
  </w:abstractNum>
  <w:abstractNum w:abstractNumId="1">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002F3"/>
    <w:multiLevelType w:val="hybridMultilevel"/>
    <w:tmpl w:val="CC9AD5C0"/>
    <w:lvl w:ilvl="0" w:tplc="055E38F0">
      <w:start w:val="1"/>
      <w:numFmt w:val="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C764CE"/>
    <w:multiLevelType w:val="hybridMultilevel"/>
    <w:tmpl w:val="36221C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11E24938"/>
    <w:multiLevelType w:val="hybridMultilevel"/>
    <w:tmpl w:val="4FF4D9C8"/>
    <w:lvl w:ilvl="0" w:tplc="4CAE420C">
      <w:start w:val="1"/>
      <w:numFmt w:val="lowerLetter"/>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592088"/>
    <w:multiLevelType w:val="hybridMultilevel"/>
    <w:tmpl w:val="355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191B"/>
    <w:multiLevelType w:val="hybridMultilevel"/>
    <w:tmpl w:val="A0F098CE"/>
    <w:lvl w:ilvl="0" w:tplc="5C78BADC">
      <w:start w:val="1"/>
      <w:numFmt w:val="bullet"/>
      <w:lvlText w:val=""/>
      <w:lvlJc w:val="left"/>
      <w:pPr>
        <w:tabs>
          <w:tab w:val="num" w:pos="0"/>
        </w:tabs>
        <w:ind w:left="1728" w:hanging="57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CA5C71"/>
    <w:multiLevelType w:val="hybridMultilevel"/>
    <w:tmpl w:val="58B8E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535446"/>
    <w:multiLevelType w:val="hybridMultilevel"/>
    <w:tmpl w:val="8CE4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6059A"/>
    <w:multiLevelType w:val="hybridMultilevel"/>
    <w:tmpl w:val="D1FA0176"/>
    <w:lvl w:ilvl="0" w:tplc="FFFFFFFF">
      <w:start w:val="1"/>
      <w:numFmt w:val="upperLetter"/>
      <w:lvlText w:val="%1."/>
      <w:lvlJc w:val="center"/>
      <w:pPr>
        <w:tabs>
          <w:tab w:val="num" w:pos="360"/>
        </w:tabs>
        <w:ind w:left="360" w:hanging="360"/>
      </w:pPr>
      <w:rPr>
        <w:rFonts w:ascii="Arial" w:hAnsi="Arial"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2495D27"/>
    <w:multiLevelType w:val="singleLevel"/>
    <w:tmpl w:val="6FE2D3D2"/>
    <w:lvl w:ilvl="0">
      <w:start w:val="1"/>
      <w:numFmt w:val="bullet"/>
      <w:lvlText w:val="–"/>
      <w:lvlJc w:val="left"/>
      <w:pPr>
        <w:tabs>
          <w:tab w:val="num" w:pos="1728"/>
        </w:tabs>
        <w:ind w:left="1728" w:hanging="576"/>
      </w:pPr>
      <w:rPr>
        <w:rFonts w:ascii="Garamond" w:hAnsi="Garamond" w:hint="default"/>
        <w:sz w:val="28"/>
        <w:szCs w:val="36"/>
      </w:rPr>
    </w:lvl>
  </w:abstractNum>
  <w:abstractNum w:abstractNumId="11">
    <w:nsid w:val="37625D5D"/>
    <w:multiLevelType w:val="hybridMultilevel"/>
    <w:tmpl w:val="FCE0BF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796E86"/>
    <w:multiLevelType w:val="hybridMultilevel"/>
    <w:tmpl w:val="D45A0982"/>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272F80"/>
    <w:multiLevelType w:val="hybridMultilevel"/>
    <w:tmpl w:val="82403A94"/>
    <w:lvl w:ilvl="0" w:tplc="FD6CB7E8">
      <w:start w:val="1"/>
      <w:numFmt w:val="decimal"/>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8C0566"/>
    <w:multiLevelType w:val="hybridMultilevel"/>
    <w:tmpl w:val="85CEB0E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63A01"/>
    <w:multiLevelType w:val="hybridMultilevel"/>
    <w:tmpl w:val="AA2E5C7A"/>
    <w:lvl w:ilvl="0" w:tplc="196A6CFC">
      <w:start w:val="1"/>
      <w:numFmt w:val="bullet"/>
      <w:lvlText w:val=""/>
      <w:lvlJc w:val="left"/>
      <w:pPr>
        <w:tabs>
          <w:tab w:val="num" w:pos="1152"/>
        </w:tabs>
        <w:ind w:left="1152" w:hanging="576"/>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572B30"/>
    <w:multiLevelType w:val="hybridMultilevel"/>
    <w:tmpl w:val="137CF39A"/>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A2211E0"/>
    <w:multiLevelType w:val="hybridMultilevel"/>
    <w:tmpl w:val="046AC1C4"/>
    <w:lvl w:ilvl="0" w:tplc="E26CEA8E">
      <w:start w:val="1"/>
      <w:numFmt w:val="decimal"/>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C33C03"/>
    <w:multiLevelType w:val="singleLevel"/>
    <w:tmpl w:val="02D400CA"/>
    <w:lvl w:ilvl="0">
      <w:numFmt w:val="bullet"/>
      <w:lvlText w:val=""/>
      <w:lvlJc w:val="left"/>
      <w:pPr>
        <w:tabs>
          <w:tab w:val="num" w:pos="360"/>
        </w:tabs>
        <w:ind w:left="360" w:hanging="360"/>
      </w:pPr>
      <w:rPr>
        <w:rFonts w:ascii="Symbol" w:hAnsi="Symbol" w:hint="default"/>
      </w:rPr>
    </w:lvl>
  </w:abstractNum>
  <w:abstractNum w:abstractNumId="20">
    <w:nsid w:val="69B87C93"/>
    <w:multiLevelType w:val="hybridMultilevel"/>
    <w:tmpl w:val="DAF217FE"/>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4D38ED"/>
    <w:multiLevelType w:val="hybridMultilevel"/>
    <w:tmpl w:val="2722B73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06641"/>
    <w:multiLevelType w:val="hybridMultilevel"/>
    <w:tmpl w:val="0CBE1DC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5"/>
  </w:num>
  <w:num w:numId="2">
    <w:abstractNumId w:val="17"/>
  </w:num>
  <w:num w:numId="3">
    <w:abstractNumId w:val="0"/>
    <w:lvlOverride w:ilvl="0">
      <w:startOverride w:val="1"/>
      <w:lvl w:ilvl="0">
        <w:start w:val="1"/>
        <w:numFmt w:val="decimal"/>
        <w:lvlText w:val="%1."/>
        <w:lvlJc w:val="left"/>
      </w:lvl>
    </w:lvlOverride>
  </w:num>
  <w:num w:numId="4">
    <w:abstractNumId w:val="9"/>
  </w:num>
  <w:num w:numId="5">
    <w:abstractNumId w:val="1"/>
  </w:num>
  <w:num w:numId="6">
    <w:abstractNumId w:val="20"/>
  </w:num>
  <w:num w:numId="7">
    <w:abstractNumId w:val="16"/>
  </w:num>
  <w:num w:numId="8">
    <w:abstractNumId w:val="12"/>
  </w:num>
  <w:num w:numId="9">
    <w:abstractNumId w:val="11"/>
  </w:num>
  <w:num w:numId="10">
    <w:abstractNumId w:val="19"/>
  </w:num>
  <w:num w:numId="11">
    <w:abstractNumId w:val="8"/>
  </w:num>
  <w:num w:numId="12">
    <w:abstractNumId w:val="7"/>
  </w:num>
  <w:num w:numId="13">
    <w:abstractNumId w:val="18"/>
  </w:num>
  <w:num w:numId="14">
    <w:abstractNumId w:val="21"/>
  </w:num>
  <w:num w:numId="15">
    <w:abstractNumId w:val="14"/>
  </w:num>
  <w:num w:numId="16">
    <w:abstractNumId w:val="6"/>
  </w:num>
  <w:num w:numId="17">
    <w:abstractNumId w:val="3"/>
  </w:num>
  <w:num w:numId="18">
    <w:abstractNumId w:val="5"/>
  </w:num>
  <w:num w:numId="19">
    <w:abstractNumId w:val="23"/>
  </w:num>
  <w:num w:numId="20">
    <w:abstractNumId w:val="2"/>
  </w:num>
  <w:num w:numId="21">
    <w:abstractNumId w:val="10"/>
  </w:num>
  <w:num w:numId="22">
    <w:abstractNumId w:val="13"/>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8636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A3"/>
    <w:rsid w:val="0000060B"/>
    <w:rsid w:val="0000132D"/>
    <w:rsid w:val="000024AD"/>
    <w:rsid w:val="0000291C"/>
    <w:rsid w:val="00002C5A"/>
    <w:rsid w:val="00004007"/>
    <w:rsid w:val="000043D2"/>
    <w:rsid w:val="00004754"/>
    <w:rsid w:val="00005CFE"/>
    <w:rsid w:val="00006C05"/>
    <w:rsid w:val="00011455"/>
    <w:rsid w:val="00011506"/>
    <w:rsid w:val="00012455"/>
    <w:rsid w:val="000138B0"/>
    <w:rsid w:val="00013D23"/>
    <w:rsid w:val="00013EAB"/>
    <w:rsid w:val="0001730E"/>
    <w:rsid w:val="000173E6"/>
    <w:rsid w:val="0001773A"/>
    <w:rsid w:val="00021A2E"/>
    <w:rsid w:val="00023E7B"/>
    <w:rsid w:val="00026F6B"/>
    <w:rsid w:val="000273C0"/>
    <w:rsid w:val="00027558"/>
    <w:rsid w:val="00031724"/>
    <w:rsid w:val="00032A72"/>
    <w:rsid w:val="00034BC2"/>
    <w:rsid w:val="00036548"/>
    <w:rsid w:val="00037467"/>
    <w:rsid w:val="00040CF2"/>
    <w:rsid w:val="00040EF3"/>
    <w:rsid w:val="00041A0D"/>
    <w:rsid w:val="00042636"/>
    <w:rsid w:val="0004416E"/>
    <w:rsid w:val="0004425B"/>
    <w:rsid w:val="00044280"/>
    <w:rsid w:val="0004481A"/>
    <w:rsid w:val="000500A5"/>
    <w:rsid w:val="00050278"/>
    <w:rsid w:val="00050332"/>
    <w:rsid w:val="00050E34"/>
    <w:rsid w:val="00051113"/>
    <w:rsid w:val="00052FBA"/>
    <w:rsid w:val="000536D7"/>
    <w:rsid w:val="0005522B"/>
    <w:rsid w:val="000568EF"/>
    <w:rsid w:val="00061C1B"/>
    <w:rsid w:val="00061DD2"/>
    <w:rsid w:val="000652E3"/>
    <w:rsid w:val="00065FA8"/>
    <w:rsid w:val="000666B0"/>
    <w:rsid w:val="00066C18"/>
    <w:rsid w:val="00067DCD"/>
    <w:rsid w:val="0007007E"/>
    <w:rsid w:val="00070609"/>
    <w:rsid w:val="000714A4"/>
    <w:rsid w:val="00072286"/>
    <w:rsid w:val="0007295B"/>
    <w:rsid w:val="00072CDF"/>
    <w:rsid w:val="000735EF"/>
    <w:rsid w:val="00073B35"/>
    <w:rsid w:val="00077A04"/>
    <w:rsid w:val="00077D6C"/>
    <w:rsid w:val="000829E2"/>
    <w:rsid w:val="000847D2"/>
    <w:rsid w:val="000862A3"/>
    <w:rsid w:val="000869BF"/>
    <w:rsid w:val="00086E57"/>
    <w:rsid w:val="00086EEB"/>
    <w:rsid w:val="00087C27"/>
    <w:rsid w:val="00087F25"/>
    <w:rsid w:val="00090EE1"/>
    <w:rsid w:val="00091E15"/>
    <w:rsid w:val="0009205D"/>
    <w:rsid w:val="00093782"/>
    <w:rsid w:val="000954D3"/>
    <w:rsid w:val="00095B53"/>
    <w:rsid w:val="00096555"/>
    <w:rsid w:val="000976C5"/>
    <w:rsid w:val="00097C2E"/>
    <w:rsid w:val="00097C45"/>
    <w:rsid w:val="00097F08"/>
    <w:rsid w:val="000A11C9"/>
    <w:rsid w:val="000A2293"/>
    <w:rsid w:val="000A3353"/>
    <w:rsid w:val="000A3EBD"/>
    <w:rsid w:val="000A57E3"/>
    <w:rsid w:val="000A7823"/>
    <w:rsid w:val="000A7BA2"/>
    <w:rsid w:val="000B022F"/>
    <w:rsid w:val="000B1D04"/>
    <w:rsid w:val="000B4B69"/>
    <w:rsid w:val="000B5DE7"/>
    <w:rsid w:val="000B5F88"/>
    <w:rsid w:val="000B6B1B"/>
    <w:rsid w:val="000B7588"/>
    <w:rsid w:val="000C007A"/>
    <w:rsid w:val="000C017B"/>
    <w:rsid w:val="000C0317"/>
    <w:rsid w:val="000C09D8"/>
    <w:rsid w:val="000C26C9"/>
    <w:rsid w:val="000C2C90"/>
    <w:rsid w:val="000C42A2"/>
    <w:rsid w:val="000C44E9"/>
    <w:rsid w:val="000C44EE"/>
    <w:rsid w:val="000C5E9D"/>
    <w:rsid w:val="000C6AC3"/>
    <w:rsid w:val="000C7170"/>
    <w:rsid w:val="000C7969"/>
    <w:rsid w:val="000C7A11"/>
    <w:rsid w:val="000D0512"/>
    <w:rsid w:val="000D0580"/>
    <w:rsid w:val="000D082C"/>
    <w:rsid w:val="000D416A"/>
    <w:rsid w:val="000D421B"/>
    <w:rsid w:val="000D4F85"/>
    <w:rsid w:val="000D5DB3"/>
    <w:rsid w:val="000D6ADC"/>
    <w:rsid w:val="000E0445"/>
    <w:rsid w:val="000E052A"/>
    <w:rsid w:val="000E1CF3"/>
    <w:rsid w:val="000E1D8A"/>
    <w:rsid w:val="000E235E"/>
    <w:rsid w:val="000E33F0"/>
    <w:rsid w:val="000E4E9F"/>
    <w:rsid w:val="000E5A78"/>
    <w:rsid w:val="000F1006"/>
    <w:rsid w:val="000F1EFE"/>
    <w:rsid w:val="000F2512"/>
    <w:rsid w:val="000F30BB"/>
    <w:rsid w:val="000F3F4E"/>
    <w:rsid w:val="000F5229"/>
    <w:rsid w:val="00100A57"/>
    <w:rsid w:val="00100DA5"/>
    <w:rsid w:val="00101062"/>
    <w:rsid w:val="00102A48"/>
    <w:rsid w:val="00103775"/>
    <w:rsid w:val="00104A99"/>
    <w:rsid w:val="00105AAB"/>
    <w:rsid w:val="001062D4"/>
    <w:rsid w:val="00107858"/>
    <w:rsid w:val="0011178A"/>
    <w:rsid w:val="00113847"/>
    <w:rsid w:val="0011528C"/>
    <w:rsid w:val="001170A0"/>
    <w:rsid w:val="00121C96"/>
    <w:rsid w:val="00122B67"/>
    <w:rsid w:val="001241EE"/>
    <w:rsid w:val="0012492E"/>
    <w:rsid w:val="00125AE4"/>
    <w:rsid w:val="00125D4C"/>
    <w:rsid w:val="001266FF"/>
    <w:rsid w:val="00127C74"/>
    <w:rsid w:val="0013096E"/>
    <w:rsid w:val="00132139"/>
    <w:rsid w:val="00132822"/>
    <w:rsid w:val="00132C2C"/>
    <w:rsid w:val="0013346E"/>
    <w:rsid w:val="0013411A"/>
    <w:rsid w:val="00134A86"/>
    <w:rsid w:val="0013677B"/>
    <w:rsid w:val="00136C1C"/>
    <w:rsid w:val="00136F8F"/>
    <w:rsid w:val="00141172"/>
    <w:rsid w:val="00142510"/>
    <w:rsid w:val="0014286B"/>
    <w:rsid w:val="0014412B"/>
    <w:rsid w:val="0014604B"/>
    <w:rsid w:val="00146BB4"/>
    <w:rsid w:val="001510C7"/>
    <w:rsid w:val="00151815"/>
    <w:rsid w:val="00154012"/>
    <w:rsid w:val="001553FA"/>
    <w:rsid w:val="001563D2"/>
    <w:rsid w:val="00157554"/>
    <w:rsid w:val="00157E50"/>
    <w:rsid w:val="00160592"/>
    <w:rsid w:val="0016098B"/>
    <w:rsid w:val="00161655"/>
    <w:rsid w:val="00161FBF"/>
    <w:rsid w:val="00162699"/>
    <w:rsid w:val="00163129"/>
    <w:rsid w:val="0016373D"/>
    <w:rsid w:val="00163D9F"/>
    <w:rsid w:val="001644A1"/>
    <w:rsid w:val="00165514"/>
    <w:rsid w:val="0016569D"/>
    <w:rsid w:val="0017029B"/>
    <w:rsid w:val="001702EA"/>
    <w:rsid w:val="00170966"/>
    <w:rsid w:val="001715E5"/>
    <w:rsid w:val="0017161C"/>
    <w:rsid w:val="0017282B"/>
    <w:rsid w:val="00177F6E"/>
    <w:rsid w:val="001808BF"/>
    <w:rsid w:val="001835C7"/>
    <w:rsid w:val="00183FD6"/>
    <w:rsid w:val="00184228"/>
    <w:rsid w:val="00184445"/>
    <w:rsid w:val="00187307"/>
    <w:rsid w:val="001879FA"/>
    <w:rsid w:val="0019006E"/>
    <w:rsid w:val="001917B7"/>
    <w:rsid w:val="0019185E"/>
    <w:rsid w:val="00191A79"/>
    <w:rsid w:val="00191B2D"/>
    <w:rsid w:val="00192518"/>
    <w:rsid w:val="0019350F"/>
    <w:rsid w:val="001946DD"/>
    <w:rsid w:val="001958C7"/>
    <w:rsid w:val="00195E06"/>
    <w:rsid w:val="00197B3A"/>
    <w:rsid w:val="001A0058"/>
    <w:rsid w:val="001A0136"/>
    <w:rsid w:val="001A0363"/>
    <w:rsid w:val="001A1494"/>
    <w:rsid w:val="001A291C"/>
    <w:rsid w:val="001A45D2"/>
    <w:rsid w:val="001A4F69"/>
    <w:rsid w:val="001A5444"/>
    <w:rsid w:val="001A6411"/>
    <w:rsid w:val="001A7821"/>
    <w:rsid w:val="001B00F3"/>
    <w:rsid w:val="001B0783"/>
    <w:rsid w:val="001B1055"/>
    <w:rsid w:val="001B1C88"/>
    <w:rsid w:val="001B461B"/>
    <w:rsid w:val="001B4C62"/>
    <w:rsid w:val="001B53BD"/>
    <w:rsid w:val="001B5F43"/>
    <w:rsid w:val="001B664B"/>
    <w:rsid w:val="001B703C"/>
    <w:rsid w:val="001C012A"/>
    <w:rsid w:val="001C01EC"/>
    <w:rsid w:val="001C0856"/>
    <w:rsid w:val="001C098A"/>
    <w:rsid w:val="001C1404"/>
    <w:rsid w:val="001C213C"/>
    <w:rsid w:val="001C2D2D"/>
    <w:rsid w:val="001C3BEB"/>
    <w:rsid w:val="001C5DCF"/>
    <w:rsid w:val="001C78B8"/>
    <w:rsid w:val="001D0523"/>
    <w:rsid w:val="001D071B"/>
    <w:rsid w:val="001D0FCC"/>
    <w:rsid w:val="001D1EED"/>
    <w:rsid w:val="001D2A61"/>
    <w:rsid w:val="001D3543"/>
    <w:rsid w:val="001D3CF5"/>
    <w:rsid w:val="001D3F06"/>
    <w:rsid w:val="001D4D56"/>
    <w:rsid w:val="001D7D20"/>
    <w:rsid w:val="001E132B"/>
    <w:rsid w:val="001E1AB8"/>
    <w:rsid w:val="001E1FE6"/>
    <w:rsid w:val="001E2A40"/>
    <w:rsid w:val="001E31E6"/>
    <w:rsid w:val="001E4477"/>
    <w:rsid w:val="001E674C"/>
    <w:rsid w:val="001E70D2"/>
    <w:rsid w:val="001F0E5B"/>
    <w:rsid w:val="001F1462"/>
    <w:rsid w:val="001F1EF5"/>
    <w:rsid w:val="001F1FA5"/>
    <w:rsid w:val="001F23E2"/>
    <w:rsid w:val="001F2532"/>
    <w:rsid w:val="001F26E4"/>
    <w:rsid w:val="001F2992"/>
    <w:rsid w:val="001F2BC0"/>
    <w:rsid w:val="001F2F60"/>
    <w:rsid w:val="001F34B4"/>
    <w:rsid w:val="001F36F4"/>
    <w:rsid w:val="001F4FB5"/>
    <w:rsid w:val="001F6934"/>
    <w:rsid w:val="002008B5"/>
    <w:rsid w:val="00200F64"/>
    <w:rsid w:val="00201CD4"/>
    <w:rsid w:val="00204A06"/>
    <w:rsid w:val="00207032"/>
    <w:rsid w:val="002077D7"/>
    <w:rsid w:val="00210D3E"/>
    <w:rsid w:val="00211DF8"/>
    <w:rsid w:val="00216142"/>
    <w:rsid w:val="00216418"/>
    <w:rsid w:val="00216770"/>
    <w:rsid w:val="002176A5"/>
    <w:rsid w:val="00217EC8"/>
    <w:rsid w:val="00220B29"/>
    <w:rsid w:val="00220E6B"/>
    <w:rsid w:val="0022262A"/>
    <w:rsid w:val="00223378"/>
    <w:rsid w:val="002233F4"/>
    <w:rsid w:val="002240B4"/>
    <w:rsid w:val="00226F2D"/>
    <w:rsid w:val="00227C5A"/>
    <w:rsid w:val="00232123"/>
    <w:rsid w:val="002324E7"/>
    <w:rsid w:val="0023288E"/>
    <w:rsid w:val="00232F20"/>
    <w:rsid w:val="002331F0"/>
    <w:rsid w:val="00234974"/>
    <w:rsid w:val="00234DB6"/>
    <w:rsid w:val="00236947"/>
    <w:rsid w:val="002371FB"/>
    <w:rsid w:val="00237B95"/>
    <w:rsid w:val="002409F4"/>
    <w:rsid w:val="00241DFB"/>
    <w:rsid w:val="0024232F"/>
    <w:rsid w:val="00242412"/>
    <w:rsid w:val="002438C8"/>
    <w:rsid w:val="00245401"/>
    <w:rsid w:val="0024613F"/>
    <w:rsid w:val="002462BB"/>
    <w:rsid w:val="00246BD6"/>
    <w:rsid w:val="00247A52"/>
    <w:rsid w:val="0025031A"/>
    <w:rsid w:val="00251003"/>
    <w:rsid w:val="00252490"/>
    <w:rsid w:val="002529A0"/>
    <w:rsid w:val="00252DB6"/>
    <w:rsid w:val="002544BA"/>
    <w:rsid w:val="002557E5"/>
    <w:rsid w:val="00256045"/>
    <w:rsid w:val="00256959"/>
    <w:rsid w:val="002569DE"/>
    <w:rsid w:val="00256A2B"/>
    <w:rsid w:val="00256AAC"/>
    <w:rsid w:val="00256FA3"/>
    <w:rsid w:val="002578A4"/>
    <w:rsid w:val="002604DD"/>
    <w:rsid w:val="00262371"/>
    <w:rsid w:val="00262F05"/>
    <w:rsid w:val="002664E1"/>
    <w:rsid w:val="002670D5"/>
    <w:rsid w:val="0027221C"/>
    <w:rsid w:val="002722CE"/>
    <w:rsid w:val="00273F66"/>
    <w:rsid w:val="00274896"/>
    <w:rsid w:val="00276C7F"/>
    <w:rsid w:val="002818F5"/>
    <w:rsid w:val="00281C09"/>
    <w:rsid w:val="00283D26"/>
    <w:rsid w:val="002841BB"/>
    <w:rsid w:val="002865FC"/>
    <w:rsid w:val="00287591"/>
    <w:rsid w:val="00290EDD"/>
    <w:rsid w:val="00291272"/>
    <w:rsid w:val="0029135D"/>
    <w:rsid w:val="00291675"/>
    <w:rsid w:val="002923BA"/>
    <w:rsid w:val="00292BEC"/>
    <w:rsid w:val="002937F6"/>
    <w:rsid w:val="00294283"/>
    <w:rsid w:val="00295539"/>
    <w:rsid w:val="00296EAA"/>
    <w:rsid w:val="00297D09"/>
    <w:rsid w:val="002A23D0"/>
    <w:rsid w:val="002A2A81"/>
    <w:rsid w:val="002A3002"/>
    <w:rsid w:val="002A364D"/>
    <w:rsid w:val="002A38AB"/>
    <w:rsid w:val="002A3F4F"/>
    <w:rsid w:val="002A5260"/>
    <w:rsid w:val="002A53DB"/>
    <w:rsid w:val="002A5BDA"/>
    <w:rsid w:val="002A5DD8"/>
    <w:rsid w:val="002A66E6"/>
    <w:rsid w:val="002A67DD"/>
    <w:rsid w:val="002A784C"/>
    <w:rsid w:val="002B4123"/>
    <w:rsid w:val="002B783A"/>
    <w:rsid w:val="002B7DC7"/>
    <w:rsid w:val="002C1C67"/>
    <w:rsid w:val="002C20EF"/>
    <w:rsid w:val="002C217C"/>
    <w:rsid w:val="002C3543"/>
    <w:rsid w:val="002C36F7"/>
    <w:rsid w:val="002C379E"/>
    <w:rsid w:val="002C776A"/>
    <w:rsid w:val="002C778E"/>
    <w:rsid w:val="002C7AC0"/>
    <w:rsid w:val="002D0276"/>
    <w:rsid w:val="002D043E"/>
    <w:rsid w:val="002D3830"/>
    <w:rsid w:val="002D4D53"/>
    <w:rsid w:val="002D7982"/>
    <w:rsid w:val="002E085F"/>
    <w:rsid w:val="002E2FAE"/>
    <w:rsid w:val="002E4641"/>
    <w:rsid w:val="002E7203"/>
    <w:rsid w:val="002F0CCB"/>
    <w:rsid w:val="002F0D2A"/>
    <w:rsid w:val="002F4633"/>
    <w:rsid w:val="002F54DB"/>
    <w:rsid w:val="002F560C"/>
    <w:rsid w:val="002F574D"/>
    <w:rsid w:val="002F74C0"/>
    <w:rsid w:val="002F7986"/>
    <w:rsid w:val="00301069"/>
    <w:rsid w:val="0030325C"/>
    <w:rsid w:val="00303B5C"/>
    <w:rsid w:val="003045DA"/>
    <w:rsid w:val="003062AC"/>
    <w:rsid w:val="00306A36"/>
    <w:rsid w:val="00310006"/>
    <w:rsid w:val="00310542"/>
    <w:rsid w:val="003108ED"/>
    <w:rsid w:val="00310D52"/>
    <w:rsid w:val="00311C38"/>
    <w:rsid w:val="003120F4"/>
    <w:rsid w:val="00314D8B"/>
    <w:rsid w:val="00315188"/>
    <w:rsid w:val="00316C3B"/>
    <w:rsid w:val="00316EAF"/>
    <w:rsid w:val="0032025F"/>
    <w:rsid w:val="00320FFD"/>
    <w:rsid w:val="003219B9"/>
    <w:rsid w:val="00322938"/>
    <w:rsid w:val="0032473C"/>
    <w:rsid w:val="003262AA"/>
    <w:rsid w:val="00331BD8"/>
    <w:rsid w:val="00332A41"/>
    <w:rsid w:val="003339A2"/>
    <w:rsid w:val="00334404"/>
    <w:rsid w:val="003364FA"/>
    <w:rsid w:val="003415D8"/>
    <w:rsid w:val="00343A46"/>
    <w:rsid w:val="00345264"/>
    <w:rsid w:val="00345647"/>
    <w:rsid w:val="00346F37"/>
    <w:rsid w:val="003472CF"/>
    <w:rsid w:val="00347313"/>
    <w:rsid w:val="00350FAE"/>
    <w:rsid w:val="00351535"/>
    <w:rsid w:val="0035195A"/>
    <w:rsid w:val="00352590"/>
    <w:rsid w:val="003537F1"/>
    <w:rsid w:val="00354647"/>
    <w:rsid w:val="003546A6"/>
    <w:rsid w:val="00354C72"/>
    <w:rsid w:val="003550D9"/>
    <w:rsid w:val="00355CCF"/>
    <w:rsid w:val="003565B7"/>
    <w:rsid w:val="00357D78"/>
    <w:rsid w:val="00360253"/>
    <w:rsid w:val="003611E2"/>
    <w:rsid w:val="003619C6"/>
    <w:rsid w:val="003635E5"/>
    <w:rsid w:val="00363629"/>
    <w:rsid w:val="00363719"/>
    <w:rsid w:val="00363B2F"/>
    <w:rsid w:val="00364B93"/>
    <w:rsid w:val="00364D5C"/>
    <w:rsid w:val="00364F83"/>
    <w:rsid w:val="0036541F"/>
    <w:rsid w:val="00365C2D"/>
    <w:rsid w:val="00365CEB"/>
    <w:rsid w:val="003663BF"/>
    <w:rsid w:val="003678BF"/>
    <w:rsid w:val="00370481"/>
    <w:rsid w:val="00370663"/>
    <w:rsid w:val="00370699"/>
    <w:rsid w:val="00370899"/>
    <w:rsid w:val="00370E84"/>
    <w:rsid w:val="0037111D"/>
    <w:rsid w:val="003711A5"/>
    <w:rsid w:val="00372808"/>
    <w:rsid w:val="0037709A"/>
    <w:rsid w:val="00382553"/>
    <w:rsid w:val="00382B07"/>
    <w:rsid w:val="00384E77"/>
    <w:rsid w:val="00385CF0"/>
    <w:rsid w:val="003860D7"/>
    <w:rsid w:val="003869D8"/>
    <w:rsid w:val="00390EDF"/>
    <w:rsid w:val="00391801"/>
    <w:rsid w:val="00391D82"/>
    <w:rsid w:val="00391ED2"/>
    <w:rsid w:val="00392620"/>
    <w:rsid w:val="003928EC"/>
    <w:rsid w:val="0039302D"/>
    <w:rsid w:val="0039636C"/>
    <w:rsid w:val="003970C0"/>
    <w:rsid w:val="00397200"/>
    <w:rsid w:val="003A151A"/>
    <w:rsid w:val="003A1C33"/>
    <w:rsid w:val="003A34AE"/>
    <w:rsid w:val="003A6A6B"/>
    <w:rsid w:val="003A7669"/>
    <w:rsid w:val="003B1BD0"/>
    <w:rsid w:val="003B2009"/>
    <w:rsid w:val="003B6FF3"/>
    <w:rsid w:val="003B77DE"/>
    <w:rsid w:val="003B7919"/>
    <w:rsid w:val="003C0262"/>
    <w:rsid w:val="003C0E53"/>
    <w:rsid w:val="003C147F"/>
    <w:rsid w:val="003C1AC0"/>
    <w:rsid w:val="003C288F"/>
    <w:rsid w:val="003C2E60"/>
    <w:rsid w:val="003C3EF9"/>
    <w:rsid w:val="003C492E"/>
    <w:rsid w:val="003C5B65"/>
    <w:rsid w:val="003C5D55"/>
    <w:rsid w:val="003C5F2F"/>
    <w:rsid w:val="003C6647"/>
    <w:rsid w:val="003C6670"/>
    <w:rsid w:val="003C7E88"/>
    <w:rsid w:val="003D0C90"/>
    <w:rsid w:val="003D22F6"/>
    <w:rsid w:val="003D2A63"/>
    <w:rsid w:val="003D3CAB"/>
    <w:rsid w:val="003D5C6C"/>
    <w:rsid w:val="003D6626"/>
    <w:rsid w:val="003D6809"/>
    <w:rsid w:val="003D6B92"/>
    <w:rsid w:val="003E075B"/>
    <w:rsid w:val="003E1F0D"/>
    <w:rsid w:val="003E3149"/>
    <w:rsid w:val="003E4286"/>
    <w:rsid w:val="003E5536"/>
    <w:rsid w:val="003E6B16"/>
    <w:rsid w:val="003E77F3"/>
    <w:rsid w:val="003E7AEC"/>
    <w:rsid w:val="003F0284"/>
    <w:rsid w:val="003F03F8"/>
    <w:rsid w:val="003F1D48"/>
    <w:rsid w:val="003F3EF5"/>
    <w:rsid w:val="003F4043"/>
    <w:rsid w:val="003F46E5"/>
    <w:rsid w:val="003F5790"/>
    <w:rsid w:val="003F67DB"/>
    <w:rsid w:val="003F7F53"/>
    <w:rsid w:val="00400354"/>
    <w:rsid w:val="0040037D"/>
    <w:rsid w:val="00400D55"/>
    <w:rsid w:val="00401616"/>
    <w:rsid w:val="00401DC6"/>
    <w:rsid w:val="00401F01"/>
    <w:rsid w:val="0040381A"/>
    <w:rsid w:val="00403AC5"/>
    <w:rsid w:val="004068C0"/>
    <w:rsid w:val="004072B9"/>
    <w:rsid w:val="00407881"/>
    <w:rsid w:val="00407D7F"/>
    <w:rsid w:val="00407E5F"/>
    <w:rsid w:val="00410705"/>
    <w:rsid w:val="0041121F"/>
    <w:rsid w:val="00411E67"/>
    <w:rsid w:val="00413187"/>
    <w:rsid w:val="0041445D"/>
    <w:rsid w:val="0041477B"/>
    <w:rsid w:val="00414B89"/>
    <w:rsid w:val="00416DC5"/>
    <w:rsid w:val="00420A9F"/>
    <w:rsid w:val="00420FD9"/>
    <w:rsid w:val="00421882"/>
    <w:rsid w:val="00421F3D"/>
    <w:rsid w:val="0042374A"/>
    <w:rsid w:val="00425C2F"/>
    <w:rsid w:val="00425E6F"/>
    <w:rsid w:val="00427C78"/>
    <w:rsid w:val="004300FE"/>
    <w:rsid w:val="0043015B"/>
    <w:rsid w:val="00430610"/>
    <w:rsid w:val="004313E2"/>
    <w:rsid w:val="00431CA4"/>
    <w:rsid w:val="00431CDB"/>
    <w:rsid w:val="004321A1"/>
    <w:rsid w:val="00434711"/>
    <w:rsid w:val="00435385"/>
    <w:rsid w:val="004362E6"/>
    <w:rsid w:val="00436A8B"/>
    <w:rsid w:val="00437E5C"/>
    <w:rsid w:val="004430E6"/>
    <w:rsid w:val="00443254"/>
    <w:rsid w:val="00444778"/>
    <w:rsid w:val="004503E6"/>
    <w:rsid w:val="00450527"/>
    <w:rsid w:val="00450A42"/>
    <w:rsid w:val="00451467"/>
    <w:rsid w:val="004534B2"/>
    <w:rsid w:val="00454634"/>
    <w:rsid w:val="00454D47"/>
    <w:rsid w:val="004563F6"/>
    <w:rsid w:val="00457026"/>
    <w:rsid w:val="004574D2"/>
    <w:rsid w:val="004606A9"/>
    <w:rsid w:val="00460EB1"/>
    <w:rsid w:val="0046165F"/>
    <w:rsid w:val="00463D89"/>
    <w:rsid w:val="0046552C"/>
    <w:rsid w:val="00465CCB"/>
    <w:rsid w:val="00470C58"/>
    <w:rsid w:val="00471801"/>
    <w:rsid w:val="00471E19"/>
    <w:rsid w:val="00471FFB"/>
    <w:rsid w:val="0047204D"/>
    <w:rsid w:val="00472586"/>
    <w:rsid w:val="00472817"/>
    <w:rsid w:val="00472B24"/>
    <w:rsid w:val="00473A3F"/>
    <w:rsid w:val="00477841"/>
    <w:rsid w:val="0047798B"/>
    <w:rsid w:val="004807AA"/>
    <w:rsid w:val="00482E16"/>
    <w:rsid w:val="00482EB8"/>
    <w:rsid w:val="004833D9"/>
    <w:rsid w:val="00483EA0"/>
    <w:rsid w:val="00483FEE"/>
    <w:rsid w:val="00484CD1"/>
    <w:rsid w:val="00484F23"/>
    <w:rsid w:val="00485873"/>
    <w:rsid w:val="00487C0B"/>
    <w:rsid w:val="004912C2"/>
    <w:rsid w:val="00491A7C"/>
    <w:rsid w:val="00492FF3"/>
    <w:rsid w:val="00493864"/>
    <w:rsid w:val="00493C00"/>
    <w:rsid w:val="00493C69"/>
    <w:rsid w:val="004965E1"/>
    <w:rsid w:val="00496DA5"/>
    <w:rsid w:val="00496F6C"/>
    <w:rsid w:val="004A086A"/>
    <w:rsid w:val="004A240E"/>
    <w:rsid w:val="004A2F77"/>
    <w:rsid w:val="004A31D7"/>
    <w:rsid w:val="004A407A"/>
    <w:rsid w:val="004A46D4"/>
    <w:rsid w:val="004A6ABA"/>
    <w:rsid w:val="004A71E8"/>
    <w:rsid w:val="004A7A5A"/>
    <w:rsid w:val="004B1792"/>
    <w:rsid w:val="004B21C5"/>
    <w:rsid w:val="004B23C2"/>
    <w:rsid w:val="004B2858"/>
    <w:rsid w:val="004B2F23"/>
    <w:rsid w:val="004B2F56"/>
    <w:rsid w:val="004B362F"/>
    <w:rsid w:val="004B4B80"/>
    <w:rsid w:val="004B56EF"/>
    <w:rsid w:val="004B5A30"/>
    <w:rsid w:val="004B61D4"/>
    <w:rsid w:val="004B6CD0"/>
    <w:rsid w:val="004B72E7"/>
    <w:rsid w:val="004B7D54"/>
    <w:rsid w:val="004C1967"/>
    <w:rsid w:val="004C2739"/>
    <w:rsid w:val="004C409C"/>
    <w:rsid w:val="004C43B9"/>
    <w:rsid w:val="004C5920"/>
    <w:rsid w:val="004C681D"/>
    <w:rsid w:val="004D107B"/>
    <w:rsid w:val="004D149E"/>
    <w:rsid w:val="004D14D5"/>
    <w:rsid w:val="004D4264"/>
    <w:rsid w:val="004D4CFF"/>
    <w:rsid w:val="004D4DE7"/>
    <w:rsid w:val="004D70DA"/>
    <w:rsid w:val="004D7E6C"/>
    <w:rsid w:val="004E0501"/>
    <w:rsid w:val="004E055D"/>
    <w:rsid w:val="004E0D9A"/>
    <w:rsid w:val="004E1836"/>
    <w:rsid w:val="004E1841"/>
    <w:rsid w:val="004E1CD6"/>
    <w:rsid w:val="004E2DCA"/>
    <w:rsid w:val="004E397B"/>
    <w:rsid w:val="004E3A2C"/>
    <w:rsid w:val="004E4AE3"/>
    <w:rsid w:val="004E4C70"/>
    <w:rsid w:val="004E57B8"/>
    <w:rsid w:val="004E5FA4"/>
    <w:rsid w:val="004E63FA"/>
    <w:rsid w:val="004E7EE1"/>
    <w:rsid w:val="004F0417"/>
    <w:rsid w:val="004F2089"/>
    <w:rsid w:val="004F38F0"/>
    <w:rsid w:val="004F45AC"/>
    <w:rsid w:val="004F5897"/>
    <w:rsid w:val="004F66D4"/>
    <w:rsid w:val="004F69F2"/>
    <w:rsid w:val="004F7AD3"/>
    <w:rsid w:val="004F7E98"/>
    <w:rsid w:val="00500187"/>
    <w:rsid w:val="0050046C"/>
    <w:rsid w:val="0050072E"/>
    <w:rsid w:val="0050073A"/>
    <w:rsid w:val="00501DFC"/>
    <w:rsid w:val="00502EA6"/>
    <w:rsid w:val="0050496E"/>
    <w:rsid w:val="00504C1D"/>
    <w:rsid w:val="00505482"/>
    <w:rsid w:val="00505DF5"/>
    <w:rsid w:val="005061DC"/>
    <w:rsid w:val="00506D65"/>
    <w:rsid w:val="0051072E"/>
    <w:rsid w:val="00511032"/>
    <w:rsid w:val="005112C2"/>
    <w:rsid w:val="00512884"/>
    <w:rsid w:val="005167DD"/>
    <w:rsid w:val="00520C9B"/>
    <w:rsid w:val="005218DE"/>
    <w:rsid w:val="00521D88"/>
    <w:rsid w:val="00522888"/>
    <w:rsid w:val="005228BF"/>
    <w:rsid w:val="00522E2E"/>
    <w:rsid w:val="00524F9F"/>
    <w:rsid w:val="00525A50"/>
    <w:rsid w:val="00525E61"/>
    <w:rsid w:val="005308A6"/>
    <w:rsid w:val="00530E5F"/>
    <w:rsid w:val="0053245B"/>
    <w:rsid w:val="0053291C"/>
    <w:rsid w:val="00532BE8"/>
    <w:rsid w:val="00533486"/>
    <w:rsid w:val="00534EA2"/>
    <w:rsid w:val="005364C7"/>
    <w:rsid w:val="005369AC"/>
    <w:rsid w:val="00536B17"/>
    <w:rsid w:val="00537CB6"/>
    <w:rsid w:val="0054173B"/>
    <w:rsid w:val="0054178F"/>
    <w:rsid w:val="005418C4"/>
    <w:rsid w:val="0054210C"/>
    <w:rsid w:val="00542727"/>
    <w:rsid w:val="00542C04"/>
    <w:rsid w:val="00542C41"/>
    <w:rsid w:val="00543E3A"/>
    <w:rsid w:val="00544C10"/>
    <w:rsid w:val="00545734"/>
    <w:rsid w:val="00546835"/>
    <w:rsid w:val="005468CC"/>
    <w:rsid w:val="0055055C"/>
    <w:rsid w:val="00550684"/>
    <w:rsid w:val="005509C0"/>
    <w:rsid w:val="00550BA2"/>
    <w:rsid w:val="005513B2"/>
    <w:rsid w:val="0055211F"/>
    <w:rsid w:val="00552BDF"/>
    <w:rsid w:val="005543C8"/>
    <w:rsid w:val="00554863"/>
    <w:rsid w:val="00554D8F"/>
    <w:rsid w:val="00555AC6"/>
    <w:rsid w:val="00556EB3"/>
    <w:rsid w:val="00557572"/>
    <w:rsid w:val="005605B8"/>
    <w:rsid w:val="0056069D"/>
    <w:rsid w:val="00560770"/>
    <w:rsid w:val="0056083D"/>
    <w:rsid w:val="00560B8B"/>
    <w:rsid w:val="0056168A"/>
    <w:rsid w:val="00564340"/>
    <w:rsid w:val="005656A4"/>
    <w:rsid w:val="00566D98"/>
    <w:rsid w:val="00570E21"/>
    <w:rsid w:val="00571B57"/>
    <w:rsid w:val="00572979"/>
    <w:rsid w:val="0057385D"/>
    <w:rsid w:val="00574A87"/>
    <w:rsid w:val="00575685"/>
    <w:rsid w:val="005759B1"/>
    <w:rsid w:val="00576403"/>
    <w:rsid w:val="005771D9"/>
    <w:rsid w:val="00577679"/>
    <w:rsid w:val="00581C67"/>
    <w:rsid w:val="00582093"/>
    <w:rsid w:val="00582B49"/>
    <w:rsid w:val="00583B7A"/>
    <w:rsid w:val="00584207"/>
    <w:rsid w:val="0058513C"/>
    <w:rsid w:val="0058543B"/>
    <w:rsid w:val="005902C6"/>
    <w:rsid w:val="0059185A"/>
    <w:rsid w:val="00591E4D"/>
    <w:rsid w:val="005928FC"/>
    <w:rsid w:val="005930F6"/>
    <w:rsid w:val="0059557B"/>
    <w:rsid w:val="00595F40"/>
    <w:rsid w:val="005963A3"/>
    <w:rsid w:val="005965DC"/>
    <w:rsid w:val="00597042"/>
    <w:rsid w:val="0059732C"/>
    <w:rsid w:val="005A007A"/>
    <w:rsid w:val="005A1EA7"/>
    <w:rsid w:val="005A3789"/>
    <w:rsid w:val="005A6F4C"/>
    <w:rsid w:val="005A750B"/>
    <w:rsid w:val="005B0B0D"/>
    <w:rsid w:val="005B1315"/>
    <w:rsid w:val="005B2F7C"/>
    <w:rsid w:val="005B3788"/>
    <w:rsid w:val="005B3BB1"/>
    <w:rsid w:val="005B43DB"/>
    <w:rsid w:val="005B6F7F"/>
    <w:rsid w:val="005B78A2"/>
    <w:rsid w:val="005B7CD2"/>
    <w:rsid w:val="005C080C"/>
    <w:rsid w:val="005C1487"/>
    <w:rsid w:val="005C3053"/>
    <w:rsid w:val="005C317E"/>
    <w:rsid w:val="005C3F8E"/>
    <w:rsid w:val="005C4877"/>
    <w:rsid w:val="005C4A55"/>
    <w:rsid w:val="005C4A5B"/>
    <w:rsid w:val="005C4E46"/>
    <w:rsid w:val="005D0DE6"/>
    <w:rsid w:val="005D2B7D"/>
    <w:rsid w:val="005D50BD"/>
    <w:rsid w:val="005D5FE6"/>
    <w:rsid w:val="005D7133"/>
    <w:rsid w:val="005E146C"/>
    <w:rsid w:val="005E1A9F"/>
    <w:rsid w:val="005E2A7E"/>
    <w:rsid w:val="005E4054"/>
    <w:rsid w:val="005E49F1"/>
    <w:rsid w:val="005E5C31"/>
    <w:rsid w:val="005E69B9"/>
    <w:rsid w:val="005F108E"/>
    <w:rsid w:val="005F246C"/>
    <w:rsid w:val="005F2667"/>
    <w:rsid w:val="005F2E37"/>
    <w:rsid w:val="005F581C"/>
    <w:rsid w:val="005F68B0"/>
    <w:rsid w:val="005F762A"/>
    <w:rsid w:val="00600051"/>
    <w:rsid w:val="006001E8"/>
    <w:rsid w:val="00602739"/>
    <w:rsid w:val="00603094"/>
    <w:rsid w:val="00603EFF"/>
    <w:rsid w:val="00605CB1"/>
    <w:rsid w:val="00610D07"/>
    <w:rsid w:val="0061149B"/>
    <w:rsid w:val="00611722"/>
    <w:rsid w:val="0061229A"/>
    <w:rsid w:val="0061242B"/>
    <w:rsid w:val="0061377A"/>
    <w:rsid w:val="00613C07"/>
    <w:rsid w:val="00613F3F"/>
    <w:rsid w:val="006149CE"/>
    <w:rsid w:val="00614E7A"/>
    <w:rsid w:val="0061622D"/>
    <w:rsid w:val="006167C1"/>
    <w:rsid w:val="006210E4"/>
    <w:rsid w:val="006213F5"/>
    <w:rsid w:val="006219EE"/>
    <w:rsid w:val="0062305A"/>
    <w:rsid w:val="00623A18"/>
    <w:rsid w:val="00623FDE"/>
    <w:rsid w:val="006247DF"/>
    <w:rsid w:val="00625024"/>
    <w:rsid w:val="0062544C"/>
    <w:rsid w:val="0062675B"/>
    <w:rsid w:val="00626B78"/>
    <w:rsid w:val="00627FBF"/>
    <w:rsid w:val="00630EF1"/>
    <w:rsid w:val="00631FCF"/>
    <w:rsid w:val="00632CB5"/>
    <w:rsid w:val="00632FE7"/>
    <w:rsid w:val="0063414B"/>
    <w:rsid w:val="006360A6"/>
    <w:rsid w:val="0063613E"/>
    <w:rsid w:val="006402D3"/>
    <w:rsid w:val="00641441"/>
    <w:rsid w:val="006424FE"/>
    <w:rsid w:val="00642E52"/>
    <w:rsid w:val="0064310D"/>
    <w:rsid w:val="00644249"/>
    <w:rsid w:val="00646B3E"/>
    <w:rsid w:val="00647531"/>
    <w:rsid w:val="00650AC4"/>
    <w:rsid w:val="00652562"/>
    <w:rsid w:val="0065494F"/>
    <w:rsid w:val="00655BD4"/>
    <w:rsid w:val="00655F61"/>
    <w:rsid w:val="00657BC8"/>
    <w:rsid w:val="0066200D"/>
    <w:rsid w:val="00663109"/>
    <w:rsid w:val="0066336C"/>
    <w:rsid w:val="00664D33"/>
    <w:rsid w:val="00666A5D"/>
    <w:rsid w:val="006671FA"/>
    <w:rsid w:val="006675D2"/>
    <w:rsid w:val="00670301"/>
    <w:rsid w:val="00673C3D"/>
    <w:rsid w:val="00673F51"/>
    <w:rsid w:val="00675C40"/>
    <w:rsid w:val="00675D33"/>
    <w:rsid w:val="00680313"/>
    <w:rsid w:val="00681F30"/>
    <w:rsid w:val="006829BE"/>
    <w:rsid w:val="00682E1C"/>
    <w:rsid w:val="00683BED"/>
    <w:rsid w:val="0068406C"/>
    <w:rsid w:val="006841B1"/>
    <w:rsid w:val="006844BA"/>
    <w:rsid w:val="00685537"/>
    <w:rsid w:val="00685E34"/>
    <w:rsid w:val="00687B68"/>
    <w:rsid w:val="0069088D"/>
    <w:rsid w:val="006908AF"/>
    <w:rsid w:val="0069443A"/>
    <w:rsid w:val="00694F34"/>
    <w:rsid w:val="00695228"/>
    <w:rsid w:val="00696787"/>
    <w:rsid w:val="00696B1A"/>
    <w:rsid w:val="006A1809"/>
    <w:rsid w:val="006A19DC"/>
    <w:rsid w:val="006A1B07"/>
    <w:rsid w:val="006A2447"/>
    <w:rsid w:val="006A3181"/>
    <w:rsid w:val="006A325E"/>
    <w:rsid w:val="006A3804"/>
    <w:rsid w:val="006A3EEB"/>
    <w:rsid w:val="006A4AF6"/>
    <w:rsid w:val="006A5A17"/>
    <w:rsid w:val="006A5C77"/>
    <w:rsid w:val="006A6436"/>
    <w:rsid w:val="006A68C1"/>
    <w:rsid w:val="006A7F2F"/>
    <w:rsid w:val="006B0D27"/>
    <w:rsid w:val="006B108C"/>
    <w:rsid w:val="006B11E9"/>
    <w:rsid w:val="006B18D0"/>
    <w:rsid w:val="006B1CEF"/>
    <w:rsid w:val="006B3E80"/>
    <w:rsid w:val="006B43CD"/>
    <w:rsid w:val="006B575B"/>
    <w:rsid w:val="006B7826"/>
    <w:rsid w:val="006C0BDF"/>
    <w:rsid w:val="006C155D"/>
    <w:rsid w:val="006C1AE5"/>
    <w:rsid w:val="006C2314"/>
    <w:rsid w:val="006C47D4"/>
    <w:rsid w:val="006C75A0"/>
    <w:rsid w:val="006C7682"/>
    <w:rsid w:val="006C7CD6"/>
    <w:rsid w:val="006D02A3"/>
    <w:rsid w:val="006D0628"/>
    <w:rsid w:val="006D0ABB"/>
    <w:rsid w:val="006D1223"/>
    <w:rsid w:val="006D2D5D"/>
    <w:rsid w:val="006D2DD5"/>
    <w:rsid w:val="006D38B2"/>
    <w:rsid w:val="006D3E3E"/>
    <w:rsid w:val="006D46AA"/>
    <w:rsid w:val="006D4781"/>
    <w:rsid w:val="006D4C65"/>
    <w:rsid w:val="006D5130"/>
    <w:rsid w:val="006D5D48"/>
    <w:rsid w:val="006E0A0F"/>
    <w:rsid w:val="006E284B"/>
    <w:rsid w:val="006E2874"/>
    <w:rsid w:val="006E3256"/>
    <w:rsid w:val="006E55FC"/>
    <w:rsid w:val="006E5866"/>
    <w:rsid w:val="006E77A9"/>
    <w:rsid w:val="006E7E69"/>
    <w:rsid w:val="006F0156"/>
    <w:rsid w:val="006F15AD"/>
    <w:rsid w:val="006F2324"/>
    <w:rsid w:val="006F4241"/>
    <w:rsid w:val="006F5F80"/>
    <w:rsid w:val="0070092B"/>
    <w:rsid w:val="00702E90"/>
    <w:rsid w:val="00705C51"/>
    <w:rsid w:val="007068AE"/>
    <w:rsid w:val="00707A4C"/>
    <w:rsid w:val="00707E8A"/>
    <w:rsid w:val="00710F19"/>
    <w:rsid w:val="0071213C"/>
    <w:rsid w:val="0071308C"/>
    <w:rsid w:val="00715426"/>
    <w:rsid w:val="00715761"/>
    <w:rsid w:val="00716BE1"/>
    <w:rsid w:val="007208A3"/>
    <w:rsid w:val="007208A7"/>
    <w:rsid w:val="00721040"/>
    <w:rsid w:val="00721183"/>
    <w:rsid w:val="0072168E"/>
    <w:rsid w:val="00721795"/>
    <w:rsid w:val="00721D64"/>
    <w:rsid w:val="00722A32"/>
    <w:rsid w:val="00724430"/>
    <w:rsid w:val="00724ABD"/>
    <w:rsid w:val="00727F11"/>
    <w:rsid w:val="00730486"/>
    <w:rsid w:val="00733550"/>
    <w:rsid w:val="0073372F"/>
    <w:rsid w:val="00734018"/>
    <w:rsid w:val="00734727"/>
    <w:rsid w:val="00734A7F"/>
    <w:rsid w:val="00735546"/>
    <w:rsid w:val="007362EC"/>
    <w:rsid w:val="007400F4"/>
    <w:rsid w:val="00740831"/>
    <w:rsid w:val="00741363"/>
    <w:rsid w:val="0074552B"/>
    <w:rsid w:val="00745706"/>
    <w:rsid w:val="0074602F"/>
    <w:rsid w:val="007465BA"/>
    <w:rsid w:val="00750EE8"/>
    <w:rsid w:val="00751D29"/>
    <w:rsid w:val="007520C5"/>
    <w:rsid w:val="00753363"/>
    <w:rsid w:val="00755ADD"/>
    <w:rsid w:val="00756BB4"/>
    <w:rsid w:val="00756FCA"/>
    <w:rsid w:val="00757587"/>
    <w:rsid w:val="00757BE2"/>
    <w:rsid w:val="00760180"/>
    <w:rsid w:val="007622E3"/>
    <w:rsid w:val="00763150"/>
    <w:rsid w:val="00763A82"/>
    <w:rsid w:val="00764648"/>
    <w:rsid w:val="0076669C"/>
    <w:rsid w:val="00766A62"/>
    <w:rsid w:val="00766A9D"/>
    <w:rsid w:val="0076776B"/>
    <w:rsid w:val="00771DD8"/>
    <w:rsid w:val="00773B81"/>
    <w:rsid w:val="00776363"/>
    <w:rsid w:val="00776BB6"/>
    <w:rsid w:val="007771E9"/>
    <w:rsid w:val="00780B6B"/>
    <w:rsid w:val="00780D76"/>
    <w:rsid w:val="00781419"/>
    <w:rsid w:val="00781D8A"/>
    <w:rsid w:val="0078216B"/>
    <w:rsid w:val="0078218C"/>
    <w:rsid w:val="0078345C"/>
    <w:rsid w:val="00785BA1"/>
    <w:rsid w:val="00786064"/>
    <w:rsid w:val="00787090"/>
    <w:rsid w:val="00787F68"/>
    <w:rsid w:val="00790802"/>
    <w:rsid w:val="007914B4"/>
    <w:rsid w:val="00793188"/>
    <w:rsid w:val="00793287"/>
    <w:rsid w:val="00794D92"/>
    <w:rsid w:val="00795017"/>
    <w:rsid w:val="00795A63"/>
    <w:rsid w:val="00795DA8"/>
    <w:rsid w:val="007968AD"/>
    <w:rsid w:val="00796B27"/>
    <w:rsid w:val="007973DD"/>
    <w:rsid w:val="00797C7A"/>
    <w:rsid w:val="007A0F79"/>
    <w:rsid w:val="007A1561"/>
    <w:rsid w:val="007A1A4F"/>
    <w:rsid w:val="007A2775"/>
    <w:rsid w:val="007A2F44"/>
    <w:rsid w:val="007A319A"/>
    <w:rsid w:val="007A355C"/>
    <w:rsid w:val="007A3B56"/>
    <w:rsid w:val="007A498B"/>
    <w:rsid w:val="007A4C26"/>
    <w:rsid w:val="007A6ADB"/>
    <w:rsid w:val="007B37D2"/>
    <w:rsid w:val="007B56FA"/>
    <w:rsid w:val="007B5FF8"/>
    <w:rsid w:val="007B7988"/>
    <w:rsid w:val="007B7BC3"/>
    <w:rsid w:val="007C1076"/>
    <w:rsid w:val="007C1A5A"/>
    <w:rsid w:val="007C416B"/>
    <w:rsid w:val="007C603C"/>
    <w:rsid w:val="007C61AF"/>
    <w:rsid w:val="007C6A93"/>
    <w:rsid w:val="007C6B31"/>
    <w:rsid w:val="007C6C2C"/>
    <w:rsid w:val="007C6EA4"/>
    <w:rsid w:val="007C7610"/>
    <w:rsid w:val="007D194F"/>
    <w:rsid w:val="007D1E5F"/>
    <w:rsid w:val="007D3E6D"/>
    <w:rsid w:val="007D41ED"/>
    <w:rsid w:val="007D4236"/>
    <w:rsid w:val="007D5458"/>
    <w:rsid w:val="007E0828"/>
    <w:rsid w:val="007E1513"/>
    <w:rsid w:val="007E15EF"/>
    <w:rsid w:val="007E1EE3"/>
    <w:rsid w:val="007E2853"/>
    <w:rsid w:val="007E4ABB"/>
    <w:rsid w:val="007F07EF"/>
    <w:rsid w:val="007F13ED"/>
    <w:rsid w:val="007F1952"/>
    <w:rsid w:val="007F4A8F"/>
    <w:rsid w:val="007F4C73"/>
    <w:rsid w:val="007F5C71"/>
    <w:rsid w:val="007F644B"/>
    <w:rsid w:val="007F653A"/>
    <w:rsid w:val="007F6882"/>
    <w:rsid w:val="007F7463"/>
    <w:rsid w:val="007F7C6E"/>
    <w:rsid w:val="0080021E"/>
    <w:rsid w:val="00801352"/>
    <w:rsid w:val="0080189A"/>
    <w:rsid w:val="00801C43"/>
    <w:rsid w:val="00802621"/>
    <w:rsid w:val="008060FA"/>
    <w:rsid w:val="00806F94"/>
    <w:rsid w:val="00810F4B"/>
    <w:rsid w:val="00810FDC"/>
    <w:rsid w:val="00811106"/>
    <w:rsid w:val="00811EE6"/>
    <w:rsid w:val="0081278D"/>
    <w:rsid w:val="00815609"/>
    <w:rsid w:val="00815F21"/>
    <w:rsid w:val="0081667F"/>
    <w:rsid w:val="00817A22"/>
    <w:rsid w:val="00817ED1"/>
    <w:rsid w:val="00820068"/>
    <w:rsid w:val="008224B4"/>
    <w:rsid w:val="00823044"/>
    <w:rsid w:val="00823197"/>
    <w:rsid w:val="00823D91"/>
    <w:rsid w:val="00823FEF"/>
    <w:rsid w:val="008254C7"/>
    <w:rsid w:val="008254FA"/>
    <w:rsid w:val="00826C4B"/>
    <w:rsid w:val="00832EA6"/>
    <w:rsid w:val="00833E2E"/>
    <w:rsid w:val="00834220"/>
    <w:rsid w:val="00834DCB"/>
    <w:rsid w:val="008355B3"/>
    <w:rsid w:val="00835EA9"/>
    <w:rsid w:val="00837379"/>
    <w:rsid w:val="00837E2B"/>
    <w:rsid w:val="00837E49"/>
    <w:rsid w:val="00840589"/>
    <w:rsid w:val="00840B89"/>
    <w:rsid w:val="00841F1E"/>
    <w:rsid w:val="00842A3B"/>
    <w:rsid w:val="00844333"/>
    <w:rsid w:val="008449DB"/>
    <w:rsid w:val="0084634D"/>
    <w:rsid w:val="00847548"/>
    <w:rsid w:val="0084797F"/>
    <w:rsid w:val="0085019E"/>
    <w:rsid w:val="00851AF0"/>
    <w:rsid w:val="00851EC4"/>
    <w:rsid w:val="00854C1B"/>
    <w:rsid w:val="00855CF0"/>
    <w:rsid w:val="00857B24"/>
    <w:rsid w:val="00857E21"/>
    <w:rsid w:val="00860391"/>
    <w:rsid w:val="00860EE5"/>
    <w:rsid w:val="008626FA"/>
    <w:rsid w:val="00863D2D"/>
    <w:rsid w:val="008641C0"/>
    <w:rsid w:val="008642DB"/>
    <w:rsid w:val="0086629E"/>
    <w:rsid w:val="00867AF8"/>
    <w:rsid w:val="00871817"/>
    <w:rsid w:val="008723D5"/>
    <w:rsid w:val="008727C1"/>
    <w:rsid w:val="008738A2"/>
    <w:rsid w:val="00875A2B"/>
    <w:rsid w:val="00876FCB"/>
    <w:rsid w:val="0088062B"/>
    <w:rsid w:val="008814A2"/>
    <w:rsid w:val="00881E9B"/>
    <w:rsid w:val="00883BCD"/>
    <w:rsid w:val="0088442A"/>
    <w:rsid w:val="0088480F"/>
    <w:rsid w:val="008850BF"/>
    <w:rsid w:val="00885532"/>
    <w:rsid w:val="0088656B"/>
    <w:rsid w:val="00886B0B"/>
    <w:rsid w:val="00887CBB"/>
    <w:rsid w:val="00887E4B"/>
    <w:rsid w:val="00890819"/>
    <w:rsid w:val="00890F58"/>
    <w:rsid w:val="008949D2"/>
    <w:rsid w:val="00894E9C"/>
    <w:rsid w:val="0089538A"/>
    <w:rsid w:val="00895567"/>
    <w:rsid w:val="0089565D"/>
    <w:rsid w:val="00895E29"/>
    <w:rsid w:val="00897982"/>
    <w:rsid w:val="00897E6C"/>
    <w:rsid w:val="008A01F2"/>
    <w:rsid w:val="008A0E15"/>
    <w:rsid w:val="008A19FD"/>
    <w:rsid w:val="008A1A22"/>
    <w:rsid w:val="008A245A"/>
    <w:rsid w:val="008A26A8"/>
    <w:rsid w:val="008A2D9C"/>
    <w:rsid w:val="008A3A41"/>
    <w:rsid w:val="008A4A4F"/>
    <w:rsid w:val="008A4C8F"/>
    <w:rsid w:val="008A51EF"/>
    <w:rsid w:val="008A546C"/>
    <w:rsid w:val="008A5EE1"/>
    <w:rsid w:val="008A6D5F"/>
    <w:rsid w:val="008A7598"/>
    <w:rsid w:val="008B042B"/>
    <w:rsid w:val="008B06DA"/>
    <w:rsid w:val="008B2E4D"/>
    <w:rsid w:val="008B3359"/>
    <w:rsid w:val="008B35D1"/>
    <w:rsid w:val="008B38CE"/>
    <w:rsid w:val="008B51A5"/>
    <w:rsid w:val="008B61F4"/>
    <w:rsid w:val="008B675A"/>
    <w:rsid w:val="008B6FF9"/>
    <w:rsid w:val="008B782C"/>
    <w:rsid w:val="008B7D06"/>
    <w:rsid w:val="008C1511"/>
    <w:rsid w:val="008C1965"/>
    <w:rsid w:val="008C1DEB"/>
    <w:rsid w:val="008C259A"/>
    <w:rsid w:val="008C25B6"/>
    <w:rsid w:val="008C2E66"/>
    <w:rsid w:val="008C31D3"/>
    <w:rsid w:val="008C3533"/>
    <w:rsid w:val="008C3802"/>
    <w:rsid w:val="008C6FF4"/>
    <w:rsid w:val="008C72AD"/>
    <w:rsid w:val="008D0E12"/>
    <w:rsid w:val="008D0EF2"/>
    <w:rsid w:val="008D0EF8"/>
    <w:rsid w:val="008D1481"/>
    <w:rsid w:val="008D1F2F"/>
    <w:rsid w:val="008D2713"/>
    <w:rsid w:val="008D2B2B"/>
    <w:rsid w:val="008D349A"/>
    <w:rsid w:val="008D364D"/>
    <w:rsid w:val="008D3C83"/>
    <w:rsid w:val="008D470E"/>
    <w:rsid w:val="008D5240"/>
    <w:rsid w:val="008D57A4"/>
    <w:rsid w:val="008D69A3"/>
    <w:rsid w:val="008D716F"/>
    <w:rsid w:val="008D71B6"/>
    <w:rsid w:val="008E299B"/>
    <w:rsid w:val="008E3184"/>
    <w:rsid w:val="008E4E93"/>
    <w:rsid w:val="008E5898"/>
    <w:rsid w:val="008E5DFF"/>
    <w:rsid w:val="008E732D"/>
    <w:rsid w:val="008E78C4"/>
    <w:rsid w:val="008E7B5B"/>
    <w:rsid w:val="008E7C0C"/>
    <w:rsid w:val="008F00D3"/>
    <w:rsid w:val="008F0BB0"/>
    <w:rsid w:val="008F0C7A"/>
    <w:rsid w:val="008F1EE6"/>
    <w:rsid w:val="008F334C"/>
    <w:rsid w:val="008F3B6F"/>
    <w:rsid w:val="008F5715"/>
    <w:rsid w:val="00900BFC"/>
    <w:rsid w:val="00901701"/>
    <w:rsid w:val="00901CF8"/>
    <w:rsid w:val="009033D2"/>
    <w:rsid w:val="009049FC"/>
    <w:rsid w:val="0090592C"/>
    <w:rsid w:val="00905A71"/>
    <w:rsid w:val="00905AEA"/>
    <w:rsid w:val="00906513"/>
    <w:rsid w:val="009066FE"/>
    <w:rsid w:val="00907596"/>
    <w:rsid w:val="00907695"/>
    <w:rsid w:val="00912A42"/>
    <w:rsid w:val="009130FD"/>
    <w:rsid w:val="00913817"/>
    <w:rsid w:val="00913F9D"/>
    <w:rsid w:val="009143D7"/>
    <w:rsid w:val="00914CBB"/>
    <w:rsid w:val="00915001"/>
    <w:rsid w:val="00915E67"/>
    <w:rsid w:val="00916059"/>
    <w:rsid w:val="00916402"/>
    <w:rsid w:val="00917FBD"/>
    <w:rsid w:val="00922541"/>
    <w:rsid w:val="0092296A"/>
    <w:rsid w:val="009240EF"/>
    <w:rsid w:val="009254B0"/>
    <w:rsid w:val="00925927"/>
    <w:rsid w:val="00926E85"/>
    <w:rsid w:val="00927CE5"/>
    <w:rsid w:val="00931B6F"/>
    <w:rsid w:val="00932364"/>
    <w:rsid w:val="00932781"/>
    <w:rsid w:val="0093408D"/>
    <w:rsid w:val="00934F1C"/>
    <w:rsid w:val="00936F1F"/>
    <w:rsid w:val="00940C22"/>
    <w:rsid w:val="00941B53"/>
    <w:rsid w:val="009427B0"/>
    <w:rsid w:val="00943D8E"/>
    <w:rsid w:val="00944CA0"/>
    <w:rsid w:val="00944F5F"/>
    <w:rsid w:val="00946A97"/>
    <w:rsid w:val="009472E4"/>
    <w:rsid w:val="009507B5"/>
    <w:rsid w:val="00950E84"/>
    <w:rsid w:val="009518B0"/>
    <w:rsid w:val="00951B68"/>
    <w:rsid w:val="00953C3D"/>
    <w:rsid w:val="00957309"/>
    <w:rsid w:val="00960483"/>
    <w:rsid w:val="00961709"/>
    <w:rsid w:val="00961960"/>
    <w:rsid w:val="009620AB"/>
    <w:rsid w:val="009620F1"/>
    <w:rsid w:val="0096233E"/>
    <w:rsid w:val="00964CB4"/>
    <w:rsid w:val="00965103"/>
    <w:rsid w:val="00966239"/>
    <w:rsid w:val="00970BA3"/>
    <w:rsid w:val="00970C3F"/>
    <w:rsid w:val="00970FEE"/>
    <w:rsid w:val="00971BB0"/>
    <w:rsid w:val="00972F9D"/>
    <w:rsid w:val="00973DF9"/>
    <w:rsid w:val="00974A4B"/>
    <w:rsid w:val="00974DCF"/>
    <w:rsid w:val="00976BB9"/>
    <w:rsid w:val="0097722D"/>
    <w:rsid w:val="009775CB"/>
    <w:rsid w:val="0098035E"/>
    <w:rsid w:val="00981EF6"/>
    <w:rsid w:val="00981F38"/>
    <w:rsid w:val="00982021"/>
    <w:rsid w:val="009829BA"/>
    <w:rsid w:val="00982DA1"/>
    <w:rsid w:val="00983689"/>
    <w:rsid w:val="009846ED"/>
    <w:rsid w:val="009864C4"/>
    <w:rsid w:val="009865BA"/>
    <w:rsid w:val="00990A47"/>
    <w:rsid w:val="00990F17"/>
    <w:rsid w:val="009910A7"/>
    <w:rsid w:val="009910B2"/>
    <w:rsid w:val="00991772"/>
    <w:rsid w:val="00992B7F"/>
    <w:rsid w:val="00993486"/>
    <w:rsid w:val="00993E92"/>
    <w:rsid w:val="009A121F"/>
    <w:rsid w:val="009A17C5"/>
    <w:rsid w:val="009A320F"/>
    <w:rsid w:val="009A35A9"/>
    <w:rsid w:val="009A35FC"/>
    <w:rsid w:val="009A3D9A"/>
    <w:rsid w:val="009A3F5B"/>
    <w:rsid w:val="009A44C9"/>
    <w:rsid w:val="009A4DD7"/>
    <w:rsid w:val="009A5198"/>
    <w:rsid w:val="009A5D11"/>
    <w:rsid w:val="009A605E"/>
    <w:rsid w:val="009B09FF"/>
    <w:rsid w:val="009B14A6"/>
    <w:rsid w:val="009B3B90"/>
    <w:rsid w:val="009B3E2A"/>
    <w:rsid w:val="009B4279"/>
    <w:rsid w:val="009B56C5"/>
    <w:rsid w:val="009B6E54"/>
    <w:rsid w:val="009C013C"/>
    <w:rsid w:val="009C19DB"/>
    <w:rsid w:val="009C5776"/>
    <w:rsid w:val="009C798C"/>
    <w:rsid w:val="009D1304"/>
    <w:rsid w:val="009D2CB0"/>
    <w:rsid w:val="009D2DF2"/>
    <w:rsid w:val="009D51EB"/>
    <w:rsid w:val="009D6039"/>
    <w:rsid w:val="009E013A"/>
    <w:rsid w:val="009E05F9"/>
    <w:rsid w:val="009E0DC4"/>
    <w:rsid w:val="009E0FFF"/>
    <w:rsid w:val="009E10DB"/>
    <w:rsid w:val="009E2F58"/>
    <w:rsid w:val="009E373E"/>
    <w:rsid w:val="009E5105"/>
    <w:rsid w:val="009E78C1"/>
    <w:rsid w:val="009E7EFC"/>
    <w:rsid w:val="009F02A9"/>
    <w:rsid w:val="009F02D7"/>
    <w:rsid w:val="009F2B93"/>
    <w:rsid w:val="009F3475"/>
    <w:rsid w:val="009F4568"/>
    <w:rsid w:val="009F4770"/>
    <w:rsid w:val="009F4A5C"/>
    <w:rsid w:val="009F4E7B"/>
    <w:rsid w:val="009F522D"/>
    <w:rsid w:val="009F7305"/>
    <w:rsid w:val="009F748B"/>
    <w:rsid w:val="009F783A"/>
    <w:rsid w:val="00A00095"/>
    <w:rsid w:val="00A00CB9"/>
    <w:rsid w:val="00A01A69"/>
    <w:rsid w:val="00A01D7F"/>
    <w:rsid w:val="00A01EB4"/>
    <w:rsid w:val="00A025A7"/>
    <w:rsid w:val="00A0373B"/>
    <w:rsid w:val="00A0396D"/>
    <w:rsid w:val="00A03FCA"/>
    <w:rsid w:val="00A05285"/>
    <w:rsid w:val="00A0623E"/>
    <w:rsid w:val="00A07378"/>
    <w:rsid w:val="00A079A1"/>
    <w:rsid w:val="00A07B56"/>
    <w:rsid w:val="00A10507"/>
    <w:rsid w:val="00A10637"/>
    <w:rsid w:val="00A118B3"/>
    <w:rsid w:val="00A11B9A"/>
    <w:rsid w:val="00A12B64"/>
    <w:rsid w:val="00A13238"/>
    <w:rsid w:val="00A14749"/>
    <w:rsid w:val="00A14DA3"/>
    <w:rsid w:val="00A166E8"/>
    <w:rsid w:val="00A20C07"/>
    <w:rsid w:val="00A2193E"/>
    <w:rsid w:val="00A228B0"/>
    <w:rsid w:val="00A23BED"/>
    <w:rsid w:val="00A240C2"/>
    <w:rsid w:val="00A24805"/>
    <w:rsid w:val="00A24C8C"/>
    <w:rsid w:val="00A250FF"/>
    <w:rsid w:val="00A251D8"/>
    <w:rsid w:val="00A26A95"/>
    <w:rsid w:val="00A302BF"/>
    <w:rsid w:val="00A33183"/>
    <w:rsid w:val="00A344F3"/>
    <w:rsid w:val="00A34755"/>
    <w:rsid w:val="00A348C6"/>
    <w:rsid w:val="00A348F0"/>
    <w:rsid w:val="00A34CCE"/>
    <w:rsid w:val="00A3584E"/>
    <w:rsid w:val="00A368F2"/>
    <w:rsid w:val="00A36B15"/>
    <w:rsid w:val="00A370B5"/>
    <w:rsid w:val="00A40B20"/>
    <w:rsid w:val="00A40CB5"/>
    <w:rsid w:val="00A4212B"/>
    <w:rsid w:val="00A42917"/>
    <w:rsid w:val="00A43DD6"/>
    <w:rsid w:val="00A44A2A"/>
    <w:rsid w:val="00A4662D"/>
    <w:rsid w:val="00A468E1"/>
    <w:rsid w:val="00A504F6"/>
    <w:rsid w:val="00A509EC"/>
    <w:rsid w:val="00A52D2D"/>
    <w:rsid w:val="00A53FE6"/>
    <w:rsid w:val="00A54333"/>
    <w:rsid w:val="00A5450F"/>
    <w:rsid w:val="00A54C6B"/>
    <w:rsid w:val="00A55A7B"/>
    <w:rsid w:val="00A56A4A"/>
    <w:rsid w:val="00A5797D"/>
    <w:rsid w:val="00A57C84"/>
    <w:rsid w:val="00A60056"/>
    <w:rsid w:val="00A62327"/>
    <w:rsid w:val="00A627AC"/>
    <w:rsid w:val="00A633CE"/>
    <w:rsid w:val="00A64BD4"/>
    <w:rsid w:val="00A67FC0"/>
    <w:rsid w:val="00A70203"/>
    <w:rsid w:val="00A706C6"/>
    <w:rsid w:val="00A71843"/>
    <w:rsid w:val="00A71CEC"/>
    <w:rsid w:val="00A72961"/>
    <w:rsid w:val="00A73224"/>
    <w:rsid w:val="00A74085"/>
    <w:rsid w:val="00A74210"/>
    <w:rsid w:val="00A74457"/>
    <w:rsid w:val="00A74523"/>
    <w:rsid w:val="00A74C16"/>
    <w:rsid w:val="00A75586"/>
    <w:rsid w:val="00A75690"/>
    <w:rsid w:val="00A75BAD"/>
    <w:rsid w:val="00A76398"/>
    <w:rsid w:val="00A8047A"/>
    <w:rsid w:val="00A80E6C"/>
    <w:rsid w:val="00A81AA7"/>
    <w:rsid w:val="00A81F2B"/>
    <w:rsid w:val="00A824B5"/>
    <w:rsid w:val="00A8337B"/>
    <w:rsid w:val="00A85983"/>
    <w:rsid w:val="00A9073C"/>
    <w:rsid w:val="00A91237"/>
    <w:rsid w:val="00A914E4"/>
    <w:rsid w:val="00A923A7"/>
    <w:rsid w:val="00A9250F"/>
    <w:rsid w:val="00A93F1B"/>
    <w:rsid w:val="00A94624"/>
    <w:rsid w:val="00A95D75"/>
    <w:rsid w:val="00A968A3"/>
    <w:rsid w:val="00A974D4"/>
    <w:rsid w:val="00AA1C6D"/>
    <w:rsid w:val="00AA1C75"/>
    <w:rsid w:val="00AA36BF"/>
    <w:rsid w:val="00AA4F55"/>
    <w:rsid w:val="00AA615C"/>
    <w:rsid w:val="00AA7DC0"/>
    <w:rsid w:val="00AB1E36"/>
    <w:rsid w:val="00AB2E1B"/>
    <w:rsid w:val="00AB4544"/>
    <w:rsid w:val="00AB4E8C"/>
    <w:rsid w:val="00AB55C2"/>
    <w:rsid w:val="00AB7D27"/>
    <w:rsid w:val="00AC00A3"/>
    <w:rsid w:val="00AC0720"/>
    <w:rsid w:val="00AC1A37"/>
    <w:rsid w:val="00AC227D"/>
    <w:rsid w:val="00AC5B29"/>
    <w:rsid w:val="00AC5EE1"/>
    <w:rsid w:val="00AC6EBB"/>
    <w:rsid w:val="00AD2261"/>
    <w:rsid w:val="00AD3175"/>
    <w:rsid w:val="00AD40B4"/>
    <w:rsid w:val="00AD43AC"/>
    <w:rsid w:val="00AD4D71"/>
    <w:rsid w:val="00AD53B3"/>
    <w:rsid w:val="00AD6F8E"/>
    <w:rsid w:val="00AD7D70"/>
    <w:rsid w:val="00AE2A7C"/>
    <w:rsid w:val="00AE2F30"/>
    <w:rsid w:val="00AE39D5"/>
    <w:rsid w:val="00AE3B67"/>
    <w:rsid w:val="00AE3BD8"/>
    <w:rsid w:val="00AE4416"/>
    <w:rsid w:val="00AE5669"/>
    <w:rsid w:val="00AE6441"/>
    <w:rsid w:val="00AE6C17"/>
    <w:rsid w:val="00AE6FF6"/>
    <w:rsid w:val="00AE768B"/>
    <w:rsid w:val="00AF0828"/>
    <w:rsid w:val="00AF1742"/>
    <w:rsid w:val="00AF1970"/>
    <w:rsid w:val="00AF1F1D"/>
    <w:rsid w:val="00AF2FBC"/>
    <w:rsid w:val="00AF359A"/>
    <w:rsid w:val="00AF3B03"/>
    <w:rsid w:val="00AF61C3"/>
    <w:rsid w:val="00B00F6D"/>
    <w:rsid w:val="00B015A4"/>
    <w:rsid w:val="00B018DE"/>
    <w:rsid w:val="00B01AF2"/>
    <w:rsid w:val="00B031FA"/>
    <w:rsid w:val="00B03354"/>
    <w:rsid w:val="00B0681E"/>
    <w:rsid w:val="00B069DD"/>
    <w:rsid w:val="00B06DFF"/>
    <w:rsid w:val="00B1013D"/>
    <w:rsid w:val="00B11202"/>
    <w:rsid w:val="00B114AD"/>
    <w:rsid w:val="00B1189C"/>
    <w:rsid w:val="00B12F11"/>
    <w:rsid w:val="00B138DE"/>
    <w:rsid w:val="00B13B49"/>
    <w:rsid w:val="00B16276"/>
    <w:rsid w:val="00B17D97"/>
    <w:rsid w:val="00B209AA"/>
    <w:rsid w:val="00B2112A"/>
    <w:rsid w:val="00B21C70"/>
    <w:rsid w:val="00B21C84"/>
    <w:rsid w:val="00B25BF1"/>
    <w:rsid w:val="00B25C89"/>
    <w:rsid w:val="00B26277"/>
    <w:rsid w:val="00B268DA"/>
    <w:rsid w:val="00B27351"/>
    <w:rsid w:val="00B27BB1"/>
    <w:rsid w:val="00B3018A"/>
    <w:rsid w:val="00B30B88"/>
    <w:rsid w:val="00B30E15"/>
    <w:rsid w:val="00B333B2"/>
    <w:rsid w:val="00B3395E"/>
    <w:rsid w:val="00B33FC8"/>
    <w:rsid w:val="00B34B2D"/>
    <w:rsid w:val="00B3618C"/>
    <w:rsid w:val="00B37519"/>
    <w:rsid w:val="00B37F1C"/>
    <w:rsid w:val="00B40039"/>
    <w:rsid w:val="00B411D0"/>
    <w:rsid w:val="00B4255E"/>
    <w:rsid w:val="00B42DC8"/>
    <w:rsid w:val="00B44E19"/>
    <w:rsid w:val="00B45759"/>
    <w:rsid w:val="00B51696"/>
    <w:rsid w:val="00B54B53"/>
    <w:rsid w:val="00B54EC8"/>
    <w:rsid w:val="00B55805"/>
    <w:rsid w:val="00B55954"/>
    <w:rsid w:val="00B56093"/>
    <w:rsid w:val="00B5775C"/>
    <w:rsid w:val="00B601EF"/>
    <w:rsid w:val="00B617D5"/>
    <w:rsid w:val="00B62827"/>
    <w:rsid w:val="00B62E5E"/>
    <w:rsid w:val="00B6556F"/>
    <w:rsid w:val="00B66E8A"/>
    <w:rsid w:val="00B67FC3"/>
    <w:rsid w:val="00B70389"/>
    <w:rsid w:val="00B70410"/>
    <w:rsid w:val="00B707D5"/>
    <w:rsid w:val="00B73821"/>
    <w:rsid w:val="00B74B1A"/>
    <w:rsid w:val="00B76B94"/>
    <w:rsid w:val="00B77477"/>
    <w:rsid w:val="00B779D7"/>
    <w:rsid w:val="00B77A24"/>
    <w:rsid w:val="00B802B7"/>
    <w:rsid w:val="00B81287"/>
    <w:rsid w:val="00B82C1E"/>
    <w:rsid w:val="00B84F93"/>
    <w:rsid w:val="00B85530"/>
    <w:rsid w:val="00B855EA"/>
    <w:rsid w:val="00B86AC2"/>
    <w:rsid w:val="00B8740B"/>
    <w:rsid w:val="00B8773E"/>
    <w:rsid w:val="00B87D80"/>
    <w:rsid w:val="00B90320"/>
    <w:rsid w:val="00B90CCF"/>
    <w:rsid w:val="00B913DA"/>
    <w:rsid w:val="00B91EB9"/>
    <w:rsid w:val="00B92015"/>
    <w:rsid w:val="00B92DB4"/>
    <w:rsid w:val="00B954B9"/>
    <w:rsid w:val="00B95E69"/>
    <w:rsid w:val="00B96C5E"/>
    <w:rsid w:val="00B97570"/>
    <w:rsid w:val="00B979E7"/>
    <w:rsid w:val="00BA0953"/>
    <w:rsid w:val="00BA0955"/>
    <w:rsid w:val="00BA1330"/>
    <w:rsid w:val="00BA21A0"/>
    <w:rsid w:val="00BA2AA8"/>
    <w:rsid w:val="00BA336F"/>
    <w:rsid w:val="00BA44E4"/>
    <w:rsid w:val="00BA4ECD"/>
    <w:rsid w:val="00BA5B56"/>
    <w:rsid w:val="00BA658E"/>
    <w:rsid w:val="00BB03B0"/>
    <w:rsid w:val="00BB044C"/>
    <w:rsid w:val="00BB119B"/>
    <w:rsid w:val="00BB1283"/>
    <w:rsid w:val="00BB165C"/>
    <w:rsid w:val="00BB1E16"/>
    <w:rsid w:val="00BB209F"/>
    <w:rsid w:val="00BB3092"/>
    <w:rsid w:val="00BB3168"/>
    <w:rsid w:val="00BB3DD6"/>
    <w:rsid w:val="00BB497D"/>
    <w:rsid w:val="00BB720E"/>
    <w:rsid w:val="00BB79ED"/>
    <w:rsid w:val="00BB7F94"/>
    <w:rsid w:val="00BC2688"/>
    <w:rsid w:val="00BC400C"/>
    <w:rsid w:val="00BC4226"/>
    <w:rsid w:val="00BC52F1"/>
    <w:rsid w:val="00BC5CEF"/>
    <w:rsid w:val="00BC6243"/>
    <w:rsid w:val="00BC64A4"/>
    <w:rsid w:val="00BC713E"/>
    <w:rsid w:val="00BC716A"/>
    <w:rsid w:val="00BD05EC"/>
    <w:rsid w:val="00BD29F8"/>
    <w:rsid w:val="00BD2F58"/>
    <w:rsid w:val="00BD348B"/>
    <w:rsid w:val="00BD4104"/>
    <w:rsid w:val="00BD43E3"/>
    <w:rsid w:val="00BD449D"/>
    <w:rsid w:val="00BD44E2"/>
    <w:rsid w:val="00BD5B50"/>
    <w:rsid w:val="00BD616C"/>
    <w:rsid w:val="00BE070D"/>
    <w:rsid w:val="00BE08AB"/>
    <w:rsid w:val="00BE0A6B"/>
    <w:rsid w:val="00BE417A"/>
    <w:rsid w:val="00BE5385"/>
    <w:rsid w:val="00BE5EB1"/>
    <w:rsid w:val="00BE6773"/>
    <w:rsid w:val="00BF0151"/>
    <w:rsid w:val="00BF114B"/>
    <w:rsid w:val="00BF141E"/>
    <w:rsid w:val="00BF279E"/>
    <w:rsid w:val="00BF3807"/>
    <w:rsid w:val="00BF46EE"/>
    <w:rsid w:val="00BF6806"/>
    <w:rsid w:val="00BF706F"/>
    <w:rsid w:val="00BF7954"/>
    <w:rsid w:val="00C01AED"/>
    <w:rsid w:val="00C03783"/>
    <w:rsid w:val="00C03E23"/>
    <w:rsid w:val="00C044E3"/>
    <w:rsid w:val="00C0555A"/>
    <w:rsid w:val="00C06076"/>
    <w:rsid w:val="00C07808"/>
    <w:rsid w:val="00C124E4"/>
    <w:rsid w:val="00C13FDC"/>
    <w:rsid w:val="00C1431A"/>
    <w:rsid w:val="00C15CC9"/>
    <w:rsid w:val="00C16716"/>
    <w:rsid w:val="00C1772B"/>
    <w:rsid w:val="00C17D9B"/>
    <w:rsid w:val="00C20C19"/>
    <w:rsid w:val="00C21273"/>
    <w:rsid w:val="00C21400"/>
    <w:rsid w:val="00C21E84"/>
    <w:rsid w:val="00C224F9"/>
    <w:rsid w:val="00C22A25"/>
    <w:rsid w:val="00C22EB4"/>
    <w:rsid w:val="00C23016"/>
    <w:rsid w:val="00C23ACB"/>
    <w:rsid w:val="00C249BF"/>
    <w:rsid w:val="00C24A29"/>
    <w:rsid w:val="00C25D6E"/>
    <w:rsid w:val="00C26816"/>
    <w:rsid w:val="00C2755A"/>
    <w:rsid w:val="00C27EB1"/>
    <w:rsid w:val="00C30960"/>
    <w:rsid w:val="00C33757"/>
    <w:rsid w:val="00C34BCA"/>
    <w:rsid w:val="00C351CB"/>
    <w:rsid w:val="00C3591A"/>
    <w:rsid w:val="00C35A6A"/>
    <w:rsid w:val="00C36BA4"/>
    <w:rsid w:val="00C401BA"/>
    <w:rsid w:val="00C41572"/>
    <w:rsid w:val="00C43528"/>
    <w:rsid w:val="00C436C8"/>
    <w:rsid w:val="00C46096"/>
    <w:rsid w:val="00C5083B"/>
    <w:rsid w:val="00C511AD"/>
    <w:rsid w:val="00C51A3C"/>
    <w:rsid w:val="00C51A93"/>
    <w:rsid w:val="00C52E52"/>
    <w:rsid w:val="00C52F91"/>
    <w:rsid w:val="00C531A1"/>
    <w:rsid w:val="00C53D87"/>
    <w:rsid w:val="00C54751"/>
    <w:rsid w:val="00C551E4"/>
    <w:rsid w:val="00C55279"/>
    <w:rsid w:val="00C5549E"/>
    <w:rsid w:val="00C559CA"/>
    <w:rsid w:val="00C56626"/>
    <w:rsid w:val="00C5677D"/>
    <w:rsid w:val="00C56D8E"/>
    <w:rsid w:val="00C613BD"/>
    <w:rsid w:val="00C61983"/>
    <w:rsid w:val="00C61B40"/>
    <w:rsid w:val="00C623D4"/>
    <w:rsid w:val="00C62572"/>
    <w:rsid w:val="00C62EED"/>
    <w:rsid w:val="00C645FF"/>
    <w:rsid w:val="00C647B5"/>
    <w:rsid w:val="00C651D1"/>
    <w:rsid w:val="00C651D8"/>
    <w:rsid w:val="00C65ED6"/>
    <w:rsid w:val="00C66314"/>
    <w:rsid w:val="00C6700C"/>
    <w:rsid w:val="00C67748"/>
    <w:rsid w:val="00C708E4"/>
    <w:rsid w:val="00C70BD7"/>
    <w:rsid w:val="00C73087"/>
    <w:rsid w:val="00C7350E"/>
    <w:rsid w:val="00C741AF"/>
    <w:rsid w:val="00C74293"/>
    <w:rsid w:val="00C746D3"/>
    <w:rsid w:val="00C76F32"/>
    <w:rsid w:val="00C77B5C"/>
    <w:rsid w:val="00C77E5B"/>
    <w:rsid w:val="00C8039B"/>
    <w:rsid w:val="00C823BC"/>
    <w:rsid w:val="00C82482"/>
    <w:rsid w:val="00C83CA8"/>
    <w:rsid w:val="00C842D0"/>
    <w:rsid w:val="00C847FF"/>
    <w:rsid w:val="00C8572F"/>
    <w:rsid w:val="00C857FB"/>
    <w:rsid w:val="00C8601A"/>
    <w:rsid w:val="00C90221"/>
    <w:rsid w:val="00C90689"/>
    <w:rsid w:val="00C90779"/>
    <w:rsid w:val="00C91947"/>
    <w:rsid w:val="00C92AE2"/>
    <w:rsid w:val="00C92F70"/>
    <w:rsid w:val="00C9464C"/>
    <w:rsid w:val="00C946D0"/>
    <w:rsid w:val="00C94AAA"/>
    <w:rsid w:val="00C94B25"/>
    <w:rsid w:val="00C95BFD"/>
    <w:rsid w:val="00C9653F"/>
    <w:rsid w:val="00C96BF9"/>
    <w:rsid w:val="00C96F05"/>
    <w:rsid w:val="00C97249"/>
    <w:rsid w:val="00C97D3C"/>
    <w:rsid w:val="00C97DF5"/>
    <w:rsid w:val="00CA0D96"/>
    <w:rsid w:val="00CA2600"/>
    <w:rsid w:val="00CA2722"/>
    <w:rsid w:val="00CA2D48"/>
    <w:rsid w:val="00CA3523"/>
    <w:rsid w:val="00CA3B6B"/>
    <w:rsid w:val="00CA4456"/>
    <w:rsid w:val="00CA472F"/>
    <w:rsid w:val="00CA5CA4"/>
    <w:rsid w:val="00CB163C"/>
    <w:rsid w:val="00CB1AF0"/>
    <w:rsid w:val="00CB30EE"/>
    <w:rsid w:val="00CB4930"/>
    <w:rsid w:val="00CB49AC"/>
    <w:rsid w:val="00CB4DAE"/>
    <w:rsid w:val="00CB5083"/>
    <w:rsid w:val="00CB57B5"/>
    <w:rsid w:val="00CB72C4"/>
    <w:rsid w:val="00CC1096"/>
    <w:rsid w:val="00CC1459"/>
    <w:rsid w:val="00CC2FCC"/>
    <w:rsid w:val="00CC305B"/>
    <w:rsid w:val="00CC33C3"/>
    <w:rsid w:val="00CC38AB"/>
    <w:rsid w:val="00CC3915"/>
    <w:rsid w:val="00CC46FD"/>
    <w:rsid w:val="00CC5DA0"/>
    <w:rsid w:val="00CC6DBE"/>
    <w:rsid w:val="00CC7612"/>
    <w:rsid w:val="00CD08B1"/>
    <w:rsid w:val="00CD30AE"/>
    <w:rsid w:val="00CD47E7"/>
    <w:rsid w:val="00CD59FB"/>
    <w:rsid w:val="00CD6242"/>
    <w:rsid w:val="00CD7808"/>
    <w:rsid w:val="00CD7BF4"/>
    <w:rsid w:val="00CE1CE0"/>
    <w:rsid w:val="00CE29CE"/>
    <w:rsid w:val="00CE2AAB"/>
    <w:rsid w:val="00CE2D98"/>
    <w:rsid w:val="00CE34A8"/>
    <w:rsid w:val="00CE389F"/>
    <w:rsid w:val="00CE3948"/>
    <w:rsid w:val="00CE3EB5"/>
    <w:rsid w:val="00CE4575"/>
    <w:rsid w:val="00CE45F5"/>
    <w:rsid w:val="00CE608D"/>
    <w:rsid w:val="00CE61E4"/>
    <w:rsid w:val="00CE760C"/>
    <w:rsid w:val="00CF1740"/>
    <w:rsid w:val="00CF40C3"/>
    <w:rsid w:val="00CF42FE"/>
    <w:rsid w:val="00CF6B7B"/>
    <w:rsid w:val="00CF7A48"/>
    <w:rsid w:val="00CF7E24"/>
    <w:rsid w:val="00D00AB3"/>
    <w:rsid w:val="00D00D4E"/>
    <w:rsid w:val="00D00D6A"/>
    <w:rsid w:val="00D02B3E"/>
    <w:rsid w:val="00D05BE5"/>
    <w:rsid w:val="00D06FC2"/>
    <w:rsid w:val="00D073E8"/>
    <w:rsid w:val="00D0748E"/>
    <w:rsid w:val="00D1052B"/>
    <w:rsid w:val="00D128FB"/>
    <w:rsid w:val="00D15915"/>
    <w:rsid w:val="00D166C1"/>
    <w:rsid w:val="00D16F9C"/>
    <w:rsid w:val="00D203DB"/>
    <w:rsid w:val="00D204D4"/>
    <w:rsid w:val="00D235E4"/>
    <w:rsid w:val="00D23663"/>
    <w:rsid w:val="00D23BA4"/>
    <w:rsid w:val="00D258C9"/>
    <w:rsid w:val="00D26529"/>
    <w:rsid w:val="00D26B02"/>
    <w:rsid w:val="00D26DD2"/>
    <w:rsid w:val="00D271D5"/>
    <w:rsid w:val="00D277AF"/>
    <w:rsid w:val="00D27D0F"/>
    <w:rsid w:val="00D3049F"/>
    <w:rsid w:val="00D31333"/>
    <w:rsid w:val="00D31373"/>
    <w:rsid w:val="00D31669"/>
    <w:rsid w:val="00D33997"/>
    <w:rsid w:val="00D34A89"/>
    <w:rsid w:val="00D35CFD"/>
    <w:rsid w:val="00D3642A"/>
    <w:rsid w:val="00D3726D"/>
    <w:rsid w:val="00D37602"/>
    <w:rsid w:val="00D376B1"/>
    <w:rsid w:val="00D41AAD"/>
    <w:rsid w:val="00D42637"/>
    <w:rsid w:val="00D438FC"/>
    <w:rsid w:val="00D454A0"/>
    <w:rsid w:val="00D45650"/>
    <w:rsid w:val="00D45B70"/>
    <w:rsid w:val="00D470AA"/>
    <w:rsid w:val="00D50027"/>
    <w:rsid w:val="00D51CFB"/>
    <w:rsid w:val="00D523B4"/>
    <w:rsid w:val="00D53002"/>
    <w:rsid w:val="00D55422"/>
    <w:rsid w:val="00D562EC"/>
    <w:rsid w:val="00D57178"/>
    <w:rsid w:val="00D5750A"/>
    <w:rsid w:val="00D60BC1"/>
    <w:rsid w:val="00D610D0"/>
    <w:rsid w:val="00D6334A"/>
    <w:rsid w:val="00D63B11"/>
    <w:rsid w:val="00D64B14"/>
    <w:rsid w:val="00D6578D"/>
    <w:rsid w:val="00D65A09"/>
    <w:rsid w:val="00D65FFC"/>
    <w:rsid w:val="00D6621C"/>
    <w:rsid w:val="00D664E4"/>
    <w:rsid w:val="00D66B9A"/>
    <w:rsid w:val="00D713C3"/>
    <w:rsid w:val="00D72750"/>
    <w:rsid w:val="00D729FD"/>
    <w:rsid w:val="00D73DA6"/>
    <w:rsid w:val="00D740EB"/>
    <w:rsid w:val="00D744F6"/>
    <w:rsid w:val="00D7550B"/>
    <w:rsid w:val="00D758AC"/>
    <w:rsid w:val="00D759DA"/>
    <w:rsid w:val="00D761F5"/>
    <w:rsid w:val="00D7748D"/>
    <w:rsid w:val="00D80DE1"/>
    <w:rsid w:val="00D81659"/>
    <w:rsid w:val="00D81E66"/>
    <w:rsid w:val="00D82D0C"/>
    <w:rsid w:val="00D83880"/>
    <w:rsid w:val="00D83B89"/>
    <w:rsid w:val="00D83BB9"/>
    <w:rsid w:val="00D8446F"/>
    <w:rsid w:val="00D85255"/>
    <w:rsid w:val="00D85BA7"/>
    <w:rsid w:val="00D871EA"/>
    <w:rsid w:val="00D877E8"/>
    <w:rsid w:val="00D9041F"/>
    <w:rsid w:val="00D90433"/>
    <w:rsid w:val="00D90C0C"/>
    <w:rsid w:val="00D92993"/>
    <w:rsid w:val="00D95756"/>
    <w:rsid w:val="00D95A0C"/>
    <w:rsid w:val="00D95C13"/>
    <w:rsid w:val="00D97FE2"/>
    <w:rsid w:val="00DA1D0D"/>
    <w:rsid w:val="00DA38A8"/>
    <w:rsid w:val="00DA45C1"/>
    <w:rsid w:val="00DA4628"/>
    <w:rsid w:val="00DA5556"/>
    <w:rsid w:val="00DA5869"/>
    <w:rsid w:val="00DA6AA7"/>
    <w:rsid w:val="00DA7273"/>
    <w:rsid w:val="00DB129E"/>
    <w:rsid w:val="00DB17D9"/>
    <w:rsid w:val="00DB203E"/>
    <w:rsid w:val="00DC0B70"/>
    <w:rsid w:val="00DC0BEE"/>
    <w:rsid w:val="00DC107C"/>
    <w:rsid w:val="00DC24C2"/>
    <w:rsid w:val="00DC335F"/>
    <w:rsid w:val="00DC3E93"/>
    <w:rsid w:val="00DC48D2"/>
    <w:rsid w:val="00DC4EB7"/>
    <w:rsid w:val="00DC60C3"/>
    <w:rsid w:val="00DC6B94"/>
    <w:rsid w:val="00DD001B"/>
    <w:rsid w:val="00DD01D7"/>
    <w:rsid w:val="00DD1A03"/>
    <w:rsid w:val="00DD332F"/>
    <w:rsid w:val="00DD4C17"/>
    <w:rsid w:val="00DD4C43"/>
    <w:rsid w:val="00DD54FF"/>
    <w:rsid w:val="00DD59D6"/>
    <w:rsid w:val="00DE389F"/>
    <w:rsid w:val="00DE39DA"/>
    <w:rsid w:val="00DE3C94"/>
    <w:rsid w:val="00DE3F16"/>
    <w:rsid w:val="00DE448C"/>
    <w:rsid w:val="00DE5618"/>
    <w:rsid w:val="00DE5F49"/>
    <w:rsid w:val="00DF03F0"/>
    <w:rsid w:val="00DF0F21"/>
    <w:rsid w:val="00DF1888"/>
    <w:rsid w:val="00DF33F2"/>
    <w:rsid w:val="00DF38FB"/>
    <w:rsid w:val="00DF3B2A"/>
    <w:rsid w:val="00DF3EE0"/>
    <w:rsid w:val="00DF549F"/>
    <w:rsid w:val="00DF581F"/>
    <w:rsid w:val="00DF711A"/>
    <w:rsid w:val="00E00124"/>
    <w:rsid w:val="00E00FDF"/>
    <w:rsid w:val="00E01D0F"/>
    <w:rsid w:val="00E04CFB"/>
    <w:rsid w:val="00E0679E"/>
    <w:rsid w:val="00E06C3A"/>
    <w:rsid w:val="00E0772B"/>
    <w:rsid w:val="00E1071C"/>
    <w:rsid w:val="00E10829"/>
    <w:rsid w:val="00E11124"/>
    <w:rsid w:val="00E1193D"/>
    <w:rsid w:val="00E12401"/>
    <w:rsid w:val="00E12536"/>
    <w:rsid w:val="00E153EF"/>
    <w:rsid w:val="00E163E3"/>
    <w:rsid w:val="00E17A1B"/>
    <w:rsid w:val="00E17B28"/>
    <w:rsid w:val="00E20022"/>
    <w:rsid w:val="00E20396"/>
    <w:rsid w:val="00E205F2"/>
    <w:rsid w:val="00E2115E"/>
    <w:rsid w:val="00E22561"/>
    <w:rsid w:val="00E24765"/>
    <w:rsid w:val="00E25029"/>
    <w:rsid w:val="00E26548"/>
    <w:rsid w:val="00E308A7"/>
    <w:rsid w:val="00E32551"/>
    <w:rsid w:val="00E33086"/>
    <w:rsid w:val="00E3466B"/>
    <w:rsid w:val="00E3714B"/>
    <w:rsid w:val="00E3717A"/>
    <w:rsid w:val="00E37237"/>
    <w:rsid w:val="00E40CBC"/>
    <w:rsid w:val="00E40E12"/>
    <w:rsid w:val="00E4194A"/>
    <w:rsid w:val="00E41BA3"/>
    <w:rsid w:val="00E4439A"/>
    <w:rsid w:val="00E443E4"/>
    <w:rsid w:val="00E46134"/>
    <w:rsid w:val="00E46651"/>
    <w:rsid w:val="00E477B9"/>
    <w:rsid w:val="00E4789C"/>
    <w:rsid w:val="00E507F9"/>
    <w:rsid w:val="00E50EFD"/>
    <w:rsid w:val="00E53669"/>
    <w:rsid w:val="00E544B8"/>
    <w:rsid w:val="00E5590D"/>
    <w:rsid w:val="00E56157"/>
    <w:rsid w:val="00E57E36"/>
    <w:rsid w:val="00E57E49"/>
    <w:rsid w:val="00E60150"/>
    <w:rsid w:val="00E6103D"/>
    <w:rsid w:val="00E61BA3"/>
    <w:rsid w:val="00E62B95"/>
    <w:rsid w:val="00E63FA4"/>
    <w:rsid w:val="00E6470D"/>
    <w:rsid w:val="00E65421"/>
    <w:rsid w:val="00E658C8"/>
    <w:rsid w:val="00E66556"/>
    <w:rsid w:val="00E66E14"/>
    <w:rsid w:val="00E71EBA"/>
    <w:rsid w:val="00E7200B"/>
    <w:rsid w:val="00E75565"/>
    <w:rsid w:val="00E760A3"/>
    <w:rsid w:val="00E766F1"/>
    <w:rsid w:val="00E80AE1"/>
    <w:rsid w:val="00E823AD"/>
    <w:rsid w:val="00E836DA"/>
    <w:rsid w:val="00E83DAB"/>
    <w:rsid w:val="00E84F8F"/>
    <w:rsid w:val="00E852F7"/>
    <w:rsid w:val="00E85B60"/>
    <w:rsid w:val="00E85DB4"/>
    <w:rsid w:val="00E868CD"/>
    <w:rsid w:val="00E8695C"/>
    <w:rsid w:val="00E87310"/>
    <w:rsid w:val="00E87C32"/>
    <w:rsid w:val="00E87CDD"/>
    <w:rsid w:val="00E9014B"/>
    <w:rsid w:val="00E90475"/>
    <w:rsid w:val="00E90718"/>
    <w:rsid w:val="00E93159"/>
    <w:rsid w:val="00E95198"/>
    <w:rsid w:val="00E95246"/>
    <w:rsid w:val="00EA4B3D"/>
    <w:rsid w:val="00EA7876"/>
    <w:rsid w:val="00EB05B0"/>
    <w:rsid w:val="00EB1323"/>
    <w:rsid w:val="00EB34F7"/>
    <w:rsid w:val="00EB357C"/>
    <w:rsid w:val="00EB4AD6"/>
    <w:rsid w:val="00EB52A0"/>
    <w:rsid w:val="00EB5BA9"/>
    <w:rsid w:val="00EB7CA8"/>
    <w:rsid w:val="00EC09F1"/>
    <w:rsid w:val="00EC0B18"/>
    <w:rsid w:val="00EC14B2"/>
    <w:rsid w:val="00EC1D81"/>
    <w:rsid w:val="00EC217A"/>
    <w:rsid w:val="00EC24A9"/>
    <w:rsid w:val="00EC25BE"/>
    <w:rsid w:val="00EC6073"/>
    <w:rsid w:val="00ED040A"/>
    <w:rsid w:val="00ED126F"/>
    <w:rsid w:val="00ED1495"/>
    <w:rsid w:val="00ED23AD"/>
    <w:rsid w:val="00ED4214"/>
    <w:rsid w:val="00ED48CB"/>
    <w:rsid w:val="00ED62D7"/>
    <w:rsid w:val="00ED6421"/>
    <w:rsid w:val="00ED64FB"/>
    <w:rsid w:val="00ED651D"/>
    <w:rsid w:val="00ED6722"/>
    <w:rsid w:val="00ED75B1"/>
    <w:rsid w:val="00EE0718"/>
    <w:rsid w:val="00EE2858"/>
    <w:rsid w:val="00EE2E26"/>
    <w:rsid w:val="00EE3D25"/>
    <w:rsid w:val="00EE41EF"/>
    <w:rsid w:val="00EE4383"/>
    <w:rsid w:val="00EE4B42"/>
    <w:rsid w:val="00EE5AAA"/>
    <w:rsid w:val="00EE5BE2"/>
    <w:rsid w:val="00EE60BB"/>
    <w:rsid w:val="00EE629F"/>
    <w:rsid w:val="00EE76C2"/>
    <w:rsid w:val="00EF053A"/>
    <w:rsid w:val="00EF12C7"/>
    <w:rsid w:val="00EF14F1"/>
    <w:rsid w:val="00EF1878"/>
    <w:rsid w:val="00EF1C08"/>
    <w:rsid w:val="00EF242A"/>
    <w:rsid w:val="00EF2458"/>
    <w:rsid w:val="00EF27F5"/>
    <w:rsid w:val="00EF2A89"/>
    <w:rsid w:val="00EF3730"/>
    <w:rsid w:val="00EF7A56"/>
    <w:rsid w:val="00EF7FA7"/>
    <w:rsid w:val="00F007E3"/>
    <w:rsid w:val="00F011D0"/>
    <w:rsid w:val="00F019F6"/>
    <w:rsid w:val="00F02274"/>
    <w:rsid w:val="00F0263B"/>
    <w:rsid w:val="00F030D0"/>
    <w:rsid w:val="00F05ACF"/>
    <w:rsid w:val="00F05DCE"/>
    <w:rsid w:val="00F0734C"/>
    <w:rsid w:val="00F1023A"/>
    <w:rsid w:val="00F10441"/>
    <w:rsid w:val="00F13872"/>
    <w:rsid w:val="00F13CC5"/>
    <w:rsid w:val="00F14FF5"/>
    <w:rsid w:val="00F15B43"/>
    <w:rsid w:val="00F1728A"/>
    <w:rsid w:val="00F17EB5"/>
    <w:rsid w:val="00F20705"/>
    <w:rsid w:val="00F2156D"/>
    <w:rsid w:val="00F230C7"/>
    <w:rsid w:val="00F23253"/>
    <w:rsid w:val="00F23477"/>
    <w:rsid w:val="00F23669"/>
    <w:rsid w:val="00F23B60"/>
    <w:rsid w:val="00F23BD0"/>
    <w:rsid w:val="00F24AC9"/>
    <w:rsid w:val="00F25C18"/>
    <w:rsid w:val="00F25E87"/>
    <w:rsid w:val="00F26083"/>
    <w:rsid w:val="00F26F63"/>
    <w:rsid w:val="00F2744D"/>
    <w:rsid w:val="00F27C58"/>
    <w:rsid w:val="00F27F76"/>
    <w:rsid w:val="00F31DB1"/>
    <w:rsid w:val="00F32004"/>
    <w:rsid w:val="00F322EB"/>
    <w:rsid w:val="00F327DD"/>
    <w:rsid w:val="00F3386A"/>
    <w:rsid w:val="00F3492C"/>
    <w:rsid w:val="00F3524F"/>
    <w:rsid w:val="00F37B33"/>
    <w:rsid w:val="00F40396"/>
    <w:rsid w:val="00F41E3A"/>
    <w:rsid w:val="00F4332B"/>
    <w:rsid w:val="00F4432D"/>
    <w:rsid w:val="00F44B36"/>
    <w:rsid w:val="00F454C9"/>
    <w:rsid w:val="00F45540"/>
    <w:rsid w:val="00F46756"/>
    <w:rsid w:val="00F46993"/>
    <w:rsid w:val="00F47950"/>
    <w:rsid w:val="00F508F5"/>
    <w:rsid w:val="00F52794"/>
    <w:rsid w:val="00F53477"/>
    <w:rsid w:val="00F55DEE"/>
    <w:rsid w:val="00F57B66"/>
    <w:rsid w:val="00F60332"/>
    <w:rsid w:val="00F6141F"/>
    <w:rsid w:val="00F615D6"/>
    <w:rsid w:val="00F61858"/>
    <w:rsid w:val="00F61FBB"/>
    <w:rsid w:val="00F62E8B"/>
    <w:rsid w:val="00F630BE"/>
    <w:rsid w:val="00F63244"/>
    <w:rsid w:val="00F63FE7"/>
    <w:rsid w:val="00F653E1"/>
    <w:rsid w:val="00F65545"/>
    <w:rsid w:val="00F66569"/>
    <w:rsid w:val="00F670DC"/>
    <w:rsid w:val="00F70163"/>
    <w:rsid w:val="00F7107F"/>
    <w:rsid w:val="00F71F20"/>
    <w:rsid w:val="00F72184"/>
    <w:rsid w:val="00F727C9"/>
    <w:rsid w:val="00F7294B"/>
    <w:rsid w:val="00F73316"/>
    <w:rsid w:val="00F73A9B"/>
    <w:rsid w:val="00F74DC5"/>
    <w:rsid w:val="00F771ED"/>
    <w:rsid w:val="00F7793F"/>
    <w:rsid w:val="00F8100C"/>
    <w:rsid w:val="00F81382"/>
    <w:rsid w:val="00F82AF6"/>
    <w:rsid w:val="00F840BE"/>
    <w:rsid w:val="00F843F6"/>
    <w:rsid w:val="00F85244"/>
    <w:rsid w:val="00F866A2"/>
    <w:rsid w:val="00F903FC"/>
    <w:rsid w:val="00F9110A"/>
    <w:rsid w:val="00F92B57"/>
    <w:rsid w:val="00F93E73"/>
    <w:rsid w:val="00F95EAB"/>
    <w:rsid w:val="00F967FC"/>
    <w:rsid w:val="00F96E29"/>
    <w:rsid w:val="00F975F5"/>
    <w:rsid w:val="00F97CBB"/>
    <w:rsid w:val="00F97E05"/>
    <w:rsid w:val="00FA0CCD"/>
    <w:rsid w:val="00FA1E40"/>
    <w:rsid w:val="00FA23EB"/>
    <w:rsid w:val="00FA2628"/>
    <w:rsid w:val="00FA30C1"/>
    <w:rsid w:val="00FA335F"/>
    <w:rsid w:val="00FA558E"/>
    <w:rsid w:val="00FA7BB3"/>
    <w:rsid w:val="00FA7CE4"/>
    <w:rsid w:val="00FB0ACD"/>
    <w:rsid w:val="00FB1B6D"/>
    <w:rsid w:val="00FB27D6"/>
    <w:rsid w:val="00FB2A39"/>
    <w:rsid w:val="00FB2B5F"/>
    <w:rsid w:val="00FB3588"/>
    <w:rsid w:val="00FB455B"/>
    <w:rsid w:val="00FB483D"/>
    <w:rsid w:val="00FB68A3"/>
    <w:rsid w:val="00FC19ED"/>
    <w:rsid w:val="00FC23C9"/>
    <w:rsid w:val="00FC2C39"/>
    <w:rsid w:val="00FC3919"/>
    <w:rsid w:val="00FC3CD5"/>
    <w:rsid w:val="00FC4B81"/>
    <w:rsid w:val="00FC4D88"/>
    <w:rsid w:val="00FC6565"/>
    <w:rsid w:val="00FC6ADB"/>
    <w:rsid w:val="00FD026F"/>
    <w:rsid w:val="00FD2192"/>
    <w:rsid w:val="00FD25EB"/>
    <w:rsid w:val="00FD3E5E"/>
    <w:rsid w:val="00FD4C9D"/>
    <w:rsid w:val="00FD54A5"/>
    <w:rsid w:val="00FD6E09"/>
    <w:rsid w:val="00FD7E95"/>
    <w:rsid w:val="00FE05D4"/>
    <w:rsid w:val="00FE0699"/>
    <w:rsid w:val="00FE0F8E"/>
    <w:rsid w:val="00FE2061"/>
    <w:rsid w:val="00FE2398"/>
    <w:rsid w:val="00FE3CBA"/>
    <w:rsid w:val="00FE487E"/>
    <w:rsid w:val="00FE6282"/>
    <w:rsid w:val="00FE74D6"/>
    <w:rsid w:val="00FF0E57"/>
    <w:rsid w:val="00FF2E66"/>
    <w:rsid w:val="00FF33D2"/>
    <w:rsid w:val="00FF50E4"/>
    <w:rsid w:val="00FF5C95"/>
    <w:rsid w:val="00FF6200"/>
    <w:rsid w:val="00FF62CD"/>
    <w:rsid w:val="00FF642E"/>
    <w:rsid w:val="00FF7348"/>
    <w:rsid w:val="00FF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63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F06"/>
    <w:pPr>
      <w:spacing w:line="240" w:lineRule="atLeast"/>
    </w:pPr>
    <w:rPr>
      <w:rFonts w:ascii="Times New Roman" w:hAnsi="Times New Roman"/>
      <w:sz w:val="24"/>
    </w:rPr>
  </w:style>
  <w:style w:type="paragraph" w:styleId="Heading1">
    <w:name w:val="heading 1"/>
    <w:aliases w:val="H1-Sec.Head,H1,H1-Chap. Head"/>
    <w:basedOn w:val="Normal"/>
    <w:next w:val="P1-StandPara"/>
    <w:link w:val="Heading1Char"/>
    <w:qFormat/>
    <w:rsid w:val="00675C40"/>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675C40"/>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675C40"/>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675C40"/>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675C40"/>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675C40"/>
    <w:pPr>
      <w:keepNext/>
      <w:spacing w:before="240"/>
      <w:jc w:val="center"/>
      <w:outlineLvl w:val="5"/>
    </w:pPr>
    <w:rPr>
      <w:b/>
      <w:caps/>
    </w:rPr>
  </w:style>
  <w:style w:type="paragraph" w:styleId="Heading7">
    <w:name w:val="heading 7"/>
    <w:basedOn w:val="Normal"/>
    <w:next w:val="Normal"/>
    <w:link w:val="Heading7Char"/>
    <w:qFormat/>
    <w:rsid w:val="00675C4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675C40"/>
    <w:pPr>
      <w:spacing w:line="240" w:lineRule="atLeast"/>
      <w:ind w:firstLine="1152"/>
      <w:jc w:val="both"/>
    </w:pPr>
    <w:rPr>
      <w:rFonts w:ascii="Times New Roman" w:hAnsi="Times New Roman"/>
      <w:sz w:val="24"/>
    </w:rPr>
  </w:style>
  <w:style w:type="character" w:customStyle="1" w:styleId="Heading1Char">
    <w:name w:val="Heading 1 Char"/>
    <w:aliases w:val="H1-Sec.Head Char,H1 Char,H1-Chap. Head Char"/>
    <w:basedOn w:val="DefaultParagraphFont"/>
    <w:link w:val="Heading1"/>
    <w:rsid w:val="00675C40"/>
    <w:rPr>
      <w:b/>
      <w:sz w:val="24"/>
      <w:lang w:val="en-US" w:eastAsia="en-US" w:bidi="ar-SA"/>
    </w:rPr>
  </w:style>
  <w:style w:type="character" w:customStyle="1" w:styleId="Heading2Char">
    <w:name w:val="Heading 2 Char"/>
    <w:aliases w:val="H2-Sec. Head Char"/>
    <w:basedOn w:val="DefaultParagraphFont"/>
    <w:link w:val="Heading2"/>
    <w:rsid w:val="00675C40"/>
    <w:rPr>
      <w:b/>
      <w:sz w:val="24"/>
      <w:lang w:val="en-US" w:eastAsia="en-US" w:bidi="ar-SA"/>
    </w:rPr>
  </w:style>
  <w:style w:type="character" w:customStyle="1" w:styleId="Heading3Char">
    <w:name w:val="Heading 3 Char"/>
    <w:aliases w:val="H3-Sec. Head Char,H3 Char"/>
    <w:basedOn w:val="DefaultParagraphFont"/>
    <w:link w:val="Heading3"/>
    <w:rsid w:val="00675C40"/>
    <w:rPr>
      <w:b/>
      <w:sz w:val="24"/>
      <w:lang w:val="en-US" w:eastAsia="en-US" w:bidi="ar-SA"/>
    </w:rPr>
  </w:style>
  <w:style w:type="character" w:customStyle="1" w:styleId="Heading4Char">
    <w:name w:val="Heading 4 Char"/>
    <w:aliases w:val="H4 Sec.Heading Char,H4-Sec. Head Char"/>
    <w:basedOn w:val="DefaultParagraphFont"/>
    <w:link w:val="Heading4"/>
    <w:rsid w:val="00675C40"/>
    <w:rPr>
      <w:b/>
      <w:sz w:val="24"/>
      <w:lang w:val="en-US" w:eastAsia="en-US" w:bidi="ar-SA"/>
    </w:rPr>
  </w:style>
  <w:style w:type="character" w:customStyle="1" w:styleId="Heading5Char">
    <w:name w:val="Heading 5 Char"/>
    <w:aliases w:val="H5-Sec. Head Char"/>
    <w:basedOn w:val="DefaultParagraphFont"/>
    <w:link w:val="Heading5"/>
    <w:rsid w:val="00675C40"/>
    <w:rPr>
      <w:rFonts w:ascii="Times New Roman Bold" w:hAnsi="Times New Roman Bold"/>
      <w:b/>
      <w:sz w:val="24"/>
      <w:szCs w:val="24"/>
      <w:lang w:val="en-US" w:eastAsia="en-US" w:bidi="ar-SA"/>
    </w:rPr>
  </w:style>
  <w:style w:type="character" w:customStyle="1" w:styleId="Heading6Char">
    <w:name w:val="Heading 6 Char"/>
    <w:basedOn w:val="DefaultParagraphFont"/>
    <w:link w:val="Heading6"/>
    <w:rsid w:val="00675C40"/>
    <w:rPr>
      <w:b/>
      <w:caps/>
      <w:sz w:val="24"/>
      <w:lang w:val="en-US" w:eastAsia="en-US" w:bidi="ar-SA"/>
    </w:rPr>
  </w:style>
  <w:style w:type="character" w:customStyle="1" w:styleId="Heading7Char">
    <w:name w:val="Heading 7 Char"/>
    <w:basedOn w:val="DefaultParagraphFont"/>
    <w:link w:val="Heading7"/>
    <w:rsid w:val="00675C40"/>
    <w:rPr>
      <w:sz w:val="24"/>
      <w:lang w:val="en-US" w:eastAsia="en-US" w:bidi="ar-SA"/>
    </w:rPr>
  </w:style>
  <w:style w:type="paragraph" w:customStyle="1" w:styleId="N0-FlLftBullet">
    <w:name w:val="N0-Fl Lft Bullet"/>
    <w:basedOn w:val="Normal"/>
    <w:rsid w:val="00675C40"/>
    <w:pPr>
      <w:tabs>
        <w:tab w:val="left" w:pos="576"/>
      </w:tabs>
      <w:spacing w:after="240"/>
      <w:ind w:left="576" w:hanging="576"/>
    </w:pPr>
  </w:style>
  <w:style w:type="paragraph" w:customStyle="1" w:styleId="N1-1stBullet">
    <w:name w:val="N1-1st Bullet"/>
    <w:basedOn w:val="Normal"/>
    <w:rsid w:val="00675C40"/>
    <w:pPr>
      <w:tabs>
        <w:tab w:val="num" w:pos="1152"/>
      </w:tabs>
      <w:ind w:left="1152" w:hanging="576"/>
    </w:pPr>
  </w:style>
  <w:style w:type="paragraph" w:customStyle="1" w:styleId="N2-2ndBullet">
    <w:name w:val="N2-2nd Bullet"/>
    <w:basedOn w:val="Normal"/>
    <w:rsid w:val="00675C40"/>
    <w:pPr>
      <w:tabs>
        <w:tab w:val="num" w:pos="1152"/>
      </w:tabs>
      <w:spacing w:after="240"/>
      <w:ind w:left="1152" w:hanging="576"/>
    </w:pPr>
  </w:style>
  <w:style w:type="paragraph" w:customStyle="1" w:styleId="N3-3rdBullet">
    <w:name w:val="N3-3rd Bullet"/>
    <w:basedOn w:val="Normal"/>
    <w:rsid w:val="00675C40"/>
    <w:pPr>
      <w:numPr>
        <w:numId w:val="5"/>
      </w:numPr>
      <w:tabs>
        <w:tab w:val="clear" w:pos="1440"/>
        <w:tab w:val="left" w:pos="1714"/>
      </w:tabs>
      <w:ind w:left="1728" w:hanging="576"/>
    </w:pPr>
  </w:style>
  <w:style w:type="paragraph" w:customStyle="1" w:styleId="N4-4thBullet">
    <w:name w:val="N4-4th Bullet"/>
    <w:basedOn w:val="Normal"/>
    <w:rsid w:val="00675C40"/>
    <w:pPr>
      <w:tabs>
        <w:tab w:val="left" w:pos="2880"/>
      </w:tabs>
      <w:spacing w:after="240"/>
      <w:ind w:left="2880" w:hanging="576"/>
    </w:pPr>
  </w:style>
  <w:style w:type="paragraph" w:customStyle="1" w:styleId="N5-5thBullet">
    <w:name w:val="N5-5th Bullet"/>
    <w:basedOn w:val="Normal"/>
    <w:rsid w:val="00675C40"/>
    <w:pPr>
      <w:tabs>
        <w:tab w:val="left" w:pos="3456"/>
      </w:tabs>
      <w:spacing w:after="240"/>
      <w:ind w:left="3456" w:hanging="576"/>
    </w:pPr>
  </w:style>
  <w:style w:type="paragraph" w:customStyle="1" w:styleId="N6-DateInd">
    <w:name w:val="N6-Date Ind."/>
    <w:basedOn w:val="Normal"/>
    <w:rsid w:val="00675C40"/>
    <w:pPr>
      <w:tabs>
        <w:tab w:val="left" w:pos="5400"/>
      </w:tabs>
      <w:ind w:left="5400"/>
    </w:pPr>
  </w:style>
  <w:style w:type="paragraph" w:customStyle="1" w:styleId="N7-3Block">
    <w:name w:val="N7-3&quot; Block"/>
    <w:basedOn w:val="Normal"/>
    <w:rsid w:val="00675C40"/>
    <w:pPr>
      <w:tabs>
        <w:tab w:val="left" w:pos="1152"/>
      </w:tabs>
      <w:ind w:left="1152" w:right="1152"/>
    </w:pPr>
  </w:style>
  <w:style w:type="paragraph" w:styleId="FootnoteText">
    <w:name w:val="footnote text"/>
    <w:aliases w:val="F1"/>
    <w:link w:val="FootnoteTextChar"/>
    <w:semiHidden/>
    <w:rsid w:val="00675C40"/>
    <w:pPr>
      <w:tabs>
        <w:tab w:val="left" w:pos="120"/>
      </w:tabs>
      <w:spacing w:before="120" w:line="200" w:lineRule="atLeast"/>
      <w:ind w:left="115" w:hanging="115"/>
      <w:jc w:val="both"/>
    </w:pPr>
    <w:rPr>
      <w:rFonts w:ascii="Times New Roman" w:hAnsi="Times New Roman"/>
      <w:sz w:val="16"/>
    </w:rPr>
  </w:style>
  <w:style w:type="character" w:customStyle="1" w:styleId="FootnoteTextChar">
    <w:name w:val="Footnote Text Char"/>
    <w:aliases w:val="F1 Char"/>
    <w:basedOn w:val="DefaultParagraphFont"/>
    <w:link w:val="FootnoteText"/>
    <w:semiHidden/>
    <w:rsid w:val="00675C40"/>
    <w:rPr>
      <w:rFonts w:ascii="Times New Roman" w:hAnsi="Times New Roman"/>
      <w:sz w:val="16"/>
      <w:lang w:val="en-US" w:eastAsia="en-US" w:bidi="ar-SA"/>
    </w:rPr>
  </w:style>
  <w:style w:type="paragraph" w:customStyle="1" w:styleId="N8-QxQBlock">
    <w:name w:val="N8-QxQ Block"/>
    <w:rsid w:val="00675C40"/>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675C40"/>
    <w:pPr>
      <w:tabs>
        <w:tab w:val="left" w:pos="8640"/>
      </w:tabs>
      <w:spacing w:line="240" w:lineRule="atLeast"/>
      <w:jc w:val="both"/>
    </w:pPr>
    <w:rPr>
      <w:rFonts w:ascii="Times New Roman" w:hAnsi="Times New Roman"/>
      <w:sz w:val="24"/>
      <w:u w:val="words"/>
    </w:rPr>
  </w:style>
  <w:style w:type="paragraph" w:styleId="TOC1">
    <w:name w:val="toc 1"/>
    <w:rsid w:val="00675C40"/>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675C40"/>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675C40"/>
    <w:pPr>
      <w:spacing w:after="240" w:line="240" w:lineRule="atLeast"/>
    </w:pPr>
    <w:rPr>
      <w:rFonts w:ascii="Times New Roman" w:hAnsi="Times New Roman"/>
      <w:sz w:val="24"/>
    </w:rPr>
  </w:style>
  <w:style w:type="paragraph" w:customStyle="1" w:styleId="C1-CtrBoldHd">
    <w:name w:val="C1-Ctr BoldHd"/>
    <w:rsid w:val="00675C40"/>
    <w:pPr>
      <w:keepNext/>
      <w:spacing w:after="240" w:line="240" w:lineRule="atLeast"/>
      <w:jc w:val="center"/>
    </w:pPr>
    <w:rPr>
      <w:rFonts w:ascii="Times New Roman Bold" w:hAnsi="Times New Roman Bold"/>
      <w:b/>
      <w:sz w:val="24"/>
      <w:szCs w:val="24"/>
    </w:rPr>
  </w:style>
  <w:style w:type="paragraph" w:styleId="TOC3">
    <w:name w:val="toc 3"/>
    <w:rsid w:val="00675C40"/>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675C40"/>
    <w:pPr>
      <w:keepLines/>
      <w:spacing w:after="240" w:line="240" w:lineRule="atLeast"/>
      <w:jc w:val="center"/>
    </w:pPr>
    <w:rPr>
      <w:rFonts w:ascii="Times New Roman" w:hAnsi="Times New Roman"/>
      <w:sz w:val="24"/>
    </w:rPr>
  </w:style>
  <w:style w:type="paragraph" w:styleId="TOC4">
    <w:name w:val="toc 4"/>
    <w:rsid w:val="00675C40"/>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675C40"/>
    <w:rPr>
      <w:caps w:val="0"/>
    </w:rPr>
  </w:style>
  <w:style w:type="paragraph" w:customStyle="1" w:styleId="TT-TableTitle">
    <w:name w:val="TT-Table Title"/>
    <w:rsid w:val="00675C40"/>
    <w:pPr>
      <w:tabs>
        <w:tab w:val="left" w:pos="1152"/>
      </w:tabs>
      <w:spacing w:line="240" w:lineRule="atLeast"/>
      <w:ind w:left="1152" w:hanging="1152"/>
    </w:pPr>
    <w:rPr>
      <w:rFonts w:ascii="Times New Roman" w:hAnsi="Times New Roman"/>
      <w:sz w:val="24"/>
    </w:rPr>
  </w:style>
  <w:style w:type="paragraph" w:customStyle="1" w:styleId="E1-Equation">
    <w:name w:val="E1-Equation"/>
    <w:rsid w:val="00675C40"/>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675C40"/>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675C40"/>
    <w:pPr>
      <w:spacing w:line="240" w:lineRule="atLeast"/>
    </w:pPr>
    <w:rPr>
      <w:rFonts w:ascii="Times New Roman" w:hAnsi="Times New Roman"/>
      <w:sz w:val="24"/>
    </w:rPr>
  </w:style>
  <w:style w:type="paragraph" w:customStyle="1" w:styleId="SP-SglSpPara">
    <w:name w:val="SP-Sgl Sp Para"/>
    <w:rsid w:val="00675C40"/>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675C40"/>
    <w:pPr>
      <w:tabs>
        <w:tab w:val="clear" w:pos="4680"/>
        <w:tab w:val="clear" w:pos="9360"/>
        <w:tab w:val="right" w:pos="1152"/>
        <w:tab w:val="center" w:pos="1440"/>
        <w:tab w:val="left" w:pos="1728"/>
      </w:tabs>
      <w:ind w:left="1728" w:hanging="1728"/>
    </w:pPr>
  </w:style>
  <w:style w:type="paragraph" w:customStyle="1" w:styleId="Q1-BestFinQ">
    <w:name w:val="Q1-Best/Fin Q"/>
    <w:rsid w:val="00675C40"/>
    <w:pPr>
      <w:tabs>
        <w:tab w:val="left" w:pos="1152"/>
      </w:tabs>
      <w:spacing w:line="240" w:lineRule="atLeast"/>
      <w:ind w:left="1152" w:hanging="1152"/>
      <w:jc w:val="both"/>
    </w:pPr>
    <w:rPr>
      <w:rFonts w:ascii="Times New Roman" w:hAnsi="Times New Roman"/>
      <w:b/>
      <w:sz w:val="24"/>
    </w:rPr>
  </w:style>
  <w:style w:type="paragraph" w:customStyle="1" w:styleId="C3-CtrSp12">
    <w:name w:val="C3-Ctr Sp&amp;1/2"/>
    <w:rsid w:val="00675C40"/>
    <w:pPr>
      <w:keepLines/>
      <w:spacing w:line="360" w:lineRule="atLeast"/>
      <w:jc w:val="center"/>
    </w:pPr>
    <w:rPr>
      <w:rFonts w:ascii="Times New Roman" w:hAnsi="Times New Roman"/>
      <w:sz w:val="22"/>
    </w:rPr>
  </w:style>
  <w:style w:type="paragraph" w:customStyle="1" w:styleId="L1-FlLSp12">
    <w:name w:val="L1-FlL Sp&amp;1/2"/>
    <w:rsid w:val="00675C40"/>
    <w:pPr>
      <w:tabs>
        <w:tab w:val="left" w:pos="1200"/>
      </w:tabs>
      <w:spacing w:line="360" w:lineRule="atLeast"/>
      <w:jc w:val="both"/>
    </w:pPr>
    <w:rPr>
      <w:rFonts w:ascii="Times New Roman" w:hAnsi="Times New Roman"/>
      <w:sz w:val="22"/>
    </w:rPr>
  </w:style>
  <w:style w:type="paragraph" w:customStyle="1" w:styleId="PUFDATA">
    <w:name w:val="PUFDATA"/>
    <w:basedOn w:val="Normal"/>
    <w:qFormat/>
    <w:rsid w:val="00675C40"/>
    <w:pPr>
      <w:spacing w:line="180" w:lineRule="atLeast"/>
      <w:jc w:val="both"/>
    </w:pPr>
    <w:rPr>
      <w:rFonts w:ascii="Courier New" w:hAnsi="Courier New"/>
      <w:sz w:val="14"/>
    </w:rPr>
  </w:style>
  <w:style w:type="paragraph" w:styleId="Title">
    <w:name w:val="Title"/>
    <w:basedOn w:val="Normal"/>
    <w:link w:val="TitleChar"/>
    <w:qFormat/>
    <w:rsid w:val="00675C40"/>
    <w:pPr>
      <w:spacing w:line="240" w:lineRule="auto"/>
      <w:jc w:val="center"/>
    </w:pPr>
    <w:rPr>
      <w:rFonts w:ascii="Cambria" w:hAnsi="Cambria" w:cs="Cambria"/>
      <w:b/>
      <w:bCs/>
      <w:kern w:val="28"/>
      <w:sz w:val="32"/>
      <w:szCs w:val="32"/>
    </w:rPr>
  </w:style>
  <w:style w:type="character" w:customStyle="1" w:styleId="TitleChar">
    <w:name w:val="Title Char"/>
    <w:basedOn w:val="DefaultParagraphFont"/>
    <w:link w:val="Title"/>
    <w:rsid w:val="00675C40"/>
    <w:rPr>
      <w:rFonts w:ascii="Cambria" w:hAnsi="Cambria" w:cs="Cambria"/>
      <w:b/>
      <w:bCs/>
      <w:kern w:val="28"/>
      <w:sz w:val="32"/>
      <w:szCs w:val="32"/>
      <w:lang w:val="en-US" w:eastAsia="en-US" w:bidi="ar-SA"/>
    </w:rPr>
  </w:style>
  <w:style w:type="paragraph" w:styleId="Subtitle">
    <w:name w:val="Subtitle"/>
    <w:basedOn w:val="Normal"/>
    <w:link w:val="SubtitleChar"/>
    <w:qFormat/>
    <w:rsid w:val="00675C40"/>
    <w:pPr>
      <w:spacing w:line="240" w:lineRule="auto"/>
      <w:jc w:val="center"/>
    </w:pPr>
    <w:rPr>
      <w:rFonts w:ascii="Cambria" w:hAnsi="Cambria" w:cs="Cambria"/>
      <w:szCs w:val="24"/>
    </w:rPr>
  </w:style>
  <w:style w:type="character" w:customStyle="1" w:styleId="SubtitleChar">
    <w:name w:val="Subtitle Char"/>
    <w:basedOn w:val="DefaultParagraphFont"/>
    <w:link w:val="Subtitle"/>
    <w:rsid w:val="00675C40"/>
    <w:rPr>
      <w:rFonts w:ascii="Cambria" w:hAnsi="Cambria" w:cs="Cambria"/>
      <w:sz w:val="24"/>
      <w:szCs w:val="24"/>
      <w:lang w:val="en-US" w:eastAsia="en-US" w:bidi="ar-SA"/>
    </w:rPr>
  </w:style>
  <w:style w:type="paragraph" w:styleId="BodyText">
    <w:name w:val="Body Text"/>
    <w:basedOn w:val="Normal"/>
    <w:link w:val="BodyTextChar"/>
    <w:rsid w:val="00675C40"/>
    <w:pPr>
      <w:spacing w:line="240" w:lineRule="auto"/>
    </w:pPr>
    <w:rPr>
      <w:sz w:val="22"/>
    </w:rPr>
  </w:style>
  <w:style w:type="character" w:customStyle="1" w:styleId="BodyTextChar">
    <w:name w:val="Body Text Char"/>
    <w:basedOn w:val="DefaultParagraphFont"/>
    <w:link w:val="BodyText"/>
    <w:rsid w:val="00675C40"/>
    <w:rPr>
      <w:sz w:val="22"/>
      <w:lang w:val="en-US" w:eastAsia="en-US" w:bidi="ar-SA"/>
    </w:rPr>
  </w:style>
  <w:style w:type="character" w:styleId="Hyperlink">
    <w:name w:val="Hyperlink"/>
    <w:basedOn w:val="DefaultParagraphFont"/>
    <w:rsid w:val="00675C40"/>
    <w:rPr>
      <w:rFonts w:cs="Times New Roman"/>
      <w:color w:val="0000FF"/>
      <w:u w:val="single"/>
    </w:rPr>
  </w:style>
  <w:style w:type="paragraph" w:styleId="BodyTextIndent">
    <w:name w:val="Body Text Indent"/>
    <w:basedOn w:val="Normal"/>
    <w:link w:val="BodyTextIndentChar"/>
    <w:rsid w:val="00675C4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sz w:val="22"/>
    </w:rPr>
  </w:style>
  <w:style w:type="character" w:customStyle="1" w:styleId="BodyTextIndentChar">
    <w:name w:val="Body Text Indent Char"/>
    <w:basedOn w:val="DefaultParagraphFont"/>
    <w:link w:val="BodyTextIndent"/>
    <w:rsid w:val="00675C40"/>
    <w:rPr>
      <w:sz w:val="22"/>
      <w:lang w:val="en-US" w:eastAsia="en-US" w:bidi="ar-SA"/>
    </w:rPr>
  </w:style>
  <w:style w:type="paragraph" w:styleId="Header">
    <w:name w:val="header"/>
    <w:basedOn w:val="Normal"/>
    <w:link w:val="HeaderChar"/>
    <w:rsid w:val="00675C40"/>
    <w:pPr>
      <w:tabs>
        <w:tab w:val="center" w:pos="4320"/>
        <w:tab w:val="right" w:pos="8640"/>
      </w:tabs>
      <w:spacing w:line="240" w:lineRule="auto"/>
    </w:pPr>
    <w:rPr>
      <w:sz w:val="22"/>
    </w:rPr>
  </w:style>
  <w:style w:type="character" w:customStyle="1" w:styleId="HeaderChar">
    <w:name w:val="Header Char"/>
    <w:basedOn w:val="DefaultParagraphFont"/>
    <w:link w:val="Header"/>
    <w:rsid w:val="00675C40"/>
    <w:rPr>
      <w:sz w:val="22"/>
      <w:lang w:val="en-US" w:eastAsia="en-US" w:bidi="ar-SA"/>
    </w:rPr>
  </w:style>
  <w:style w:type="paragraph" w:styleId="Footer">
    <w:name w:val="footer"/>
    <w:basedOn w:val="Normal"/>
    <w:link w:val="FooterChar"/>
    <w:rsid w:val="00675C40"/>
    <w:pPr>
      <w:tabs>
        <w:tab w:val="center" w:pos="4320"/>
        <w:tab w:val="right" w:pos="8640"/>
      </w:tabs>
      <w:spacing w:line="240" w:lineRule="auto"/>
    </w:pPr>
    <w:rPr>
      <w:sz w:val="22"/>
    </w:rPr>
  </w:style>
  <w:style w:type="character" w:customStyle="1" w:styleId="FooterChar">
    <w:name w:val="Footer Char"/>
    <w:basedOn w:val="DefaultParagraphFont"/>
    <w:link w:val="Footer"/>
    <w:rsid w:val="00675C40"/>
    <w:rPr>
      <w:sz w:val="22"/>
      <w:lang w:val="en-US" w:eastAsia="en-US" w:bidi="ar-SA"/>
    </w:rPr>
  </w:style>
  <w:style w:type="paragraph" w:styleId="BodyTextIndent2">
    <w:name w:val="Body Text Indent 2"/>
    <w:basedOn w:val="Normal"/>
    <w:link w:val="BodyTextIndent2Char"/>
    <w:rsid w:val="00675C40"/>
    <w:pPr>
      <w:spacing w:line="240" w:lineRule="auto"/>
      <w:ind w:left="3044"/>
    </w:pPr>
    <w:rPr>
      <w:sz w:val="22"/>
    </w:rPr>
  </w:style>
  <w:style w:type="character" w:customStyle="1" w:styleId="BodyTextIndent2Char">
    <w:name w:val="Body Text Indent 2 Char"/>
    <w:basedOn w:val="DefaultParagraphFont"/>
    <w:link w:val="BodyTextIndent2"/>
    <w:rsid w:val="00675C40"/>
    <w:rPr>
      <w:sz w:val="22"/>
      <w:lang w:val="en-US" w:eastAsia="en-US" w:bidi="ar-SA"/>
    </w:rPr>
  </w:style>
  <w:style w:type="paragraph" w:styleId="BodyTextIndent3">
    <w:name w:val="Body Text Indent 3"/>
    <w:basedOn w:val="Normal"/>
    <w:link w:val="BodyTextIndent3Char"/>
    <w:rsid w:val="00675C40"/>
    <w:pPr>
      <w:spacing w:line="240" w:lineRule="auto"/>
      <w:ind w:left="2954"/>
    </w:pPr>
    <w:rPr>
      <w:sz w:val="16"/>
      <w:szCs w:val="16"/>
    </w:rPr>
  </w:style>
  <w:style w:type="character" w:customStyle="1" w:styleId="BodyTextIndent3Char">
    <w:name w:val="Body Text Indent 3 Char"/>
    <w:basedOn w:val="DefaultParagraphFont"/>
    <w:link w:val="BodyTextIndent3"/>
    <w:rsid w:val="00675C40"/>
    <w:rPr>
      <w:sz w:val="16"/>
      <w:szCs w:val="16"/>
      <w:lang w:val="en-US" w:eastAsia="en-US" w:bidi="ar-SA"/>
    </w:rPr>
  </w:style>
  <w:style w:type="character" w:styleId="Strong">
    <w:name w:val="Strong"/>
    <w:basedOn w:val="DefaultParagraphFont"/>
    <w:qFormat/>
    <w:rsid w:val="00675C40"/>
    <w:rPr>
      <w:rFonts w:cs="Times New Roman"/>
      <w:b/>
      <w:bCs/>
    </w:rPr>
  </w:style>
  <w:style w:type="character" w:styleId="PageNumber">
    <w:name w:val="page number"/>
    <w:basedOn w:val="DefaultParagraphFont"/>
    <w:rsid w:val="00675C40"/>
    <w:rPr>
      <w:rFonts w:cs="Times New Roman"/>
    </w:rPr>
  </w:style>
  <w:style w:type="paragraph" w:styleId="BalloonText">
    <w:name w:val="Balloon Text"/>
    <w:basedOn w:val="Normal"/>
    <w:link w:val="BalloonTextChar"/>
    <w:uiPriority w:val="99"/>
    <w:semiHidden/>
    <w:rsid w:val="001D3F06"/>
    <w:pPr>
      <w:spacing w:line="240" w:lineRule="auto"/>
    </w:pPr>
    <w:rPr>
      <w:rFonts w:asciiTheme="minorHAnsi" w:hAnsiTheme="minorHAnsi"/>
      <w:sz w:val="28"/>
      <w:szCs w:val="2"/>
    </w:rPr>
  </w:style>
  <w:style w:type="character" w:customStyle="1" w:styleId="BalloonTextChar">
    <w:name w:val="Balloon Text Char"/>
    <w:basedOn w:val="DefaultParagraphFont"/>
    <w:link w:val="BalloonText"/>
    <w:uiPriority w:val="99"/>
    <w:semiHidden/>
    <w:rsid w:val="001D3F06"/>
    <w:rPr>
      <w:rFonts w:asciiTheme="minorHAnsi" w:hAnsiTheme="minorHAnsi"/>
      <w:sz w:val="28"/>
      <w:szCs w:val="2"/>
    </w:rPr>
  </w:style>
  <w:style w:type="paragraph" w:styleId="BodyText3">
    <w:name w:val="Body Text 3"/>
    <w:basedOn w:val="Normal"/>
    <w:link w:val="BodyText3Char"/>
    <w:rsid w:val="00675C40"/>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z w:val="16"/>
      <w:szCs w:val="16"/>
    </w:rPr>
  </w:style>
  <w:style w:type="character" w:customStyle="1" w:styleId="BodyText3Char">
    <w:name w:val="Body Text 3 Char"/>
    <w:basedOn w:val="DefaultParagraphFont"/>
    <w:link w:val="BodyText3"/>
    <w:rsid w:val="00675C40"/>
    <w:rPr>
      <w:sz w:val="16"/>
      <w:szCs w:val="16"/>
      <w:lang w:val="en-US" w:eastAsia="en-US" w:bidi="ar-SA"/>
    </w:rPr>
  </w:style>
  <w:style w:type="character" w:customStyle="1" w:styleId="SP-SglSpPa">
    <w:name w:val="SP-Sgl Sp Pa"/>
    <w:rsid w:val="00675C40"/>
    <w:rPr>
      <w:rFonts w:ascii="Times New Roman" w:hAnsi="Times New Roman"/>
      <w:sz w:val="22"/>
    </w:rPr>
  </w:style>
  <w:style w:type="paragraph" w:styleId="PlainText">
    <w:name w:val="Plain Text"/>
    <w:basedOn w:val="Normal"/>
    <w:link w:val="PlainTextChar"/>
    <w:rsid w:val="00675C40"/>
    <w:pPr>
      <w:spacing w:line="240" w:lineRule="auto"/>
    </w:pPr>
    <w:rPr>
      <w:rFonts w:ascii="Courier New" w:hAnsi="Courier New" w:cs="Courier New"/>
      <w:sz w:val="22"/>
    </w:rPr>
  </w:style>
  <w:style w:type="character" w:customStyle="1" w:styleId="PlainTextChar">
    <w:name w:val="Plain Text Char"/>
    <w:basedOn w:val="DefaultParagraphFont"/>
    <w:link w:val="PlainText"/>
    <w:rsid w:val="00675C40"/>
    <w:rPr>
      <w:rFonts w:ascii="Courier New" w:hAnsi="Courier New" w:cs="Courier New"/>
      <w:sz w:val="22"/>
      <w:lang w:val="en-US" w:eastAsia="en-US" w:bidi="ar-SA"/>
    </w:rPr>
  </w:style>
  <w:style w:type="paragraph" w:customStyle="1" w:styleId="Default">
    <w:name w:val="Default"/>
    <w:rsid w:val="00675C40"/>
    <w:pPr>
      <w:widowControl w:val="0"/>
      <w:autoSpaceDE w:val="0"/>
      <w:autoSpaceDN w:val="0"/>
      <w:adjustRightInd w:val="0"/>
    </w:pPr>
    <w:rPr>
      <w:rFonts w:ascii="Arial" w:hAnsi="Arial" w:cs="Arial"/>
      <w:color w:val="000000"/>
      <w:sz w:val="24"/>
      <w:szCs w:val="24"/>
    </w:rPr>
  </w:style>
  <w:style w:type="paragraph" w:customStyle="1" w:styleId="CM18">
    <w:name w:val="CM18"/>
    <w:basedOn w:val="Default"/>
    <w:next w:val="Default"/>
    <w:rsid w:val="00675C40"/>
    <w:pPr>
      <w:spacing w:after="205"/>
    </w:pPr>
    <w:rPr>
      <w:color w:val="auto"/>
    </w:rPr>
  </w:style>
  <w:style w:type="paragraph" w:customStyle="1" w:styleId="CM1">
    <w:name w:val="CM1"/>
    <w:basedOn w:val="Default"/>
    <w:next w:val="Default"/>
    <w:rsid w:val="00675C40"/>
    <w:pPr>
      <w:spacing w:line="208" w:lineRule="atLeast"/>
    </w:pPr>
    <w:rPr>
      <w:color w:val="auto"/>
    </w:rPr>
  </w:style>
  <w:style w:type="paragraph" w:customStyle="1" w:styleId="CM2">
    <w:name w:val="CM2"/>
    <w:basedOn w:val="Default"/>
    <w:next w:val="Default"/>
    <w:rsid w:val="00675C40"/>
    <w:pPr>
      <w:spacing w:line="208" w:lineRule="atLeast"/>
    </w:pPr>
    <w:rPr>
      <w:color w:val="auto"/>
    </w:rPr>
  </w:style>
  <w:style w:type="paragraph" w:customStyle="1" w:styleId="CM3">
    <w:name w:val="CM3"/>
    <w:basedOn w:val="Default"/>
    <w:next w:val="Default"/>
    <w:rsid w:val="00675C40"/>
    <w:pPr>
      <w:spacing w:line="208" w:lineRule="atLeast"/>
    </w:pPr>
    <w:rPr>
      <w:color w:val="auto"/>
    </w:rPr>
  </w:style>
  <w:style w:type="paragraph" w:customStyle="1" w:styleId="CM4">
    <w:name w:val="CM4"/>
    <w:basedOn w:val="Default"/>
    <w:next w:val="Default"/>
    <w:rsid w:val="00675C40"/>
    <w:pPr>
      <w:spacing w:line="208" w:lineRule="atLeast"/>
    </w:pPr>
    <w:rPr>
      <w:color w:val="auto"/>
    </w:rPr>
  </w:style>
  <w:style w:type="paragraph" w:customStyle="1" w:styleId="CM5">
    <w:name w:val="CM5"/>
    <w:basedOn w:val="Default"/>
    <w:next w:val="Default"/>
    <w:rsid w:val="00675C40"/>
    <w:pPr>
      <w:spacing w:line="208" w:lineRule="atLeast"/>
    </w:pPr>
    <w:rPr>
      <w:color w:val="auto"/>
    </w:rPr>
  </w:style>
  <w:style w:type="paragraph" w:customStyle="1" w:styleId="CM6">
    <w:name w:val="CM6"/>
    <w:basedOn w:val="Default"/>
    <w:next w:val="Default"/>
    <w:rsid w:val="00675C40"/>
    <w:pPr>
      <w:spacing w:line="211" w:lineRule="atLeast"/>
    </w:pPr>
    <w:rPr>
      <w:color w:val="auto"/>
    </w:rPr>
  </w:style>
  <w:style w:type="paragraph" w:customStyle="1" w:styleId="CM7">
    <w:name w:val="CM7"/>
    <w:basedOn w:val="Default"/>
    <w:next w:val="Default"/>
    <w:rsid w:val="00675C40"/>
    <w:pPr>
      <w:spacing w:line="208" w:lineRule="atLeast"/>
    </w:pPr>
    <w:rPr>
      <w:color w:val="auto"/>
    </w:rPr>
  </w:style>
  <w:style w:type="paragraph" w:customStyle="1" w:styleId="CM8">
    <w:name w:val="CM8"/>
    <w:basedOn w:val="Default"/>
    <w:next w:val="Default"/>
    <w:rsid w:val="00675C40"/>
    <w:pPr>
      <w:spacing w:line="208" w:lineRule="atLeast"/>
    </w:pPr>
    <w:rPr>
      <w:color w:val="auto"/>
    </w:rPr>
  </w:style>
  <w:style w:type="paragraph" w:customStyle="1" w:styleId="CM9">
    <w:name w:val="CM9"/>
    <w:basedOn w:val="Default"/>
    <w:next w:val="Default"/>
    <w:rsid w:val="00675C40"/>
    <w:pPr>
      <w:spacing w:line="208" w:lineRule="atLeast"/>
    </w:pPr>
    <w:rPr>
      <w:color w:val="auto"/>
    </w:rPr>
  </w:style>
  <w:style w:type="paragraph" w:customStyle="1" w:styleId="CM19">
    <w:name w:val="CM19"/>
    <w:basedOn w:val="Default"/>
    <w:next w:val="Default"/>
    <w:rsid w:val="00675C40"/>
    <w:pPr>
      <w:spacing w:after="413"/>
    </w:pPr>
    <w:rPr>
      <w:color w:val="auto"/>
    </w:rPr>
  </w:style>
  <w:style w:type="paragraph" w:customStyle="1" w:styleId="CM20">
    <w:name w:val="CM20"/>
    <w:basedOn w:val="Default"/>
    <w:next w:val="Default"/>
    <w:rsid w:val="00675C40"/>
    <w:pPr>
      <w:spacing w:after="310"/>
    </w:pPr>
    <w:rPr>
      <w:color w:val="auto"/>
    </w:rPr>
  </w:style>
  <w:style w:type="paragraph" w:customStyle="1" w:styleId="CM21">
    <w:name w:val="CM21"/>
    <w:basedOn w:val="Default"/>
    <w:next w:val="Default"/>
    <w:rsid w:val="00675C40"/>
    <w:pPr>
      <w:spacing w:after="207"/>
    </w:pPr>
    <w:rPr>
      <w:color w:val="auto"/>
    </w:rPr>
  </w:style>
  <w:style w:type="paragraph" w:customStyle="1" w:styleId="CM10">
    <w:name w:val="CM10"/>
    <w:basedOn w:val="Default"/>
    <w:next w:val="Default"/>
    <w:rsid w:val="00675C40"/>
    <w:pPr>
      <w:spacing w:line="208" w:lineRule="atLeast"/>
    </w:pPr>
    <w:rPr>
      <w:color w:val="auto"/>
    </w:rPr>
  </w:style>
  <w:style w:type="paragraph" w:customStyle="1" w:styleId="CM11">
    <w:name w:val="CM11"/>
    <w:basedOn w:val="Default"/>
    <w:next w:val="Default"/>
    <w:rsid w:val="00675C40"/>
    <w:pPr>
      <w:spacing w:line="208" w:lineRule="atLeast"/>
    </w:pPr>
    <w:rPr>
      <w:color w:val="auto"/>
    </w:rPr>
  </w:style>
  <w:style w:type="paragraph" w:customStyle="1" w:styleId="CM13">
    <w:name w:val="CM13"/>
    <w:basedOn w:val="Default"/>
    <w:next w:val="Default"/>
    <w:rsid w:val="00675C40"/>
    <w:rPr>
      <w:color w:val="auto"/>
    </w:rPr>
  </w:style>
  <w:style w:type="paragraph" w:customStyle="1" w:styleId="CM12">
    <w:name w:val="CM12"/>
    <w:basedOn w:val="Default"/>
    <w:next w:val="Default"/>
    <w:rsid w:val="00675C40"/>
    <w:rPr>
      <w:color w:val="auto"/>
    </w:rPr>
  </w:style>
  <w:style w:type="paragraph" w:customStyle="1" w:styleId="CM14">
    <w:name w:val="CM14"/>
    <w:basedOn w:val="Default"/>
    <w:next w:val="Default"/>
    <w:rsid w:val="00675C40"/>
    <w:rPr>
      <w:color w:val="auto"/>
    </w:rPr>
  </w:style>
  <w:style w:type="paragraph" w:customStyle="1" w:styleId="CM15">
    <w:name w:val="CM15"/>
    <w:basedOn w:val="Default"/>
    <w:next w:val="Default"/>
    <w:rsid w:val="00675C40"/>
    <w:pPr>
      <w:spacing w:line="208" w:lineRule="atLeast"/>
    </w:pPr>
    <w:rPr>
      <w:color w:val="auto"/>
    </w:rPr>
  </w:style>
  <w:style w:type="paragraph" w:customStyle="1" w:styleId="CM16">
    <w:name w:val="CM16"/>
    <w:basedOn w:val="Default"/>
    <w:next w:val="Default"/>
    <w:rsid w:val="00675C40"/>
    <w:pPr>
      <w:spacing w:line="208" w:lineRule="atLeast"/>
    </w:pPr>
    <w:rPr>
      <w:color w:val="auto"/>
    </w:rPr>
  </w:style>
  <w:style w:type="paragraph" w:customStyle="1" w:styleId="CM17">
    <w:name w:val="CM17"/>
    <w:basedOn w:val="Default"/>
    <w:next w:val="Default"/>
    <w:rsid w:val="00675C40"/>
    <w:pPr>
      <w:spacing w:line="208" w:lineRule="atLeast"/>
    </w:pPr>
    <w:rPr>
      <w:color w:val="auto"/>
    </w:rPr>
  </w:style>
  <w:style w:type="paragraph" w:customStyle="1" w:styleId="contentstyle">
    <w:name w:val="contentstyle"/>
    <w:basedOn w:val="Normal"/>
    <w:rsid w:val="00675C40"/>
    <w:pPr>
      <w:spacing w:before="100" w:beforeAutospacing="1" w:after="100" w:afterAutospacing="1"/>
    </w:pPr>
    <w:rPr>
      <w:rFonts w:ascii="Verdana" w:hAnsi="Verdana" w:cs="Verdana"/>
      <w:color w:val="000000"/>
      <w:sz w:val="17"/>
      <w:szCs w:val="17"/>
    </w:rPr>
  </w:style>
  <w:style w:type="character" w:styleId="FollowedHyperlink">
    <w:name w:val="FollowedHyperlink"/>
    <w:basedOn w:val="DefaultParagraphFont"/>
    <w:rsid w:val="00675C40"/>
    <w:rPr>
      <w:color w:val="800080"/>
      <w:u w:val="single"/>
    </w:rPr>
  </w:style>
  <w:style w:type="paragraph" w:styleId="BodyText2">
    <w:name w:val="Body Text 2"/>
    <w:basedOn w:val="Normal"/>
    <w:link w:val="BodyText2Char"/>
    <w:rsid w:val="00675C40"/>
    <w:pPr>
      <w:spacing w:after="120" w:line="480" w:lineRule="auto"/>
      <w:jc w:val="both"/>
    </w:pPr>
    <w:rPr>
      <w:sz w:val="22"/>
    </w:rPr>
  </w:style>
  <w:style w:type="paragraph" w:customStyle="1" w:styleId="Quick1">
    <w:name w:val="Quick 1."/>
    <w:basedOn w:val="Normal"/>
    <w:rsid w:val="00675C40"/>
    <w:pPr>
      <w:widowControl w:val="0"/>
      <w:spacing w:line="240" w:lineRule="auto"/>
      <w:ind w:left="1440" w:hanging="720"/>
    </w:pPr>
    <w:rPr>
      <w:snapToGrid w:val="0"/>
    </w:rPr>
  </w:style>
  <w:style w:type="paragraph" w:customStyle="1" w:styleId="StyleHeading112ptCentered">
    <w:name w:val="Style Heading 1 + 12 pt Centered"/>
    <w:basedOn w:val="Heading1"/>
    <w:autoRedefine/>
    <w:rsid w:val="00675C40"/>
    <w:pPr>
      <w:widowControl w:val="0"/>
      <w:tabs>
        <w:tab w:val="clear" w:pos="1152"/>
        <w:tab w:val="num" w:pos="360"/>
      </w:tabs>
      <w:autoSpaceDE w:val="0"/>
      <w:autoSpaceDN w:val="0"/>
      <w:adjustRightInd w:val="0"/>
      <w:spacing w:after="0" w:line="240" w:lineRule="auto"/>
      <w:ind w:left="360" w:hanging="360"/>
      <w:jc w:val="center"/>
    </w:pPr>
    <w:rPr>
      <w:kern w:val="32"/>
    </w:rPr>
  </w:style>
  <w:style w:type="paragraph" w:customStyle="1" w:styleId="StyleHeading212ptNotItalic">
    <w:name w:val="Style Heading 2 + 12 pt Not Italic"/>
    <w:basedOn w:val="Heading2"/>
    <w:autoRedefine/>
    <w:rsid w:val="00675C40"/>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character" w:styleId="Emphasis">
    <w:name w:val="Emphasis"/>
    <w:basedOn w:val="DefaultParagraphFont"/>
    <w:qFormat/>
    <w:rsid w:val="00675C40"/>
    <w:rPr>
      <w:i/>
      <w:iCs/>
    </w:rPr>
  </w:style>
  <w:style w:type="character" w:customStyle="1" w:styleId="SL-FlLftSglChar">
    <w:name w:val="SL-Fl Lft Sgl Char"/>
    <w:basedOn w:val="DefaultParagraphFont"/>
    <w:link w:val="SL-FlLftSgl"/>
    <w:rsid w:val="00675C40"/>
    <w:rPr>
      <w:rFonts w:ascii="Times New Roman" w:hAnsi="Times New Roman"/>
      <w:sz w:val="24"/>
      <w:lang w:val="en-US" w:eastAsia="en-US" w:bidi="ar-SA"/>
    </w:rPr>
  </w:style>
  <w:style w:type="table" w:styleId="TableGrid">
    <w:name w:val="Table Grid"/>
    <w:basedOn w:val="TableNormal"/>
    <w:uiPriority w:val="59"/>
    <w:rsid w:val="00675C40"/>
    <w:pPr>
      <w:spacing w:line="240" w:lineRule="atLeast"/>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C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DC4EB7"/>
    <w:rPr>
      <w:rFonts w:ascii="Courier New" w:hAnsi="Courier New" w:cs="Courier New"/>
    </w:rPr>
  </w:style>
  <w:style w:type="paragraph" w:styleId="ListParagraph">
    <w:name w:val="List Paragraph"/>
    <w:basedOn w:val="Normal"/>
    <w:uiPriority w:val="34"/>
    <w:qFormat/>
    <w:rsid w:val="00577679"/>
    <w:pPr>
      <w:ind w:left="720"/>
      <w:contextualSpacing/>
    </w:pPr>
  </w:style>
  <w:style w:type="character" w:customStyle="1" w:styleId="BodyText2Char">
    <w:name w:val="Body Text 2 Char"/>
    <w:basedOn w:val="DefaultParagraphFont"/>
    <w:link w:val="BodyText2"/>
    <w:rsid w:val="00B17D97"/>
    <w:rPr>
      <w:rFonts w:ascii="Times New Roman" w:hAnsi="Times New Roman"/>
      <w:sz w:val="22"/>
    </w:rPr>
  </w:style>
  <w:style w:type="table" w:customStyle="1" w:styleId="TableGrid1">
    <w:name w:val="Table Grid1"/>
    <w:basedOn w:val="TableNormal"/>
    <w:next w:val="TableGrid"/>
    <w:uiPriority w:val="59"/>
    <w:rsid w:val="00D744F6"/>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35385"/>
    <w:rPr>
      <w:sz w:val="16"/>
      <w:szCs w:val="16"/>
    </w:rPr>
  </w:style>
  <w:style w:type="paragraph" w:styleId="CommentText">
    <w:name w:val="annotation text"/>
    <w:basedOn w:val="Normal"/>
    <w:link w:val="CommentTextChar"/>
    <w:uiPriority w:val="99"/>
    <w:semiHidden/>
    <w:unhideWhenUsed/>
    <w:rsid w:val="00435385"/>
    <w:pPr>
      <w:spacing w:line="240" w:lineRule="auto"/>
    </w:pPr>
    <w:rPr>
      <w:sz w:val="20"/>
    </w:rPr>
  </w:style>
  <w:style w:type="character" w:customStyle="1" w:styleId="CommentTextChar">
    <w:name w:val="Comment Text Char"/>
    <w:basedOn w:val="DefaultParagraphFont"/>
    <w:link w:val="CommentText"/>
    <w:uiPriority w:val="99"/>
    <w:semiHidden/>
    <w:rsid w:val="0043538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35385"/>
    <w:rPr>
      <w:b/>
      <w:bCs/>
    </w:rPr>
  </w:style>
  <w:style w:type="character" w:customStyle="1" w:styleId="CommentSubjectChar">
    <w:name w:val="Comment Subject Char"/>
    <w:basedOn w:val="CommentTextChar"/>
    <w:link w:val="CommentSubject"/>
    <w:uiPriority w:val="99"/>
    <w:semiHidden/>
    <w:rsid w:val="00435385"/>
    <w:rPr>
      <w:rFonts w:ascii="Times New Roman" w:hAnsi="Times New Roman"/>
      <w:b/>
      <w:bCs/>
    </w:rPr>
  </w:style>
  <w:style w:type="paragraph" w:styleId="Revision">
    <w:name w:val="Revision"/>
    <w:hidden/>
    <w:uiPriority w:val="99"/>
    <w:semiHidden/>
    <w:rsid w:val="00837E2B"/>
    <w:rPr>
      <w:rFonts w:ascii="Times New Roman" w:hAnsi="Times New Roman"/>
      <w:sz w:val="24"/>
    </w:rPr>
  </w:style>
  <w:style w:type="paragraph" w:customStyle="1" w:styleId="CT-ContractInformation">
    <w:name w:val="CT-Contract Information"/>
    <w:basedOn w:val="Normal"/>
    <w:rsid w:val="008E78C4"/>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8E78C4"/>
    <w:rPr>
      <w:vertAlign w:val="superscript"/>
    </w:rPr>
  </w:style>
  <w:style w:type="paragraph" w:customStyle="1" w:styleId="Header-1">
    <w:name w:val="Header-1"/>
    <w:rsid w:val="008E78C4"/>
    <w:pPr>
      <w:keepNext/>
      <w:framePr w:hSpace="187" w:wrap="around" w:vAnchor="text" w:hAnchor="text" w:y="1"/>
      <w:spacing w:line="240" w:lineRule="atLeast"/>
      <w:suppressOverlap/>
      <w:jc w:val="right"/>
    </w:pPr>
    <w:rPr>
      <w:rFonts w:ascii="Franklin Gothic Medium" w:hAnsi="Franklin Gothic Medium"/>
      <w:b/>
      <w:color w:val="324162"/>
    </w:rPr>
  </w:style>
  <w:style w:type="paragraph" w:customStyle="1" w:styleId="R0-FLLftSglBoldItalic">
    <w:name w:val="R0-FL Lft Sgl Bold Italic"/>
    <w:rsid w:val="008E78C4"/>
    <w:pPr>
      <w:keepNext/>
      <w:spacing w:line="240" w:lineRule="atLeast"/>
    </w:pPr>
    <w:rPr>
      <w:rFonts w:ascii="Franklin Gothic Medium" w:hAnsi="Franklin Gothic Medium" w:cs="Times New Roman Bold"/>
      <w:i/>
      <w:sz w:val="24"/>
    </w:rPr>
  </w:style>
  <w:style w:type="paragraph" w:customStyle="1" w:styleId="R1-ResPara">
    <w:name w:val="R1-Res. Para"/>
    <w:rsid w:val="008E78C4"/>
    <w:pPr>
      <w:spacing w:line="240" w:lineRule="atLeast"/>
      <w:ind w:left="288"/>
    </w:pPr>
    <w:rPr>
      <w:rFonts w:ascii="Garamond" w:hAnsi="Garamond"/>
      <w:sz w:val="24"/>
    </w:rPr>
  </w:style>
  <w:style w:type="paragraph" w:customStyle="1" w:styleId="R2-ResBullet">
    <w:name w:val="R2-Res Bullet"/>
    <w:basedOn w:val="Normal"/>
    <w:rsid w:val="008E78C4"/>
    <w:pPr>
      <w:tabs>
        <w:tab w:val="left" w:pos="720"/>
      </w:tabs>
      <w:ind w:left="720" w:hanging="432"/>
    </w:pPr>
    <w:rPr>
      <w:rFonts w:ascii="Garamond" w:hAnsi="Garamond"/>
    </w:rPr>
  </w:style>
  <w:style w:type="paragraph" w:customStyle="1" w:styleId="RF-Reference">
    <w:name w:val="RF-Reference"/>
    <w:basedOn w:val="Normal"/>
    <w:rsid w:val="008E78C4"/>
    <w:pPr>
      <w:spacing w:line="240" w:lineRule="exact"/>
      <w:ind w:left="216" w:hanging="216"/>
    </w:pPr>
    <w:rPr>
      <w:rFonts w:ascii="Garamond" w:hAnsi="Garamond"/>
    </w:rPr>
  </w:style>
  <w:style w:type="paragraph" w:customStyle="1" w:styleId="RH-SglSpHead">
    <w:name w:val="RH-Sgl Sp Head"/>
    <w:next w:val="Normal"/>
    <w:rsid w:val="008E78C4"/>
    <w:pPr>
      <w:keepNext/>
      <w:pBdr>
        <w:bottom w:val="single" w:sz="24" w:space="1" w:color="AFBED9"/>
      </w:pBdr>
      <w:spacing w:after="480" w:line="360" w:lineRule="exact"/>
    </w:pPr>
    <w:rPr>
      <w:rFonts w:ascii="Franklin Gothic Medium" w:hAnsi="Franklin Gothic Medium"/>
      <w:b/>
      <w:color w:val="324162"/>
      <w:sz w:val="36"/>
      <w:u w:color="324162"/>
    </w:rPr>
  </w:style>
  <w:style w:type="paragraph" w:customStyle="1" w:styleId="RL-FlLftSgl">
    <w:name w:val="RL-Fl Lft Sgl"/>
    <w:rsid w:val="008E78C4"/>
    <w:pPr>
      <w:keepNext/>
      <w:spacing w:line="240" w:lineRule="atLeast"/>
    </w:pPr>
    <w:rPr>
      <w:rFonts w:ascii="Franklin Gothic Medium" w:hAnsi="Franklin Gothic Medium"/>
      <w:b/>
      <w:color w:val="324162"/>
      <w:sz w:val="24"/>
    </w:rPr>
  </w:style>
  <w:style w:type="paragraph" w:customStyle="1" w:styleId="SU-FlLftUndln">
    <w:name w:val="SU-Fl Lft Undln"/>
    <w:basedOn w:val="Normal"/>
    <w:rsid w:val="008E78C4"/>
    <w:pPr>
      <w:keepNext/>
      <w:spacing w:line="240" w:lineRule="exact"/>
    </w:pPr>
    <w:rPr>
      <w:rFonts w:ascii="Garamond" w:hAnsi="Garamond"/>
      <w:u w:val="single"/>
    </w:rPr>
  </w:style>
  <w:style w:type="table" w:customStyle="1" w:styleId="TableWestatStandardFormat">
    <w:name w:val="Table Westat Standard Format"/>
    <w:basedOn w:val="TableNormal"/>
    <w:rsid w:val="008E78C4"/>
    <w:rPr>
      <w:rFonts w:ascii="Franklin Gothic Medium" w:hAnsi="Franklin Gothic Medium"/>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8E78C4"/>
    <w:rPr>
      <w:rFonts w:ascii="Franklin Gothic Medium" w:hAnsi="Franklin Gothic Medium"/>
      <w:sz w:val="20"/>
    </w:rPr>
  </w:style>
  <w:style w:type="paragraph" w:customStyle="1" w:styleId="TB-TableBullet">
    <w:name w:val="TB-Table Bullet"/>
    <w:basedOn w:val="TX-TableText"/>
    <w:qFormat/>
    <w:rsid w:val="008E78C4"/>
    <w:pPr>
      <w:numPr>
        <w:numId w:val="24"/>
      </w:numPr>
    </w:pPr>
  </w:style>
  <w:style w:type="paragraph" w:customStyle="1" w:styleId="TC-TableofContentsHeading">
    <w:name w:val="TC-Table of Contents Heading"/>
    <w:basedOn w:val="Heading1"/>
    <w:next w:val="T0-ChapPgHd"/>
    <w:rsid w:val="008E78C4"/>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8E78C4"/>
    <w:pPr>
      <w:jc w:val="left"/>
    </w:pPr>
    <w:rPr>
      <w:rFonts w:ascii="Franklin Gothic Medium" w:hAnsi="Franklin Gothic Medium"/>
    </w:rPr>
  </w:style>
  <w:style w:type="paragraph" w:customStyle="1" w:styleId="TH-TableHeading">
    <w:name w:val="TH-Table Heading"/>
    <w:rsid w:val="008E78C4"/>
    <w:pPr>
      <w:keepNext/>
      <w:spacing w:line="240" w:lineRule="atLeast"/>
      <w:jc w:val="center"/>
    </w:pPr>
    <w:rPr>
      <w:rFonts w:ascii="Franklin Gothic Medium" w:hAnsi="Franklin Gothic Medium"/>
      <w:b/>
    </w:rPr>
  </w:style>
  <w:style w:type="paragraph" w:styleId="TOC6">
    <w:name w:val="toc 6"/>
    <w:semiHidden/>
    <w:rsid w:val="008E78C4"/>
    <w:pPr>
      <w:tabs>
        <w:tab w:val="right" w:leader="dot" w:pos="8208"/>
        <w:tab w:val="left" w:pos="8640"/>
      </w:tabs>
      <w:ind w:left="288"/>
    </w:pPr>
    <w:rPr>
      <w:rFonts w:ascii="Garamond" w:hAnsi="Garamond"/>
      <w:sz w:val="24"/>
      <w:szCs w:val="22"/>
    </w:rPr>
  </w:style>
  <w:style w:type="paragraph" w:styleId="TOC7">
    <w:name w:val="toc 7"/>
    <w:semiHidden/>
    <w:rsid w:val="008E78C4"/>
    <w:pPr>
      <w:tabs>
        <w:tab w:val="right" w:leader="dot" w:pos="8208"/>
        <w:tab w:val="left" w:pos="8640"/>
      </w:tabs>
      <w:ind w:left="1440"/>
    </w:pPr>
    <w:rPr>
      <w:rFonts w:ascii="Garamond" w:hAnsi="Garamond"/>
      <w:sz w:val="24"/>
      <w:szCs w:val="22"/>
    </w:rPr>
  </w:style>
  <w:style w:type="paragraph" w:styleId="TOC8">
    <w:name w:val="toc 8"/>
    <w:semiHidden/>
    <w:rsid w:val="008E78C4"/>
    <w:pPr>
      <w:tabs>
        <w:tab w:val="right" w:leader="dot" w:pos="8208"/>
        <w:tab w:val="left" w:pos="8640"/>
      </w:tabs>
      <w:ind w:left="2160"/>
    </w:pPr>
    <w:rPr>
      <w:rFonts w:ascii="Garamond" w:hAnsi="Garamond"/>
      <w:sz w:val="24"/>
      <w:szCs w:val="22"/>
    </w:rPr>
  </w:style>
  <w:style w:type="paragraph" w:styleId="TOC9">
    <w:name w:val="toc 9"/>
    <w:semiHidden/>
    <w:rsid w:val="008E78C4"/>
    <w:pPr>
      <w:tabs>
        <w:tab w:val="right" w:leader="dot" w:pos="8208"/>
        <w:tab w:val="left" w:pos="8640"/>
      </w:tabs>
      <w:ind w:left="3024"/>
    </w:pPr>
    <w:rPr>
      <w:rFonts w:ascii="Garamond" w:hAnsi="Garamond"/>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F06"/>
    <w:pPr>
      <w:spacing w:line="240" w:lineRule="atLeast"/>
    </w:pPr>
    <w:rPr>
      <w:rFonts w:ascii="Times New Roman" w:hAnsi="Times New Roman"/>
      <w:sz w:val="24"/>
    </w:rPr>
  </w:style>
  <w:style w:type="paragraph" w:styleId="Heading1">
    <w:name w:val="heading 1"/>
    <w:aliases w:val="H1-Sec.Head,H1,H1-Chap. Head"/>
    <w:basedOn w:val="Normal"/>
    <w:next w:val="P1-StandPara"/>
    <w:link w:val="Heading1Char"/>
    <w:qFormat/>
    <w:rsid w:val="00675C40"/>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675C40"/>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675C40"/>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675C40"/>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675C40"/>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675C40"/>
    <w:pPr>
      <w:keepNext/>
      <w:spacing w:before="240"/>
      <w:jc w:val="center"/>
      <w:outlineLvl w:val="5"/>
    </w:pPr>
    <w:rPr>
      <w:b/>
      <w:caps/>
    </w:rPr>
  </w:style>
  <w:style w:type="paragraph" w:styleId="Heading7">
    <w:name w:val="heading 7"/>
    <w:basedOn w:val="Normal"/>
    <w:next w:val="Normal"/>
    <w:link w:val="Heading7Char"/>
    <w:qFormat/>
    <w:rsid w:val="00675C4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675C40"/>
    <w:pPr>
      <w:spacing w:line="240" w:lineRule="atLeast"/>
      <w:ind w:firstLine="1152"/>
      <w:jc w:val="both"/>
    </w:pPr>
    <w:rPr>
      <w:rFonts w:ascii="Times New Roman" w:hAnsi="Times New Roman"/>
      <w:sz w:val="24"/>
    </w:rPr>
  </w:style>
  <w:style w:type="character" w:customStyle="1" w:styleId="Heading1Char">
    <w:name w:val="Heading 1 Char"/>
    <w:aliases w:val="H1-Sec.Head Char,H1 Char,H1-Chap. Head Char"/>
    <w:basedOn w:val="DefaultParagraphFont"/>
    <w:link w:val="Heading1"/>
    <w:rsid w:val="00675C40"/>
    <w:rPr>
      <w:b/>
      <w:sz w:val="24"/>
      <w:lang w:val="en-US" w:eastAsia="en-US" w:bidi="ar-SA"/>
    </w:rPr>
  </w:style>
  <w:style w:type="character" w:customStyle="1" w:styleId="Heading2Char">
    <w:name w:val="Heading 2 Char"/>
    <w:aliases w:val="H2-Sec. Head Char"/>
    <w:basedOn w:val="DefaultParagraphFont"/>
    <w:link w:val="Heading2"/>
    <w:rsid w:val="00675C40"/>
    <w:rPr>
      <w:b/>
      <w:sz w:val="24"/>
      <w:lang w:val="en-US" w:eastAsia="en-US" w:bidi="ar-SA"/>
    </w:rPr>
  </w:style>
  <w:style w:type="character" w:customStyle="1" w:styleId="Heading3Char">
    <w:name w:val="Heading 3 Char"/>
    <w:aliases w:val="H3-Sec. Head Char,H3 Char"/>
    <w:basedOn w:val="DefaultParagraphFont"/>
    <w:link w:val="Heading3"/>
    <w:rsid w:val="00675C40"/>
    <w:rPr>
      <w:b/>
      <w:sz w:val="24"/>
      <w:lang w:val="en-US" w:eastAsia="en-US" w:bidi="ar-SA"/>
    </w:rPr>
  </w:style>
  <w:style w:type="character" w:customStyle="1" w:styleId="Heading4Char">
    <w:name w:val="Heading 4 Char"/>
    <w:aliases w:val="H4 Sec.Heading Char,H4-Sec. Head Char"/>
    <w:basedOn w:val="DefaultParagraphFont"/>
    <w:link w:val="Heading4"/>
    <w:rsid w:val="00675C40"/>
    <w:rPr>
      <w:b/>
      <w:sz w:val="24"/>
      <w:lang w:val="en-US" w:eastAsia="en-US" w:bidi="ar-SA"/>
    </w:rPr>
  </w:style>
  <w:style w:type="character" w:customStyle="1" w:styleId="Heading5Char">
    <w:name w:val="Heading 5 Char"/>
    <w:aliases w:val="H5-Sec. Head Char"/>
    <w:basedOn w:val="DefaultParagraphFont"/>
    <w:link w:val="Heading5"/>
    <w:rsid w:val="00675C40"/>
    <w:rPr>
      <w:rFonts w:ascii="Times New Roman Bold" w:hAnsi="Times New Roman Bold"/>
      <w:b/>
      <w:sz w:val="24"/>
      <w:szCs w:val="24"/>
      <w:lang w:val="en-US" w:eastAsia="en-US" w:bidi="ar-SA"/>
    </w:rPr>
  </w:style>
  <w:style w:type="character" w:customStyle="1" w:styleId="Heading6Char">
    <w:name w:val="Heading 6 Char"/>
    <w:basedOn w:val="DefaultParagraphFont"/>
    <w:link w:val="Heading6"/>
    <w:rsid w:val="00675C40"/>
    <w:rPr>
      <w:b/>
      <w:caps/>
      <w:sz w:val="24"/>
      <w:lang w:val="en-US" w:eastAsia="en-US" w:bidi="ar-SA"/>
    </w:rPr>
  </w:style>
  <w:style w:type="character" w:customStyle="1" w:styleId="Heading7Char">
    <w:name w:val="Heading 7 Char"/>
    <w:basedOn w:val="DefaultParagraphFont"/>
    <w:link w:val="Heading7"/>
    <w:rsid w:val="00675C40"/>
    <w:rPr>
      <w:sz w:val="24"/>
      <w:lang w:val="en-US" w:eastAsia="en-US" w:bidi="ar-SA"/>
    </w:rPr>
  </w:style>
  <w:style w:type="paragraph" w:customStyle="1" w:styleId="N0-FlLftBullet">
    <w:name w:val="N0-Fl Lft Bullet"/>
    <w:basedOn w:val="Normal"/>
    <w:rsid w:val="00675C40"/>
    <w:pPr>
      <w:tabs>
        <w:tab w:val="left" w:pos="576"/>
      </w:tabs>
      <w:spacing w:after="240"/>
      <w:ind w:left="576" w:hanging="576"/>
    </w:pPr>
  </w:style>
  <w:style w:type="paragraph" w:customStyle="1" w:styleId="N1-1stBullet">
    <w:name w:val="N1-1st Bullet"/>
    <w:basedOn w:val="Normal"/>
    <w:rsid w:val="00675C40"/>
    <w:pPr>
      <w:tabs>
        <w:tab w:val="num" w:pos="1152"/>
      </w:tabs>
      <w:ind w:left="1152" w:hanging="576"/>
    </w:pPr>
  </w:style>
  <w:style w:type="paragraph" w:customStyle="1" w:styleId="N2-2ndBullet">
    <w:name w:val="N2-2nd Bullet"/>
    <w:basedOn w:val="Normal"/>
    <w:rsid w:val="00675C40"/>
    <w:pPr>
      <w:tabs>
        <w:tab w:val="num" w:pos="1152"/>
      </w:tabs>
      <w:spacing w:after="240"/>
      <w:ind w:left="1152" w:hanging="576"/>
    </w:pPr>
  </w:style>
  <w:style w:type="paragraph" w:customStyle="1" w:styleId="N3-3rdBullet">
    <w:name w:val="N3-3rd Bullet"/>
    <w:basedOn w:val="Normal"/>
    <w:rsid w:val="00675C40"/>
    <w:pPr>
      <w:numPr>
        <w:numId w:val="5"/>
      </w:numPr>
      <w:tabs>
        <w:tab w:val="clear" w:pos="1440"/>
        <w:tab w:val="left" w:pos="1714"/>
      </w:tabs>
      <w:ind w:left="1728" w:hanging="576"/>
    </w:pPr>
  </w:style>
  <w:style w:type="paragraph" w:customStyle="1" w:styleId="N4-4thBullet">
    <w:name w:val="N4-4th Bullet"/>
    <w:basedOn w:val="Normal"/>
    <w:rsid w:val="00675C40"/>
    <w:pPr>
      <w:tabs>
        <w:tab w:val="left" w:pos="2880"/>
      </w:tabs>
      <w:spacing w:after="240"/>
      <w:ind w:left="2880" w:hanging="576"/>
    </w:pPr>
  </w:style>
  <w:style w:type="paragraph" w:customStyle="1" w:styleId="N5-5thBullet">
    <w:name w:val="N5-5th Bullet"/>
    <w:basedOn w:val="Normal"/>
    <w:rsid w:val="00675C40"/>
    <w:pPr>
      <w:tabs>
        <w:tab w:val="left" w:pos="3456"/>
      </w:tabs>
      <w:spacing w:after="240"/>
      <w:ind w:left="3456" w:hanging="576"/>
    </w:pPr>
  </w:style>
  <w:style w:type="paragraph" w:customStyle="1" w:styleId="N6-DateInd">
    <w:name w:val="N6-Date Ind."/>
    <w:basedOn w:val="Normal"/>
    <w:rsid w:val="00675C40"/>
    <w:pPr>
      <w:tabs>
        <w:tab w:val="left" w:pos="5400"/>
      </w:tabs>
      <w:ind w:left="5400"/>
    </w:pPr>
  </w:style>
  <w:style w:type="paragraph" w:customStyle="1" w:styleId="N7-3Block">
    <w:name w:val="N7-3&quot; Block"/>
    <w:basedOn w:val="Normal"/>
    <w:rsid w:val="00675C40"/>
    <w:pPr>
      <w:tabs>
        <w:tab w:val="left" w:pos="1152"/>
      </w:tabs>
      <w:ind w:left="1152" w:right="1152"/>
    </w:pPr>
  </w:style>
  <w:style w:type="paragraph" w:styleId="FootnoteText">
    <w:name w:val="footnote text"/>
    <w:aliases w:val="F1"/>
    <w:link w:val="FootnoteTextChar"/>
    <w:semiHidden/>
    <w:rsid w:val="00675C40"/>
    <w:pPr>
      <w:tabs>
        <w:tab w:val="left" w:pos="120"/>
      </w:tabs>
      <w:spacing w:before="120" w:line="200" w:lineRule="atLeast"/>
      <w:ind w:left="115" w:hanging="115"/>
      <w:jc w:val="both"/>
    </w:pPr>
    <w:rPr>
      <w:rFonts w:ascii="Times New Roman" w:hAnsi="Times New Roman"/>
      <w:sz w:val="16"/>
    </w:rPr>
  </w:style>
  <w:style w:type="character" w:customStyle="1" w:styleId="FootnoteTextChar">
    <w:name w:val="Footnote Text Char"/>
    <w:aliases w:val="F1 Char"/>
    <w:basedOn w:val="DefaultParagraphFont"/>
    <w:link w:val="FootnoteText"/>
    <w:semiHidden/>
    <w:rsid w:val="00675C40"/>
    <w:rPr>
      <w:rFonts w:ascii="Times New Roman" w:hAnsi="Times New Roman"/>
      <w:sz w:val="16"/>
      <w:lang w:val="en-US" w:eastAsia="en-US" w:bidi="ar-SA"/>
    </w:rPr>
  </w:style>
  <w:style w:type="paragraph" w:customStyle="1" w:styleId="N8-QxQBlock">
    <w:name w:val="N8-QxQ Block"/>
    <w:rsid w:val="00675C40"/>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675C40"/>
    <w:pPr>
      <w:tabs>
        <w:tab w:val="left" w:pos="8640"/>
      </w:tabs>
      <w:spacing w:line="240" w:lineRule="atLeast"/>
      <w:jc w:val="both"/>
    </w:pPr>
    <w:rPr>
      <w:rFonts w:ascii="Times New Roman" w:hAnsi="Times New Roman"/>
      <w:sz w:val="24"/>
      <w:u w:val="words"/>
    </w:rPr>
  </w:style>
  <w:style w:type="paragraph" w:styleId="TOC1">
    <w:name w:val="toc 1"/>
    <w:rsid w:val="00675C40"/>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675C40"/>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675C40"/>
    <w:pPr>
      <w:spacing w:after="240" w:line="240" w:lineRule="atLeast"/>
    </w:pPr>
    <w:rPr>
      <w:rFonts w:ascii="Times New Roman" w:hAnsi="Times New Roman"/>
      <w:sz w:val="24"/>
    </w:rPr>
  </w:style>
  <w:style w:type="paragraph" w:customStyle="1" w:styleId="C1-CtrBoldHd">
    <w:name w:val="C1-Ctr BoldHd"/>
    <w:rsid w:val="00675C40"/>
    <w:pPr>
      <w:keepNext/>
      <w:spacing w:after="240" w:line="240" w:lineRule="atLeast"/>
      <w:jc w:val="center"/>
    </w:pPr>
    <w:rPr>
      <w:rFonts w:ascii="Times New Roman Bold" w:hAnsi="Times New Roman Bold"/>
      <w:b/>
      <w:sz w:val="24"/>
      <w:szCs w:val="24"/>
    </w:rPr>
  </w:style>
  <w:style w:type="paragraph" w:styleId="TOC3">
    <w:name w:val="toc 3"/>
    <w:rsid w:val="00675C40"/>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675C40"/>
    <w:pPr>
      <w:keepLines/>
      <w:spacing w:after="240" w:line="240" w:lineRule="atLeast"/>
      <w:jc w:val="center"/>
    </w:pPr>
    <w:rPr>
      <w:rFonts w:ascii="Times New Roman" w:hAnsi="Times New Roman"/>
      <w:sz w:val="24"/>
    </w:rPr>
  </w:style>
  <w:style w:type="paragraph" w:styleId="TOC4">
    <w:name w:val="toc 4"/>
    <w:rsid w:val="00675C40"/>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675C40"/>
    <w:rPr>
      <w:caps w:val="0"/>
    </w:rPr>
  </w:style>
  <w:style w:type="paragraph" w:customStyle="1" w:styleId="TT-TableTitle">
    <w:name w:val="TT-Table Title"/>
    <w:rsid w:val="00675C40"/>
    <w:pPr>
      <w:tabs>
        <w:tab w:val="left" w:pos="1152"/>
      </w:tabs>
      <w:spacing w:line="240" w:lineRule="atLeast"/>
      <w:ind w:left="1152" w:hanging="1152"/>
    </w:pPr>
    <w:rPr>
      <w:rFonts w:ascii="Times New Roman" w:hAnsi="Times New Roman"/>
      <w:sz w:val="24"/>
    </w:rPr>
  </w:style>
  <w:style w:type="paragraph" w:customStyle="1" w:styleId="E1-Equation">
    <w:name w:val="E1-Equation"/>
    <w:rsid w:val="00675C40"/>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675C40"/>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675C40"/>
    <w:pPr>
      <w:spacing w:line="240" w:lineRule="atLeast"/>
    </w:pPr>
    <w:rPr>
      <w:rFonts w:ascii="Times New Roman" w:hAnsi="Times New Roman"/>
      <w:sz w:val="24"/>
    </w:rPr>
  </w:style>
  <w:style w:type="paragraph" w:customStyle="1" w:styleId="SP-SglSpPara">
    <w:name w:val="SP-Sgl Sp Para"/>
    <w:rsid w:val="00675C40"/>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675C40"/>
    <w:pPr>
      <w:tabs>
        <w:tab w:val="clear" w:pos="4680"/>
        <w:tab w:val="clear" w:pos="9360"/>
        <w:tab w:val="right" w:pos="1152"/>
        <w:tab w:val="center" w:pos="1440"/>
        <w:tab w:val="left" w:pos="1728"/>
      </w:tabs>
      <w:ind w:left="1728" w:hanging="1728"/>
    </w:pPr>
  </w:style>
  <w:style w:type="paragraph" w:customStyle="1" w:styleId="Q1-BestFinQ">
    <w:name w:val="Q1-Best/Fin Q"/>
    <w:rsid w:val="00675C40"/>
    <w:pPr>
      <w:tabs>
        <w:tab w:val="left" w:pos="1152"/>
      </w:tabs>
      <w:spacing w:line="240" w:lineRule="atLeast"/>
      <w:ind w:left="1152" w:hanging="1152"/>
      <w:jc w:val="both"/>
    </w:pPr>
    <w:rPr>
      <w:rFonts w:ascii="Times New Roman" w:hAnsi="Times New Roman"/>
      <w:b/>
      <w:sz w:val="24"/>
    </w:rPr>
  </w:style>
  <w:style w:type="paragraph" w:customStyle="1" w:styleId="C3-CtrSp12">
    <w:name w:val="C3-Ctr Sp&amp;1/2"/>
    <w:rsid w:val="00675C40"/>
    <w:pPr>
      <w:keepLines/>
      <w:spacing w:line="360" w:lineRule="atLeast"/>
      <w:jc w:val="center"/>
    </w:pPr>
    <w:rPr>
      <w:rFonts w:ascii="Times New Roman" w:hAnsi="Times New Roman"/>
      <w:sz w:val="22"/>
    </w:rPr>
  </w:style>
  <w:style w:type="paragraph" w:customStyle="1" w:styleId="L1-FlLSp12">
    <w:name w:val="L1-FlL Sp&amp;1/2"/>
    <w:rsid w:val="00675C40"/>
    <w:pPr>
      <w:tabs>
        <w:tab w:val="left" w:pos="1200"/>
      </w:tabs>
      <w:spacing w:line="360" w:lineRule="atLeast"/>
      <w:jc w:val="both"/>
    </w:pPr>
    <w:rPr>
      <w:rFonts w:ascii="Times New Roman" w:hAnsi="Times New Roman"/>
      <w:sz w:val="22"/>
    </w:rPr>
  </w:style>
  <w:style w:type="paragraph" w:customStyle="1" w:styleId="PUFDATA">
    <w:name w:val="PUFDATA"/>
    <w:basedOn w:val="Normal"/>
    <w:qFormat/>
    <w:rsid w:val="00675C40"/>
    <w:pPr>
      <w:spacing w:line="180" w:lineRule="atLeast"/>
      <w:jc w:val="both"/>
    </w:pPr>
    <w:rPr>
      <w:rFonts w:ascii="Courier New" w:hAnsi="Courier New"/>
      <w:sz w:val="14"/>
    </w:rPr>
  </w:style>
  <w:style w:type="paragraph" w:styleId="Title">
    <w:name w:val="Title"/>
    <w:basedOn w:val="Normal"/>
    <w:link w:val="TitleChar"/>
    <w:qFormat/>
    <w:rsid w:val="00675C40"/>
    <w:pPr>
      <w:spacing w:line="240" w:lineRule="auto"/>
      <w:jc w:val="center"/>
    </w:pPr>
    <w:rPr>
      <w:rFonts w:ascii="Cambria" w:hAnsi="Cambria" w:cs="Cambria"/>
      <w:b/>
      <w:bCs/>
      <w:kern w:val="28"/>
      <w:sz w:val="32"/>
      <w:szCs w:val="32"/>
    </w:rPr>
  </w:style>
  <w:style w:type="character" w:customStyle="1" w:styleId="TitleChar">
    <w:name w:val="Title Char"/>
    <w:basedOn w:val="DefaultParagraphFont"/>
    <w:link w:val="Title"/>
    <w:rsid w:val="00675C40"/>
    <w:rPr>
      <w:rFonts w:ascii="Cambria" w:hAnsi="Cambria" w:cs="Cambria"/>
      <w:b/>
      <w:bCs/>
      <w:kern w:val="28"/>
      <w:sz w:val="32"/>
      <w:szCs w:val="32"/>
      <w:lang w:val="en-US" w:eastAsia="en-US" w:bidi="ar-SA"/>
    </w:rPr>
  </w:style>
  <w:style w:type="paragraph" w:styleId="Subtitle">
    <w:name w:val="Subtitle"/>
    <w:basedOn w:val="Normal"/>
    <w:link w:val="SubtitleChar"/>
    <w:qFormat/>
    <w:rsid w:val="00675C40"/>
    <w:pPr>
      <w:spacing w:line="240" w:lineRule="auto"/>
      <w:jc w:val="center"/>
    </w:pPr>
    <w:rPr>
      <w:rFonts w:ascii="Cambria" w:hAnsi="Cambria" w:cs="Cambria"/>
      <w:szCs w:val="24"/>
    </w:rPr>
  </w:style>
  <w:style w:type="character" w:customStyle="1" w:styleId="SubtitleChar">
    <w:name w:val="Subtitle Char"/>
    <w:basedOn w:val="DefaultParagraphFont"/>
    <w:link w:val="Subtitle"/>
    <w:rsid w:val="00675C40"/>
    <w:rPr>
      <w:rFonts w:ascii="Cambria" w:hAnsi="Cambria" w:cs="Cambria"/>
      <w:sz w:val="24"/>
      <w:szCs w:val="24"/>
      <w:lang w:val="en-US" w:eastAsia="en-US" w:bidi="ar-SA"/>
    </w:rPr>
  </w:style>
  <w:style w:type="paragraph" w:styleId="BodyText">
    <w:name w:val="Body Text"/>
    <w:basedOn w:val="Normal"/>
    <w:link w:val="BodyTextChar"/>
    <w:rsid w:val="00675C40"/>
    <w:pPr>
      <w:spacing w:line="240" w:lineRule="auto"/>
    </w:pPr>
    <w:rPr>
      <w:sz w:val="22"/>
    </w:rPr>
  </w:style>
  <w:style w:type="character" w:customStyle="1" w:styleId="BodyTextChar">
    <w:name w:val="Body Text Char"/>
    <w:basedOn w:val="DefaultParagraphFont"/>
    <w:link w:val="BodyText"/>
    <w:rsid w:val="00675C40"/>
    <w:rPr>
      <w:sz w:val="22"/>
      <w:lang w:val="en-US" w:eastAsia="en-US" w:bidi="ar-SA"/>
    </w:rPr>
  </w:style>
  <w:style w:type="character" w:styleId="Hyperlink">
    <w:name w:val="Hyperlink"/>
    <w:basedOn w:val="DefaultParagraphFont"/>
    <w:rsid w:val="00675C40"/>
    <w:rPr>
      <w:rFonts w:cs="Times New Roman"/>
      <w:color w:val="0000FF"/>
      <w:u w:val="single"/>
    </w:rPr>
  </w:style>
  <w:style w:type="paragraph" w:styleId="BodyTextIndent">
    <w:name w:val="Body Text Indent"/>
    <w:basedOn w:val="Normal"/>
    <w:link w:val="BodyTextIndentChar"/>
    <w:rsid w:val="00675C4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sz w:val="22"/>
    </w:rPr>
  </w:style>
  <w:style w:type="character" w:customStyle="1" w:styleId="BodyTextIndentChar">
    <w:name w:val="Body Text Indent Char"/>
    <w:basedOn w:val="DefaultParagraphFont"/>
    <w:link w:val="BodyTextIndent"/>
    <w:rsid w:val="00675C40"/>
    <w:rPr>
      <w:sz w:val="22"/>
      <w:lang w:val="en-US" w:eastAsia="en-US" w:bidi="ar-SA"/>
    </w:rPr>
  </w:style>
  <w:style w:type="paragraph" w:styleId="Header">
    <w:name w:val="header"/>
    <w:basedOn w:val="Normal"/>
    <w:link w:val="HeaderChar"/>
    <w:rsid w:val="00675C40"/>
    <w:pPr>
      <w:tabs>
        <w:tab w:val="center" w:pos="4320"/>
        <w:tab w:val="right" w:pos="8640"/>
      </w:tabs>
      <w:spacing w:line="240" w:lineRule="auto"/>
    </w:pPr>
    <w:rPr>
      <w:sz w:val="22"/>
    </w:rPr>
  </w:style>
  <w:style w:type="character" w:customStyle="1" w:styleId="HeaderChar">
    <w:name w:val="Header Char"/>
    <w:basedOn w:val="DefaultParagraphFont"/>
    <w:link w:val="Header"/>
    <w:rsid w:val="00675C40"/>
    <w:rPr>
      <w:sz w:val="22"/>
      <w:lang w:val="en-US" w:eastAsia="en-US" w:bidi="ar-SA"/>
    </w:rPr>
  </w:style>
  <w:style w:type="paragraph" w:styleId="Footer">
    <w:name w:val="footer"/>
    <w:basedOn w:val="Normal"/>
    <w:link w:val="FooterChar"/>
    <w:rsid w:val="00675C40"/>
    <w:pPr>
      <w:tabs>
        <w:tab w:val="center" w:pos="4320"/>
        <w:tab w:val="right" w:pos="8640"/>
      </w:tabs>
      <w:spacing w:line="240" w:lineRule="auto"/>
    </w:pPr>
    <w:rPr>
      <w:sz w:val="22"/>
    </w:rPr>
  </w:style>
  <w:style w:type="character" w:customStyle="1" w:styleId="FooterChar">
    <w:name w:val="Footer Char"/>
    <w:basedOn w:val="DefaultParagraphFont"/>
    <w:link w:val="Footer"/>
    <w:rsid w:val="00675C40"/>
    <w:rPr>
      <w:sz w:val="22"/>
      <w:lang w:val="en-US" w:eastAsia="en-US" w:bidi="ar-SA"/>
    </w:rPr>
  </w:style>
  <w:style w:type="paragraph" w:styleId="BodyTextIndent2">
    <w:name w:val="Body Text Indent 2"/>
    <w:basedOn w:val="Normal"/>
    <w:link w:val="BodyTextIndent2Char"/>
    <w:rsid w:val="00675C40"/>
    <w:pPr>
      <w:spacing w:line="240" w:lineRule="auto"/>
      <w:ind w:left="3044"/>
    </w:pPr>
    <w:rPr>
      <w:sz w:val="22"/>
    </w:rPr>
  </w:style>
  <w:style w:type="character" w:customStyle="1" w:styleId="BodyTextIndent2Char">
    <w:name w:val="Body Text Indent 2 Char"/>
    <w:basedOn w:val="DefaultParagraphFont"/>
    <w:link w:val="BodyTextIndent2"/>
    <w:rsid w:val="00675C40"/>
    <w:rPr>
      <w:sz w:val="22"/>
      <w:lang w:val="en-US" w:eastAsia="en-US" w:bidi="ar-SA"/>
    </w:rPr>
  </w:style>
  <w:style w:type="paragraph" w:styleId="BodyTextIndent3">
    <w:name w:val="Body Text Indent 3"/>
    <w:basedOn w:val="Normal"/>
    <w:link w:val="BodyTextIndent3Char"/>
    <w:rsid w:val="00675C40"/>
    <w:pPr>
      <w:spacing w:line="240" w:lineRule="auto"/>
      <w:ind w:left="2954"/>
    </w:pPr>
    <w:rPr>
      <w:sz w:val="16"/>
      <w:szCs w:val="16"/>
    </w:rPr>
  </w:style>
  <w:style w:type="character" w:customStyle="1" w:styleId="BodyTextIndent3Char">
    <w:name w:val="Body Text Indent 3 Char"/>
    <w:basedOn w:val="DefaultParagraphFont"/>
    <w:link w:val="BodyTextIndent3"/>
    <w:rsid w:val="00675C40"/>
    <w:rPr>
      <w:sz w:val="16"/>
      <w:szCs w:val="16"/>
      <w:lang w:val="en-US" w:eastAsia="en-US" w:bidi="ar-SA"/>
    </w:rPr>
  </w:style>
  <w:style w:type="character" w:styleId="Strong">
    <w:name w:val="Strong"/>
    <w:basedOn w:val="DefaultParagraphFont"/>
    <w:qFormat/>
    <w:rsid w:val="00675C40"/>
    <w:rPr>
      <w:rFonts w:cs="Times New Roman"/>
      <w:b/>
      <w:bCs/>
    </w:rPr>
  </w:style>
  <w:style w:type="character" w:styleId="PageNumber">
    <w:name w:val="page number"/>
    <w:basedOn w:val="DefaultParagraphFont"/>
    <w:rsid w:val="00675C40"/>
    <w:rPr>
      <w:rFonts w:cs="Times New Roman"/>
    </w:rPr>
  </w:style>
  <w:style w:type="paragraph" w:styleId="BalloonText">
    <w:name w:val="Balloon Text"/>
    <w:basedOn w:val="Normal"/>
    <w:link w:val="BalloonTextChar"/>
    <w:uiPriority w:val="99"/>
    <w:semiHidden/>
    <w:rsid w:val="001D3F06"/>
    <w:pPr>
      <w:spacing w:line="240" w:lineRule="auto"/>
    </w:pPr>
    <w:rPr>
      <w:rFonts w:asciiTheme="minorHAnsi" w:hAnsiTheme="minorHAnsi"/>
      <w:sz w:val="28"/>
      <w:szCs w:val="2"/>
    </w:rPr>
  </w:style>
  <w:style w:type="character" w:customStyle="1" w:styleId="BalloonTextChar">
    <w:name w:val="Balloon Text Char"/>
    <w:basedOn w:val="DefaultParagraphFont"/>
    <w:link w:val="BalloonText"/>
    <w:uiPriority w:val="99"/>
    <w:semiHidden/>
    <w:rsid w:val="001D3F06"/>
    <w:rPr>
      <w:rFonts w:asciiTheme="minorHAnsi" w:hAnsiTheme="minorHAnsi"/>
      <w:sz w:val="28"/>
      <w:szCs w:val="2"/>
    </w:rPr>
  </w:style>
  <w:style w:type="paragraph" w:styleId="BodyText3">
    <w:name w:val="Body Text 3"/>
    <w:basedOn w:val="Normal"/>
    <w:link w:val="BodyText3Char"/>
    <w:rsid w:val="00675C40"/>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z w:val="16"/>
      <w:szCs w:val="16"/>
    </w:rPr>
  </w:style>
  <w:style w:type="character" w:customStyle="1" w:styleId="BodyText3Char">
    <w:name w:val="Body Text 3 Char"/>
    <w:basedOn w:val="DefaultParagraphFont"/>
    <w:link w:val="BodyText3"/>
    <w:rsid w:val="00675C40"/>
    <w:rPr>
      <w:sz w:val="16"/>
      <w:szCs w:val="16"/>
      <w:lang w:val="en-US" w:eastAsia="en-US" w:bidi="ar-SA"/>
    </w:rPr>
  </w:style>
  <w:style w:type="character" w:customStyle="1" w:styleId="SP-SglSpPa">
    <w:name w:val="SP-Sgl Sp Pa"/>
    <w:rsid w:val="00675C40"/>
    <w:rPr>
      <w:rFonts w:ascii="Times New Roman" w:hAnsi="Times New Roman"/>
      <w:sz w:val="22"/>
    </w:rPr>
  </w:style>
  <w:style w:type="paragraph" w:styleId="PlainText">
    <w:name w:val="Plain Text"/>
    <w:basedOn w:val="Normal"/>
    <w:link w:val="PlainTextChar"/>
    <w:rsid w:val="00675C40"/>
    <w:pPr>
      <w:spacing w:line="240" w:lineRule="auto"/>
    </w:pPr>
    <w:rPr>
      <w:rFonts w:ascii="Courier New" w:hAnsi="Courier New" w:cs="Courier New"/>
      <w:sz w:val="22"/>
    </w:rPr>
  </w:style>
  <w:style w:type="character" w:customStyle="1" w:styleId="PlainTextChar">
    <w:name w:val="Plain Text Char"/>
    <w:basedOn w:val="DefaultParagraphFont"/>
    <w:link w:val="PlainText"/>
    <w:rsid w:val="00675C40"/>
    <w:rPr>
      <w:rFonts w:ascii="Courier New" w:hAnsi="Courier New" w:cs="Courier New"/>
      <w:sz w:val="22"/>
      <w:lang w:val="en-US" w:eastAsia="en-US" w:bidi="ar-SA"/>
    </w:rPr>
  </w:style>
  <w:style w:type="paragraph" w:customStyle="1" w:styleId="Default">
    <w:name w:val="Default"/>
    <w:rsid w:val="00675C40"/>
    <w:pPr>
      <w:widowControl w:val="0"/>
      <w:autoSpaceDE w:val="0"/>
      <w:autoSpaceDN w:val="0"/>
      <w:adjustRightInd w:val="0"/>
    </w:pPr>
    <w:rPr>
      <w:rFonts w:ascii="Arial" w:hAnsi="Arial" w:cs="Arial"/>
      <w:color w:val="000000"/>
      <w:sz w:val="24"/>
      <w:szCs w:val="24"/>
    </w:rPr>
  </w:style>
  <w:style w:type="paragraph" w:customStyle="1" w:styleId="CM18">
    <w:name w:val="CM18"/>
    <w:basedOn w:val="Default"/>
    <w:next w:val="Default"/>
    <w:rsid w:val="00675C40"/>
    <w:pPr>
      <w:spacing w:after="205"/>
    </w:pPr>
    <w:rPr>
      <w:color w:val="auto"/>
    </w:rPr>
  </w:style>
  <w:style w:type="paragraph" w:customStyle="1" w:styleId="CM1">
    <w:name w:val="CM1"/>
    <w:basedOn w:val="Default"/>
    <w:next w:val="Default"/>
    <w:rsid w:val="00675C40"/>
    <w:pPr>
      <w:spacing w:line="208" w:lineRule="atLeast"/>
    </w:pPr>
    <w:rPr>
      <w:color w:val="auto"/>
    </w:rPr>
  </w:style>
  <w:style w:type="paragraph" w:customStyle="1" w:styleId="CM2">
    <w:name w:val="CM2"/>
    <w:basedOn w:val="Default"/>
    <w:next w:val="Default"/>
    <w:rsid w:val="00675C40"/>
    <w:pPr>
      <w:spacing w:line="208" w:lineRule="atLeast"/>
    </w:pPr>
    <w:rPr>
      <w:color w:val="auto"/>
    </w:rPr>
  </w:style>
  <w:style w:type="paragraph" w:customStyle="1" w:styleId="CM3">
    <w:name w:val="CM3"/>
    <w:basedOn w:val="Default"/>
    <w:next w:val="Default"/>
    <w:rsid w:val="00675C40"/>
    <w:pPr>
      <w:spacing w:line="208" w:lineRule="atLeast"/>
    </w:pPr>
    <w:rPr>
      <w:color w:val="auto"/>
    </w:rPr>
  </w:style>
  <w:style w:type="paragraph" w:customStyle="1" w:styleId="CM4">
    <w:name w:val="CM4"/>
    <w:basedOn w:val="Default"/>
    <w:next w:val="Default"/>
    <w:rsid w:val="00675C40"/>
    <w:pPr>
      <w:spacing w:line="208" w:lineRule="atLeast"/>
    </w:pPr>
    <w:rPr>
      <w:color w:val="auto"/>
    </w:rPr>
  </w:style>
  <w:style w:type="paragraph" w:customStyle="1" w:styleId="CM5">
    <w:name w:val="CM5"/>
    <w:basedOn w:val="Default"/>
    <w:next w:val="Default"/>
    <w:rsid w:val="00675C40"/>
    <w:pPr>
      <w:spacing w:line="208" w:lineRule="atLeast"/>
    </w:pPr>
    <w:rPr>
      <w:color w:val="auto"/>
    </w:rPr>
  </w:style>
  <w:style w:type="paragraph" w:customStyle="1" w:styleId="CM6">
    <w:name w:val="CM6"/>
    <w:basedOn w:val="Default"/>
    <w:next w:val="Default"/>
    <w:rsid w:val="00675C40"/>
    <w:pPr>
      <w:spacing w:line="211" w:lineRule="atLeast"/>
    </w:pPr>
    <w:rPr>
      <w:color w:val="auto"/>
    </w:rPr>
  </w:style>
  <w:style w:type="paragraph" w:customStyle="1" w:styleId="CM7">
    <w:name w:val="CM7"/>
    <w:basedOn w:val="Default"/>
    <w:next w:val="Default"/>
    <w:rsid w:val="00675C40"/>
    <w:pPr>
      <w:spacing w:line="208" w:lineRule="atLeast"/>
    </w:pPr>
    <w:rPr>
      <w:color w:val="auto"/>
    </w:rPr>
  </w:style>
  <w:style w:type="paragraph" w:customStyle="1" w:styleId="CM8">
    <w:name w:val="CM8"/>
    <w:basedOn w:val="Default"/>
    <w:next w:val="Default"/>
    <w:rsid w:val="00675C40"/>
    <w:pPr>
      <w:spacing w:line="208" w:lineRule="atLeast"/>
    </w:pPr>
    <w:rPr>
      <w:color w:val="auto"/>
    </w:rPr>
  </w:style>
  <w:style w:type="paragraph" w:customStyle="1" w:styleId="CM9">
    <w:name w:val="CM9"/>
    <w:basedOn w:val="Default"/>
    <w:next w:val="Default"/>
    <w:rsid w:val="00675C40"/>
    <w:pPr>
      <w:spacing w:line="208" w:lineRule="atLeast"/>
    </w:pPr>
    <w:rPr>
      <w:color w:val="auto"/>
    </w:rPr>
  </w:style>
  <w:style w:type="paragraph" w:customStyle="1" w:styleId="CM19">
    <w:name w:val="CM19"/>
    <w:basedOn w:val="Default"/>
    <w:next w:val="Default"/>
    <w:rsid w:val="00675C40"/>
    <w:pPr>
      <w:spacing w:after="413"/>
    </w:pPr>
    <w:rPr>
      <w:color w:val="auto"/>
    </w:rPr>
  </w:style>
  <w:style w:type="paragraph" w:customStyle="1" w:styleId="CM20">
    <w:name w:val="CM20"/>
    <w:basedOn w:val="Default"/>
    <w:next w:val="Default"/>
    <w:rsid w:val="00675C40"/>
    <w:pPr>
      <w:spacing w:after="310"/>
    </w:pPr>
    <w:rPr>
      <w:color w:val="auto"/>
    </w:rPr>
  </w:style>
  <w:style w:type="paragraph" w:customStyle="1" w:styleId="CM21">
    <w:name w:val="CM21"/>
    <w:basedOn w:val="Default"/>
    <w:next w:val="Default"/>
    <w:rsid w:val="00675C40"/>
    <w:pPr>
      <w:spacing w:after="207"/>
    </w:pPr>
    <w:rPr>
      <w:color w:val="auto"/>
    </w:rPr>
  </w:style>
  <w:style w:type="paragraph" w:customStyle="1" w:styleId="CM10">
    <w:name w:val="CM10"/>
    <w:basedOn w:val="Default"/>
    <w:next w:val="Default"/>
    <w:rsid w:val="00675C40"/>
    <w:pPr>
      <w:spacing w:line="208" w:lineRule="atLeast"/>
    </w:pPr>
    <w:rPr>
      <w:color w:val="auto"/>
    </w:rPr>
  </w:style>
  <w:style w:type="paragraph" w:customStyle="1" w:styleId="CM11">
    <w:name w:val="CM11"/>
    <w:basedOn w:val="Default"/>
    <w:next w:val="Default"/>
    <w:rsid w:val="00675C40"/>
    <w:pPr>
      <w:spacing w:line="208" w:lineRule="atLeast"/>
    </w:pPr>
    <w:rPr>
      <w:color w:val="auto"/>
    </w:rPr>
  </w:style>
  <w:style w:type="paragraph" w:customStyle="1" w:styleId="CM13">
    <w:name w:val="CM13"/>
    <w:basedOn w:val="Default"/>
    <w:next w:val="Default"/>
    <w:rsid w:val="00675C40"/>
    <w:rPr>
      <w:color w:val="auto"/>
    </w:rPr>
  </w:style>
  <w:style w:type="paragraph" w:customStyle="1" w:styleId="CM12">
    <w:name w:val="CM12"/>
    <w:basedOn w:val="Default"/>
    <w:next w:val="Default"/>
    <w:rsid w:val="00675C40"/>
    <w:rPr>
      <w:color w:val="auto"/>
    </w:rPr>
  </w:style>
  <w:style w:type="paragraph" w:customStyle="1" w:styleId="CM14">
    <w:name w:val="CM14"/>
    <w:basedOn w:val="Default"/>
    <w:next w:val="Default"/>
    <w:rsid w:val="00675C40"/>
    <w:rPr>
      <w:color w:val="auto"/>
    </w:rPr>
  </w:style>
  <w:style w:type="paragraph" w:customStyle="1" w:styleId="CM15">
    <w:name w:val="CM15"/>
    <w:basedOn w:val="Default"/>
    <w:next w:val="Default"/>
    <w:rsid w:val="00675C40"/>
    <w:pPr>
      <w:spacing w:line="208" w:lineRule="atLeast"/>
    </w:pPr>
    <w:rPr>
      <w:color w:val="auto"/>
    </w:rPr>
  </w:style>
  <w:style w:type="paragraph" w:customStyle="1" w:styleId="CM16">
    <w:name w:val="CM16"/>
    <w:basedOn w:val="Default"/>
    <w:next w:val="Default"/>
    <w:rsid w:val="00675C40"/>
    <w:pPr>
      <w:spacing w:line="208" w:lineRule="atLeast"/>
    </w:pPr>
    <w:rPr>
      <w:color w:val="auto"/>
    </w:rPr>
  </w:style>
  <w:style w:type="paragraph" w:customStyle="1" w:styleId="CM17">
    <w:name w:val="CM17"/>
    <w:basedOn w:val="Default"/>
    <w:next w:val="Default"/>
    <w:rsid w:val="00675C40"/>
    <w:pPr>
      <w:spacing w:line="208" w:lineRule="atLeast"/>
    </w:pPr>
    <w:rPr>
      <w:color w:val="auto"/>
    </w:rPr>
  </w:style>
  <w:style w:type="paragraph" w:customStyle="1" w:styleId="contentstyle">
    <w:name w:val="contentstyle"/>
    <w:basedOn w:val="Normal"/>
    <w:rsid w:val="00675C40"/>
    <w:pPr>
      <w:spacing w:before="100" w:beforeAutospacing="1" w:after="100" w:afterAutospacing="1"/>
    </w:pPr>
    <w:rPr>
      <w:rFonts w:ascii="Verdana" w:hAnsi="Verdana" w:cs="Verdana"/>
      <w:color w:val="000000"/>
      <w:sz w:val="17"/>
      <w:szCs w:val="17"/>
    </w:rPr>
  </w:style>
  <w:style w:type="character" w:styleId="FollowedHyperlink">
    <w:name w:val="FollowedHyperlink"/>
    <w:basedOn w:val="DefaultParagraphFont"/>
    <w:rsid w:val="00675C40"/>
    <w:rPr>
      <w:color w:val="800080"/>
      <w:u w:val="single"/>
    </w:rPr>
  </w:style>
  <w:style w:type="paragraph" w:styleId="BodyText2">
    <w:name w:val="Body Text 2"/>
    <w:basedOn w:val="Normal"/>
    <w:link w:val="BodyText2Char"/>
    <w:rsid w:val="00675C40"/>
    <w:pPr>
      <w:spacing w:after="120" w:line="480" w:lineRule="auto"/>
      <w:jc w:val="both"/>
    </w:pPr>
    <w:rPr>
      <w:sz w:val="22"/>
    </w:rPr>
  </w:style>
  <w:style w:type="paragraph" w:customStyle="1" w:styleId="Quick1">
    <w:name w:val="Quick 1."/>
    <w:basedOn w:val="Normal"/>
    <w:rsid w:val="00675C40"/>
    <w:pPr>
      <w:widowControl w:val="0"/>
      <w:spacing w:line="240" w:lineRule="auto"/>
      <w:ind w:left="1440" w:hanging="720"/>
    </w:pPr>
    <w:rPr>
      <w:snapToGrid w:val="0"/>
    </w:rPr>
  </w:style>
  <w:style w:type="paragraph" w:customStyle="1" w:styleId="StyleHeading112ptCentered">
    <w:name w:val="Style Heading 1 + 12 pt Centered"/>
    <w:basedOn w:val="Heading1"/>
    <w:autoRedefine/>
    <w:rsid w:val="00675C40"/>
    <w:pPr>
      <w:widowControl w:val="0"/>
      <w:tabs>
        <w:tab w:val="clear" w:pos="1152"/>
        <w:tab w:val="num" w:pos="360"/>
      </w:tabs>
      <w:autoSpaceDE w:val="0"/>
      <w:autoSpaceDN w:val="0"/>
      <w:adjustRightInd w:val="0"/>
      <w:spacing w:after="0" w:line="240" w:lineRule="auto"/>
      <w:ind w:left="360" w:hanging="360"/>
      <w:jc w:val="center"/>
    </w:pPr>
    <w:rPr>
      <w:kern w:val="32"/>
    </w:rPr>
  </w:style>
  <w:style w:type="paragraph" w:customStyle="1" w:styleId="StyleHeading212ptNotItalic">
    <w:name w:val="Style Heading 2 + 12 pt Not Italic"/>
    <w:basedOn w:val="Heading2"/>
    <w:autoRedefine/>
    <w:rsid w:val="00675C40"/>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character" w:styleId="Emphasis">
    <w:name w:val="Emphasis"/>
    <w:basedOn w:val="DefaultParagraphFont"/>
    <w:qFormat/>
    <w:rsid w:val="00675C40"/>
    <w:rPr>
      <w:i/>
      <w:iCs/>
    </w:rPr>
  </w:style>
  <w:style w:type="character" w:customStyle="1" w:styleId="SL-FlLftSglChar">
    <w:name w:val="SL-Fl Lft Sgl Char"/>
    <w:basedOn w:val="DefaultParagraphFont"/>
    <w:link w:val="SL-FlLftSgl"/>
    <w:rsid w:val="00675C40"/>
    <w:rPr>
      <w:rFonts w:ascii="Times New Roman" w:hAnsi="Times New Roman"/>
      <w:sz w:val="24"/>
      <w:lang w:val="en-US" w:eastAsia="en-US" w:bidi="ar-SA"/>
    </w:rPr>
  </w:style>
  <w:style w:type="table" w:styleId="TableGrid">
    <w:name w:val="Table Grid"/>
    <w:basedOn w:val="TableNormal"/>
    <w:uiPriority w:val="59"/>
    <w:rsid w:val="00675C40"/>
    <w:pPr>
      <w:spacing w:line="240" w:lineRule="atLeast"/>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C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DC4EB7"/>
    <w:rPr>
      <w:rFonts w:ascii="Courier New" w:hAnsi="Courier New" w:cs="Courier New"/>
    </w:rPr>
  </w:style>
  <w:style w:type="paragraph" w:styleId="ListParagraph">
    <w:name w:val="List Paragraph"/>
    <w:basedOn w:val="Normal"/>
    <w:uiPriority w:val="34"/>
    <w:qFormat/>
    <w:rsid w:val="00577679"/>
    <w:pPr>
      <w:ind w:left="720"/>
      <w:contextualSpacing/>
    </w:pPr>
  </w:style>
  <w:style w:type="character" w:customStyle="1" w:styleId="BodyText2Char">
    <w:name w:val="Body Text 2 Char"/>
    <w:basedOn w:val="DefaultParagraphFont"/>
    <w:link w:val="BodyText2"/>
    <w:rsid w:val="00B17D97"/>
    <w:rPr>
      <w:rFonts w:ascii="Times New Roman" w:hAnsi="Times New Roman"/>
      <w:sz w:val="22"/>
    </w:rPr>
  </w:style>
  <w:style w:type="table" w:customStyle="1" w:styleId="TableGrid1">
    <w:name w:val="Table Grid1"/>
    <w:basedOn w:val="TableNormal"/>
    <w:next w:val="TableGrid"/>
    <w:uiPriority w:val="59"/>
    <w:rsid w:val="00D744F6"/>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35385"/>
    <w:rPr>
      <w:sz w:val="16"/>
      <w:szCs w:val="16"/>
    </w:rPr>
  </w:style>
  <w:style w:type="paragraph" w:styleId="CommentText">
    <w:name w:val="annotation text"/>
    <w:basedOn w:val="Normal"/>
    <w:link w:val="CommentTextChar"/>
    <w:uiPriority w:val="99"/>
    <w:semiHidden/>
    <w:unhideWhenUsed/>
    <w:rsid w:val="00435385"/>
    <w:pPr>
      <w:spacing w:line="240" w:lineRule="auto"/>
    </w:pPr>
    <w:rPr>
      <w:sz w:val="20"/>
    </w:rPr>
  </w:style>
  <w:style w:type="character" w:customStyle="1" w:styleId="CommentTextChar">
    <w:name w:val="Comment Text Char"/>
    <w:basedOn w:val="DefaultParagraphFont"/>
    <w:link w:val="CommentText"/>
    <w:uiPriority w:val="99"/>
    <w:semiHidden/>
    <w:rsid w:val="0043538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35385"/>
    <w:rPr>
      <w:b/>
      <w:bCs/>
    </w:rPr>
  </w:style>
  <w:style w:type="character" w:customStyle="1" w:styleId="CommentSubjectChar">
    <w:name w:val="Comment Subject Char"/>
    <w:basedOn w:val="CommentTextChar"/>
    <w:link w:val="CommentSubject"/>
    <w:uiPriority w:val="99"/>
    <w:semiHidden/>
    <w:rsid w:val="00435385"/>
    <w:rPr>
      <w:rFonts w:ascii="Times New Roman" w:hAnsi="Times New Roman"/>
      <w:b/>
      <w:bCs/>
    </w:rPr>
  </w:style>
  <w:style w:type="paragraph" w:styleId="Revision">
    <w:name w:val="Revision"/>
    <w:hidden/>
    <w:uiPriority w:val="99"/>
    <w:semiHidden/>
    <w:rsid w:val="00837E2B"/>
    <w:rPr>
      <w:rFonts w:ascii="Times New Roman" w:hAnsi="Times New Roman"/>
      <w:sz w:val="24"/>
    </w:rPr>
  </w:style>
  <w:style w:type="paragraph" w:customStyle="1" w:styleId="CT-ContractInformation">
    <w:name w:val="CT-Contract Information"/>
    <w:basedOn w:val="Normal"/>
    <w:rsid w:val="008E78C4"/>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8E78C4"/>
    <w:rPr>
      <w:vertAlign w:val="superscript"/>
    </w:rPr>
  </w:style>
  <w:style w:type="paragraph" w:customStyle="1" w:styleId="Header-1">
    <w:name w:val="Header-1"/>
    <w:rsid w:val="008E78C4"/>
    <w:pPr>
      <w:keepNext/>
      <w:framePr w:hSpace="187" w:wrap="around" w:vAnchor="text" w:hAnchor="text" w:y="1"/>
      <w:spacing w:line="240" w:lineRule="atLeast"/>
      <w:suppressOverlap/>
      <w:jc w:val="right"/>
    </w:pPr>
    <w:rPr>
      <w:rFonts w:ascii="Franklin Gothic Medium" w:hAnsi="Franklin Gothic Medium"/>
      <w:b/>
      <w:color w:val="324162"/>
    </w:rPr>
  </w:style>
  <w:style w:type="paragraph" w:customStyle="1" w:styleId="R0-FLLftSglBoldItalic">
    <w:name w:val="R0-FL Lft Sgl Bold Italic"/>
    <w:rsid w:val="008E78C4"/>
    <w:pPr>
      <w:keepNext/>
      <w:spacing w:line="240" w:lineRule="atLeast"/>
    </w:pPr>
    <w:rPr>
      <w:rFonts w:ascii="Franklin Gothic Medium" w:hAnsi="Franklin Gothic Medium" w:cs="Times New Roman Bold"/>
      <w:i/>
      <w:sz w:val="24"/>
    </w:rPr>
  </w:style>
  <w:style w:type="paragraph" w:customStyle="1" w:styleId="R1-ResPara">
    <w:name w:val="R1-Res. Para"/>
    <w:rsid w:val="008E78C4"/>
    <w:pPr>
      <w:spacing w:line="240" w:lineRule="atLeast"/>
      <w:ind w:left="288"/>
    </w:pPr>
    <w:rPr>
      <w:rFonts w:ascii="Garamond" w:hAnsi="Garamond"/>
      <w:sz w:val="24"/>
    </w:rPr>
  </w:style>
  <w:style w:type="paragraph" w:customStyle="1" w:styleId="R2-ResBullet">
    <w:name w:val="R2-Res Bullet"/>
    <w:basedOn w:val="Normal"/>
    <w:rsid w:val="008E78C4"/>
    <w:pPr>
      <w:tabs>
        <w:tab w:val="left" w:pos="720"/>
      </w:tabs>
      <w:ind w:left="720" w:hanging="432"/>
    </w:pPr>
    <w:rPr>
      <w:rFonts w:ascii="Garamond" w:hAnsi="Garamond"/>
    </w:rPr>
  </w:style>
  <w:style w:type="paragraph" w:customStyle="1" w:styleId="RF-Reference">
    <w:name w:val="RF-Reference"/>
    <w:basedOn w:val="Normal"/>
    <w:rsid w:val="008E78C4"/>
    <w:pPr>
      <w:spacing w:line="240" w:lineRule="exact"/>
      <w:ind w:left="216" w:hanging="216"/>
    </w:pPr>
    <w:rPr>
      <w:rFonts w:ascii="Garamond" w:hAnsi="Garamond"/>
    </w:rPr>
  </w:style>
  <w:style w:type="paragraph" w:customStyle="1" w:styleId="RH-SglSpHead">
    <w:name w:val="RH-Sgl Sp Head"/>
    <w:next w:val="Normal"/>
    <w:rsid w:val="008E78C4"/>
    <w:pPr>
      <w:keepNext/>
      <w:pBdr>
        <w:bottom w:val="single" w:sz="24" w:space="1" w:color="AFBED9"/>
      </w:pBdr>
      <w:spacing w:after="480" w:line="360" w:lineRule="exact"/>
    </w:pPr>
    <w:rPr>
      <w:rFonts w:ascii="Franklin Gothic Medium" w:hAnsi="Franklin Gothic Medium"/>
      <w:b/>
      <w:color w:val="324162"/>
      <w:sz w:val="36"/>
      <w:u w:color="324162"/>
    </w:rPr>
  </w:style>
  <w:style w:type="paragraph" w:customStyle="1" w:styleId="RL-FlLftSgl">
    <w:name w:val="RL-Fl Lft Sgl"/>
    <w:rsid w:val="008E78C4"/>
    <w:pPr>
      <w:keepNext/>
      <w:spacing w:line="240" w:lineRule="atLeast"/>
    </w:pPr>
    <w:rPr>
      <w:rFonts w:ascii="Franklin Gothic Medium" w:hAnsi="Franklin Gothic Medium"/>
      <w:b/>
      <w:color w:val="324162"/>
      <w:sz w:val="24"/>
    </w:rPr>
  </w:style>
  <w:style w:type="paragraph" w:customStyle="1" w:styleId="SU-FlLftUndln">
    <w:name w:val="SU-Fl Lft Undln"/>
    <w:basedOn w:val="Normal"/>
    <w:rsid w:val="008E78C4"/>
    <w:pPr>
      <w:keepNext/>
      <w:spacing w:line="240" w:lineRule="exact"/>
    </w:pPr>
    <w:rPr>
      <w:rFonts w:ascii="Garamond" w:hAnsi="Garamond"/>
      <w:u w:val="single"/>
    </w:rPr>
  </w:style>
  <w:style w:type="table" w:customStyle="1" w:styleId="TableWestatStandardFormat">
    <w:name w:val="Table Westat Standard Format"/>
    <w:basedOn w:val="TableNormal"/>
    <w:rsid w:val="008E78C4"/>
    <w:rPr>
      <w:rFonts w:ascii="Franklin Gothic Medium" w:hAnsi="Franklin Gothic Medium"/>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8E78C4"/>
    <w:rPr>
      <w:rFonts w:ascii="Franklin Gothic Medium" w:hAnsi="Franklin Gothic Medium"/>
      <w:sz w:val="20"/>
    </w:rPr>
  </w:style>
  <w:style w:type="paragraph" w:customStyle="1" w:styleId="TB-TableBullet">
    <w:name w:val="TB-Table Bullet"/>
    <w:basedOn w:val="TX-TableText"/>
    <w:qFormat/>
    <w:rsid w:val="008E78C4"/>
    <w:pPr>
      <w:numPr>
        <w:numId w:val="24"/>
      </w:numPr>
    </w:pPr>
  </w:style>
  <w:style w:type="paragraph" w:customStyle="1" w:styleId="TC-TableofContentsHeading">
    <w:name w:val="TC-Table of Contents Heading"/>
    <w:basedOn w:val="Heading1"/>
    <w:next w:val="T0-ChapPgHd"/>
    <w:rsid w:val="008E78C4"/>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8E78C4"/>
    <w:pPr>
      <w:jc w:val="left"/>
    </w:pPr>
    <w:rPr>
      <w:rFonts w:ascii="Franklin Gothic Medium" w:hAnsi="Franklin Gothic Medium"/>
    </w:rPr>
  </w:style>
  <w:style w:type="paragraph" w:customStyle="1" w:styleId="TH-TableHeading">
    <w:name w:val="TH-Table Heading"/>
    <w:rsid w:val="008E78C4"/>
    <w:pPr>
      <w:keepNext/>
      <w:spacing w:line="240" w:lineRule="atLeast"/>
      <w:jc w:val="center"/>
    </w:pPr>
    <w:rPr>
      <w:rFonts w:ascii="Franklin Gothic Medium" w:hAnsi="Franklin Gothic Medium"/>
      <w:b/>
    </w:rPr>
  </w:style>
  <w:style w:type="paragraph" w:styleId="TOC6">
    <w:name w:val="toc 6"/>
    <w:semiHidden/>
    <w:rsid w:val="008E78C4"/>
    <w:pPr>
      <w:tabs>
        <w:tab w:val="right" w:leader="dot" w:pos="8208"/>
        <w:tab w:val="left" w:pos="8640"/>
      </w:tabs>
      <w:ind w:left="288"/>
    </w:pPr>
    <w:rPr>
      <w:rFonts w:ascii="Garamond" w:hAnsi="Garamond"/>
      <w:sz w:val="24"/>
      <w:szCs w:val="22"/>
    </w:rPr>
  </w:style>
  <w:style w:type="paragraph" w:styleId="TOC7">
    <w:name w:val="toc 7"/>
    <w:semiHidden/>
    <w:rsid w:val="008E78C4"/>
    <w:pPr>
      <w:tabs>
        <w:tab w:val="right" w:leader="dot" w:pos="8208"/>
        <w:tab w:val="left" w:pos="8640"/>
      </w:tabs>
      <w:ind w:left="1440"/>
    </w:pPr>
    <w:rPr>
      <w:rFonts w:ascii="Garamond" w:hAnsi="Garamond"/>
      <w:sz w:val="24"/>
      <w:szCs w:val="22"/>
    </w:rPr>
  </w:style>
  <w:style w:type="paragraph" w:styleId="TOC8">
    <w:name w:val="toc 8"/>
    <w:semiHidden/>
    <w:rsid w:val="008E78C4"/>
    <w:pPr>
      <w:tabs>
        <w:tab w:val="right" w:leader="dot" w:pos="8208"/>
        <w:tab w:val="left" w:pos="8640"/>
      </w:tabs>
      <w:ind w:left="2160"/>
    </w:pPr>
    <w:rPr>
      <w:rFonts w:ascii="Garamond" w:hAnsi="Garamond"/>
      <w:sz w:val="24"/>
      <w:szCs w:val="22"/>
    </w:rPr>
  </w:style>
  <w:style w:type="paragraph" w:styleId="TOC9">
    <w:name w:val="toc 9"/>
    <w:semiHidden/>
    <w:rsid w:val="008E78C4"/>
    <w:pPr>
      <w:tabs>
        <w:tab w:val="right" w:leader="dot" w:pos="8208"/>
        <w:tab w:val="left" w:pos="8640"/>
      </w:tabs>
      <w:ind w:left="3024"/>
    </w:pPr>
    <w:rPr>
      <w:rFonts w:ascii="Garamond" w:hAnsi="Garamond"/>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99451">
      <w:bodyDiv w:val="1"/>
      <w:marLeft w:val="0"/>
      <w:marRight w:val="0"/>
      <w:marTop w:val="0"/>
      <w:marBottom w:val="0"/>
      <w:divBdr>
        <w:top w:val="none" w:sz="0" w:space="0" w:color="auto"/>
        <w:left w:val="none" w:sz="0" w:space="0" w:color="auto"/>
        <w:bottom w:val="none" w:sz="0" w:space="0" w:color="auto"/>
        <w:right w:val="none" w:sz="0" w:space="0" w:color="auto"/>
      </w:divBdr>
    </w:div>
    <w:div w:id="522937086">
      <w:bodyDiv w:val="1"/>
      <w:marLeft w:val="0"/>
      <w:marRight w:val="0"/>
      <w:marTop w:val="0"/>
      <w:marBottom w:val="0"/>
      <w:divBdr>
        <w:top w:val="none" w:sz="0" w:space="0" w:color="auto"/>
        <w:left w:val="none" w:sz="0" w:space="0" w:color="auto"/>
        <w:bottom w:val="none" w:sz="0" w:space="0" w:color="auto"/>
        <w:right w:val="none" w:sz="0" w:space="0" w:color="auto"/>
      </w:divBdr>
    </w:div>
    <w:div w:id="883522208">
      <w:bodyDiv w:val="1"/>
      <w:marLeft w:val="0"/>
      <w:marRight w:val="0"/>
      <w:marTop w:val="0"/>
      <w:marBottom w:val="0"/>
      <w:divBdr>
        <w:top w:val="none" w:sz="0" w:space="0" w:color="auto"/>
        <w:left w:val="none" w:sz="0" w:space="0" w:color="auto"/>
        <w:bottom w:val="none" w:sz="0" w:space="0" w:color="auto"/>
        <w:right w:val="none" w:sz="0" w:space="0" w:color="auto"/>
      </w:divBdr>
    </w:div>
    <w:div w:id="1491403125">
      <w:bodyDiv w:val="1"/>
      <w:marLeft w:val="0"/>
      <w:marRight w:val="0"/>
      <w:marTop w:val="0"/>
      <w:marBottom w:val="0"/>
      <w:divBdr>
        <w:top w:val="none" w:sz="0" w:space="0" w:color="auto"/>
        <w:left w:val="none" w:sz="0" w:space="0" w:color="auto"/>
        <w:bottom w:val="none" w:sz="0" w:space="0" w:color="auto"/>
        <w:right w:val="none" w:sz="0" w:space="0" w:color="auto"/>
      </w:divBdr>
    </w:div>
    <w:div w:id="1976595422">
      <w:bodyDiv w:val="1"/>
      <w:marLeft w:val="0"/>
      <w:marRight w:val="0"/>
      <w:marTop w:val="0"/>
      <w:marBottom w:val="0"/>
      <w:divBdr>
        <w:top w:val="none" w:sz="0" w:space="0" w:color="auto"/>
        <w:left w:val="none" w:sz="0" w:space="0" w:color="auto"/>
        <w:bottom w:val="none" w:sz="0" w:space="0" w:color="auto"/>
        <w:right w:val="none" w:sz="0" w:space="0" w:color="auto"/>
      </w:divBdr>
    </w:div>
    <w:div w:id="21242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meps.ahrq.gov/"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s://meps.ahrq.gov/mepsweb/data_stats/onsite_datacenter.jsp" TargetMode="External"/><Relationship Id="rId34" Type="http://schemas.openxmlformats.org/officeDocument/2006/relationships/footer" Target="footer1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4.xml"/><Relationship Id="rId33"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meps.ahrq.gov/" TargetMode="Externa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footer" Target="footer1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meps.ahrq.gov/mepsweb/data_stats/more_info_download_data_files.jsp" TargetMode="Externa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E94DB-9359-4A52-82D5-EF6508FA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A04620A8.dotm</Template>
  <TotalTime>917</TotalTime>
  <Pages>77</Pages>
  <Words>27246</Words>
  <Characters>185529</Characters>
  <Application>Microsoft Office Word</Application>
  <DocSecurity>0</DocSecurity>
  <Lines>1546</Lines>
  <Paragraphs>424</Paragraphs>
  <ScaleCrop>false</ScaleCrop>
  <HeadingPairs>
    <vt:vector size="2" baseType="variant">
      <vt:variant>
        <vt:lpstr>Title</vt:lpstr>
      </vt:variant>
      <vt:variant>
        <vt:i4>1</vt:i4>
      </vt:variant>
    </vt:vector>
  </HeadingPairs>
  <TitlesOfParts>
    <vt:vector size="1" baseType="lpstr">
      <vt:lpstr>MEPS HC-170</vt:lpstr>
    </vt:vector>
  </TitlesOfParts>
  <Company>Westat</Company>
  <LinksUpToDate>false</LinksUpToDate>
  <CharactersWithSpaces>212351</CharactersWithSpaces>
  <SharedDoc>false</SharedDoc>
  <HLinks>
    <vt:vector size="18" baseType="variant">
      <vt:variant>
        <vt:i4>4063305</vt:i4>
      </vt:variant>
      <vt:variant>
        <vt:i4>6</vt:i4>
      </vt:variant>
      <vt:variant>
        <vt:i4>0</vt:i4>
      </vt:variant>
      <vt:variant>
        <vt:i4>5</vt:i4>
      </vt:variant>
      <vt:variant>
        <vt:lpwstr>http://www.meps.ahrq.gov/data_stats/more_info_download_data_files.jsp</vt:lpwstr>
      </vt:variant>
      <vt:variant>
        <vt:lpwstr/>
      </vt:variant>
      <vt:variant>
        <vt:i4>1048596</vt:i4>
      </vt:variant>
      <vt:variant>
        <vt:i4>3</vt:i4>
      </vt:variant>
      <vt:variant>
        <vt:i4>0</vt:i4>
      </vt:variant>
      <vt:variant>
        <vt:i4>5</vt:i4>
      </vt:variant>
      <vt:variant>
        <vt:lpwstr>http://www.meps.ahrq.gov/</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HC-170</dc:title>
  <dc:subject>2014 Conditions Public Use File</dc:subject>
  <dc:creator>Agency for Healthcare Research and Quality</dc:creator>
  <cp:keywords>MEPS, Conditions, PUF, Data</cp:keywords>
  <cp:lastModifiedBy>Karen Duff</cp:lastModifiedBy>
  <cp:revision>106</cp:revision>
  <cp:lastPrinted>2014-12-08T22:31:00Z</cp:lastPrinted>
  <dcterms:created xsi:type="dcterms:W3CDTF">2015-08-19T17:16:00Z</dcterms:created>
  <dcterms:modified xsi:type="dcterms:W3CDTF">2016-08-24T13:34:00Z</dcterms:modified>
</cp:coreProperties>
</file>