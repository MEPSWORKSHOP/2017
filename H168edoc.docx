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06" w:rsidRPr="00C30FB4" w:rsidRDefault="00CF7B06">
      <w:pPr>
        <w:spacing w:line="240" w:lineRule="auto"/>
        <w:rPr>
          <w:sz w:val="36"/>
          <w:szCs w:val="36"/>
        </w:rPr>
      </w:pPr>
    </w:p>
    <w:p w:rsidR="00ED0FA0" w:rsidRPr="007F2242" w:rsidRDefault="00ED0FA0">
      <w:pPr>
        <w:pStyle w:val="C2-CtrSglSp"/>
        <w:spacing w:before="2760" w:after="0"/>
        <w:rPr>
          <w:b/>
          <w:sz w:val="36"/>
        </w:rPr>
      </w:pPr>
      <w:r>
        <w:rPr>
          <w:b/>
          <w:sz w:val="36"/>
          <w:szCs w:val="36"/>
        </w:rPr>
        <w:t>MEPS HC-</w:t>
      </w:r>
      <w:r w:rsidR="00A46D57">
        <w:rPr>
          <w:b/>
          <w:sz w:val="36"/>
          <w:szCs w:val="36"/>
        </w:rPr>
        <w:t>16</w:t>
      </w:r>
      <w:r w:rsidR="00FE0666">
        <w:rPr>
          <w:b/>
          <w:sz w:val="36"/>
          <w:szCs w:val="36"/>
        </w:rPr>
        <w:t>8</w:t>
      </w:r>
      <w:r>
        <w:rPr>
          <w:b/>
          <w:sz w:val="36"/>
          <w:szCs w:val="36"/>
        </w:rPr>
        <w:t>E:</w:t>
      </w:r>
    </w:p>
    <w:p w:rsidR="00ED0FA0" w:rsidRDefault="00ED0FA0">
      <w:pPr>
        <w:pStyle w:val="C2-CtrSglSp"/>
        <w:spacing w:after="0"/>
        <w:rPr>
          <w:b/>
          <w:sz w:val="36"/>
          <w:szCs w:val="36"/>
        </w:rPr>
      </w:pPr>
      <w:r>
        <w:rPr>
          <w:b/>
          <w:sz w:val="36"/>
          <w:szCs w:val="36"/>
        </w:rPr>
        <w:t>20</w:t>
      </w:r>
      <w:r w:rsidR="00E914C7">
        <w:rPr>
          <w:b/>
          <w:sz w:val="36"/>
          <w:szCs w:val="36"/>
        </w:rPr>
        <w:t>1</w:t>
      </w:r>
      <w:r w:rsidR="00160348">
        <w:rPr>
          <w:b/>
          <w:sz w:val="36"/>
          <w:szCs w:val="36"/>
        </w:rPr>
        <w:t>4</w:t>
      </w:r>
      <w:r>
        <w:rPr>
          <w:b/>
          <w:sz w:val="36"/>
          <w:szCs w:val="36"/>
        </w:rPr>
        <w:t xml:space="preserve"> Emergency Room Visits</w:t>
      </w:r>
    </w:p>
    <w:p w:rsidR="00ED0FA0" w:rsidRPr="00657FDB" w:rsidRDefault="00290422">
      <w:pPr>
        <w:pStyle w:val="C2-CtrSglSp"/>
        <w:spacing w:before="240" w:after="0"/>
        <w:rPr>
          <w:b/>
          <w:sz w:val="36"/>
        </w:rPr>
      </w:pPr>
      <w:r>
        <w:rPr>
          <w:b/>
          <w:sz w:val="36"/>
        </w:rPr>
        <w:t>July 201</w:t>
      </w:r>
      <w:r w:rsidR="00043CEF">
        <w:rPr>
          <w:b/>
          <w:sz w:val="36"/>
        </w:rPr>
        <w:t>6</w:t>
      </w:r>
      <w:bookmarkStart w:id="0" w:name="_GoBack"/>
      <w:bookmarkEnd w:id="0"/>
    </w:p>
    <w:p w:rsidR="00ED0FA0" w:rsidRPr="001223F3" w:rsidRDefault="00ED0FA0">
      <w:pPr>
        <w:pStyle w:val="C2-CtrSglSp"/>
        <w:spacing w:before="5520" w:after="0"/>
        <w:rPr>
          <w:b/>
        </w:rPr>
      </w:pPr>
      <w:r w:rsidRPr="001223F3">
        <w:rPr>
          <w:b/>
        </w:rPr>
        <w:t>Agency for Healthcare Research and Quality</w:t>
      </w:r>
    </w:p>
    <w:p w:rsidR="00ED0FA0" w:rsidRPr="001223F3" w:rsidRDefault="00ED0FA0">
      <w:pPr>
        <w:pStyle w:val="C2-CtrSglSp"/>
        <w:spacing w:after="0"/>
        <w:rPr>
          <w:b/>
        </w:rPr>
      </w:pPr>
      <w:r w:rsidRPr="001223F3">
        <w:rPr>
          <w:b/>
        </w:rPr>
        <w:t>Center for Financing, Access</w:t>
      </w:r>
      <w:r w:rsidR="00CA401A" w:rsidRPr="001223F3">
        <w:rPr>
          <w:b/>
        </w:rPr>
        <w:t>,</w:t>
      </w:r>
      <w:r w:rsidRPr="001223F3">
        <w:rPr>
          <w:b/>
        </w:rPr>
        <w:t xml:space="preserve"> and Cost Trends</w:t>
      </w:r>
    </w:p>
    <w:p w:rsidR="00160348" w:rsidRPr="001223F3" w:rsidRDefault="00160348">
      <w:pPr>
        <w:pStyle w:val="C2-CtrSglSp"/>
        <w:spacing w:after="0"/>
        <w:rPr>
          <w:b/>
        </w:rPr>
      </w:pPr>
      <w:r w:rsidRPr="001223F3">
        <w:rPr>
          <w:b/>
        </w:rPr>
        <w:t>5600 Fishers Lane</w:t>
      </w:r>
    </w:p>
    <w:p w:rsidR="00ED0FA0" w:rsidRPr="001223F3" w:rsidRDefault="00ED0FA0">
      <w:pPr>
        <w:pStyle w:val="C2-CtrSglSp"/>
        <w:spacing w:after="0"/>
        <w:rPr>
          <w:b/>
        </w:rPr>
      </w:pPr>
      <w:r w:rsidRPr="001223F3">
        <w:rPr>
          <w:b/>
        </w:rPr>
        <w:t>Rockville, MD 2085</w:t>
      </w:r>
      <w:r w:rsidR="00160348" w:rsidRPr="001223F3">
        <w:rPr>
          <w:b/>
        </w:rPr>
        <w:t>7</w:t>
      </w:r>
    </w:p>
    <w:p w:rsidR="00ED0FA0" w:rsidRPr="00657FDB" w:rsidRDefault="00ED0FA0">
      <w:pPr>
        <w:pStyle w:val="C2-CtrSglSp"/>
        <w:spacing w:after="0"/>
        <w:rPr>
          <w:b/>
        </w:rPr>
      </w:pPr>
      <w:r w:rsidRPr="00657FDB">
        <w:rPr>
          <w:b/>
        </w:rPr>
        <w:t>(301) 427-1406</w:t>
      </w:r>
    </w:p>
    <w:p w:rsidR="00ED0FA0" w:rsidRDefault="00ED0FA0">
      <w:pPr>
        <w:pStyle w:val="Heading9"/>
        <w:widowControl/>
        <w:rPr>
          <w:rFonts w:ascii="Times New Roman" w:hAnsi="Times New Roman"/>
        </w:rPr>
        <w:sectPr w:rsidR="00ED0FA0" w:rsidSect="00C33744">
          <w:endnotePr>
            <w:numFmt w:val="decimal"/>
          </w:endnotePr>
          <w:pgSz w:w="12240" w:h="15840" w:code="1"/>
          <w:pgMar w:top="1440" w:right="1440" w:bottom="1440" w:left="1440" w:header="720" w:footer="576" w:gutter="0"/>
          <w:cols w:space="720"/>
          <w:noEndnote/>
        </w:sectPr>
      </w:pPr>
    </w:p>
    <w:p w:rsidR="00ED0FA0" w:rsidRDefault="00ED0FA0">
      <w:pPr>
        <w:pStyle w:val="C1-CtrBoldHd"/>
      </w:pPr>
      <w:r>
        <w:lastRenderedPageBreak/>
        <w:t>Table of Contents</w:t>
      </w:r>
    </w:p>
    <w:p w:rsidR="00ED0FA0" w:rsidRDefault="00ED0FA0">
      <w:pPr>
        <w:pStyle w:val="TOC1"/>
        <w:spacing w:after="240"/>
      </w:pPr>
      <w:r>
        <w:t>A</w:t>
      </w:r>
      <w:r>
        <w:tab/>
      </w:r>
      <w:r>
        <w:rPr>
          <w:caps w:val="0"/>
        </w:rPr>
        <w:t>Data Use Agreement</w:t>
      </w:r>
      <w:r>
        <w:rPr>
          <w:webHidden/>
        </w:rPr>
        <w:tab/>
      </w:r>
      <w:r>
        <w:rPr>
          <w:webHidden/>
        </w:rPr>
        <w:tab/>
        <w:t>A-</w:t>
      </w:r>
      <w:r w:rsidR="00656E62">
        <w:rPr>
          <w:webHidden/>
        </w:rPr>
        <w:t>1</w:t>
      </w:r>
    </w:p>
    <w:p w:rsidR="00ED0FA0" w:rsidRDefault="00ED0FA0">
      <w:pPr>
        <w:pStyle w:val="TOC1"/>
        <w:spacing w:after="240"/>
      </w:pPr>
      <w:r>
        <w:t>B</w:t>
      </w:r>
      <w:r>
        <w:tab/>
        <w:t>B</w:t>
      </w:r>
      <w:r>
        <w:rPr>
          <w:caps w:val="0"/>
        </w:rPr>
        <w:t>ackground</w:t>
      </w:r>
      <w:r>
        <w:rPr>
          <w:webHidden/>
        </w:rPr>
        <w:tab/>
      </w:r>
      <w:r>
        <w:rPr>
          <w:webHidden/>
        </w:rPr>
        <w:tab/>
        <w:t>B-1</w:t>
      </w:r>
    </w:p>
    <w:p w:rsidR="00ED0FA0" w:rsidRDefault="00ED0FA0">
      <w:pPr>
        <w:pStyle w:val="TOC2"/>
      </w:pPr>
      <w:r>
        <w:t>1.0</w:t>
      </w:r>
      <w:r>
        <w:tab/>
        <w:t>Household Component</w:t>
      </w:r>
      <w:r>
        <w:rPr>
          <w:webHidden/>
        </w:rPr>
        <w:tab/>
      </w:r>
      <w:r>
        <w:rPr>
          <w:webHidden/>
        </w:rPr>
        <w:tab/>
        <w:t>B-1</w:t>
      </w:r>
    </w:p>
    <w:p w:rsidR="00ED0FA0" w:rsidRDefault="00ED0FA0">
      <w:pPr>
        <w:pStyle w:val="TOC2"/>
      </w:pPr>
      <w:r>
        <w:t>2.0</w:t>
      </w:r>
      <w:r>
        <w:tab/>
        <w:t>Medical Provider Component</w:t>
      </w:r>
      <w:r>
        <w:rPr>
          <w:webHidden/>
        </w:rPr>
        <w:tab/>
      </w:r>
      <w:r>
        <w:rPr>
          <w:webHidden/>
        </w:rPr>
        <w:tab/>
        <w:t>B-1</w:t>
      </w:r>
    </w:p>
    <w:p w:rsidR="00ED0FA0" w:rsidRDefault="00ED0FA0">
      <w:pPr>
        <w:pStyle w:val="TOC2"/>
        <w:spacing w:after="240"/>
      </w:pPr>
      <w:r>
        <w:t>3.0</w:t>
      </w:r>
      <w:r>
        <w:tab/>
        <w:t>Survey Management and Data Collection</w:t>
      </w:r>
      <w:r>
        <w:rPr>
          <w:webHidden/>
        </w:rPr>
        <w:tab/>
      </w:r>
      <w:r>
        <w:rPr>
          <w:webHidden/>
        </w:rPr>
        <w:tab/>
        <w:t>B-</w:t>
      </w:r>
      <w:r w:rsidR="00656E62">
        <w:rPr>
          <w:webHidden/>
        </w:rPr>
        <w:t>2</w:t>
      </w:r>
    </w:p>
    <w:p w:rsidR="00ED0FA0" w:rsidRDefault="00ED0FA0">
      <w:pPr>
        <w:pStyle w:val="TOC1"/>
        <w:spacing w:after="240"/>
      </w:pPr>
      <w:r>
        <w:t>C</w:t>
      </w:r>
      <w:r>
        <w:tab/>
        <w:t>T</w:t>
      </w:r>
      <w:r>
        <w:rPr>
          <w:caps w:val="0"/>
        </w:rPr>
        <w:t>echnical and Programming Information</w:t>
      </w:r>
      <w:r>
        <w:rPr>
          <w:webHidden/>
        </w:rPr>
        <w:tab/>
      </w:r>
      <w:r>
        <w:rPr>
          <w:webHidden/>
        </w:rPr>
        <w:tab/>
        <w:t>C-1</w:t>
      </w:r>
    </w:p>
    <w:p w:rsidR="00ED0FA0" w:rsidRDefault="00ED0FA0">
      <w:pPr>
        <w:pStyle w:val="TOC2"/>
      </w:pPr>
      <w:r>
        <w:t>1.0</w:t>
      </w:r>
      <w:r>
        <w:tab/>
        <w:t>General Information</w:t>
      </w:r>
      <w:r>
        <w:rPr>
          <w:webHidden/>
        </w:rPr>
        <w:tab/>
      </w:r>
      <w:r>
        <w:rPr>
          <w:webHidden/>
        </w:rPr>
        <w:tab/>
        <w:t>C-1</w:t>
      </w:r>
    </w:p>
    <w:p w:rsidR="00ED0FA0" w:rsidRDefault="00ED0FA0">
      <w:pPr>
        <w:pStyle w:val="TOC2"/>
        <w:spacing w:after="240"/>
      </w:pPr>
      <w:r>
        <w:t>2.0</w:t>
      </w:r>
      <w:r>
        <w:tab/>
        <w:t>Data File Information</w:t>
      </w:r>
      <w:r>
        <w:rPr>
          <w:webHidden/>
        </w:rPr>
        <w:tab/>
      </w:r>
      <w:r>
        <w:rPr>
          <w:webHidden/>
        </w:rPr>
        <w:tab/>
        <w:t>C-2</w:t>
      </w:r>
    </w:p>
    <w:p w:rsidR="00ED0FA0" w:rsidRDefault="00ED0FA0">
      <w:pPr>
        <w:pStyle w:val="TOC3"/>
      </w:pPr>
      <w:r>
        <w:t>2.1</w:t>
      </w:r>
      <w:r>
        <w:tab/>
        <w:t>Codebook Structure</w:t>
      </w:r>
      <w:r>
        <w:rPr>
          <w:webHidden/>
        </w:rPr>
        <w:tab/>
      </w:r>
      <w:r>
        <w:rPr>
          <w:webHidden/>
        </w:rPr>
        <w:tab/>
        <w:t>C-3</w:t>
      </w:r>
    </w:p>
    <w:p w:rsidR="00ED0FA0" w:rsidRDefault="00ED0FA0">
      <w:pPr>
        <w:pStyle w:val="TOC3"/>
      </w:pPr>
      <w:r>
        <w:t>2.2</w:t>
      </w:r>
      <w:r>
        <w:tab/>
        <w:t>Reserved Codes</w:t>
      </w:r>
      <w:r>
        <w:rPr>
          <w:webHidden/>
        </w:rPr>
        <w:tab/>
      </w:r>
      <w:r>
        <w:rPr>
          <w:webHidden/>
        </w:rPr>
        <w:tab/>
        <w:t>C-</w:t>
      </w:r>
      <w:r w:rsidR="00121B42">
        <w:rPr>
          <w:webHidden/>
        </w:rPr>
        <w:t>3</w:t>
      </w:r>
    </w:p>
    <w:p w:rsidR="00ED0FA0" w:rsidRDefault="00ED0FA0">
      <w:pPr>
        <w:pStyle w:val="TOC3"/>
      </w:pPr>
      <w:r>
        <w:t>2.3</w:t>
      </w:r>
      <w:r>
        <w:tab/>
        <w:t>Codebook Format</w:t>
      </w:r>
      <w:r>
        <w:rPr>
          <w:webHidden/>
        </w:rPr>
        <w:tab/>
      </w:r>
      <w:r>
        <w:rPr>
          <w:webHidden/>
        </w:rPr>
        <w:tab/>
        <w:t>C-4</w:t>
      </w:r>
    </w:p>
    <w:p w:rsidR="00ED0FA0" w:rsidRDefault="00ED0FA0">
      <w:pPr>
        <w:pStyle w:val="TOC3"/>
        <w:spacing w:after="240"/>
      </w:pPr>
      <w:r>
        <w:t>2.4</w:t>
      </w:r>
      <w:r>
        <w:tab/>
        <w:t>Variable Source and Naming Conventions</w:t>
      </w:r>
      <w:r>
        <w:rPr>
          <w:webHidden/>
        </w:rPr>
        <w:tab/>
      </w:r>
      <w:r>
        <w:rPr>
          <w:webHidden/>
        </w:rPr>
        <w:tab/>
        <w:t>C-4</w:t>
      </w:r>
    </w:p>
    <w:p w:rsidR="00ED0FA0" w:rsidRDefault="00ED0FA0">
      <w:pPr>
        <w:pStyle w:val="TOC4"/>
      </w:pPr>
      <w:r>
        <w:t>2.4.1</w:t>
      </w:r>
      <w:r>
        <w:tab/>
        <w:t>General</w:t>
      </w:r>
      <w:r>
        <w:rPr>
          <w:webHidden/>
        </w:rPr>
        <w:tab/>
      </w:r>
      <w:r>
        <w:rPr>
          <w:webHidden/>
        </w:rPr>
        <w:tab/>
        <w:t>C-4</w:t>
      </w:r>
    </w:p>
    <w:p w:rsidR="00ED0FA0" w:rsidRDefault="00ED0FA0">
      <w:pPr>
        <w:pStyle w:val="TOC4"/>
        <w:spacing w:after="240"/>
      </w:pPr>
      <w:r>
        <w:t>2.4.2</w:t>
      </w:r>
      <w:r>
        <w:tab/>
        <w:t xml:space="preserve">Expenditure and Source of Payment </w:t>
      </w:r>
      <w:r>
        <w:br/>
        <w:t>Variables</w:t>
      </w:r>
      <w:r>
        <w:rPr>
          <w:webHidden/>
        </w:rPr>
        <w:tab/>
      </w:r>
      <w:r>
        <w:rPr>
          <w:webHidden/>
        </w:rPr>
        <w:tab/>
        <w:t>C-</w:t>
      </w:r>
      <w:r w:rsidR="0010546E">
        <w:rPr>
          <w:webHidden/>
        </w:rPr>
        <w:t>4</w:t>
      </w:r>
    </w:p>
    <w:p w:rsidR="00ED0FA0" w:rsidRDefault="00ED0FA0">
      <w:pPr>
        <w:pStyle w:val="TOC3"/>
        <w:spacing w:after="240"/>
      </w:pPr>
      <w:r>
        <w:t>2.5</w:t>
      </w:r>
      <w:r>
        <w:tab/>
        <w:t>File Contents</w:t>
      </w:r>
      <w:r>
        <w:rPr>
          <w:webHidden/>
        </w:rPr>
        <w:tab/>
      </w:r>
      <w:r>
        <w:rPr>
          <w:webHidden/>
        </w:rPr>
        <w:tab/>
        <w:t>C-</w:t>
      </w:r>
      <w:r w:rsidR="00121B42">
        <w:rPr>
          <w:webHidden/>
        </w:rPr>
        <w:t>5</w:t>
      </w:r>
    </w:p>
    <w:p w:rsidR="00ED0FA0" w:rsidRDefault="00ED0FA0">
      <w:pPr>
        <w:pStyle w:val="TOC4"/>
        <w:spacing w:after="240"/>
      </w:pPr>
      <w:r>
        <w:t>2.5.1</w:t>
      </w:r>
      <w:r>
        <w:tab/>
        <w:t>Survey Administration Variables</w:t>
      </w:r>
      <w:r>
        <w:rPr>
          <w:webHidden/>
        </w:rPr>
        <w:tab/>
      </w:r>
      <w:r>
        <w:rPr>
          <w:webHidden/>
        </w:rPr>
        <w:tab/>
        <w:t>C-</w:t>
      </w:r>
      <w:r w:rsidR="00121B42">
        <w:rPr>
          <w:webHidden/>
        </w:rPr>
        <w:t>5</w:t>
      </w:r>
    </w:p>
    <w:p w:rsidR="00ED0FA0" w:rsidRPr="00A866DF" w:rsidRDefault="00ED0FA0">
      <w:pPr>
        <w:pStyle w:val="TOC4"/>
        <w:ind w:left="4752"/>
      </w:pPr>
      <w:r>
        <w:t>2.5.1.1</w:t>
      </w:r>
      <w:r>
        <w:tab/>
        <w:t xml:space="preserve">Person </w:t>
      </w:r>
      <w:r w:rsidRPr="00A866DF">
        <w:t xml:space="preserve">Identifiers (DUID, PID, </w:t>
      </w:r>
      <w:r w:rsidRPr="00A866DF">
        <w:br/>
        <w:t>DUPERSID)</w:t>
      </w:r>
      <w:r w:rsidRPr="00A866DF">
        <w:rPr>
          <w:webHidden/>
        </w:rPr>
        <w:tab/>
      </w:r>
      <w:r w:rsidRPr="00A866DF">
        <w:rPr>
          <w:webHidden/>
        </w:rPr>
        <w:tab/>
        <w:t>C-</w:t>
      </w:r>
      <w:r w:rsidR="00116CA9" w:rsidRPr="00A866DF">
        <w:rPr>
          <w:webHidden/>
        </w:rPr>
        <w:t>5</w:t>
      </w:r>
    </w:p>
    <w:p w:rsidR="00ED0FA0" w:rsidRPr="00A866DF" w:rsidRDefault="00ED0FA0">
      <w:pPr>
        <w:pStyle w:val="TOC4"/>
        <w:ind w:left="4752"/>
      </w:pPr>
      <w:r w:rsidRPr="00A866DF">
        <w:t>2.5.1.2</w:t>
      </w:r>
      <w:r w:rsidRPr="00A866DF">
        <w:tab/>
        <w:t xml:space="preserve">Record Identifiers (EVNTIDX, </w:t>
      </w:r>
      <w:r w:rsidRPr="00A866DF">
        <w:br/>
        <w:t>ERHEVIDX, FFEEIDX)</w:t>
      </w:r>
      <w:r w:rsidRPr="00A866DF">
        <w:rPr>
          <w:webHidden/>
        </w:rPr>
        <w:tab/>
      </w:r>
      <w:r w:rsidRPr="00A866DF">
        <w:rPr>
          <w:webHidden/>
        </w:rPr>
        <w:tab/>
        <w:t>C-</w:t>
      </w:r>
      <w:r w:rsidR="00116CA9" w:rsidRPr="00A866DF">
        <w:rPr>
          <w:webHidden/>
        </w:rPr>
        <w:t>6</w:t>
      </w:r>
    </w:p>
    <w:p w:rsidR="00ED0FA0" w:rsidRPr="00A866DF" w:rsidRDefault="00ED0FA0">
      <w:pPr>
        <w:pStyle w:val="TOC4"/>
        <w:ind w:left="4752"/>
      </w:pPr>
      <w:r w:rsidRPr="00A866DF">
        <w:t>2.5.1.3</w:t>
      </w:r>
      <w:r w:rsidRPr="00A866DF">
        <w:tab/>
        <w:t>Round Indicator (EVENTRN)</w:t>
      </w:r>
      <w:r w:rsidRPr="00A866DF">
        <w:rPr>
          <w:webHidden/>
        </w:rPr>
        <w:tab/>
      </w:r>
      <w:r w:rsidRPr="00A866DF">
        <w:rPr>
          <w:webHidden/>
        </w:rPr>
        <w:tab/>
        <w:t>C-6</w:t>
      </w:r>
    </w:p>
    <w:p w:rsidR="00ED0FA0" w:rsidRPr="00EB098F" w:rsidRDefault="00ED0FA0">
      <w:pPr>
        <w:pStyle w:val="TOC4"/>
        <w:spacing w:after="240"/>
        <w:ind w:left="4752"/>
      </w:pPr>
      <w:r w:rsidRPr="00A866DF">
        <w:t>2.5.1.4</w:t>
      </w:r>
      <w:r w:rsidRPr="00A866DF">
        <w:tab/>
        <w:t>Panel Indicator (PANEL)</w:t>
      </w:r>
      <w:r>
        <w:rPr>
          <w:webHidden/>
        </w:rPr>
        <w:tab/>
      </w:r>
      <w:r>
        <w:rPr>
          <w:webHidden/>
        </w:rPr>
        <w:tab/>
        <w:t>C-6</w:t>
      </w:r>
    </w:p>
    <w:p w:rsidR="00ED0FA0" w:rsidRPr="00A866DF" w:rsidRDefault="00ED0FA0">
      <w:pPr>
        <w:pStyle w:val="TOC4"/>
      </w:pPr>
      <w:r>
        <w:t>2.5.2</w:t>
      </w:r>
      <w:r>
        <w:tab/>
        <w:t>MPC Data Indicator (</w:t>
      </w:r>
      <w:r w:rsidRPr="00A866DF">
        <w:t>MPCDATA)</w:t>
      </w:r>
      <w:r w:rsidRPr="00A866DF">
        <w:rPr>
          <w:webHidden/>
        </w:rPr>
        <w:tab/>
      </w:r>
      <w:r w:rsidRPr="00A866DF">
        <w:rPr>
          <w:webHidden/>
        </w:rPr>
        <w:tab/>
        <w:t>C-</w:t>
      </w:r>
      <w:r w:rsidR="00116CA9" w:rsidRPr="00A866DF">
        <w:rPr>
          <w:webHidden/>
        </w:rPr>
        <w:t>6</w:t>
      </w:r>
    </w:p>
    <w:p w:rsidR="00ED0FA0" w:rsidRPr="00A866DF" w:rsidRDefault="00ED0FA0">
      <w:pPr>
        <w:pStyle w:val="TOC4"/>
        <w:spacing w:after="240"/>
      </w:pPr>
      <w:r w:rsidRPr="00A866DF">
        <w:t>2.5.3</w:t>
      </w:r>
      <w:r w:rsidRPr="00A866DF">
        <w:tab/>
        <w:t>Emergency Room Visit Event Variables</w:t>
      </w:r>
      <w:r w:rsidRPr="00A866DF">
        <w:rPr>
          <w:webHidden/>
        </w:rPr>
        <w:tab/>
      </w:r>
      <w:r w:rsidRPr="00A866DF">
        <w:rPr>
          <w:webHidden/>
        </w:rPr>
        <w:tab/>
        <w:t>C-</w:t>
      </w:r>
      <w:r w:rsidR="0010546E">
        <w:rPr>
          <w:webHidden/>
        </w:rPr>
        <w:t>6</w:t>
      </w:r>
    </w:p>
    <w:p w:rsidR="00ED0FA0" w:rsidRPr="00A866DF" w:rsidRDefault="00ED0FA0">
      <w:pPr>
        <w:pStyle w:val="TOC4"/>
        <w:ind w:left="4752"/>
      </w:pPr>
      <w:r w:rsidRPr="00A866DF">
        <w:t>2.5.3.1</w:t>
      </w:r>
      <w:r w:rsidRPr="00A866DF">
        <w:tab/>
        <w:t>Visit Details (ERDATEYR-</w:t>
      </w:r>
      <w:r w:rsidRPr="00A866DF">
        <w:br/>
        <w:t>VSTRELCN)</w:t>
      </w:r>
      <w:r w:rsidRPr="00A866DF">
        <w:rPr>
          <w:webHidden/>
        </w:rPr>
        <w:tab/>
      </w:r>
      <w:r w:rsidRPr="00A866DF">
        <w:rPr>
          <w:webHidden/>
        </w:rPr>
        <w:tab/>
        <w:t>C-7</w:t>
      </w:r>
    </w:p>
    <w:p w:rsidR="00ED0FA0" w:rsidRPr="00EB098F" w:rsidRDefault="00ED0FA0">
      <w:pPr>
        <w:pStyle w:val="TOC4"/>
        <w:spacing w:after="240"/>
        <w:ind w:left="4752"/>
      </w:pPr>
      <w:r w:rsidRPr="00A866DF">
        <w:t>2.5.3.2</w:t>
      </w:r>
      <w:r w:rsidRPr="00A866DF">
        <w:tab/>
        <w:t xml:space="preserve">Services, Procedures, and </w:t>
      </w:r>
      <w:r w:rsidRPr="00A866DF">
        <w:br/>
        <w:t xml:space="preserve">Prescription Medicines </w:t>
      </w:r>
      <w:r w:rsidRPr="00A866DF">
        <w:br/>
        <w:t>(LABTEST-MEDPRESC)</w:t>
      </w:r>
      <w:r w:rsidRPr="00A866DF">
        <w:rPr>
          <w:webHidden/>
        </w:rPr>
        <w:tab/>
      </w:r>
      <w:r>
        <w:rPr>
          <w:webHidden/>
        </w:rPr>
        <w:tab/>
        <w:t>C-7</w:t>
      </w:r>
    </w:p>
    <w:p w:rsidR="00DE0DA3" w:rsidRDefault="00DE0DA3" w:rsidP="00DE0DA3">
      <w:pPr>
        <w:pStyle w:val="TOC4"/>
      </w:pPr>
      <w:r>
        <w:t>2.5.4</w:t>
      </w:r>
      <w:r>
        <w:tab/>
      </w:r>
      <w:r w:rsidRPr="00A866DF">
        <w:t xml:space="preserve">Clinical Classification </w:t>
      </w:r>
      <w:r w:rsidRPr="00A866DF">
        <w:br/>
        <w:t>Codes (ERCCC1X-</w:t>
      </w:r>
      <w:r w:rsidRPr="00A10E96">
        <w:t>ERCCC</w:t>
      </w:r>
      <w:r w:rsidR="005770C5" w:rsidRPr="00A10E96">
        <w:t>4</w:t>
      </w:r>
      <w:r w:rsidRPr="00A10E96">
        <w:t>X)</w:t>
      </w:r>
      <w:r>
        <w:rPr>
          <w:webHidden/>
        </w:rPr>
        <w:tab/>
      </w:r>
      <w:r>
        <w:rPr>
          <w:webHidden/>
        </w:rPr>
        <w:tab/>
        <w:t>C-7</w:t>
      </w:r>
    </w:p>
    <w:p w:rsidR="00180499" w:rsidRDefault="001E1CBF" w:rsidP="001E1CBF">
      <w:pPr>
        <w:pStyle w:val="C1-CtrBoldHd"/>
      </w:pPr>
      <w:r>
        <w:rPr>
          <w:webHidden/>
        </w:rPr>
        <w:br w:type="page"/>
      </w:r>
      <w:r w:rsidR="00180499">
        <w:lastRenderedPageBreak/>
        <w:t>Table of Contents (continued)</w:t>
      </w:r>
    </w:p>
    <w:p w:rsidR="00ED0FA0" w:rsidRPr="00A866DF" w:rsidRDefault="00ED0FA0">
      <w:pPr>
        <w:pStyle w:val="TOC4"/>
        <w:spacing w:after="240"/>
      </w:pPr>
      <w:r>
        <w:t>2.5</w:t>
      </w:r>
      <w:r w:rsidR="001E6C4C">
        <w:t>.5</w:t>
      </w:r>
      <w:r>
        <w:tab/>
        <w:t xml:space="preserve">Flat Fee </w:t>
      </w:r>
      <w:r w:rsidRPr="00A866DF">
        <w:t xml:space="preserve">Variables (FFEEIDX, FFERTYPE, </w:t>
      </w:r>
      <w:r w:rsidRPr="00A866DF">
        <w:br/>
        <w:t>FFBEF</w:t>
      </w:r>
      <w:r w:rsidR="00E914C7">
        <w:t>1</w:t>
      </w:r>
      <w:r w:rsidR="00160348">
        <w:t>4</w:t>
      </w:r>
      <w:r w:rsidRPr="00A866DF">
        <w:t>, FFTOT</w:t>
      </w:r>
      <w:r w:rsidR="00E914C7">
        <w:t>1</w:t>
      </w:r>
      <w:r w:rsidR="00160348">
        <w:t>5</w:t>
      </w:r>
      <w:r w:rsidRPr="00A866DF">
        <w:t>)</w:t>
      </w:r>
      <w:r w:rsidRPr="00A866DF">
        <w:rPr>
          <w:webHidden/>
        </w:rPr>
        <w:tab/>
      </w:r>
      <w:r w:rsidRPr="00A866DF">
        <w:rPr>
          <w:webHidden/>
        </w:rPr>
        <w:tab/>
        <w:t>C-</w:t>
      </w:r>
      <w:r w:rsidR="00116CA9" w:rsidRPr="00A866DF">
        <w:rPr>
          <w:webHidden/>
        </w:rPr>
        <w:t>8</w:t>
      </w:r>
    </w:p>
    <w:p w:rsidR="00ED0FA0" w:rsidRPr="00A866DF" w:rsidRDefault="00ED0FA0">
      <w:pPr>
        <w:pStyle w:val="TOC4"/>
        <w:ind w:left="4752"/>
      </w:pPr>
      <w:r w:rsidRPr="00A866DF">
        <w:t>2.5</w:t>
      </w:r>
      <w:r w:rsidR="001E6C4C" w:rsidRPr="00A866DF">
        <w:t>.5</w:t>
      </w:r>
      <w:r w:rsidRPr="00A866DF">
        <w:t>.1</w:t>
      </w:r>
      <w:r w:rsidRPr="00A866DF">
        <w:tab/>
        <w:t>Definition of Flat Fee Payments</w:t>
      </w:r>
      <w:r w:rsidRPr="00A866DF">
        <w:rPr>
          <w:webHidden/>
        </w:rPr>
        <w:tab/>
      </w:r>
      <w:r w:rsidRPr="00A866DF">
        <w:rPr>
          <w:webHidden/>
        </w:rPr>
        <w:tab/>
        <w:t>C-</w:t>
      </w:r>
      <w:r w:rsidR="00116CA9" w:rsidRPr="00A866DF">
        <w:rPr>
          <w:webHidden/>
        </w:rPr>
        <w:t>8</w:t>
      </w:r>
    </w:p>
    <w:p w:rsidR="00ED0FA0" w:rsidRPr="00A866DF" w:rsidRDefault="00ED0FA0">
      <w:pPr>
        <w:pStyle w:val="TOC4"/>
        <w:spacing w:after="240"/>
        <w:ind w:left="4752"/>
      </w:pPr>
      <w:r w:rsidRPr="00A866DF">
        <w:t>2.5</w:t>
      </w:r>
      <w:r w:rsidR="001E6C4C" w:rsidRPr="00A866DF">
        <w:t>.5</w:t>
      </w:r>
      <w:r w:rsidRPr="00A866DF">
        <w:t>.2</w:t>
      </w:r>
      <w:r w:rsidRPr="00A866DF">
        <w:tab/>
        <w:t>Flat Fee Variable Descriptions</w:t>
      </w:r>
      <w:r w:rsidRPr="00A866DF">
        <w:rPr>
          <w:webHidden/>
        </w:rPr>
        <w:tab/>
      </w:r>
      <w:r w:rsidRPr="00A866DF">
        <w:rPr>
          <w:webHidden/>
        </w:rPr>
        <w:tab/>
        <w:t>C-</w:t>
      </w:r>
      <w:r w:rsidR="0010546E">
        <w:rPr>
          <w:webHidden/>
        </w:rPr>
        <w:t>8</w:t>
      </w:r>
    </w:p>
    <w:p w:rsidR="00ED0FA0" w:rsidRPr="00A866DF" w:rsidRDefault="00ED0FA0">
      <w:pPr>
        <w:pStyle w:val="TOC4"/>
        <w:tabs>
          <w:tab w:val="clear" w:pos="3888"/>
        </w:tabs>
        <w:ind w:left="5760" w:hanging="1008"/>
      </w:pPr>
      <w:r w:rsidRPr="00A866DF">
        <w:t>2.5</w:t>
      </w:r>
      <w:r w:rsidR="001E6C4C" w:rsidRPr="00A866DF">
        <w:t>.5</w:t>
      </w:r>
      <w:r w:rsidRPr="00A866DF">
        <w:t>.2.1</w:t>
      </w:r>
      <w:r w:rsidRPr="00A866DF">
        <w:tab/>
        <w:t>Flat Fee ID (FFEEIDX)</w:t>
      </w:r>
      <w:r w:rsidRPr="00A866DF">
        <w:rPr>
          <w:webHidden/>
        </w:rPr>
        <w:tab/>
      </w:r>
      <w:r w:rsidRPr="00A866DF">
        <w:rPr>
          <w:webHidden/>
        </w:rPr>
        <w:tab/>
        <w:t>C-</w:t>
      </w:r>
      <w:r w:rsidR="0010546E">
        <w:rPr>
          <w:webHidden/>
        </w:rPr>
        <w:t>8</w:t>
      </w:r>
    </w:p>
    <w:p w:rsidR="00ED0FA0" w:rsidRPr="00A866DF" w:rsidRDefault="00ED0FA0">
      <w:pPr>
        <w:pStyle w:val="TOC4"/>
        <w:tabs>
          <w:tab w:val="clear" w:pos="3888"/>
        </w:tabs>
        <w:ind w:left="5760" w:hanging="1008"/>
      </w:pPr>
      <w:r w:rsidRPr="00A866DF">
        <w:t>2.5</w:t>
      </w:r>
      <w:r w:rsidR="001E6C4C" w:rsidRPr="00A866DF">
        <w:t>.5</w:t>
      </w:r>
      <w:r w:rsidRPr="00A866DF">
        <w:t>.2.2</w:t>
      </w:r>
      <w:r w:rsidRPr="00A866DF">
        <w:tab/>
        <w:t xml:space="preserve">Flat Fee Type </w:t>
      </w:r>
      <w:r w:rsidRPr="00A866DF">
        <w:br/>
        <w:t>(FFERTYPE)</w:t>
      </w:r>
      <w:r w:rsidRPr="00A866DF">
        <w:rPr>
          <w:webHidden/>
        </w:rPr>
        <w:tab/>
      </w:r>
      <w:r w:rsidRPr="00A866DF">
        <w:rPr>
          <w:webHidden/>
        </w:rPr>
        <w:tab/>
        <w:t>C-</w:t>
      </w:r>
      <w:r w:rsidR="0010546E">
        <w:rPr>
          <w:webHidden/>
        </w:rPr>
        <w:t>8</w:t>
      </w:r>
    </w:p>
    <w:p w:rsidR="00ED0FA0" w:rsidRPr="00A866DF" w:rsidRDefault="00ED0FA0">
      <w:pPr>
        <w:pStyle w:val="TOC4"/>
        <w:tabs>
          <w:tab w:val="clear" w:pos="3888"/>
        </w:tabs>
        <w:spacing w:after="240"/>
        <w:ind w:left="5760" w:hanging="1008"/>
      </w:pPr>
      <w:r w:rsidRPr="00A866DF">
        <w:t>2.5</w:t>
      </w:r>
      <w:r w:rsidR="001E6C4C" w:rsidRPr="00A866DF">
        <w:t>.5</w:t>
      </w:r>
      <w:r w:rsidRPr="00A866DF">
        <w:t>.2.3</w:t>
      </w:r>
      <w:r w:rsidRPr="00A866DF">
        <w:tab/>
        <w:t xml:space="preserve">Counts of Flat Fee </w:t>
      </w:r>
      <w:r w:rsidRPr="00A866DF">
        <w:br/>
        <w:t xml:space="preserve">Events that Cross Years </w:t>
      </w:r>
      <w:r w:rsidRPr="00A866DF">
        <w:br/>
        <w:t>(FFBEF</w:t>
      </w:r>
      <w:r w:rsidR="00E914C7">
        <w:t>1</w:t>
      </w:r>
      <w:r w:rsidR="00160348">
        <w:t>4</w:t>
      </w:r>
      <w:r w:rsidRPr="00A866DF">
        <w:t>, FFTOT</w:t>
      </w:r>
      <w:r w:rsidR="00160348">
        <w:t>15</w:t>
      </w:r>
      <w:r w:rsidRPr="00A866DF">
        <w:t>)</w:t>
      </w:r>
      <w:r w:rsidRPr="00A866DF">
        <w:rPr>
          <w:webHidden/>
        </w:rPr>
        <w:tab/>
      </w:r>
      <w:r w:rsidRPr="00A866DF">
        <w:rPr>
          <w:webHidden/>
        </w:rPr>
        <w:tab/>
        <w:t>C-9</w:t>
      </w:r>
    </w:p>
    <w:p w:rsidR="00ED0FA0" w:rsidRPr="00EB098F" w:rsidRDefault="00ED0FA0">
      <w:pPr>
        <w:pStyle w:val="TOC4"/>
        <w:spacing w:after="240"/>
        <w:ind w:left="4752"/>
      </w:pPr>
      <w:r w:rsidRPr="00A866DF">
        <w:t>2.5</w:t>
      </w:r>
      <w:r w:rsidR="001E6C4C" w:rsidRPr="00A866DF">
        <w:t>.5</w:t>
      </w:r>
      <w:r w:rsidRPr="00A866DF">
        <w:t>.3</w:t>
      </w:r>
      <w:r w:rsidRPr="00A866DF">
        <w:tab/>
        <w:t>Caveats of Flat Fee Groups</w:t>
      </w:r>
      <w:r w:rsidRPr="00A866DF">
        <w:rPr>
          <w:webHidden/>
        </w:rPr>
        <w:tab/>
      </w:r>
      <w:r>
        <w:rPr>
          <w:webHidden/>
        </w:rPr>
        <w:tab/>
        <w:t>C-</w:t>
      </w:r>
      <w:r w:rsidR="00116CA9">
        <w:rPr>
          <w:webHidden/>
        </w:rPr>
        <w:t>9</w:t>
      </w:r>
    </w:p>
    <w:p w:rsidR="00ED0FA0" w:rsidRPr="001E6C4C" w:rsidRDefault="00ED0FA0">
      <w:pPr>
        <w:pStyle w:val="TOC4"/>
        <w:spacing w:after="240"/>
      </w:pPr>
      <w:r w:rsidRPr="001E6C4C">
        <w:t>2.5.</w:t>
      </w:r>
      <w:r w:rsidR="001E6C4C" w:rsidRPr="001E6C4C">
        <w:t>6</w:t>
      </w:r>
      <w:r w:rsidRPr="001E6C4C">
        <w:tab/>
        <w:t>Expenditure Data</w:t>
      </w:r>
      <w:r w:rsidRPr="001E6C4C">
        <w:rPr>
          <w:webHidden/>
        </w:rPr>
        <w:tab/>
      </w:r>
      <w:r w:rsidRPr="001E6C4C">
        <w:rPr>
          <w:webHidden/>
        </w:rPr>
        <w:tab/>
        <w:t>C-</w:t>
      </w:r>
      <w:r w:rsidR="0010546E">
        <w:rPr>
          <w:webHidden/>
        </w:rPr>
        <w:t>9</w:t>
      </w:r>
    </w:p>
    <w:p w:rsidR="00ED0FA0" w:rsidRPr="001E6C4C" w:rsidRDefault="00ED0FA0">
      <w:pPr>
        <w:pStyle w:val="TOC4"/>
        <w:ind w:left="4752"/>
      </w:pPr>
      <w:r w:rsidRPr="001E6C4C">
        <w:t>2.5</w:t>
      </w:r>
      <w:r w:rsidR="001E6C4C" w:rsidRPr="001E6C4C">
        <w:t>.6</w:t>
      </w:r>
      <w:r w:rsidRPr="001E6C4C">
        <w:t>.1</w:t>
      </w:r>
      <w:r w:rsidRPr="001E6C4C">
        <w:tab/>
        <w:t>Definition of Expenditures</w:t>
      </w:r>
      <w:r w:rsidRPr="001E6C4C">
        <w:rPr>
          <w:webHidden/>
        </w:rPr>
        <w:tab/>
      </w:r>
      <w:r w:rsidRPr="001E6C4C">
        <w:rPr>
          <w:webHidden/>
        </w:rPr>
        <w:tab/>
        <w:t>C-</w:t>
      </w:r>
      <w:r w:rsidR="0010546E">
        <w:rPr>
          <w:webHidden/>
        </w:rPr>
        <w:t>9</w:t>
      </w:r>
    </w:p>
    <w:p w:rsidR="00ED0FA0" w:rsidRPr="001E6C4C" w:rsidRDefault="00ED0FA0">
      <w:pPr>
        <w:pStyle w:val="TOC4"/>
        <w:spacing w:after="240"/>
        <w:ind w:left="4752"/>
      </w:pPr>
      <w:r w:rsidRPr="001E6C4C">
        <w:t>2.5</w:t>
      </w:r>
      <w:r w:rsidR="001E6C4C" w:rsidRPr="001E6C4C">
        <w:t>.6</w:t>
      </w:r>
      <w:r w:rsidRPr="001E6C4C">
        <w:t>.2</w:t>
      </w:r>
      <w:r w:rsidRPr="001E6C4C">
        <w:tab/>
        <w:t xml:space="preserve">Data Editing and Imputation </w:t>
      </w:r>
      <w:r w:rsidRPr="001E6C4C">
        <w:br/>
        <w:t xml:space="preserve">Methodologies of Expenditure </w:t>
      </w:r>
      <w:r w:rsidRPr="001E6C4C">
        <w:br/>
        <w:t>Variables</w:t>
      </w:r>
      <w:r w:rsidRPr="001E6C4C">
        <w:rPr>
          <w:webHidden/>
        </w:rPr>
        <w:tab/>
      </w:r>
      <w:r w:rsidRPr="001E6C4C">
        <w:rPr>
          <w:webHidden/>
        </w:rPr>
        <w:tab/>
        <w:t>C-1</w:t>
      </w:r>
      <w:r w:rsidR="00116CA9">
        <w:rPr>
          <w:webHidden/>
        </w:rPr>
        <w:t>0</w:t>
      </w:r>
    </w:p>
    <w:p w:rsidR="00ED0FA0" w:rsidRPr="001E6C4C" w:rsidRDefault="00ED0FA0">
      <w:pPr>
        <w:pStyle w:val="TOC4"/>
        <w:tabs>
          <w:tab w:val="clear" w:pos="3888"/>
        </w:tabs>
        <w:ind w:left="5760" w:hanging="1008"/>
      </w:pPr>
      <w:r w:rsidRPr="001E6C4C">
        <w:t>2.5</w:t>
      </w:r>
      <w:r w:rsidR="001E6C4C" w:rsidRPr="001E6C4C">
        <w:t>.6</w:t>
      </w:r>
      <w:r w:rsidRPr="001E6C4C">
        <w:t>.2.1</w:t>
      </w:r>
      <w:r w:rsidRPr="001E6C4C">
        <w:tab/>
        <w:t xml:space="preserve">General Data Editing </w:t>
      </w:r>
      <w:r w:rsidRPr="001E6C4C">
        <w:br/>
        <w:t>Methodology</w:t>
      </w:r>
      <w:r w:rsidRPr="001E6C4C">
        <w:rPr>
          <w:webHidden/>
        </w:rPr>
        <w:tab/>
      </w:r>
      <w:r w:rsidRPr="001E6C4C">
        <w:rPr>
          <w:webHidden/>
        </w:rPr>
        <w:tab/>
        <w:t>C-1</w:t>
      </w:r>
      <w:r w:rsidR="0010546E">
        <w:rPr>
          <w:webHidden/>
        </w:rPr>
        <w:t>0</w:t>
      </w:r>
    </w:p>
    <w:p w:rsidR="00811B61" w:rsidRDefault="00ED0FA0">
      <w:pPr>
        <w:pStyle w:val="TOC4"/>
        <w:tabs>
          <w:tab w:val="clear" w:pos="3888"/>
        </w:tabs>
        <w:ind w:left="5760" w:hanging="1008"/>
      </w:pPr>
      <w:r w:rsidRPr="001E6C4C">
        <w:t>2.5</w:t>
      </w:r>
      <w:r w:rsidR="001E6C4C" w:rsidRPr="001E6C4C">
        <w:t>.6</w:t>
      </w:r>
      <w:r w:rsidRPr="001E6C4C">
        <w:t>.2.2</w:t>
      </w:r>
      <w:r w:rsidRPr="001E6C4C">
        <w:tab/>
        <w:t>Imputation</w:t>
      </w:r>
    </w:p>
    <w:p w:rsidR="00ED0FA0" w:rsidRPr="001E6C4C" w:rsidRDefault="00811B61">
      <w:pPr>
        <w:pStyle w:val="TOC4"/>
        <w:tabs>
          <w:tab w:val="clear" w:pos="3888"/>
        </w:tabs>
        <w:ind w:left="5760" w:hanging="1008"/>
      </w:pPr>
      <w:r>
        <w:tab/>
      </w:r>
      <w:r w:rsidRPr="005B7E06">
        <w:t>Methodologies</w:t>
      </w:r>
      <w:r w:rsidR="00ED0FA0" w:rsidRPr="001E6C4C">
        <w:rPr>
          <w:webHidden/>
        </w:rPr>
        <w:tab/>
      </w:r>
      <w:r w:rsidR="00ED0FA0" w:rsidRPr="001E6C4C">
        <w:rPr>
          <w:webHidden/>
        </w:rPr>
        <w:tab/>
        <w:t>C-1</w:t>
      </w:r>
      <w:r w:rsidR="0010546E">
        <w:rPr>
          <w:webHidden/>
        </w:rPr>
        <w:t>0</w:t>
      </w:r>
    </w:p>
    <w:p w:rsidR="00ED0FA0" w:rsidRPr="001E6C4C" w:rsidRDefault="00ED0FA0">
      <w:pPr>
        <w:pStyle w:val="TOC4"/>
        <w:tabs>
          <w:tab w:val="clear" w:pos="3888"/>
        </w:tabs>
        <w:spacing w:after="240"/>
        <w:ind w:left="5760" w:hanging="1008"/>
      </w:pPr>
      <w:r w:rsidRPr="001E6C4C">
        <w:t>2.5</w:t>
      </w:r>
      <w:r w:rsidR="001E6C4C" w:rsidRPr="001E6C4C">
        <w:t>.6</w:t>
      </w:r>
      <w:r w:rsidRPr="001E6C4C">
        <w:t>.2.3</w:t>
      </w:r>
      <w:r w:rsidRPr="001E6C4C">
        <w:tab/>
        <w:t xml:space="preserve">Emergency Room Visit </w:t>
      </w:r>
      <w:r w:rsidRPr="001E6C4C">
        <w:br/>
        <w:t xml:space="preserve">Data Editing and </w:t>
      </w:r>
      <w:r w:rsidRPr="001E6C4C">
        <w:br/>
        <w:t>Imputation</w:t>
      </w:r>
      <w:r w:rsidRPr="001E6C4C">
        <w:rPr>
          <w:webHidden/>
        </w:rPr>
        <w:tab/>
      </w:r>
      <w:r w:rsidRPr="001E6C4C">
        <w:rPr>
          <w:webHidden/>
        </w:rPr>
        <w:tab/>
        <w:t>C-1</w:t>
      </w:r>
      <w:r w:rsidR="00116CA9">
        <w:rPr>
          <w:webHidden/>
        </w:rPr>
        <w:t>1</w:t>
      </w:r>
    </w:p>
    <w:p w:rsidR="00ED0FA0" w:rsidRPr="001E6C4C" w:rsidRDefault="00ED0FA0">
      <w:pPr>
        <w:pStyle w:val="TOC4"/>
        <w:ind w:left="4752"/>
      </w:pPr>
      <w:r w:rsidRPr="001E6C4C">
        <w:t>2.5</w:t>
      </w:r>
      <w:r w:rsidR="001E6C4C" w:rsidRPr="001E6C4C">
        <w:t>.6</w:t>
      </w:r>
      <w:r w:rsidRPr="001E6C4C">
        <w:t>.3</w:t>
      </w:r>
      <w:r w:rsidRPr="001E6C4C">
        <w:tab/>
        <w:t>Imputation Flag (IMPFLAG)</w:t>
      </w:r>
      <w:r w:rsidRPr="001E6C4C">
        <w:rPr>
          <w:webHidden/>
        </w:rPr>
        <w:tab/>
      </w:r>
      <w:r w:rsidRPr="001E6C4C">
        <w:rPr>
          <w:webHidden/>
        </w:rPr>
        <w:tab/>
        <w:t>C-1</w:t>
      </w:r>
      <w:r w:rsidR="00116CA9">
        <w:rPr>
          <w:webHidden/>
        </w:rPr>
        <w:t>2</w:t>
      </w:r>
    </w:p>
    <w:p w:rsidR="00ED0FA0" w:rsidRPr="001E6C4C" w:rsidRDefault="00ED0FA0">
      <w:pPr>
        <w:pStyle w:val="TOC4"/>
        <w:ind w:left="4752"/>
      </w:pPr>
      <w:r w:rsidRPr="001E6C4C">
        <w:t>2.5</w:t>
      </w:r>
      <w:r w:rsidR="001E6C4C" w:rsidRPr="001E6C4C">
        <w:t>.6</w:t>
      </w:r>
      <w:r w:rsidR="007669DF" w:rsidRPr="001E6C4C">
        <w:t>.</w:t>
      </w:r>
      <w:r w:rsidRPr="001E6C4C">
        <w:t>4</w:t>
      </w:r>
      <w:r w:rsidRPr="001E6C4C">
        <w:tab/>
        <w:t>Flat Fee Expenditures</w:t>
      </w:r>
      <w:r w:rsidRPr="001E6C4C">
        <w:rPr>
          <w:webHidden/>
        </w:rPr>
        <w:tab/>
      </w:r>
      <w:r w:rsidRPr="001E6C4C">
        <w:rPr>
          <w:webHidden/>
        </w:rPr>
        <w:tab/>
        <w:t>C-1</w:t>
      </w:r>
      <w:r w:rsidR="0010546E">
        <w:rPr>
          <w:webHidden/>
        </w:rPr>
        <w:t>2</w:t>
      </w:r>
    </w:p>
    <w:p w:rsidR="00ED0FA0" w:rsidRPr="001E6C4C" w:rsidRDefault="00ED0FA0">
      <w:pPr>
        <w:pStyle w:val="TOC4"/>
        <w:ind w:left="4752"/>
      </w:pPr>
      <w:r w:rsidRPr="001E6C4C">
        <w:t>2.5</w:t>
      </w:r>
      <w:r w:rsidR="001E6C4C" w:rsidRPr="001E6C4C">
        <w:t>.6</w:t>
      </w:r>
      <w:r w:rsidR="007669DF" w:rsidRPr="001E6C4C">
        <w:t>.</w:t>
      </w:r>
      <w:r w:rsidRPr="001E6C4C">
        <w:t>5</w:t>
      </w:r>
      <w:r w:rsidRPr="001E6C4C">
        <w:tab/>
        <w:t>Zero Expenditures</w:t>
      </w:r>
      <w:r w:rsidRPr="001E6C4C">
        <w:rPr>
          <w:webHidden/>
        </w:rPr>
        <w:tab/>
      </w:r>
      <w:r w:rsidRPr="001E6C4C">
        <w:rPr>
          <w:webHidden/>
        </w:rPr>
        <w:tab/>
        <w:t>C-1</w:t>
      </w:r>
      <w:r w:rsidR="0010546E">
        <w:rPr>
          <w:webHidden/>
        </w:rPr>
        <w:t>2</w:t>
      </w:r>
    </w:p>
    <w:p w:rsidR="00ED0FA0" w:rsidRPr="001E6C4C" w:rsidRDefault="00ED0FA0">
      <w:pPr>
        <w:pStyle w:val="TOC4"/>
        <w:ind w:left="4752"/>
      </w:pPr>
      <w:r w:rsidRPr="001E6C4C">
        <w:t>2.5</w:t>
      </w:r>
      <w:r w:rsidR="001E6C4C" w:rsidRPr="001E6C4C">
        <w:t>.6</w:t>
      </w:r>
      <w:r w:rsidR="007669DF" w:rsidRPr="001E6C4C">
        <w:t>.</w:t>
      </w:r>
      <w:r w:rsidRPr="001E6C4C">
        <w:t>6</w:t>
      </w:r>
      <w:r w:rsidRPr="001E6C4C">
        <w:tab/>
        <w:t>Discount Adjustment Factor</w:t>
      </w:r>
      <w:r w:rsidRPr="001E6C4C">
        <w:rPr>
          <w:webHidden/>
        </w:rPr>
        <w:tab/>
      </w:r>
      <w:r w:rsidRPr="001E6C4C">
        <w:rPr>
          <w:webHidden/>
        </w:rPr>
        <w:tab/>
        <w:t>C-1</w:t>
      </w:r>
      <w:r w:rsidR="00116CA9">
        <w:rPr>
          <w:webHidden/>
        </w:rPr>
        <w:t>3</w:t>
      </w:r>
    </w:p>
    <w:p w:rsidR="00ED0FA0" w:rsidRPr="001E6C4C" w:rsidRDefault="00ED0FA0">
      <w:pPr>
        <w:pStyle w:val="TOC4"/>
        <w:ind w:left="4752"/>
      </w:pPr>
      <w:r w:rsidRPr="001E6C4C">
        <w:t>2.5</w:t>
      </w:r>
      <w:r w:rsidR="001E6C4C" w:rsidRPr="001E6C4C">
        <w:t>.6</w:t>
      </w:r>
      <w:r w:rsidR="007669DF" w:rsidRPr="001E6C4C">
        <w:t>.</w:t>
      </w:r>
      <w:r w:rsidRPr="001E6C4C">
        <w:t>7</w:t>
      </w:r>
      <w:r w:rsidRPr="001E6C4C">
        <w:tab/>
        <w:t xml:space="preserve">Emergency Room/Hospital Inpatient </w:t>
      </w:r>
      <w:r w:rsidRPr="001E6C4C">
        <w:br/>
        <w:t>Stay Expenditures</w:t>
      </w:r>
      <w:r w:rsidRPr="001E6C4C">
        <w:rPr>
          <w:webHidden/>
        </w:rPr>
        <w:tab/>
      </w:r>
      <w:r w:rsidRPr="001E6C4C">
        <w:rPr>
          <w:webHidden/>
        </w:rPr>
        <w:tab/>
        <w:t>C-1</w:t>
      </w:r>
      <w:r w:rsidR="00116CA9">
        <w:rPr>
          <w:webHidden/>
        </w:rPr>
        <w:t>3</w:t>
      </w:r>
    </w:p>
    <w:p w:rsidR="00ED0FA0" w:rsidRPr="001E6C4C" w:rsidRDefault="00ED0FA0">
      <w:pPr>
        <w:pStyle w:val="TOC4"/>
        <w:ind w:left="4752"/>
      </w:pPr>
      <w:r w:rsidRPr="001E6C4C">
        <w:t>2.5</w:t>
      </w:r>
      <w:r w:rsidR="001E6C4C" w:rsidRPr="001E6C4C">
        <w:t>.6</w:t>
      </w:r>
      <w:r w:rsidR="007669DF" w:rsidRPr="001E6C4C">
        <w:t>.</w:t>
      </w:r>
      <w:r w:rsidRPr="001E6C4C">
        <w:t>8</w:t>
      </w:r>
      <w:r w:rsidRPr="001E6C4C">
        <w:tab/>
        <w:t>Sources of Payment</w:t>
      </w:r>
      <w:r w:rsidRPr="001E6C4C">
        <w:rPr>
          <w:webHidden/>
        </w:rPr>
        <w:tab/>
      </w:r>
      <w:r w:rsidRPr="001E6C4C">
        <w:rPr>
          <w:webHidden/>
        </w:rPr>
        <w:tab/>
        <w:t>C-1</w:t>
      </w:r>
      <w:r w:rsidR="0010546E">
        <w:rPr>
          <w:webHidden/>
        </w:rPr>
        <w:t>3</w:t>
      </w:r>
    </w:p>
    <w:p w:rsidR="00180499" w:rsidRPr="001E6C4C" w:rsidRDefault="00ED0FA0">
      <w:pPr>
        <w:pStyle w:val="TOC4"/>
        <w:spacing w:after="240"/>
        <w:ind w:left="4752"/>
        <w:rPr>
          <w:webHidden/>
        </w:rPr>
      </w:pPr>
      <w:r w:rsidRPr="001E6C4C">
        <w:t>2.5</w:t>
      </w:r>
      <w:r w:rsidR="001E6C4C" w:rsidRPr="001E6C4C">
        <w:t>.6</w:t>
      </w:r>
      <w:r w:rsidR="007669DF" w:rsidRPr="001E6C4C">
        <w:t>.</w:t>
      </w:r>
      <w:r w:rsidRPr="001E6C4C">
        <w:t>9</w:t>
      </w:r>
      <w:r w:rsidRPr="001E6C4C">
        <w:tab/>
        <w:t xml:space="preserve">Imputed Emergency Room </w:t>
      </w:r>
      <w:r w:rsidRPr="001E6C4C">
        <w:br/>
        <w:t>Expenditure Variables</w:t>
      </w:r>
      <w:r w:rsidRPr="001E6C4C">
        <w:rPr>
          <w:webHidden/>
        </w:rPr>
        <w:tab/>
      </w:r>
      <w:r w:rsidRPr="001E6C4C">
        <w:rPr>
          <w:webHidden/>
        </w:rPr>
        <w:tab/>
        <w:t>C-1</w:t>
      </w:r>
      <w:r w:rsidR="0010546E">
        <w:rPr>
          <w:webHidden/>
        </w:rPr>
        <w:t>4</w:t>
      </w:r>
    </w:p>
    <w:p w:rsidR="00DE0DA3" w:rsidRPr="00EB098F" w:rsidRDefault="00DE0DA3" w:rsidP="00DE0DA3">
      <w:pPr>
        <w:pStyle w:val="TOC4"/>
        <w:tabs>
          <w:tab w:val="clear" w:pos="3888"/>
        </w:tabs>
        <w:ind w:left="5760" w:hanging="1008"/>
      </w:pPr>
      <w:r>
        <w:t>2.5</w:t>
      </w:r>
      <w:r w:rsidRPr="001E6C4C">
        <w:t>.6</w:t>
      </w:r>
      <w:r>
        <w:t>.9.1</w:t>
      </w:r>
      <w:r>
        <w:tab/>
        <w:t xml:space="preserve">Emergency Room </w:t>
      </w:r>
      <w:r>
        <w:br/>
        <w:t xml:space="preserve">Facility Expenditures </w:t>
      </w:r>
      <w:r>
        <w:br/>
        <w:t>(ERFSF</w:t>
      </w:r>
      <w:r w:rsidR="00E914C7">
        <w:t>1</w:t>
      </w:r>
      <w:r w:rsidR="00160348">
        <w:t>4</w:t>
      </w:r>
      <w:r w:rsidR="00A839F0">
        <w:t>X</w:t>
      </w:r>
      <w:r>
        <w:t>-</w:t>
      </w:r>
      <w:r>
        <w:br/>
        <w:t>ERFOT</w:t>
      </w:r>
      <w:r w:rsidR="00160348">
        <w:t>14</w:t>
      </w:r>
      <w:r w:rsidR="00A839F0">
        <w:t>X</w:t>
      </w:r>
      <w:r>
        <w:t xml:space="preserve">, </w:t>
      </w:r>
      <w:r>
        <w:br/>
        <w:t>ERFXP</w:t>
      </w:r>
      <w:r w:rsidR="00160348">
        <w:t>14</w:t>
      </w:r>
      <w:r w:rsidR="00A839F0">
        <w:t>X</w:t>
      </w:r>
      <w:r>
        <w:t xml:space="preserve">, </w:t>
      </w:r>
      <w:r>
        <w:br/>
        <w:t>ERFTC</w:t>
      </w:r>
      <w:r w:rsidR="00160348">
        <w:t>14</w:t>
      </w:r>
      <w:r w:rsidR="00A839F0">
        <w:t>X</w:t>
      </w:r>
      <w:r>
        <w:t>)</w:t>
      </w:r>
      <w:r>
        <w:rPr>
          <w:webHidden/>
        </w:rPr>
        <w:tab/>
      </w:r>
      <w:r>
        <w:rPr>
          <w:webHidden/>
        </w:rPr>
        <w:tab/>
        <w:t>C-1</w:t>
      </w:r>
      <w:r w:rsidR="0010546E">
        <w:rPr>
          <w:webHidden/>
        </w:rPr>
        <w:t>4</w:t>
      </w:r>
    </w:p>
    <w:p w:rsidR="00ED0FA0" w:rsidRDefault="00ED0FA0" w:rsidP="00180499">
      <w:pPr>
        <w:pStyle w:val="C1-CtrBoldHd"/>
      </w:pPr>
      <w:r>
        <w:lastRenderedPageBreak/>
        <w:t>Table of Contents (continued)</w:t>
      </w:r>
    </w:p>
    <w:p w:rsidR="00ED0FA0" w:rsidRPr="00EB098F" w:rsidRDefault="00ED0FA0">
      <w:pPr>
        <w:pStyle w:val="TOC4"/>
        <w:tabs>
          <w:tab w:val="clear" w:pos="3888"/>
        </w:tabs>
        <w:ind w:left="5760" w:hanging="1008"/>
      </w:pPr>
      <w:r>
        <w:t>2.5</w:t>
      </w:r>
      <w:r w:rsidR="001E6C4C" w:rsidRPr="001E6C4C">
        <w:t>.6</w:t>
      </w:r>
      <w:r w:rsidR="007669DF">
        <w:t>.</w:t>
      </w:r>
      <w:r>
        <w:t>9.2</w:t>
      </w:r>
      <w:r>
        <w:tab/>
        <w:t xml:space="preserve">Emergency Room </w:t>
      </w:r>
      <w:r>
        <w:br/>
        <w:t xml:space="preserve">Physician Expenditures </w:t>
      </w:r>
      <w:r>
        <w:br/>
        <w:t>(</w:t>
      </w:r>
      <w:r w:rsidRPr="00A866DF">
        <w:t>ERDSF</w:t>
      </w:r>
      <w:r w:rsidR="00E914C7">
        <w:t>1</w:t>
      </w:r>
      <w:r w:rsidR="00160348">
        <w:t>4</w:t>
      </w:r>
      <w:r w:rsidR="00A839F0" w:rsidRPr="00A866DF">
        <w:t>X</w:t>
      </w:r>
      <w:r w:rsidRPr="00A866DF">
        <w:t xml:space="preserve"> - </w:t>
      </w:r>
      <w:r w:rsidRPr="00A866DF">
        <w:br/>
        <w:t>ERDOT</w:t>
      </w:r>
      <w:r w:rsidR="00160348">
        <w:t>14</w:t>
      </w:r>
      <w:r w:rsidR="00A839F0" w:rsidRPr="00A866DF">
        <w:t>X</w:t>
      </w:r>
      <w:r w:rsidRPr="00A866DF">
        <w:t xml:space="preserve">, </w:t>
      </w:r>
      <w:r w:rsidRPr="00A866DF">
        <w:br/>
        <w:t>ERDXP</w:t>
      </w:r>
      <w:r w:rsidR="00160348">
        <w:t>14</w:t>
      </w:r>
      <w:r w:rsidR="00A839F0" w:rsidRPr="00A866DF">
        <w:t>X</w:t>
      </w:r>
      <w:r w:rsidRPr="00A866DF">
        <w:t xml:space="preserve">, </w:t>
      </w:r>
      <w:r w:rsidRPr="00A866DF">
        <w:br/>
        <w:t>ERDTC</w:t>
      </w:r>
      <w:r w:rsidR="00160348">
        <w:t>14</w:t>
      </w:r>
      <w:r w:rsidR="00A839F0" w:rsidRPr="00A866DF">
        <w:t>X</w:t>
      </w:r>
      <w:r>
        <w:t>)</w:t>
      </w:r>
      <w:r>
        <w:rPr>
          <w:webHidden/>
        </w:rPr>
        <w:tab/>
      </w:r>
      <w:r>
        <w:rPr>
          <w:webHidden/>
        </w:rPr>
        <w:tab/>
        <w:t>C-1</w:t>
      </w:r>
      <w:r w:rsidR="00116CA9">
        <w:rPr>
          <w:webHidden/>
        </w:rPr>
        <w:t>5</w:t>
      </w:r>
    </w:p>
    <w:p w:rsidR="00ED0FA0" w:rsidRPr="00EB098F" w:rsidRDefault="00ED0FA0">
      <w:pPr>
        <w:pStyle w:val="TOC4"/>
        <w:tabs>
          <w:tab w:val="clear" w:pos="3888"/>
        </w:tabs>
        <w:spacing w:after="240"/>
        <w:ind w:left="5760" w:hanging="1008"/>
      </w:pPr>
      <w:r>
        <w:t>2.5</w:t>
      </w:r>
      <w:r w:rsidR="001E6C4C" w:rsidRPr="001E6C4C">
        <w:t>.6</w:t>
      </w:r>
      <w:r w:rsidR="007669DF">
        <w:t>.</w:t>
      </w:r>
      <w:r>
        <w:t>9.3</w:t>
      </w:r>
      <w:r>
        <w:tab/>
        <w:t xml:space="preserve">Total Expenditures and </w:t>
      </w:r>
      <w:r>
        <w:br/>
        <w:t xml:space="preserve">Charges for Emergency </w:t>
      </w:r>
      <w:r>
        <w:br/>
        <w:t>Room Visits (</w:t>
      </w:r>
      <w:r w:rsidRPr="00A866DF">
        <w:t>ERXP</w:t>
      </w:r>
      <w:r w:rsidR="00E914C7">
        <w:t>1</w:t>
      </w:r>
      <w:r w:rsidR="00160348">
        <w:t>4</w:t>
      </w:r>
      <w:r w:rsidR="00A839F0" w:rsidRPr="00A866DF">
        <w:t>X</w:t>
      </w:r>
      <w:r w:rsidRPr="00A866DF">
        <w:t>, ERTC</w:t>
      </w:r>
      <w:r w:rsidR="00E914C7">
        <w:t>1</w:t>
      </w:r>
      <w:r w:rsidR="00160348">
        <w:t>4</w:t>
      </w:r>
      <w:r w:rsidR="00A839F0" w:rsidRPr="00A866DF">
        <w:t>X</w:t>
      </w:r>
      <w:r w:rsidRPr="00A866DF">
        <w:t>)</w:t>
      </w:r>
      <w:r>
        <w:rPr>
          <w:webHidden/>
        </w:rPr>
        <w:tab/>
      </w:r>
      <w:r>
        <w:rPr>
          <w:webHidden/>
        </w:rPr>
        <w:tab/>
        <w:t>C-1</w:t>
      </w:r>
      <w:r w:rsidR="0010546E">
        <w:rPr>
          <w:webHidden/>
        </w:rPr>
        <w:t>5</w:t>
      </w:r>
    </w:p>
    <w:p w:rsidR="00ED0FA0" w:rsidRDefault="00ED0FA0">
      <w:pPr>
        <w:pStyle w:val="TOC4"/>
        <w:spacing w:after="240"/>
      </w:pPr>
      <w:r>
        <w:t>2.5.</w:t>
      </w:r>
      <w:r w:rsidR="001E6C4C">
        <w:t>7</w:t>
      </w:r>
      <w:r>
        <w:tab/>
        <w:t>Rounding</w:t>
      </w:r>
      <w:r>
        <w:rPr>
          <w:webHidden/>
        </w:rPr>
        <w:tab/>
      </w:r>
      <w:r>
        <w:rPr>
          <w:webHidden/>
        </w:rPr>
        <w:tab/>
        <w:t>C-1</w:t>
      </w:r>
      <w:r w:rsidR="0010546E">
        <w:rPr>
          <w:webHidden/>
        </w:rPr>
        <w:t>5</w:t>
      </w:r>
    </w:p>
    <w:p w:rsidR="00ED0FA0" w:rsidRDefault="00ED0FA0">
      <w:pPr>
        <w:pStyle w:val="TOC2"/>
        <w:spacing w:after="240"/>
      </w:pPr>
      <w:r>
        <w:t>3.0</w:t>
      </w:r>
      <w:r>
        <w:tab/>
        <w:t>Sample Weight (</w:t>
      </w:r>
      <w:r w:rsidRPr="00A866DF">
        <w:t>PERWT</w:t>
      </w:r>
      <w:r w:rsidR="00E914C7">
        <w:t>1</w:t>
      </w:r>
      <w:r w:rsidR="00160348">
        <w:t>4</w:t>
      </w:r>
      <w:r w:rsidRPr="00A866DF">
        <w:t>F</w:t>
      </w:r>
      <w:r>
        <w:t>)</w:t>
      </w:r>
      <w:r>
        <w:rPr>
          <w:webHidden/>
        </w:rPr>
        <w:tab/>
      </w:r>
      <w:r>
        <w:rPr>
          <w:webHidden/>
        </w:rPr>
        <w:tab/>
        <w:t>C-1</w:t>
      </w:r>
      <w:r w:rsidR="00116CA9">
        <w:rPr>
          <w:webHidden/>
        </w:rPr>
        <w:t>6</w:t>
      </w:r>
    </w:p>
    <w:p w:rsidR="00ED0FA0" w:rsidRDefault="00ED0FA0">
      <w:pPr>
        <w:pStyle w:val="TOC3"/>
      </w:pPr>
      <w:r>
        <w:t>3.1</w:t>
      </w:r>
      <w:r>
        <w:tab/>
        <w:t>Overview</w:t>
      </w:r>
      <w:r>
        <w:rPr>
          <w:webHidden/>
        </w:rPr>
        <w:tab/>
      </w:r>
      <w:r>
        <w:rPr>
          <w:webHidden/>
        </w:rPr>
        <w:tab/>
        <w:t>C-1</w:t>
      </w:r>
      <w:r w:rsidR="00116CA9">
        <w:rPr>
          <w:webHidden/>
        </w:rPr>
        <w:t>6</w:t>
      </w:r>
    </w:p>
    <w:p w:rsidR="00ED0FA0" w:rsidRDefault="00ED0FA0">
      <w:pPr>
        <w:pStyle w:val="TOC3"/>
        <w:spacing w:after="240"/>
      </w:pPr>
      <w:r>
        <w:t>3.2</w:t>
      </w:r>
      <w:r>
        <w:tab/>
        <w:t>Details on Person Weight Construction</w:t>
      </w:r>
      <w:r>
        <w:rPr>
          <w:webHidden/>
        </w:rPr>
        <w:tab/>
      </w:r>
      <w:r>
        <w:rPr>
          <w:webHidden/>
        </w:rPr>
        <w:tab/>
        <w:t>C-1</w:t>
      </w:r>
      <w:r w:rsidR="00116CA9">
        <w:rPr>
          <w:webHidden/>
        </w:rPr>
        <w:t>6</w:t>
      </w:r>
    </w:p>
    <w:p w:rsidR="00ED0FA0" w:rsidRDefault="00ED0FA0">
      <w:pPr>
        <w:pStyle w:val="TOC4"/>
      </w:pPr>
      <w:r>
        <w:t>3.2.1</w:t>
      </w:r>
      <w:r>
        <w:tab/>
        <w:t xml:space="preserve">MEPS </w:t>
      </w:r>
      <w:r w:rsidR="0046639D">
        <w:t xml:space="preserve">Panel </w:t>
      </w:r>
      <w:r w:rsidR="002F494C">
        <w:t>1</w:t>
      </w:r>
      <w:r w:rsidR="00160348">
        <w:t>8</w:t>
      </w:r>
      <w:r>
        <w:t xml:space="preserve"> Weight</w:t>
      </w:r>
      <w:r w:rsidR="00A839F0" w:rsidRPr="00A839F0">
        <w:t xml:space="preserve"> </w:t>
      </w:r>
      <w:r w:rsidR="00A839F0" w:rsidRPr="004E714A">
        <w:t>Development Process</w:t>
      </w:r>
      <w:r>
        <w:rPr>
          <w:webHidden/>
        </w:rPr>
        <w:tab/>
        <w:t>C-1</w:t>
      </w:r>
      <w:r w:rsidR="0010546E">
        <w:rPr>
          <w:webHidden/>
        </w:rPr>
        <w:t>6</w:t>
      </w:r>
    </w:p>
    <w:p w:rsidR="00ED0FA0" w:rsidRDefault="00ED0FA0">
      <w:pPr>
        <w:pStyle w:val="TOC4"/>
      </w:pPr>
      <w:r>
        <w:t>3.2.2</w:t>
      </w:r>
      <w:r>
        <w:tab/>
        <w:t xml:space="preserve">MEPS </w:t>
      </w:r>
      <w:r w:rsidR="0046639D">
        <w:t xml:space="preserve">Panel </w:t>
      </w:r>
      <w:r w:rsidR="002F494C">
        <w:t>1</w:t>
      </w:r>
      <w:r w:rsidR="00160348">
        <w:t>9</w:t>
      </w:r>
      <w:r>
        <w:t xml:space="preserve"> Weight</w:t>
      </w:r>
      <w:r w:rsidR="00A839F0" w:rsidRPr="00A839F0">
        <w:t xml:space="preserve"> </w:t>
      </w:r>
      <w:r w:rsidR="00A839F0" w:rsidRPr="004E714A">
        <w:t>Development Process</w:t>
      </w:r>
      <w:r w:rsidR="00656E62">
        <w:rPr>
          <w:webHidden/>
        </w:rPr>
        <w:tab/>
        <w:t>C-1</w:t>
      </w:r>
      <w:r w:rsidR="00116CA9">
        <w:rPr>
          <w:webHidden/>
        </w:rPr>
        <w:t>7</w:t>
      </w:r>
    </w:p>
    <w:p w:rsidR="00E7030C" w:rsidRDefault="00ED0FA0" w:rsidP="004A5759">
      <w:pPr>
        <w:pStyle w:val="TOC4"/>
        <w:rPr>
          <w:webHidden/>
        </w:rPr>
      </w:pPr>
      <w:r>
        <w:t>3.2.3</w:t>
      </w:r>
      <w:r>
        <w:tab/>
        <w:t>The Final Weight for 20</w:t>
      </w:r>
      <w:r w:rsidR="00160348">
        <w:t>14</w:t>
      </w:r>
      <w:r>
        <w:rPr>
          <w:webHidden/>
        </w:rPr>
        <w:tab/>
      </w:r>
      <w:r>
        <w:rPr>
          <w:webHidden/>
        </w:rPr>
        <w:tab/>
        <w:t>C-1</w:t>
      </w:r>
      <w:r w:rsidR="0010546E">
        <w:rPr>
          <w:webHidden/>
        </w:rPr>
        <w:t>7</w:t>
      </w:r>
    </w:p>
    <w:p w:rsidR="00ED0FA0" w:rsidRDefault="00ED0FA0">
      <w:pPr>
        <w:pStyle w:val="TOC4"/>
        <w:spacing w:after="240"/>
      </w:pPr>
      <w:r>
        <w:t>3.2.</w:t>
      </w:r>
      <w:r w:rsidR="008E2182">
        <w:t>4</w:t>
      </w:r>
      <w:r>
        <w:tab/>
        <w:t>Coverage</w:t>
      </w:r>
      <w:r>
        <w:rPr>
          <w:webHidden/>
        </w:rPr>
        <w:tab/>
      </w:r>
      <w:r>
        <w:rPr>
          <w:webHidden/>
        </w:rPr>
        <w:tab/>
        <w:t>C-1</w:t>
      </w:r>
      <w:r w:rsidR="000A2B04">
        <w:rPr>
          <w:webHidden/>
        </w:rPr>
        <w:t>7</w:t>
      </w:r>
    </w:p>
    <w:p w:rsidR="00ED0FA0" w:rsidRDefault="00ED0FA0">
      <w:pPr>
        <w:pStyle w:val="TOC3"/>
        <w:spacing w:after="240"/>
      </w:pPr>
      <w:r>
        <w:rPr>
          <w:lang w:val="en-CA"/>
        </w:rPr>
        <w:t>3.3</w:t>
      </w:r>
      <w:r>
        <w:tab/>
        <w:t>Using MEPS Data for Trend Analysis</w:t>
      </w:r>
      <w:r w:rsidR="00656E62">
        <w:rPr>
          <w:webHidden/>
        </w:rPr>
        <w:tab/>
      </w:r>
      <w:r w:rsidR="00656E62">
        <w:rPr>
          <w:webHidden/>
        </w:rPr>
        <w:tab/>
        <w:t>C-</w:t>
      </w:r>
      <w:r w:rsidR="002C05CB">
        <w:rPr>
          <w:webHidden/>
        </w:rPr>
        <w:t>1</w:t>
      </w:r>
      <w:r w:rsidR="0010546E">
        <w:rPr>
          <w:webHidden/>
        </w:rPr>
        <w:t>8</w:t>
      </w:r>
    </w:p>
    <w:p w:rsidR="00ED0FA0" w:rsidRDefault="00ED0FA0">
      <w:pPr>
        <w:pStyle w:val="TOC2"/>
        <w:spacing w:after="240"/>
      </w:pPr>
      <w:r>
        <w:t>4.0</w:t>
      </w:r>
      <w:r>
        <w:tab/>
        <w:t>Strategies for Estimation</w:t>
      </w:r>
      <w:r>
        <w:rPr>
          <w:webHidden/>
        </w:rPr>
        <w:tab/>
      </w:r>
      <w:r>
        <w:rPr>
          <w:webHidden/>
        </w:rPr>
        <w:tab/>
        <w:t>C-</w:t>
      </w:r>
      <w:r w:rsidR="0010546E">
        <w:rPr>
          <w:webHidden/>
        </w:rPr>
        <w:t>1</w:t>
      </w:r>
      <w:r w:rsidR="000A2B04">
        <w:rPr>
          <w:webHidden/>
        </w:rPr>
        <w:t>8</w:t>
      </w:r>
    </w:p>
    <w:p w:rsidR="00ED0FA0" w:rsidRDefault="00ED0FA0">
      <w:pPr>
        <w:pStyle w:val="TOC3"/>
      </w:pPr>
      <w:r>
        <w:t>4.1</w:t>
      </w:r>
      <w:r>
        <w:tab/>
        <w:t>Developing Event-Level Estimates</w:t>
      </w:r>
      <w:r>
        <w:rPr>
          <w:webHidden/>
        </w:rPr>
        <w:tab/>
      </w:r>
      <w:r>
        <w:rPr>
          <w:webHidden/>
        </w:rPr>
        <w:tab/>
        <w:t>C-</w:t>
      </w:r>
      <w:r w:rsidR="0010546E">
        <w:rPr>
          <w:webHidden/>
        </w:rPr>
        <w:t>1</w:t>
      </w:r>
      <w:r w:rsidR="000A2B04">
        <w:rPr>
          <w:webHidden/>
        </w:rPr>
        <w:t>8</w:t>
      </w:r>
    </w:p>
    <w:p w:rsidR="00ED0FA0" w:rsidRDefault="00ED0FA0">
      <w:pPr>
        <w:pStyle w:val="TOC3"/>
      </w:pPr>
      <w:r>
        <w:t>4.2</w:t>
      </w:r>
      <w:r>
        <w:tab/>
        <w:t>Person-Based Estimates for Emergency Room Visits</w:t>
      </w:r>
      <w:r>
        <w:rPr>
          <w:webHidden/>
        </w:rPr>
        <w:tab/>
      </w:r>
      <w:r>
        <w:rPr>
          <w:webHidden/>
        </w:rPr>
        <w:tab/>
        <w:t>C-</w:t>
      </w:r>
      <w:r w:rsidR="000A2B04">
        <w:rPr>
          <w:webHidden/>
        </w:rPr>
        <w:t>19</w:t>
      </w:r>
    </w:p>
    <w:p w:rsidR="00ED0FA0" w:rsidRDefault="00ED0FA0">
      <w:pPr>
        <w:pStyle w:val="TOC3"/>
      </w:pPr>
      <w:r>
        <w:t>4.3</w:t>
      </w:r>
      <w:r>
        <w:tab/>
        <w:t>Variables with Missing Values</w:t>
      </w:r>
      <w:r>
        <w:rPr>
          <w:webHidden/>
        </w:rPr>
        <w:tab/>
      </w:r>
      <w:r>
        <w:rPr>
          <w:webHidden/>
        </w:rPr>
        <w:tab/>
        <w:t>C-2</w:t>
      </w:r>
      <w:r w:rsidR="0010546E">
        <w:rPr>
          <w:webHidden/>
        </w:rPr>
        <w:t>0</w:t>
      </w:r>
    </w:p>
    <w:p w:rsidR="00ED0FA0" w:rsidRDefault="00ED0FA0">
      <w:pPr>
        <w:pStyle w:val="TOC3"/>
        <w:spacing w:after="240"/>
      </w:pPr>
      <w:r>
        <w:t>4.4</w:t>
      </w:r>
      <w:r>
        <w:tab/>
        <w:t>Variance Estimation (VARPSU, VARSTR)</w:t>
      </w:r>
      <w:r>
        <w:rPr>
          <w:webHidden/>
        </w:rPr>
        <w:tab/>
      </w:r>
      <w:r>
        <w:rPr>
          <w:webHidden/>
        </w:rPr>
        <w:tab/>
        <w:t>C-2</w:t>
      </w:r>
      <w:r w:rsidR="0010546E">
        <w:rPr>
          <w:webHidden/>
        </w:rPr>
        <w:t>0</w:t>
      </w:r>
    </w:p>
    <w:p w:rsidR="00ED0FA0" w:rsidRDefault="00ED0FA0">
      <w:pPr>
        <w:pStyle w:val="TOC2"/>
        <w:spacing w:after="240"/>
      </w:pPr>
      <w:r>
        <w:t>5.0</w:t>
      </w:r>
      <w:r>
        <w:tab/>
        <w:t>Merging/Linking MEPS Data Files</w:t>
      </w:r>
      <w:r>
        <w:rPr>
          <w:webHidden/>
        </w:rPr>
        <w:tab/>
      </w:r>
      <w:r>
        <w:rPr>
          <w:webHidden/>
        </w:rPr>
        <w:tab/>
        <w:t>C-2</w:t>
      </w:r>
      <w:r w:rsidR="0010546E">
        <w:rPr>
          <w:webHidden/>
        </w:rPr>
        <w:t>1</w:t>
      </w:r>
    </w:p>
    <w:p w:rsidR="00ED0FA0" w:rsidRDefault="00ED0FA0">
      <w:pPr>
        <w:pStyle w:val="TOC3"/>
      </w:pPr>
      <w:r>
        <w:t>5.1</w:t>
      </w:r>
      <w:r>
        <w:tab/>
        <w:t>Linking to the Person-Level File</w:t>
      </w:r>
      <w:r>
        <w:rPr>
          <w:webHidden/>
        </w:rPr>
        <w:tab/>
      </w:r>
      <w:r>
        <w:rPr>
          <w:webHidden/>
        </w:rPr>
        <w:tab/>
        <w:t>C-2</w:t>
      </w:r>
      <w:r w:rsidR="000A2B04">
        <w:rPr>
          <w:webHidden/>
        </w:rPr>
        <w:t>1</w:t>
      </w:r>
    </w:p>
    <w:p w:rsidR="00ED0FA0" w:rsidRDefault="00ED0FA0">
      <w:pPr>
        <w:pStyle w:val="TOC3"/>
      </w:pPr>
      <w:r>
        <w:t>5.2</w:t>
      </w:r>
      <w:r>
        <w:tab/>
        <w:t>Linking to the Prescribed Medicines File</w:t>
      </w:r>
      <w:r>
        <w:rPr>
          <w:webHidden/>
        </w:rPr>
        <w:tab/>
      </w:r>
      <w:r>
        <w:rPr>
          <w:webHidden/>
        </w:rPr>
        <w:tab/>
        <w:t>C-2</w:t>
      </w:r>
      <w:r w:rsidR="0010546E">
        <w:rPr>
          <w:webHidden/>
        </w:rPr>
        <w:t>2</w:t>
      </w:r>
    </w:p>
    <w:p w:rsidR="007E7425" w:rsidRPr="0068172F" w:rsidRDefault="00ED0FA0" w:rsidP="007E7425">
      <w:pPr>
        <w:pStyle w:val="TOC3"/>
        <w:spacing w:after="240"/>
        <w:rPr>
          <w:b/>
          <w:color w:val="000000"/>
        </w:rPr>
      </w:pPr>
      <w:r>
        <w:t>5.3</w:t>
      </w:r>
      <w:r>
        <w:tab/>
        <w:t>Linking to the Medical Conditions File</w:t>
      </w:r>
      <w:r w:rsidR="00656E62">
        <w:rPr>
          <w:webHidden/>
        </w:rPr>
        <w:tab/>
      </w:r>
      <w:r w:rsidR="00656E62">
        <w:rPr>
          <w:webHidden/>
        </w:rPr>
        <w:tab/>
        <w:t>C-2</w:t>
      </w:r>
      <w:r w:rsidR="000A2B04">
        <w:rPr>
          <w:webHidden/>
        </w:rPr>
        <w:t>2</w:t>
      </w:r>
    </w:p>
    <w:p w:rsidR="00ED0FA0" w:rsidRDefault="00ED0FA0">
      <w:pPr>
        <w:pStyle w:val="TOC2"/>
        <w:spacing w:after="240"/>
        <w:rPr>
          <w:webHidden/>
        </w:rPr>
      </w:pPr>
      <w:r>
        <w:t>References</w:t>
      </w:r>
      <w:r>
        <w:rPr>
          <w:webHidden/>
        </w:rPr>
        <w:tab/>
      </w:r>
      <w:r>
        <w:rPr>
          <w:webHidden/>
        </w:rPr>
        <w:tab/>
        <w:t>C-2</w:t>
      </w:r>
      <w:r w:rsidR="000A2B04">
        <w:rPr>
          <w:webHidden/>
        </w:rPr>
        <w:t>3</w:t>
      </w:r>
    </w:p>
    <w:p w:rsidR="00802FC7" w:rsidRDefault="00802FC7" w:rsidP="00802FC7">
      <w:pPr>
        <w:pStyle w:val="TOC1"/>
      </w:pPr>
      <w:bookmarkStart w:id="1" w:name="_Hlt526313586"/>
      <w:bookmarkStart w:id="2" w:name="_Hlt12703713"/>
      <w:bookmarkEnd w:id="1"/>
      <w:bookmarkEnd w:id="2"/>
      <w:r>
        <w:t>D</w:t>
      </w:r>
      <w:r>
        <w:tab/>
      </w:r>
      <w:r>
        <w:rPr>
          <w:caps w:val="0"/>
        </w:rPr>
        <w:t>Variable-Source Crosswalk</w:t>
      </w:r>
      <w:r>
        <w:rPr>
          <w:webHidden/>
        </w:rPr>
        <w:tab/>
      </w:r>
      <w:r>
        <w:rPr>
          <w:webHidden/>
        </w:rPr>
        <w:tab/>
        <w:t>D-1</w:t>
      </w:r>
    </w:p>
    <w:p w:rsidR="00802FC7" w:rsidRDefault="00802FC7" w:rsidP="00802FC7">
      <w:pPr>
        <w:pStyle w:val="TOC1"/>
        <w:tabs>
          <w:tab w:val="left" w:leader="dot" w:pos="8640"/>
        </w:tabs>
        <w:sectPr w:rsidR="00802FC7" w:rsidSect="00802FC7">
          <w:footerReference w:type="default" r:id="rId9"/>
          <w:endnotePr>
            <w:numFmt w:val="decimal"/>
          </w:endnotePr>
          <w:pgSz w:w="12240" w:h="15840" w:code="1"/>
          <w:pgMar w:top="1440" w:right="1440" w:bottom="1440" w:left="1440" w:header="720" w:footer="576" w:gutter="0"/>
          <w:pgNumType w:fmt="lowerRoman" w:start="1"/>
          <w:cols w:space="720"/>
        </w:sectPr>
      </w:pPr>
    </w:p>
    <w:p w:rsidR="00AC4571" w:rsidRPr="007F1D25" w:rsidRDefault="00AC4571" w:rsidP="00802FC7">
      <w:pPr>
        <w:pStyle w:val="C1-CtrBoldHd"/>
      </w:pPr>
      <w:r>
        <w:lastRenderedPageBreak/>
        <w:t xml:space="preserve">A. </w:t>
      </w:r>
      <w:r w:rsidRPr="007F1D25">
        <w:t>Data Use Agreement</w:t>
      </w:r>
    </w:p>
    <w:p w:rsidR="00AC4571" w:rsidRDefault="00AC4571" w:rsidP="00AC4571">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AC4571" w:rsidRDefault="00AC4571" w:rsidP="00AC4571">
      <w:pPr>
        <w:pStyle w:val="L1-FlLfSp12"/>
      </w:pPr>
      <w:r>
        <w:t>Therefore in accordance with the above referenced Federal Statute, it is understood that:</w:t>
      </w:r>
    </w:p>
    <w:p w:rsidR="00AC4571" w:rsidRDefault="00AC4571" w:rsidP="00AC4571">
      <w:pPr>
        <w:pStyle w:val="N2-2ndBullet"/>
      </w:pPr>
      <w:r>
        <w:t xml:space="preserve">No one is to use the data in this </w:t>
      </w:r>
      <w:r w:rsidR="00513A82">
        <w:t>dataset</w:t>
      </w:r>
      <w:r>
        <w:t xml:space="preserve"> in any way except for statistical reporting and analysis; and</w:t>
      </w:r>
    </w:p>
    <w:p w:rsidR="00AC4571" w:rsidRDefault="00AC4571" w:rsidP="00AC4571">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AC4571" w:rsidRDefault="00AC4571" w:rsidP="00AC4571">
      <w:pPr>
        <w:pStyle w:val="N2-2ndBullet"/>
      </w:pPr>
      <w:r>
        <w:t xml:space="preserve">No one will attempt to link this </w:t>
      </w:r>
      <w:r w:rsidR="00513A82">
        <w:t>dataset</w:t>
      </w:r>
      <w:r>
        <w:t xml:space="preserve"> with individually identifiable records from any </w:t>
      </w:r>
      <w:r w:rsidR="00513A82">
        <w:t>dataset</w:t>
      </w:r>
      <w:r>
        <w:t>s other than the Medical Expenditure Panel Survey or the National Health Interview Survey.</w:t>
      </w:r>
    </w:p>
    <w:p w:rsidR="00AC4571" w:rsidRDefault="00AC4571" w:rsidP="00AC4571">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AC4571" w:rsidRDefault="00AC4571" w:rsidP="00AC4571">
      <w:pPr>
        <w:pStyle w:val="L1-FlLfSp12"/>
      </w:pPr>
      <w:r>
        <w:t xml:space="preserve">The Agency for Healthcare Research and Quality requests that users cite AHRQ and the Medical Expenditure Panel Survey as the data source in any publications or research based upon these data. </w:t>
      </w:r>
    </w:p>
    <w:p w:rsidR="00AC4571" w:rsidRDefault="00AC4571" w:rsidP="00AC4571">
      <w:pPr>
        <w:pStyle w:val="C1-CtrBoldHd"/>
        <w:sectPr w:rsidR="00AC4571" w:rsidSect="00C33744">
          <w:footerReference w:type="default" r:id="rId10"/>
          <w:footerReference w:type="first" r:id="rId11"/>
          <w:endnotePr>
            <w:numFmt w:val="decimal"/>
          </w:endnotePr>
          <w:pgSz w:w="12240" w:h="15840"/>
          <w:pgMar w:top="1440" w:right="1440" w:bottom="1440" w:left="1440" w:header="720" w:footer="576" w:gutter="0"/>
          <w:pgNumType w:start="1"/>
          <w:cols w:space="720"/>
          <w:noEndnote/>
        </w:sectPr>
      </w:pPr>
    </w:p>
    <w:p w:rsidR="00AC4571" w:rsidRPr="007F364B" w:rsidRDefault="00AC4571" w:rsidP="00AC4571">
      <w:pPr>
        <w:pStyle w:val="C1-CtrBoldHd"/>
      </w:pPr>
      <w:r w:rsidRPr="007F364B">
        <w:lastRenderedPageBreak/>
        <w:t>B. Background</w:t>
      </w:r>
    </w:p>
    <w:p w:rsidR="00AC4571" w:rsidRPr="007F364B" w:rsidRDefault="00AC4571" w:rsidP="00AC4571">
      <w:pPr>
        <w:pStyle w:val="Heading1"/>
      </w:pPr>
      <w:r w:rsidRPr="007F364B">
        <w:t>1.0</w:t>
      </w:r>
      <w:r>
        <w:tab/>
      </w:r>
      <w:r w:rsidRPr="007F364B">
        <w:t xml:space="preserve">Household Component </w:t>
      </w:r>
    </w:p>
    <w:p w:rsidR="00AC4571" w:rsidRPr="007F364B" w:rsidRDefault="00AC4571" w:rsidP="00AC4571">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w:t>
      </w:r>
      <w:r w:rsidR="00F83836">
        <w:t>-</w:t>
      </w:r>
      <w:r w:rsidRPr="007F364B">
        <w:t>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AC4571" w:rsidRPr="007F364B" w:rsidRDefault="00AC4571" w:rsidP="00AC4571">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AC4571" w:rsidRPr="007F364B" w:rsidRDefault="00AC4571" w:rsidP="00AC4571">
      <w:pPr>
        <w:pStyle w:val="L1-FlLfSp12"/>
      </w:pPr>
      <w:r w:rsidRPr="007F364B">
        <w:t>The set of households selected for each panel of the MEPS HC is a subsample of households participating in the previous year</w:t>
      </w:r>
      <w:r>
        <w:t>’</w:t>
      </w:r>
      <w:r w:rsidRPr="007F364B">
        <w:t xml:space="preserve">s National Health Interview Survey (NHIS) conducted by the National Center for Health Statistics. The NHIS sampling frame provides a nationally representative sample of the U.S. civilian non-institutionalized population and reflects an oversample of </w:t>
      </w:r>
      <w:r w:rsidR="00151512">
        <w:t>B</w:t>
      </w:r>
      <w:r w:rsidRPr="007F364B">
        <w:t xml:space="preserve">lacks and Hispanics. </w:t>
      </w:r>
      <w:r>
        <w:t xml:space="preserve">In 2006, the NHIS implemented a new sample design, which included Asian persons in addition to households with </w:t>
      </w:r>
      <w:r w:rsidR="00151512">
        <w:t>B</w:t>
      </w:r>
      <w:r>
        <w:t xml:space="preserve">lack and Hispanic persons in the oversampling of minority </w:t>
      </w:r>
      <w:r w:rsidRPr="00A162D7">
        <w:t xml:space="preserve">populations. The </w:t>
      </w:r>
      <w:r w:rsidRPr="007F364B">
        <w:t>linkage of the MEPS to the previous year</w:t>
      </w:r>
      <w:r>
        <w:t>’</w:t>
      </w:r>
      <w:r w:rsidRPr="007F364B">
        <w:t>s NHIS provides additional data for longitudinal analytic purposes.</w:t>
      </w:r>
    </w:p>
    <w:p w:rsidR="00AC4571" w:rsidRPr="007F364B" w:rsidRDefault="00AC4571" w:rsidP="00AC4571">
      <w:pPr>
        <w:pStyle w:val="Heading1"/>
      </w:pPr>
      <w:r w:rsidRPr="007F364B">
        <w:t>2.0</w:t>
      </w:r>
      <w:r>
        <w:tab/>
      </w:r>
      <w:r w:rsidRPr="007F364B">
        <w:t xml:space="preserve">Medical Provider Component </w:t>
      </w:r>
    </w:p>
    <w:p w:rsidR="00AC4571" w:rsidRPr="007F364B" w:rsidRDefault="00AC4571" w:rsidP="00AC4571">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can not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AC4571" w:rsidRPr="007F364B" w:rsidRDefault="00AC4571" w:rsidP="00AC4571">
      <w:pPr>
        <w:pStyle w:val="Heading1"/>
      </w:pPr>
      <w:r>
        <w:br w:type="page"/>
      </w:r>
      <w:r w:rsidRPr="007F364B">
        <w:lastRenderedPageBreak/>
        <w:t>3.0</w:t>
      </w:r>
      <w:r>
        <w:tab/>
      </w:r>
      <w:r w:rsidRPr="007F364B">
        <w:t xml:space="preserve">Survey Management and Data Collection </w:t>
      </w:r>
    </w:p>
    <w:p w:rsidR="00AC4571" w:rsidRDefault="00AC4571" w:rsidP="00AC4571">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rsidR="00EC137B">
        <w:t xml:space="preserve">. </w:t>
      </w:r>
      <w:r w:rsidR="00EC137B" w:rsidRPr="00B73CDB">
        <w:t>(MEPS HC) and Research Triangle Institute (MEPS MPC)</w:t>
      </w:r>
      <w:r w:rsidRPr="007F364B">
        <w:t>.</w:t>
      </w:r>
      <w:r>
        <w:t xml:space="preserve"> </w:t>
      </w:r>
      <w:r w:rsidR="00513A82">
        <w:t>Data</w:t>
      </w:r>
      <w:r w:rsidRPr="007F364B">
        <w:t>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AC4571" w:rsidRPr="007F364B" w:rsidRDefault="00AC4571" w:rsidP="00AC4571">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2" w:history="1">
        <w:r w:rsidR="004A011B">
          <w:rPr>
            <w:rStyle w:val="Hyperlink"/>
          </w:rPr>
          <w:t>meps.ahrq.gov</w:t>
        </w:r>
      </w:hyperlink>
      <w:r>
        <w:t xml:space="preserve">. Selected data can be analyzed through MEPSnet, an on-line interactive tool </w:t>
      </w:r>
      <w:r w:rsidRPr="007F364B">
        <w:t xml:space="preserve">designed to give data users the capability to statistically analyze MEPS data in a menu-driven environment. </w:t>
      </w:r>
    </w:p>
    <w:p w:rsidR="00ED0FA0" w:rsidRPr="007F364B" w:rsidRDefault="00AC4571" w:rsidP="00AC4571">
      <w:pPr>
        <w:pStyle w:val="L1-FlLfSp12"/>
        <w:rPr>
          <w:szCs w:val="24"/>
        </w:rPr>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w:t>
      </w:r>
      <w:r w:rsidRPr="00B33CB3">
        <w:t xml:space="preserve">, </w:t>
      </w:r>
      <w:r w:rsidR="00160348" w:rsidRPr="00B33CB3">
        <w:t>5600 Fishers Lane</w:t>
      </w:r>
      <w:r w:rsidRPr="00B33CB3">
        <w:t>, Rockville, MD 2085</w:t>
      </w:r>
      <w:r w:rsidR="00160348" w:rsidRPr="00B33CB3">
        <w:t>7</w:t>
      </w:r>
      <w:r w:rsidRPr="00B33CB3">
        <w:t xml:space="preserve"> (301</w:t>
      </w:r>
      <w:r w:rsidRPr="007F364B">
        <w:t>-427-1406).</w:t>
      </w:r>
    </w:p>
    <w:p w:rsidR="00ED0FA0" w:rsidRDefault="00ED0FA0">
      <w:pPr>
        <w:pStyle w:val="BodyText"/>
        <w:keepNext/>
        <w:widowControl/>
        <w:jc w:val="left"/>
        <w:rPr>
          <w:color w:val="auto"/>
        </w:rPr>
        <w:sectPr w:rsidR="00ED0FA0" w:rsidSect="00C33744">
          <w:footerReference w:type="default" r:id="rId13"/>
          <w:endnotePr>
            <w:numFmt w:val="decimal"/>
          </w:endnotePr>
          <w:pgSz w:w="12240" w:h="15840" w:code="1"/>
          <w:pgMar w:top="1440" w:right="1440" w:bottom="1440" w:left="1440" w:header="720" w:footer="576" w:gutter="0"/>
          <w:pgNumType w:start="1"/>
          <w:cols w:space="720"/>
          <w:noEndnote/>
        </w:sectPr>
      </w:pPr>
    </w:p>
    <w:p w:rsidR="00ED0FA0" w:rsidRPr="009A1DB3" w:rsidRDefault="00ED0FA0">
      <w:pPr>
        <w:pStyle w:val="C1-CtrBoldHd"/>
      </w:pPr>
      <w:bookmarkStart w:id="3" w:name="_Toc29804770"/>
      <w:bookmarkStart w:id="4" w:name="_Hlt524521219"/>
      <w:r w:rsidRPr="009A1DB3">
        <w:lastRenderedPageBreak/>
        <w:t>C. Technical and Programming Information</w:t>
      </w:r>
      <w:bookmarkEnd w:id="3"/>
    </w:p>
    <w:p w:rsidR="00ED0FA0" w:rsidRDefault="00ED0FA0">
      <w:pPr>
        <w:pStyle w:val="Heading1"/>
      </w:pPr>
      <w:bookmarkStart w:id="5" w:name="_Hlt12446244"/>
      <w:bookmarkStart w:id="6" w:name="_Toc29804771"/>
      <w:bookmarkEnd w:id="4"/>
      <w:bookmarkEnd w:id="5"/>
      <w:r>
        <w:t>1.0</w:t>
      </w:r>
      <w:r>
        <w:tab/>
        <w:t>General Information</w:t>
      </w:r>
      <w:bookmarkEnd w:id="6"/>
    </w:p>
    <w:p w:rsidR="009C71A2" w:rsidRDefault="00ED0FA0" w:rsidP="00451DF5">
      <w:pPr>
        <w:pStyle w:val="L1-FlLfSp12"/>
        <w:keepNext/>
        <w:keepLines/>
      </w:pPr>
      <w:r>
        <w:t>This documentation describes one in a series of public use event files from the 20</w:t>
      </w:r>
      <w:r w:rsidR="00E914C7">
        <w:t>1</w:t>
      </w:r>
      <w:r w:rsidR="00160348">
        <w:t>4</w:t>
      </w:r>
      <w:r>
        <w:t xml:space="preserve"> Medical Expenditure Panel Survey (MEPS) Household Component (HC) and Medical Provider Component (MPC). Released as an ASCII data file </w:t>
      </w:r>
      <w:r w:rsidRPr="00C86C7A">
        <w:t>(with related SAS</w:t>
      </w:r>
      <w:r w:rsidR="00B136D6" w:rsidRPr="005F0C2E">
        <w:t>, Stata,</w:t>
      </w:r>
      <w:r w:rsidRPr="00C86C7A">
        <w:t xml:space="preserve"> and SPSS programming statements)</w:t>
      </w:r>
      <w:r w:rsidRPr="00C86C7A">
        <w:rPr>
          <w:b/>
        </w:rPr>
        <w:t xml:space="preserve"> </w:t>
      </w:r>
      <w:r>
        <w:t>and a SAS transport file, the 20</w:t>
      </w:r>
      <w:r w:rsidR="00E914C7">
        <w:t>1</w:t>
      </w:r>
      <w:r w:rsidR="00160348">
        <w:t>4</w:t>
      </w:r>
      <w:r>
        <w:t xml:space="preserve"> Emergency Room Visits (EROM) public use event file provides detailed information on emergency room visits for a nationally representative sample of the civilian noninstitutionalized population of the United States. Data from the EROM event file can be used to make estimates of emergency room utilization and expenditures for </w:t>
      </w:r>
      <w:r w:rsidRPr="002A26C6">
        <w:t>calendar year 20</w:t>
      </w:r>
      <w:r w:rsidR="00E914C7">
        <w:t>1</w:t>
      </w:r>
      <w:r w:rsidR="00160348">
        <w:t>4</w:t>
      </w:r>
      <w:r w:rsidRPr="002A26C6">
        <w:t xml:space="preserve">. </w:t>
      </w:r>
      <w:r w:rsidRPr="002A26C6">
        <w:rPr>
          <w:szCs w:val="24"/>
        </w:rPr>
        <w:t xml:space="preserve">The file </w:t>
      </w:r>
      <w:r w:rsidRPr="00954130">
        <w:rPr>
          <w:szCs w:val="24"/>
        </w:rPr>
        <w:t xml:space="preserve">contains </w:t>
      </w:r>
      <w:r w:rsidR="00CB0547" w:rsidRPr="00954130">
        <w:rPr>
          <w:szCs w:val="24"/>
        </w:rPr>
        <w:t>65</w:t>
      </w:r>
      <w:r w:rsidRPr="00954130">
        <w:rPr>
          <w:szCs w:val="24"/>
        </w:rPr>
        <w:t xml:space="preserve"> variables and has a logical record length of </w:t>
      </w:r>
      <w:r w:rsidR="004145E3" w:rsidRPr="00954130">
        <w:rPr>
          <w:szCs w:val="24"/>
        </w:rPr>
        <w:t>347</w:t>
      </w:r>
      <w:r w:rsidRPr="00954130">
        <w:rPr>
          <w:szCs w:val="24"/>
        </w:rPr>
        <w:t xml:space="preserve"> wi</w:t>
      </w:r>
      <w:r w:rsidRPr="000F0479">
        <w:rPr>
          <w:szCs w:val="24"/>
        </w:rPr>
        <w:t xml:space="preserve">th an additional 2-byte carriage return/line </w:t>
      </w:r>
      <w:r w:rsidRPr="00B47AA4">
        <w:rPr>
          <w:szCs w:val="24"/>
        </w:rPr>
        <w:t>feed at the end of each record.</w:t>
      </w:r>
      <w:r>
        <w:rPr>
          <w:szCs w:val="24"/>
        </w:rPr>
        <w:t xml:space="preserve"> </w:t>
      </w:r>
      <w:r w:rsidRPr="00B47AA4">
        <w:t>As illustr</w:t>
      </w:r>
      <w:r>
        <w:t>ated below, this file consists of MEPS survey data from the 20</w:t>
      </w:r>
      <w:r w:rsidR="00E914C7">
        <w:t>1</w:t>
      </w:r>
      <w:r w:rsidR="00160348">
        <w:t>4</w:t>
      </w:r>
      <w:r>
        <w:t xml:space="preserve"> portion of Round 3, and Rounds 4 and 5 for </w:t>
      </w:r>
      <w:r w:rsidR="0046639D">
        <w:t xml:space="preserve">Panel </w:t>
      </w:r>
      <w:r w:rsidR="002F494C">
        <w:t>1</w:t>
      </w:r>
      <w:r w:rsidR="00160348">
        <w:t>8</w:t>
      </w:r>
      <w:r>
        <w:t>, as well as Rounds 1, 2 and the 20</w:t>
      </w:r>
      <w:r w:rsidR="00E914C7">
        <w:t>1</w:t>
      </w:r>
      <w:r w:rsidR="00160348">
        <w:t>4</w:t>
      </w:r>
      <w:r>
        <w:t xml:space="preserve"> portion of Round 3 for </w:t>
      </w:r>
      <w:r w:rsidR="0048592E">
        <w:t xml:space="preserve">Panel </w:t>
      </w:r>
      <w:r w:rsidR="002F494C">
        <w:t>1</w:t>
      </w:r>
      <w:r w:rsidR="00160348">
        <w:t>9</w:t>
      </w:r>
      <w:r>
        <w:t xml:space="preserve"> (i.e., the rounds for the MEPS panels covering calendar year 20</w:t>
      </w:r>
      <w:r w:rsidR="00160348">
        <w:t>14</w:t>
      </w:r>
      <w:r>
        <w:t xml:space="preserve">). </w:t>
      </w:r>
    </w:p>
    <w:p w:rsidR="009C71A2" w:rsidRPr="0009599D" w:rsidRDefault="00A839F0" w:rsidP="009C71A2">
      <w:pPr>
        <w:pStyle w:val="BodyText2"/>
      </w:pPr>
      <w:r>
        <w:rPr>
          <w:noProof/>
          <w:snapToGrid/>
        </w:rPr>
        <mc:AlternateContent>
          <mc:Choice Requires="wps">
            <w:drawing>
              <wp:anchor distT="0" distB="0" distL="114300" distR="114300" simplePos="0" relativeHeight="251666944" behindDoc="0" locked="0" layoutInCell="1" allowOverlap="1">
                <wp:simplePos x="0" y="0"/>
                <wp:positionH relativeFrom="column">
                  <wp:posOffset>5022850</wp:posOffset>
                </wp:positionH>
                <wp:positionV relativeFrom="paragraph">
                  <wp:posOffset>1391285</wp:posOffset>
                </wp:positionV>
                <wp:extent cx="184150" cy="299085"/>
                <wp:effectExtent l="12700" t="10160" r="12700" b="5080"/>
                <wp:wrapNone/>
                <wp:docPr id="2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299085"/>
                        </a:xfrm>
                        <a:prstGeom prst="rect">
                          <a:avLst/>
                        </a:prstGeom>
                        <a:solidFill>
                          <a:srgbClr val="FFFFFF"/>
                        </a:solidFill>
                        <a:ln w="9525">
                          <a:solidFill>
                            <a:srgbClr val="969696"/>
                          </a:solidFill>
                          <a:miter lim="800000"/>
                          <a:headEnd/>
                          <a:tailEnd/>
                        </a:ln>
                      </wps:spPr>
                      <wps:txbx>
                        <w:txbxContent>
                          <w:p w:rsidR="000B1A0C" w:rsidRDefault="000B1A0C" w:rsidP="00B016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left:0;text-align:left;margin-left:395.5pt;margin-top:109.55pt;width:14.5pt;height:2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" strokecolor="#969696">
                <v:textbox>
                  <w:txbxContent>
                    <w:p w:rsidR="005D0242" w:rsidRDefault="005D0242" w:rsidP="00B01662"/>
                  </w:txbxContent>
                </v:textbox>
              </v:shape>
            </w:pict>
          </mc:Fallback>
        </mc:AlternateContent>
      </w:r>
      <w:r>
        <w:rPr>
          <w:noProof/>
          <w:snapToGrid/>
        </w:rPr>
        <mc:AlternateContent>
          <mc:Choice Requires="wps">
            <w:drawing>
              <wp:anchor distT="0" distB="0" distL="114300" distR="114300" simplePos="0" relativeHeight="251665920" behindDoc="0" locked="0" layoutInCell="1" allowOverlap="1">
                <wp:simplePos x="0" y="0"/>
                <wp:positionH relativeFrom="column">
                  <wp:posOffset>4377055</wp:posOffset>
                </wp:positionH>
                <wp:positionV relativeFrom="paragraph">
                  <wp:posOffset>1394460</wp:posOffset>
                </wp:positionV>
                <wp:extent cx="645795" cy="299085"/>
                <wp:effectExtent l="5080" t="13335" r="6350" b="11430"/>
                <wp:wrapNone/>
                <wp:docPr id="2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299085"/>
                        </a:xfrm>
                        <a:prstGeom prst="rect">
                          <a:avLst/>
                        </a:prstGeom>
                        <a:solidFill>
                          <a:srgbClr val="C0C0C0"/>
                        </a:solidFill>
                        <a:ln w="9525">
                          <a:solidFill>
                            <a:srgbClr val="000000"/>
                          </a:solidFill>
                          <a:miter lim="800000"/>
                          <a:headEnd/>
                          <a:tailEnd/>
                        </a:ln>
                      </wps:spPr>
                      <wps:txbx>
                        <w:txbxContent>
                          <w:p w:rsidR="000B1A0C" w:rsidRPr="00077BE3" w:rsidRDefault="000B1A0C" w:rsidP="00B01662">
                            <w:pPr>
                              <w:rPr>
                                <w:rFonts w:ascii="Arial" w:hAnsi="Arial" w:cs="Arial"/>
                                <w:i/>
                                <w:sz w:val="16"/>
                                <w:szCs w:val="16"/>
                              </w:rPr>
                            </w:pPr>
                            <w:r w:rsidRPr="00077BE3">
                              <w:rPr>
                                <w:rFonts w:ascii="Arial" w:hAnsi="Arial" w:cs="Arial"/>
                                <w:i/>
                                <w:sz w:val="16"/>
                                <w:szCs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27" type="#_x0000_t202" style="position:absolute;left:0;text-align:left;margin-left:344.65pt;margin-top:109.8pt;width:50.85pt;height:2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" fillcolor="silver">
                <v:textbox>
                  <w:txbxContent>
                    <w:p w:rsidR="005D0242" w:rsidRPr="00077BE3" w:rsidRDefault="005D0242" w:rsidP="00B01662">
                      <w:pPr>
                        <w:rPr>
                          <w:rFonts w:ascii="Arial" w:hAnsi="Arial" w:cs="Arial"/>
                          <w:i/>
                          <w:sz w:val="16"/>
                          <w:szCs w:val="16"/>
                        </w:rPr>
                      </w:pPr>
                      <w:r w:rsidRPr="00077BE3">
                        <w:rPr>
                          <w:rFonts w:ascii="Arial" w:hAnsi="Arial" w:cs="Arial"/>
                          <w:i/>
                          <w:sz w:val="16"/>
                          <w:szCs w:val="16"/>
                        </w:rPr>
                        <w:t>Round 3</w:t>
                      </w:r>
                    </w:p>
                  </w:txbxContent>
                </v:textbox>
              </v:shape>
            </w:pict>
          </mc:Fallback>
        </mc:AlternateContent>
      </w:r>
      <w:r>
        <w:rPr>
          <w:noProof/>
          <w:snapToGrid/>
        </w:rPr>
        <mc:AlternateContent>
          <mc:Choice Requires="wps">
            <w:drawing>
              <wp:anchor distT="0" distB="0" distL="114300" distR="114300" simplePos="0" relativeHeight="251664896" behindDoc="0" locked="0" layoutInCell="1" allowOverlap="1">
                <wp:simplePos x="0" y="0"/>
                <wp:positionH relativeFrom="column">
                  <wp:posOffset>3639185</wp:posOffset>
                </wp:positionH>
                <wp:positionV relativeFrom="paragraph">
                  <wp:posOffset>1394460</wp:posOffset>
                </wp:positionV>
                <wp:extent cx="829945" cy="299085"/>
                <wp:effectExtent l="10160" t="13335" r="7620" b="11430"/>
                <wp:wrapNone/>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9085"/>
                        </a:xfrm>
                        <a:prstGeom prst="rect">
                          <a:avLst/>
                        </a:prstGeom>
                        <a:solidFill>
                          <a:srgbClr val="C0C0C0"/>
                        </a:solidFill>
                        <a:ln w="9525">
                          <a:solidFill>
                            <a:srgbClr val="000000"/>
                          </a:solidFill>
                          <a:miter lim="800000"/>
                          <a:headEnd/>
                          <a:tailEnd/>
                        </a:ln>
                      </wps:spPr>
                      <wps:txbx>
                        <w:txbxContent>
                          <w:p w:rsidR="000B1A0C" w:rsidRPr="00077BE3" w:rsidRDefault="000B1A0C" w:rsidP="00B01662">
                            <w:pPr>
                              <w:rPr>
                                <w:rFonts w:ascii="Arial" w:hAnsi="Arial" w:cs="Arial"/>
                                <w:i/>
                                <w:sz w:val="16"/>
                                <w:szCs w:val="16"/>
                              </w:rPr>
                            </w:pPr>
                            <w:r w:rsidRPr="00077BE3">
                              <w:rPr>
                                <w:rFonts w:ascii="Arial" w:hAnsi="Arial" w:cs="Arial"/>
                                <w:i/>
                                <w:sz w:val="16"/>
                                <w:szCs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28" type="#_x0000_t202" style="position:absolute;left:0;text-align:left;margin-left:286.55pt;margin-top:109.8pt;width:65.35pt;height:23.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" fillcolor="silver">
                <v:textbox>
                  <w:txbxContent>
                    <w:p w:rsidR="005D0242" w:rsidRPr="00077BE3" w:rsidRDefault="005D0242" w:rsidP="00B01662">
                      <w:pPr>
                        <w:rPr>
                          <w:rFonts w:ascii="Arial" w:hAnsi="Arial" w:cs="Arial"/>
                          <w:i/>
                          <w:sz w:val="16"/>
                          <w:szCs w:val="16"/>
                        </w:rPr>
                      </w:pPr>
                      <w:r w:rsidRPr="00077BE3">
                        <w:rPr>
                          <w:rFonts w:ascii="Arial" w:hAnsi="Arial" w:cs="Arial"/>
                          <w:i/>
                          <w:sz w:val="16"/>
                          <w:szCs w:val="16"/>
                        </w:rPr>
                        <w:t>Round 2</w:t>
                      </w:r>
                    </w:p>
                  </w:txbxContent>
                </v:textbox>
              </v:shape>
            </w:pict>
          </mc:Fallback>
        </mc:AlternateContent>
      </w:r>
      <w:r>
        <w:rPr>
          <w:noProof/>
          <w:snapToGrid/>
        </w:rPr>
        <mc:AlternateContent>
          <mc:Choice Requires="wps">
            <w:drawing>
              <wp:anchor distT="0" distB="0" distL="114300" distR="114300" simplePos="0" relativeHeight="251663872" behindDoc="0" locked="0" layoutInCell="1" allowOverlap="1">
                <wp:simplePos x="0" y="0"/>
                <wp:positionH relativeFrom="column">
                  <wp:posOffset>5114925</wp:posOffset>
                </wp:positionH>
                <wp:positionV relativeFrom="paragraph">
                  <wp:posOffset>481330</wp:posOffset>
                </wp:positionV>
                <wp:extent cx="461010" cy="398145"/>
                <wp:effectExtent l="0" t="0" r="0" b="0"/>
                <wp:wrapNone/>
                <wp:docPr id="1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A0C" w:rsidRDefault="000B1A0C" w:rsidP="00B01662">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left:0;text-align:left;margin-left:402.75pt;margin-top:37.9pt;width:36.3pt;height:3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" stroked="f">
                <v:textbox>
                  <w:txbxContent>
                    <w:p w:rsidR="005D0242" w:rsidRDefault="005D0242" w:rsidP="00B01662">
                      <w:pPr>
                        <w:rPr>
                          <w:rFonts w:ascii="Arial" w:hAnsi="Arial"/>
                          <w:sz w:val="16"/>
                        </w:rPr>
                      </w:pPr>
                      <w:r>
                        <w:rPr>
                          <w:rFonts w:ascii="Arial" w:hAnsi="Arial"/>
                          <w:sz w:val="16"/>
                        </w:rPr>
                        <w:t>Jan</w:t>
                      </w:r>
                    </w:p>
                  </w:txbxContent>
                </v:textbox>
              </v:shape>
            </w:pict>
          </mc:Fallback>
        </mc:AlternateContent>
      </w:r>
      <w:r>
        <w:rPr>
          <w:noProof/>
          <w:snapToGrid/>
        </w:rPr>
        <mc:AlternateContent>
          <mc:Choice Requires="wps">
            <w:drawing>
              <wp:anchor distT="0" distB="0" distL="114300" distR="114300" simplePos="0" relativeHeight="251662848" behindDoc="0" locked="0" layoutInCell="1" allowOverlap="1">
                <wp:simplePos x="0" y="0"/>
                <wp:positionH relativeFrom="column">
                  <wp:posOffset>5114925</wp:posOffset>
                </wp:positionH>
                <wp:positionV relativeFrom="paragraph">
                  <wp:posOffset>83820</wp:posOffset>
                </wp:positionV>
                <wp:extent cx="461010" cy="351790"/>
                <wp:effectExtent l="0" t="0" r="0" b="2540"/>
                <wp:wrapNone/>
                <wp:docPr id="1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1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A0C" w:rsidRDefault="000B1A0C" w:rsidP="00B01662">
                            <w:pPr>
                              <w:rPr>
                                <w:rFonts w:ascii="Arial" w:hAnsi="Arial"/>
                                <w:b/>
                                <w:sz w:val="16"/>
                              </w:rPr>
                            </w:pPr>
                            <w:r>
                              <w:rPr>
                                <w:rFonts w:ascii="Arial" w:hAnsi="Arial"/>
                                <w:b/>
                                <w:sz w:val="16"/>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30" type="#_x0000_t202" style="position:absolute;left:0;text-align:left;margin-left:402.75pt;margin-top:6.6pt;width:36.3pt;height:27.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" stroked="f">
                <v:textbox>
                  <w:txbxContent>
                    <w:p w:rsidR="000B1A0C" w:rsidRDefault="000B1A0C" w:rsidP="00B01662">
                      <w:pPr>
                        <w:rPr>
                          <w:rFonts w:ascii="Arial" w:hAnsi="Arial"/>
                          <w:b/>
                          <w:sz w:val="16"/>
                        </w:rPr>
                      </w:pPr>
                      <w:r>
                        <w:rPr>
                          <w:rFonts w:ascii="Arial" w:hAnsi="Arial"/>
                          <w:b/>
                          <w:sz w:val="16"/>
                        </w:rPr>
                        <w:t>2015</w:t>
                      </w:r>
                    </w:p>
                  </w:txbxContent>
                </v:textbox>
              </v:shape>
            </w:pict>
          </mc:Fallback>
        </mc:AlternateContent>
      </w:r>
      <w:r>
        <w:rPr>
          <w:noProof/>
          <w:snapToGrid/>
        </w:rPr>
        <mc:AlternateContent>
          <mc:Choice Requires="wps">
            <w:drawing>
              <wp:anchor distT="0" distB="0" distL="114300" distR="114300" simplePos="0" relativeHeight="251661824" behindDoc="0" locked="0" layoutInCell="1" allowOverlap="1">
                <wp:simplePos x="0" y="0"/>
                <wp:positionH relativeFrom="column">
                  <wp:posOffset>4284980</wp:posOffset>
                </wp:positionH>
                <wp:positionV relativeFrom="paragraph">
                  <wp:posOffset>824865</wp:posOffset>
                </wp:positionV>
                <wp:extent cx="737870" cy="299085"/>
                <wp:effectExtent l="8255" t="5715" r="6350" b="9525"/>
                <wp:wrapNone/>
                <wp:docPr id="1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99085"/>
                        </a:xfrm>
                        <a:prstGeom prst="rect">
                          <a:avLst/>
                        </a:prstGeom>
                        <a:solidFill>
                          <a:srgbClr val="C0C0C0"/>
                        </a:solidFill>
                        <a:ln w="9525">
                          <a:solidFill>
                            <a:srgbClr val="000000"/>
                          </a:solidFill>
                          <a:miter lim="800000"/>
                          <a:headEnd/>
                          <a:tailEnd/>
                        </a:ln>
                      </wps:spPr>
                      <wps:txbx>
                        <w:txbxContent>
                          <w:p w:rsidR="000B1A0C" w:rsidRPr="00077BE3" w:rsidRDefault="000B1A0C" w:rsidP="00B01662">
                            <w:pPr>
                              <w:rPr>
                                <w:rFonts w:ascii="Arial" w:hAnsi="Arial" w:cs="Arial"/>
                                <w:i/>
                                <w:sz w:val="16"/>
                                <w:szCs w:val="16"/>
                              </w:rPr>
                            </w:pPr>
                            <w:r w:rsidRPr="00077BE3">
                              <w:rPr>
                                <w:rFonts w:ascii="Arial" w:hAnsi="Arial" w:cs="Arial"/>
                                <w:i/>
                                <w:sz w:val="16"/>
                                <w:szCs w:val="16"/>
                              </w:rPr>
                              <w:t>Round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1" type="#_x0000_t202" style="position:absolute;left:0;text-align:left;margin-left:337.4pt;margin-top:64.95pt;width:58.1pt;height:2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" fillcolor="silver">
                <v:textbox>
                  <w:txbxContent>
                    <w:p w:rsidR="005D0242" w:rsidRPr="00077BE3" w:rsidRDefault="005D0242" w:rsidP="00B01662">
                      <w:pPr>
                        <w:rPr>
                          <w:rFonts w:ascii="Arial" w:hAnsi="Arial" w:cs="Arial"/>
                          <w:i/>
                          <w:sz w:val="16"/>
                          <w:szCs w:val="16"/>
                        </w:rPr>
                      </w:pPr>
                      <w:r w:rsidRPr="00077BE3">
                        <w:rPr>
                          <w:rFonts w:ascii="Arial" w:hAnsi="Arial" w:cs="Arial"/>
                          <w:i/>
                          <w:sz w:val="16"/>
                          <w:szCs w:val="16"/>
                        </w:rPr>
                        <w:t>Round 5</w:t>
                      </w:r>
                    </w:p>
                  </w:txbxContent>
                </v:textbox>
              </v:shape>
            </w:pict>
          </mc:Fallback>
        </mc:AlternateContent>
      </w:r>
      <w:r>
        <w:rPr>
          <w:noProof/>
          <w:snapToGrid/>
        </w:rPr>
        <mc:AlternateContent>
          <mc:Choice Requires="wps">
            <w:drawing>
              <wp:anchor distT="0" distB="0" distL="114300" distR="114300" simplePos="0" relativeHeight="251660800" behindDoc="0" locked="0" layoutInCell="1" allowOverlap="1">
                <wp:simplePos x="0" y="0"/>
                <wp:positionH relativeFrom="column">
                  <wp:posOffset>3547110</wp:posOffset>
                </wp:positionH>
                <wp:positionV relativeFrom="paragraph">
                  <wp:posOffset>824865</wp:posOffset>
                </wp:positionV>
                <wp:extent cx="737870" cy="299085"/>
                <wp:effectExtent l="13335" t="5715" r="10795" b="9525"/>
                <wp:wrapNone/>
                <wp:docPr id="1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99085"/>
                        </a:xfrm>
                        <a:prstGeom prst="rect">
                          <a:avLst/>
                        </a:prstGeom>
                        <a:solidFill>
                          <a:srgbClr val="C0C0C0"/>
                        </a:solidFill>
                        <a:ln w="9525">
                          <a:solidFill>
                            <a:srgbClr val="000000"/>
                          </a:solidFill>
                          <a:miter lim="800000"/>
                          <a:headEnd/>
                          <a:tailEnd/>
                        </a:ln>
                      </wps:spPr>
                      <wps:txbx>
                        <w:txbxContent>
                          <w:p w:rsidR="000B1A0C" w:rsidRPr="00077BE3" w:rsidRDefault="000B1A0C" w:rsidP="00B01662">
                            <w:pPr>
                              <w:rPr>
                                <w:rFonts w:ascii="Arial" w:hAnsi="Arial" w:cs="Arial"/>
                                <w:i/>
                                <w:sz w:val="16"/>
                                <w:szCs w:val="16"/>
                              </w:rPr>
                            </w:pPr>
                            <w:r w:rsidRPr="00077BE3">
                              <w:rPr>
                                <w:rFonts w:ascii="Arial" w:hAnsi="Arial" w:cs="Arial"/>
                                <w:i/>
                                <w:sz w:val="16"/>
                                <w:szCs w:val="16"/>
                              </w:rPr>
                              <w:t>Round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2" type="#_x0000_t202" style="position:absolute;left:0;text-align:left;margin-left:279.3pt;margin-top:64.95pt;width:58.1pt;height:2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" fillcolor="silver">
                <v:textbox>
                  <w:txbxContent>
                    <w:p w:rsidR="005D0242" w:rsidRPr="00077BE3" w:rsidRDefault="005D0242" w:rsidP="00B01662">
                      <w:pPr>
                        <w:rPr>
                          <w:rFonts w:ascii="Arial" w:hAnsi="Arial" w:cs="Arial"/>
                          <w:i/>
                          <w:sz w:val="16"/>
                          <w:szCs w:val="16"/>
                        </w:rPr>
                      </w:pPr>
                      <w:r w:rsidRPr="00077BE3">
                        <w:rPr>
                          <w:rFonts w:ascii="Arial" w:hAnsi="Arial" w:cs="Arial"/>
                          <w:i/>
                          <w:sz w:val="16"/>
                          <w:szCs w:val="16"/>
                        </w:rPr>
                        <w:t>Round 4</w:t>
                      </w:r>
                    </w:p>
                  </w:txbxContent>
                </v:textbox>
              </v:shape>
            </w:pict>
          </mc:Fallback>
        </mc:AlternateContent>
      </w:r>
      <w:r>
        <w:rPr>
          <w:noProof/>
          <w:snapToGrid/>
        </w:rPr>
        <mc:AlternateContent>
          <mc:Choice Requires="wps">
            <w:drawing>
              <wp:anchor distT="0" distB="0" distL="114300" distR="114300" simplePos="0" relativeHeight="251659776" behindDoc="0" locked="0" layoutInCell="1" allowOverlap="1">
                <wp:simplePos x="0" y="0"/>
                <wp:positionH relativeFrom="column">
                  <wp:posOffset>3178175</wp:posOffset>
                </wp:positionH>
                <wp:positionV relativeFrom="paragraph">
                  <wp:posOffset>83820</wp:posOffset>
                </wp:positionV>
                <wp:extent cx="461010" cy="351790"/>
                <wp:effectExtent l="0" t="0" r="0" b="2540"/>
                <wp:wrapNone/>
                <wp:docPr id="1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1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A0C" w:rsidRDefault="000B1A0C" w:rsidP="00B01662">
                            <w:pPr>
                              <w:rPr>
                                <w:rFonts w:ascii="Arial" w:hAnsi="Arial"/>
                                <w:b/>
                                <w:sz w:val="16"/>
                              </w:rPr>
                            </w:pPr>
                            <w:r>
                              <w:rPr>
                                <w:rFonts w:ascii="Arial" w:hAnsi="Arial"/>
                                <w:b/>
                                <w:sz w:val="1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3" type="#_x0000_t202" style="position:absolute;left:0;text-align:left;margin-left:250.25pt;margin-top:6.6pt;width:36.3pt;height:27.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" stroked="f">
                <v:textbox>
                  <w:txbxContent>
                    <w:p w:rsidR="000B1A0C" w:rsidRDefault="000B1A0C" w:rsidP="00B01662">
                      <w:pPr>
                        <w:rPr>
                          <w:rFonts w:ascii="Arial" w:hAnsi="Arial"/>
                          <w:b/>
                          <w:sz w:val="16"/>
                        </w:rPr>
                      </w:pPr>
                      <w:r>
                        <w:rPr>
                          <w:rFonts w:ascii="Arial" w:hAnsi="Arial"/>
                          <w:b/>
                          <w:sz w:val="16"/>
                        </w:rPr>
                        <w:t>2014</w:t>
                      </w:r>
                    </w:p>
                  </w:txbxContent>
                </v:textbox>
              </v:shape>
            </w:pict>
          </mc:Fallback>
        </mc:AlternateContent>
      </w:r>
      <w:r>
        <w:rPr>
          <w:noProof/>
          <w:snapToGrid/>
        </w:rPr>
        <mc:AlternateContent>
          <mc:Choice Requires="wps">
            <w:drawing>
              <wp:anchor distT="0" distB="0" distL="114300" distR="114300" simplePos="0" relativeHeight="251658752" behindDoc="0" locked="0" layoutInCell="1" allowOverlap="1">
                <wp:simplePos x="0" y="0"/>
                <wp:positionH relativeFrom="column">
                  <wp:posOffset>1517650</wp:posOffset>
                </wp:positionH>
                <wp:positionV relativeFrom="paragraph">
                  <wp:posOffset>83820</wp:posOffset>
                </wp:positionV>
                <wp:extent cx="461010" cy="252730"/>
                <wp:effectExtent l="3175" t="0" r="2540" b="0"/>
                <wp:wrapNone/>
                <wp:docPr id="1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A0C" w:rsidRDefault="000B1A0C" w:rsidP="00B01662">
                            <w:pPr>
                              <w:rPr>
                                <w:rFonts w:ascii="Arial" w:hAnsi="Arial"/>
                                <w:b/>
                                <w:sz w:val="16"/>
                              </w:rPr>
                            </w:pPr>
                            <w:r>
                              <w:rPr>
                                <w:rFonts w:ascii="Arial" w:hAnsi="Arial"/>
                                <w:b/>
                                <w:sz w:val="16"/>
                              </w:rPr>
                              <w:t>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4" type="#_x0000_t202" style="position:absolute;left:0;text-align:left;margin-left:119.5pt;margin-top:6.6pt;width:36.3pt;height:19.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4p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" stroked="f">
                <v:textbox>
                  <w:txbxContent>
                    <w:p w:rsidR="000B1A0C" w:rsidRDefault="000B1A0C" w:rsidP="00B01662">
                      <w:pPr>
                        <w:rPr>
                          <w:rFonts w:ascii="Arial" w:hAnsi="Arial"/>
                          <w:b/>
                          <w:sz w:val="16"/>
                        </w:rPr>
                      </w:pPr>
                      <w:r>
                        <w:rPr>
                          <w:rFonts w:ascii="Arial" w:hAnsi="Arial"/>
                          <w:b/>
                          <w:sz w:val="16"/>
                        </w:rPr>
                        <w:t>2013</w:t>
                      </w:r>
                    </w:p>
                  </w:txbxContent>
                </v:textbox>
              </v:shape>
            </w:pict>
          </mc:Fallback>
        </mc:AlternateContent>
      </w:r>
      <w:r>
        <w:rPr>
          <w:noProof/>
          <w:snapToGrid/>
        </w:rPr>
        <mc:AlternateContent>
          <mc:Choice Requires="wps">
            <w:drawing>
              <wp:anchor distT="0" distB="0" distL="114300" distR="114300" simplePos="0" relativeHeight="251657728" behindDoc="0" locked="0" layoutInCell="1" allowOverlap="1">
                <wp:simplePos x="0" y="0"/>
                <wp:positionH relativeFrom="column">
                  <wp:posOffset>2809240</wp:posOffset>
                </wp:positionH>
                <wp:positionV relativeFrom="paragraph">
                  <wp:posOffset>281940</wp:posOffset>
                </wp:positionV>
                <wp:extent cx="0" cy="1793240"/>
                <wp:effectExtent l="8890" t="5715" r="10160" b="10795"/>
                <wp:wrapNone/>
                <wp:docPr id="1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2pt,22.2pt" to="221.2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X4FAIAACo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"/>
            </w:pict>
          </mc:Fallback>
        </mc:AlternateContent>
      </w:r>
      <w:r>
        <w:rPr>
          <w:noProof/>
          <w:snapToGrid/>
        </w:rPr>
        <mc:AlternateContent>
          <mc:Choice Requires="wps">
            <w:drawing>
              <wp:anchor distT="0" distB="0" distL="114300" distR="114300" simplePos="0" relativeHeight="251656704" behindDoc="0" locked="0" layoutInCell="1" allowOverlap="1">
                <wp:simplePos x="0" y="0"/>
                <wp:positionH relativeFrom="column">
                  <wp:posOffset>2809240</wp:posOffset>
                </wp:positionH>
                <wp:positionV relativeFrom="paragraph">
                  <wp:posOffset>1394460</wp:posOffset>
                </wp:positionV>
                <wp:extent cx="829945" cy="299085"/>
                <wp:effectExtent l="8890" t="13335" r="8890" b="11430"/>
                <wp:wrapNone/>
                <wp:docPr id="1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9085"/>
                        </a:xfrm>
                        <a:prstGeom prst="rect">
                          <a:avLst/>
                        </a:prstGeom>
                        <a:solidFill>
                          <a:srgbClr val="C0C0C0"/>
                        </a:solidFill>
                        <a:ln w="9525">
                          <a:solidFill>
                            <a:srgbClr val="000000"/>
                          </a:solidFill>
                          <a:miter lim="800000"/>
                          <a:headEnd/>
                          <a:tailEnd/>
                        </a:ln>
                      </wps:spPr>
                      <wps:txbx>
                        <w:txbxContent>
                          <w:p w:rsidR="000B1A0C" w:rsidRPr="00077BE3" w:rsidRDefault="000B1A0C" w:rsidP="00B01662">
                            <w:pPr>
                              <w:rPr>
                                <w:rFonts w:ascii="Arial" w:hAnsi="Arial" w:cs="Arial"/>
                                <w:i/>
                                <w:sz w:val="16"/>
                                <w:szCs w:val="16"/>
                              </w:rPr>
                            </w:pPr>
                            <w:r w:rsidRPr="00077BE3">
                              <w:rPr>
                                <w:rFonts w:ascii="Arial" w:hAnsi="Arial" w:cs="Arial"/>
                                <w:i/>
                                <w:sz w:val="16"/>
                                <w:szCs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5" type="#_x0000_t202" style="position:absolute;left:0;text-align:left;margin-left:221.2pt;margin-top:109.8pt;width:65.35pt;height:2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" fillcolor="silver">
                <v:textbox>
                  <w:txbxContent>
                    <w:p w:rsidR="005D0242" w:rsidRPr="00077BE3" w:rsidRDefault="005D0242" w:rsidP="00B01662">
                      <w:pPr>
                        <w:rPr>
                          <w:rFonts w:ascii="Arial" w:hAnsi="Arial" w:cs="Arial"/>
                          <w:i/>
                          <w:sz w:val="16"/>
                          <w:szCs w:val="16"/>
                        </w:rPr>
                      </w:pPr>
                      <w:r w:rsidRPr="00077BE3">
                        <w:rPr>
                          <w:rFonts w:ascii="Arial" w:hAnsi="Arial" w:cs="Arial"/>
                          <w:i/>
                          <w:sz w:val="16"/>
                          <w:szCs w:val="16"/>
                        </w:rPr>
                        <w:t>Round 1</w:t>
                      </w:r>
                    </w:p>
                  </w:txbxContent>
                </v:textbox>
              </v:shape>
            </w:pict>
          </mc:Fallback>
        </mc:AlternateContent>
      </w:r>
      <w:r>
        <w:rPr>
          <w:noProof/>
          <w:snapToGrid/>
        </w:rPr>
        <mc:AlternateContent>
          <mc:Choice Requires="wps">
            <w:drawing>
              <wp:anchor distT="0" distB="0" distL="114300" distR="114300" simplePos="0" relativeHeight="251655680" behindDoc="0" locked="0" layoutInCell="1" allowOverlap="1">
                <wp:simplePos x="0" y="0"/>
                <wp:positionH relativeFrom="column">
                  <wp:posOffset>1978660</wp:posOffset>
                </wp:positionH>
                <wp:positionV relativeFrom="paragraph">
                  <wp:posOffset>1295400</wp:posOffset>
                </wp:positionV>
                <wp:extent cx="737870" cy="398145"/>
                <wp:effectExtent l="6985" t="9525" r="7620" b="11430"/>
                <wp:wrapNone/>
                <wp:docPr id="1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398145"/>
                        </a:xfrm>
                        <a:prstGeom prst="rect">
                          <a:avLst/>
                        </a:prstGeom>
                        <a:solidFill>
                          <a:srgbClr val="FFFFFF"/>
                        </a:solidFill>
                        <a:ln w="9525">
                          <a:solidFill>
                            <a:srgbClr val="000000"/>
                          </a:solidFill>
                          <a:miter lim="800000"/>
                          <a:headEnd/>
                          <a:tailEnd/>
                        </a:ln>
                      </wps:spPr>
                      <wps:txbx>
                        <w:txbxContent>
                          <w:p w:rsidR="000B1A0C" w:rsidRDefault="000B1A0C" w:rsidP="00B01662">
                            <w:pPr>
                              <w:rPr>
                                <w:rFonts w:ascii="Arial" w:hAnsi="Arial"/>
                                <w:sz w:val="16"/>
                              </w:rPr>
                            </w:pPr>
                            <w:r>
                              <w:rPr>
                                <w:rFonts w:ascii="Arial" w:hAnsi="Arial"/>
                                <w:sz w:val="16"/>
                              </w:rPr>
                              <w:t>Panel 19</w:t>
                            </w:r>
                          </w:p>
                          <w:p w:rsidR="000B1A0C" w:rsidRDefault="000B1A0C" w:rsidP="00B01662">
                            <w:pPr>
                              <w:spacing w:line="180" w:lineRule="atLeast"/>
                              <w:rPr>
                                <w:rFonts w:ascii="Arial" w:hAnsi="Arial"/>
                                <w:sz w:val="16"/>
                              </w:rPr>
                            </w:pPr>
                            <w:r>
                              <w:rPr>
                                <w:rFonts w:ascii="Arial" w:hAnsi="Arial"/>
                                <w:sz w:val="16"/>
                              </w:rPr>
                              <w:t>2014-2015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6" type="#_x0000_t202" style="position:absolute;left:0;text-align:left;margin-left:155.8pt;margin-top:102pt;width:58.1pt;height:3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">
                <v:textbox>
                  <w:txbxContent>
                    <w:p w:rsidR="000B1A0C" w:rsidRDefault="000B1A0C" w:rsidP="00B01662">
                      <w:pPr>
                        <w:rPr>
                          <w:rFonts w:ascii="Arial" w:hAnsi="Arial"/>
                          <w:sz w:val="16"/>
                        </w:rPr>
                      </w:pPr>
                      <w:r>
                        <w:rPr>
                          <w:rFonts w:ascii="Arial" w:hAnsi="Arial"/>
                          <w:sz w:val="16"/>
                        </w:rPr>
                        <w:t>Panel 19</w:t>
                      </w:r>
                    </w:p>
                    <w:p w:rsidR="000B1A0C" w:rsidRDefault="000B1A0C" w:rsidP="00B01662">
                      <w:pPr>
                        <w:spacing w:line="180" w:lineRule="atLeast"/>
                        <w:rPr>
                          <w:rFonts w:ascii="Arial" w:hAnsi="Arial"/>
                          <w:sz w:val="16"/>
                        </w:rPr>
                      </w:pPr>
                      <w:r>
                        <w:rPr>
                          <w:rFonts w:ascii="Arial" w:hAnsi="Arial"/>
                          <w:sz w:val="16"/>
                        </w:rPr>
                        <w:t>2014-2015</w:t>
                      </w:r>
                    </w:p>
                  </w:txbxContent>
                </v:textbox>
              </v:shape>
            </w:pict>
          </mc:Fallback>
        </mc:AlternateContent>
      </w:r>
      <w:r>
        <w:rPr>
          <w:noProof/>
          <w:snapToGrid/>
        </w:rPr>
        <mc:AlternateContent>
          <mc:Choice Requires="wps">
            <w:drawing>
              <wp:anchor distT="0" distB="0" distL="114300" distR="114300" simplePos="0" relativeHeight="251654656" behindDoc="0" locked="0" layoutInCell="1" allowOverlap="1">
                <wp:simplePos x="0" y="0"/>
                <wp:positionH relativeFrom="column">
                  <wp:posOffset>2966720</wp:posOffset>
                </wp:positionH>
                <wp:positionV relativeFrom="paragraph">
                  <wp:posOffset>481330</wp:posOffset>
                </wp:positionV>
                <wp:extent cx="429260" cy="298450"/>
                <wp:effectExtent l="4445" t="0" r="4445"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A0C" w:rsidRDefault="000B1A0C" w:rsidP="00B01662">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7" type="#_x0000_t202" style="position:absolute;left:0;text-align:left;margin-left:233.6pt;margin-top:37.9pt;width:33.8pt;height:2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yshQIAABc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" stroked="f">
                <v:textbox>
                  <w:txbxContent>
                    <w:p w:rsidR="005D0242" w:rsidRDefault="005D0242" w:rsidP="00B01662">
                      <w:pPr>
                        <w:rPr>
                          <w:rFonts w:ascii="Arial" w:hAnsi="Arial"/>
                          <w:sz w:val="16"/>
                        </w:rPr>
                      </w:pPr>
                      <w:r>
                        <w:rPr>
                          <w:rFonts w:ascii="Arial" w:hAnsi="Arial"/>
                          <w:sz w:val="16"/>
                        </w:rPr>
                        <w:t>Jan</w:t>
                      </w:r>
                    </w:p>
                  </w:txbxContent>
                </v:textbox>
              </v:shape>
            </w:pict>
          </mc:Fallback>
        </mc:AlternateContent>
      </w:r>
      <w:r>
        <w:rPr>
          <w:noProof/>
          <w:snapToGrid/>
        </w:rPr>
        <mc:AlternateContent>
          <mc:Choice Requires="wps">
            <w:drawing>
              <wp:anchor distT="0" distB="0" distL="114300" distR="114300" simplePos="0" relativeHeight="251653632" behindDoc="0" locked="0" layoutInCell="1" allowOverlap="1">
                <wp:simplePos x="0" y="0"/>
                <wp:positionH relativeFrom="column">
                  <wp:posOffset>2809240</wp:posOffset>
                </wp:positionH>
                <wp:positionV relativeFrom="paragraph">
                  <wp:posOffset>824865</wp:posOffset>
                </wp:positionV>
                <wp:extent cx="737870" cy="299085"/>
                <wp:effectExtent l="8890" t="5715" r="5715" b="9525"/>
                <wp:wrapNone/>
                <wp:docPr id="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99085"/>
                        </a:xfrm>
                        <a:prstGeom prst="rect">
                          <a:avLst/>
                        </a:prstGeom>
                        <a:solidFill>
                          <a:srgbClr val="C0C0C0"/>
                        </a:solidFill>
                        <a:ln w="9525">
                          <a:solidFill>
                            <a:srgbClr val="000000"/>
                          </a:solidFill>
                          <a:miter lim="800000"/>
                          <a:headEnd/>
                          <a:tailEnd/>
                        </a:ln>
                      </wps:spPr>
                      <wps:txbx>
                        <w:txbxContent>
                          <w:p w:rsidR="000B1A0C" w:rsidRPr="00077BE3" w:rsidRDefault="000B1A0C" w:rsidP="00B01662">
                            <w:pPr>
                              <w:rPr>
                                <w:rFonts w:ascii="Arial" w:hAnsi="Arial" w:cs="Arial"/>
                                <w:i/>
                                <w:sz w:val="16"/>
                                <w:szCs w:val="16"/>
                              </w:rPr>
                            </w:pPr>
                            <w:r w:rsidRPr="00077BE3">
                              <w:rPr>
                                <w:rFonts w:ascii="Arial" w:hAnsi="Arial" w:cs="Arial"/>
                                <w:i/>
                                <w:sz w:val="16"/>
                                <w:szCs w:val="16"/>
                              </w:rPr>
                              <w:t>Round</w:t>
                            </w:r>
                            <w:r>
                              <w:rPr>
                                <w:rFonts w:ascii="Arial" w:hAnsi="Arial" w:cs="Arial"/>
                                <w:i/>
                                <w:sz w:val="16"/>
                                <w:szCs w:val="16"/>
                              </w:rPr>
                              <w:t xml:space="preserve"> </w:t>
                            </w:r>
                            <w:r w:rsidRPr="00077BE3">
                              <w:rPr>
                                <w:rFonts w:ascii="Arial" w:hAnsi="Arial" w:cs="Arial"/>
                                <w:i/>
                                <w:sz w:val="16"/>
                                <w:szCs w:val="16"/>
                              </w:rPr>
                              <w:t xml:space="preserve">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8" type="#_x0000_t202" style="position:absolute;left:0;text-align:left;margin-left:221.2pt;margin-top:64.95pt;width:58.1pt;height:2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" fillcolor="silver">
                <v:textbox>
                  <w:txbxContent>
                    <w:p w:rsidR="005D0242" w:rsidRPr="00077BE3" w:rsidRDefault="005D0242" w:rsidP="00B01662">
                      <w:pPr>
                        <w:rPr>
                          <w:rFonts w:ascii="Arial" w:hAnsi="Arial" w:cs="Arial"/>
                          <w:i/>
                          <w:sz w:val="16"/>
                          <w:szCs w:val="16"/>
                        </w:rPr>
                      </w:pPr>
                      <w:r w:rsidRPr="00077BE3">
                        <w:rPr>
                          <w:rFonts w:ascii="Arial" w:hAnsi="Arial" w:cs="Arial"/>
                          <w:i/>
                          <w:sz w:val="16"/>
                          <w:szCs w:val="16"/>
                        </w:rPr>
                        <w:t>Round</w:t>
                      </w:r>
                      <w:r>
                        <w:rPr>
                          <w:rFonts w:ascii="Arial" w:hAnsi="Arial" w:cs="Arial"/>
                          <w:i/>
                          <w:sz w:val="16"/>
                          <w:szCs w:val="16"/>
                        </w:rPr>
                        <w:t xml:space="preserve"> </w:t>
                      </w:r>
                      <w:r w:rsidRPr="00077BE3">
                        <w:rPr>
                          <w:rFonts w:ascii="Arial" w:hAnsi="Arial" w:cs="Arial"/>
                          <w:i/>
                          <w:sz w:val="16"/>
                          <w:szCs w:val="16"/>
                        </w:rPr>
                        <w:t xml:space="preserve">3 </w:t>
                      </w:r>
                    </w:p>
                  </w:txbxContent>
                </v:textbox>
              </v:shape>
            </w:pict>
          </mc:Fallback>
        </mc:AlternateContent>
      </w:r>
      <w:r>
        <w:rPr>
          <w:noProof/>
          <w:snapToGrid/>
        </w:rPr>
        <mc:AlternateContent>
          <mc:Choice Requires="wps">
            <w:drawing>
              <wp:anchor distT="0" distB="0" distL="114300" distR="114300" simplePos="0" relativeHeight="251652608" behindDoc="0" locked="0" layoutInCell="1" allowOverlap="1">
                <wp:simplePos x="0" y="0"/>
                <wp:positionH relativeFrom="column">
                  <wp:posOffset>1794510</wp:posOffset>
                </wp:positionH>
                <wp:positionV relativeFrom="paragraph">
                  <wp:posOffset>824865</wp:posOffset>
                </wp:positionV>
                <wp:extent cx="829945" cy="299085"/>
                <wp:effectExtent l="13335" t="5715" r="13970" b="9525"/>
                <wp:wrapNone/>
                <wp:docPr id="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9085"/>
                        </a:xfrm>
                        <a:prstGeom prst="rect">
                          <a:avLst/>
                        </a:prstGeom>
                        <a:solidFill>
                          <a:srgbClr val="FFFFFF"/>
                        </a:solidFill>
                        <a:ln w="9525">
                          <a:solidFill>
                            <a:srgbClr val="969696"/>
                          </a:solidFill>
                          <a:miter lim="800000"/>
                          <a:headEnd/>
                          <a:tailEnd/>
                        </a:ln>
                      </wps:spPr>
                      <wps:txbx>
                        <w:txbxContent>
                          <w:p w:rsidR="000B1A0C" w:rsidRDefault="000B1A0C" w:rsidP="00B01662">
                            <w:pPr>
                              <w:rPr>
                                <w:rFonts w:ascii="Arial" w:hAnsi="Arial"/>
                                <w:i/>
                                <w:color w:val="808080"/>
                                <w:sz w:val="16"/>
                              </w:rPr>
                            </w:pPr>
                            <w:r>
                              <w:rPr>
                                <w:rFonts w:ascii="Arial" w:hAnsi="Arial"/>
                                <w:i/>
                                <w:color w:val="808080"/>
                                <w:sz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9" type="#_x0000_t202" style="position:absolute;left:0;text-align:left;margin-left:141.3pt;margin-top:64.95pt;width:65.35pt;height:23.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" strokecolor="#969696">
                <v:textbox>
                  <w:txbxContent>
                    <w:p w:rsidR="005D0242" w:rsidRDefault="005D0242" w:rsidP="00B01662">
                      <w:pPr>
                        <w:rPr>
                          <w:rFonts w:ascii="Arial" w:hAnsi="Arial"/>
                          <w:i/>
                          <w:color w:val="808080"/>
                          <w:sz w:val="16"/>
                        </w:rPr>
                      </w:pPr>
                      <w:r>
                        <w:rPr>
                          <w:rFonts w:ascii="Arial" w:hAnsi="Arial"/>
                          <w:i/>
                          <w:color w:val="808080"/>
                          <w:sz w:val="16"/>
                        </w:rPr>
                        <w:t>Round 2</w:t>
                      </w:r>
                    </w:p>
                  </w:txbxContent>
                </v:textbox>
              </v:shape>
            </w:pict>
          </mc:Fallback>
        </mc:AlternateContent>
      </w:r>
      <w:r>
        <w:rPr>
          <w:noProof/>
          <w:snapToGrid/>
        </w:rPr>
        <mc:AlternateContent>
          <mc:Choice Requires="wps">
            <w:drawing>
              <wp:anchor distT="0" distB="0" distL="114300" distR="114300" simplePos="0" relativeHeight="251651584" behindDoc="0" locked="0" layoutInCell="1" allowOverlap="1">
                <wp:simplePos x="0" y="0"/>
                <wp:positionH relativeFrom="column">
                  <wp:posOffset>871855</wp:posOffset>
                </wp:positionH>
                <wp:positionV relativeFrom="paragraph">
                  <wp:posOffset>824865</wp:posOffset>
                </wp:positionV>
                <wp:extent cx="922655" cy="299085"/>
                <wp:effectExtent l="5080" t="5715" r="5715" b="9525"/>
                <wp:wrapNone/>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99085"/>
                        </a:xfrm>
                        <a:prstGeom prst="rect">
                          <a:avLst/>
                        </a:prstGeom>
                        <a:solidFill>
                          <a:srgbClr val="FFFFFF"/>
                        </a:solidFill>
                        <a:ln w="9525">
                          <a:solidFill>
                            <a:srgbClr val="808080"/>
                          </a:solidFill>
                          <a:miter lim="800000"/>
                          <a:headEnd/>
                          <a:tailEnd/>
                        </a:ln>
                      </wps:spPr>
                      <wps:txbx>
                        <w:txbxContent>
                          <w:p w:rsidR="000B1A0C" w:rsidRDefault="000B1A0C" w:rsidP="00B01662">
                            <w:pPr>
                              <w:rPr>
                                <w:rFonts w:ascii="Arial" w:hAnsi="Arial"/>
                                <w:i/>
                                <w:color w:val="808080"/>
                                <w:sz w:val="16"/>
                              </w:rPr>
                            </w:pPr>
                            <w:r>
                              <w:rPr>
                                <w:rFonts w:ascii="Arial" w:hAnsi="Arial"/>
                                <w:i/>
                                <w:color w:val="808080"/>
                                <w:sz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0" type="#_x0000_t202" style="position:absolute;left:0;text-align:left;margin-left:68.65pt;margin-top:64.95pt;width:72.65pt;height:23.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" strokecolor="gray">
                <v:textbox>
                  <w:txbxContent>
                    <w:p w:rsidR="005D0242" w:rsidRDefault="005D0242" w:rsidP="00B01662">
                      <w:pPr>
                        <w:rPr>
                          <w:rFonts w:ascii="Arial" w:hAnsi="Arial"/>
                          <w:i/>
                          <w:color w:val="808080"/>
                          <w:sz w:val="16"/>
                        </w:rPr>
                      </w:pPr>
                      <w:r>
                        <w:rPr>
                          <w:rFonts w:ascii="Arial" w:hAnsi="Arial"/>
                          <w:i/>
                          <w:color w:val="808080"/>
                          <w:sz w:val="16"/>
                        </w:rPr>
                        <w:t>Round 1</w:t>
                      </w:r>
                    </w:p>
                  </w:txbxContent>
                </v:textbox>
              </v:shape>
            </w:pict>
          </mc:Fallback>
        </mc:AlternateContent>
      </w:r>
      <w:r>
        <w:rPr>
          <w:noProof/>
          <w:snapToGrid/>
        </w:rPr>
        <mc:AlternateContent>
          <mc:Choice Requires="wps">
            <w:drawing>
              <wp:anchor distT="0" distB="0" distL="114300" distR="114300" simplePos="0" relativeHeight="251649536" behindDoc="0" locked="0" layoutInCell="1" allowOverlap="1">
                <wp:simplePos x="0" y="0"/>
                <wp:positionH relativeFrom="column">
                  <wp:posOffset>871855</wp:posOffset>
                </wp:positionH>
                <wp:positionV relativeFrom="paragraph">
                  <wp:posOffset>484505</wp:posOffset>
                </wp:positionV>
                <wp:extent cx="553720" cy="299085"/>
                <wp:effectExtent l="0" t="0" r="3175" b="0"/>
                <wp:wrapNone/>
                <wp:docPr id="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A0C" w:rsidRDefault="000B1A0C" w:rsidP="00B01662">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1" type="#_x0000_t202" style="position:absolute;left:0;text-align:left;margin-left:68.65pt;margin-top:38.15pt;width:43.6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4BhAIAABc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" stroked="f">
                <v:textbox>
                  <w:txbxContent>
                    <w:p w:rsidR="005D0242" w:rsidRDefault="005D0242" w:rsidP="00B01662">
                      <w:pPr>
                        <w:rPr>
                          <w:rFonts w:ascii="Arial" w:hAnsi="Arial"/>
                          <w:sz w:val="16"/>
                        </w:rPr>
                      </w:pPr>
                      <w:r>
                        <w:rPr>
                          <w:rFonts w:ascii="Arial" w:hAnsi="Arial"/>
                          <w:sz w:val="16"/>
                        </w:rPr>
                        <w:t>Jan</w:t>
                      </w:r>
                    </w:p>
                  </w:txbxContent>
                </v:textbox>
              </v:shape>
            </w:pict>
          </mc:Fallback>
        </mc:AlternateContent>
      </w:r>
      <w:r>
        <w:rPr>
          <w:noProof/>
          <w:snapToGrid/>
        </w:rPr>
        <mc:AlternateContent>
          <mc:Choice Requires="wps">
            <w:drawing>
              <wp:anchor distT="0" distB="0" distL="114300" distR="114300" simplePos="0" relativeHeight="251648512" behindDoc="0" locked="0" layoutInCell="1" allowOverlap="1">
                <wp:simplePos x="0" y="0"/>
                <wp:positionH relativeFrom="column">
                  <wp:posOffset>4210050</wp:posOffset>
                </wp:positionH>
                <wp:positionV relativeFrom="paragraph">
                  <wp:posOffset>477520</wp:posOffset>
                </wp:positionV>
                <wp:extent cx="553720" cy="299085"/>
                <wp:effectExtent l="0" t="1270" r="0" b="4445"/>
                <wp:wrapNone/>
                <wp:docPr id="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A0C" w:rsidRDefault="000B1A0C" w:rsidP="00B01662">
                            <w:pPr>
                              <w:rPr>
                                <w:rFonts w:ascii="Arial" w:hAnsi="Arial"/>
                                <w:sz w:val="16"/>
                              </w:rPr>
                            </w:pPr>
                            <w:r>
                              <w:rPr>
                                <w:rFonts w:ascii="Arial" w:hAnsi="Arial"/>
                                <w:sz w:val="16"/>
                              </w:rPr>
                              <w:t>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2" type="#_x0000_t202" style="position:absolute;left:0;text-align:left;margin-left:331.5pt;margin-top:37.6pt;width:43.6pt;height:23.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" stroked="f">
                <v:textbox>
                  <w:txbxContent>
                    <w:p w:rsidR="005D0242" w:rsidRDefault="005D0242" w:rsidP="00B01662">
                      <w:pPr>
                        <w:rPr>
                          <w:rFonts w:ascii="Arial" w:hAnsi="Arial"/>
                          <w:sz w:val="16"/>
                        </w:rPr>
                      </w:pPr>
                      <w:r>
                        <w:rPr>
                          <w:rFonts w:ascii="Arial" w:hAnsi="Arial"/>
                          <w:sz w:val="16"/>
                        </w:rPr>
                        <w:t>Dec</w:t>
                      </w:r>
                    </w:p>
                  </w:txbxContent>
                </v:textbox>
              </v:shape>
            </w:pict>
          </mc:Fallback>
        </mc:AlternateContent>
      </w:r>
      <w:r>
        <w:rPr>
          <w:noProof/>
          <w:snapToGrid/>
        </w:rPr>
        <mc:AlternateContent>
          <mc:Choice Requires="wps">
            <w:drawing>
              <wp:anchor distT="0" distB="0" distL="114300" distR="114300" simplePos="0" relativeHeight="251647488" behindDoc="0" locked="0" layoutInCell="1" allowOverlap="1">
                <wp:simplePos x="0" y="0"/>
                <wp:positionH relativeFrom="column">
                  <wp:posOffset>5022850</wp:posOffset>
                </wp:positionH>
                <wp:positionV relativeFrom="paragraph">
                  <wp:posOffset>378460</wp:posOffset>
                </wp:positionV>
                <wp:extent cx="0" cy="1792605"/>
                <wp:effectExtent l="12700" t="6985" r="6350" b="10160"/>
                <wp:wrapNone/>
                <wp:docPr id="3"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2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pt,29.8pt" to="395.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"/>
            </w:pict>
          </mc:Fallback>
        </mc:AlternateContent>
      </w:r>
    </w:p>
    <w:p w:rsidR="009C71A2" w:rsidRPr="00EE2DF8" w:rsidRDefault="009C71A2" w:rsidP="00EE2DF8">
      <w:pPr>
        <w:pStyle w:val="Heading6"/>
        <w:jc w:val="left"/>
        <w:rPr>
          <w:sz w:val="16"/>
          <w:szCs w:val="16"/>
        </w:rPr>
      </w:pPr>
    </w:p>
    <w:p w:rsidR="009C71A2" w:rsidRPr="00EE2DF8" w:rsidRDefault="00A839F0" w:rsidP="00EE2DF8">
      <w:pPr>
        <w:pStyle w:val="Heading6"/>
        <w:jc w:val="left"/>
        <w:rPr>
          <w:sz w:val="16"/>
          <w:szCs w:val="16"/>
        </w:rPr>
      </w:pPr>
      <w:r>
        <w:rPr>
          <w:noProof/>
        </w:rPr>
        <mc:AlternateContent>
          <mc:Choice Requires="wps">
            <w:drawing>
              <wp:anchor distT="0" distB="0" distL="114300" distR="114300" simplePos="0" relativeHeight="251668992" behindDoc="0" locked="0" layoutInCell="1" allowOverlap="1">
                <wp:simplePos x="0" y="0"/>
                <wp:positionH relativeFrom="column">
                  <wp:posOffset>33655</wp:posOffset>
                </wp:positionH>
                <wp:positionV relativeFrom="paragraph">
                  <wp:posOffset>247650</wp:posOffset>
                </wp:positionV>
                <wp:extent cx="737870" cy="398145"/>
                <wp:effectExtent l="5080" t="9525" r="9525" b="11430"/>
                <wp:wrapNone/>
                <wp:docPr id="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398145"/>
                        </a:xfrm>
                        <a:prstGeom prst="rect">
                          <a:avLst/>
                        </a:prstGeom>
                        <a:solidFill>
                          <a:srgbClr val="FFFFFF"/>
                        </a:solidFill>
                        <a:ln w="9525">
                          <a:solidFill>
                            <a:srgbClr val="000000"/>
                          </a:solidFill>
                          <a:miter lim="800000"/>
                          <a:headEnd/>
                          <a:tailEnd/>
                        </a:ln>
                      </wps:spPr>
                      <wps:txbx>
                        <w:txbxContent>
                          <w:p w:rsidR="000B1A0C" w:rsidRDefault="000B1A0C" w:rsidP="00711804">
                            <w:pPr>
                              <w:rPr>
                                <w:rFonts w:ascii="Arial" w:hAnsi="Arial"/>
                                <w:sz w:val="16"/>
                              </w:rPr>
                            </w:pPr>
                            <w:r>
                              <w:rPr>
                                <w:rFonts w:ascii="Arial" w:hAnsi="Arial"/>
                                <w:sz w:val="16"/>
                              </w:rPr>
                              <w:t>Panel 18</w:t>
                            </w:r>
                          </w:p>
                          <w:p w:rsidR="000B1A0C" w:rsidRDefault="000B1A0C" w:rsidP="00711804">
                            <w:pPr>
                              <w:spacing w:line="180" w:lineRule="atLeast"/>
                              <w:rPr>
                                <w:rFonts w:ascii="Arial" w:hAnsi="Arial"/>
                                <w:sz w:val="16"/>
                              </w:rPr>
                            </w:pPr>
                            <w:r>
                              <w:rPr>
                                <w:rFonts w:ascii="Arial" w:hAnsi="Arial"/>
                                <w:sz w:val="16"/>
                              </w:rPr>
                              <w:t>2013-2014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43" type="#_x0000_t202" style="position:absolute;margin-left:2.65pt;margin-top:19.5pt;width:58.1pt;height:31.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">
                <v:textbox>
                  <w:txbxContent>
                    <w:p w:rsidR="000B1A0C" w:rsidRDefault="000B1A0C" w:rsidP="00711804">
                      <w:pPr>
                        <w:rPr>
                          <w:rFonts w:ascii="Arial" w:hAnsi="Arial"/>
                          <w:sz w:val="16"/>
                        </w:rPr>
                      </w:pPr>
                      <w:r>
                        <w:rPr>
                          <w:rFonts w:ascii="Arial" w:hAnsi="Arial"/>
                          <w:sz w:val="16"/>
                        </w:rPr>
                        <w:t>Panel 18</w:t>
                      </w:r>
                    </w:p>
                    <w:p w:rsidR="000B1A0C" w:rsidRDefault="000B1A0C" w:rsidP="00711804">
                      <w:pPr>
                        <w:spacing w:line="180" w:lineRule="atLeast"/>
                        <w:rPr>
                          <w:rFonts w:ascii="Arial" w:hAnsi="Arial"/>
                          <w:sz w:val="16"/>
                        </w:rPr>
                      </w:pPr>
                      <w:r>
                        <w:rPr>
                          <w:rFonts w:ascii="Arial" w:hAnsi="Arial"/>
                          <w:sz w:val="16"/>
                        </w:rPr>
                        <w:t>2013-2014</w:t>
                      </w:r>
                    </w:p>
                  </w:txbxContent>
                </v:textbox>
              </v:shape>
            </w:pict>
          </mc:Fallback>
        </mc:AlternateContent>
      </w:r>
    </w:p>
    <w:p w:rsidR="009C71A2" w:rsidRPr="00665948" w:rsidRDefault="00A839F0" w:rsidP="00EE2DF8">
      <w:pPr>
        <w:pStyle w:val="Heading6"/>
        <w:jc w:val="left"/>
        <w:rPr>
          <w:sz w:val="16"/>
          <w:szCs w:val="16"/>
        </w:rPr>
      </w:pPr>
      <w:r>
        <w:rPr>
          <w:noProof/>
        </w:rPr>
        <mc:AlternateContent>
          <mc:Choice Requires="wps">
            <w:drawing>
              <wp:anchor distT="0" distB="0" distL="114300" distR="114300" simplePos="0" relativeHeight="251667968" behindDoc="0" locked="0" layoutInCell="1" allowOverlap="1">
                <wp:simplePos x="0" y="0"/>
                <wp:positionH relativeFrom="column">
                  <wp:posOffset>2624455</wp:posOffset>
                </wp:positionH>
                <wp:positionV relativeFrom="paragraph">
                  <wp:posOffset>40005</wp:posOffset>
                </wp:positionV>
                <wp:extent cx="184785" cy="298450"/>
                <wp:effectExtent l="5080" t="11430" r="10160" b="13970"/>
                <wp:wrapNone/>
                <wp:docPr id="1" name="Text Box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84785" cy="298450"/>
                        </a:xfrm>
                        <a:prstGeom prst="rect">
                          <a:avLst/>
                        </a:prstGeom>
                        <a:solidFill>
                          <a:srgbClr val="FFFFFF"/>
                        </a:solidFill>
                        <a:ln w="9525">
                          <a:solidFill>
                            <a:srgbClr val="969696"/>
                          </a:solidFill>
                          <a:miter lim="800000"/>
                          <a:headEnd/>
                          <a:tailEnd/>
                        </a:ln>
                      </wps:spPr>
                      <wps:txbx>
                        <w:txbxContent>
                          <w:p w:rsidR="000B1A0C" w:rsidRDefault="000B1A0C" w:rsidP="00B016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44" type="#_x0000_t202" style="position:absolute;margin-left:206.65pt;margin-top:3.15pt;width:14.55pt;height:2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" strokecolor="#969696">
                <o:lock v:ext="edit" aspectratio="t"/>
                <v:textbox>
                  <w:txbxContent>
                    <w:p w:rsidR="005D0242" w:rsidRDefault="005D0242" w:rsidP="00B01662"/>
                  </w:txbxContent>
                </v:textbox>
              </v:shape>
            </w:pict>
          </mc:Fallback>
        </mc:AlternateContent>
      </w:r>
    </w:p>
    <w:p w:rsidR="009C71A2" w:rsidRPr="00EE2DF8" w:rsidRDefault="009C71A2" w:rsidP="00EE2DF8">
      <w:pPr>
        <w:pStyle w:val="Heading6"/>
        <w:jc w:val="left"/>
        <w:rPr>
          <w:sz w:val="16"/>
          <w:szCs w:val="16"/>
        </w:rPr>
      </w:pPr>
    </w:p>
    <w:p w:rsidR="009C71A2" w:rsidRDefault="009C71A2" w:rsidP="00EE2DF8">
      <w:pPr>
        <w:pStyle w:val="Heading6"/>
        <w:jc w:val="left"/>
      </w:pPr>
    </w:p>
    <w:p w:rsidR="009C71A2" w:rsidRPr="00EE2DF8" w:rsidRDefault="009C71A2" w:rsidP="00EE2DF8">
      <w:pPr>
        <w:pStyle w:val="Heading6"/>
        <w:jc w:val="left"/>
        <w:rPr>
          <w:sz w:val="16"/>
          <w:szCs w:val="16"/>
        </w:rPr>
      </w:pPr>
    </w:p>
    <w:p w:rsidR="009C71A2" w:rsidRDefault="009C71A2" w:rsidP="009C71A2"/>
    <w:p w:rsidR="005B7E06" w:rsidRDefault="005B7E06">
      <w:pPr>
        <w:pStyle w:val="L1-FlLfSp12"/>
      </w:pPr>
    </w:p>
    <w:p w:rsidR="00ED0FA0" w:rsidRDefault="00ED0FA0">
      <w:pPr>
        <w:pStyle w:val="L1-FlLfSp12"/>
      </w:pPr>
      <w:r>
        <w:t xml:space="preserve">Emergency room events reported in </w:t>
      </w:r>
      <w:r w:rsidR="0046639D">
        <w:t xml:space="preserve">Panel </w:t>
      </w:r>
      <w:r w:rsidR="00B069F2">
        <w:t>19</w:t>
      </w:r>
      <w:r>
        <w:t xml:space="preserve"> Round 3 and known to have occurred after December 31, 20</w:t>
      </w:r>
      <w:r w:rsidR="00E914C7">
        <w:t>1</w:t>
      </w:r>
      <w:r w:rsidR="00B069F2">
        <w:t>4</w:t>
      </w:r>
      <w:r>
        <w:t xml:space="preserve"> are not included on this file. In addition to expenditures, each record contains household</w:t>
      </w:r>
      <w:r w:rsidR="003A4AEB">
        <w:t>-</w:t>
      </w:r>
      <w:r>
        <w:t>reported medical conditions associated with the emergency room visit.</w:t>
      </w:r>
    </w:p>
    <w:p w:rsidR="00ED0FA0" w:rsidRDefault="00ED0FA0">
      <w:pPr>
        <w:pStyle w:val="L1-FlLfSp12"/>
      </w:pPr>
      <w:r>
        <w:t xml:space="preserve">Annual counts of emergency room visits are based entirely on household reports. Information from the MEPS MPC is used to supplement expenditure and payment data reported by the household and does not affect use estimates. </w:t>
      </w:r>
    </w:p>
    <w:p w:rsidR="00ED0FA0" w:rsidRDefault="00ED0FA0">
      <w:pPr>
        <w:pStyle w:val="L1-FlLfSp12"/>
      </w:pPr>
      <w:r>
        <w:t>Data from the Emergency Room event file can be merged with other 20</w:t>
      </w:r>
      <w:r w:rsidR="00E914C7">
        <w:t>1</w:t>
      </w:r>
      <w:r w:rsidR="00B069F2">
        <w:t>4</w:t>
      </w:r>
      <w:r>
        <w:t xml:space="preserve"> MEPS HC data files for purposes of appending person-level data such as demographic characteristics or health insurance coverage to each emergency room record.</w:t>
      </w:r>
    </w:p>
    <w:p w:rsidR="00ED0FA0" w:rsidRDefault="00ED0FA0">
      <w:pPr>
        <w:pStyle w:val="L1-FlLfSp12"/>
      </w:pPr>
      <w:r>
        <w:t>This file can also be used to construct summary variables of expenditures, sources of payment, and related aspects of emergency room visits. Aggregate annual person-level information on the use of emergency rooms and other health services is provided on the MEPS 20</w:t>
      </w:r>
      <w:r w:rsidR="00E914C7">
        <w:t>1</w:t>
      </w:r>
      <w:r w:rsidR="00B069F2">
        <w:t>4</w:t>
      </w:r>
      <w:r>
        <w:t xml:space="preserve"> Full Year Consolidated Data </w:t>
      </w:r>
      <w:r w:rsidR="005B1B28">
        <w:t>f</w:t>
      </w:r>
      <w:r>
        <w:t xml:space="preserve">ile, where each record represents a MEPS sampled person. </w:t>
      </w:r>
    </w:p>
    <w:p w:rsidR="00ED0FA0" w:rsidRDefault="00ED0FA0">
      <w:pPr>
        <w:pStyle w:val="L1-FlLfSp12"/>
      </w:pPr>
      <w:r>
        <w:lastRenderedPageBreak/>
        <w:t>This documentation offers an overview of the types and levels of data provided, and the content and structure of the file and the codebook. It contains the following sections:</w:t>
      </w:r>
    </w:p>
    <w:p w:rsidR="00ED0FA0" w:rsidRDefault="00ED0FA0">
      <w:pPr>
        <w:pStyle w:val="N1-1stBullet"/>
        <w:numPr>
          <w:ilvl w:val="0"/>
          <w:numId w:val="0"/>
        </w:numPr>
        <w:ind w:left="576"/>
      </w:pPr>
      <w:r>
        <w:t>Data File Information</w:t>
      </w:r>
    </w:p>
    <w:p w:rsidR="00ED0FA0" w:rsidRDefault="00ED0FA0">
      <w:pPr>
        <w:pStyle w:val="N1-1stBullet"/>
        <w:numPr>
          <w:ilvl w:val="0"/>
          <w:numId w:val="0"/>
        </w:numPr>
        <w:ind w:left="576"/>
      </w:pPr>
      <w:r>
        <w:t>Sample Weight</w:t>
      </w:r>
    </w:p>
    <w:p w:rsidR="00ED0FA0" w:rsidRDefault="00ED0FA0">
      <w:pPr>
        <w:pStyle w:val="N1-1stBullet"/>
        <w:numPr>
          <w:ilvl w:val="0"/>
          <w:numId w:val="0"/>
        </w:numPr>
        <w:ind w:left="576"/>
      </w:pPr>
      <w:r>
        <w:t>Strategies for Estimation</w:t>
      </w:r>
    </w:p>
    <w:p w:rsidR="00ED0FA0" w:rsidRDefault="00ED0FA0">
      <w:pPr>
        <w:pStyle w:val="N1-1stBullet"/>
        <w:numPr>
          <w:ilvl w:val="0"/>
          <w:numId w:val="0"/>
        </w:numPr>
        <w:ind w:left="576"/>
      </w:pPr>
      <w:r>
        <w:t>Merging/Linking MEPS Data Files</w:t>
      </w:r>
    </w:p>
    <w:p w:rsidR="00ED0FA0" w:rsidRDefault="00ED0FA0">
      <w:pPr>
        <w:pStyle w:val="N1-1stBullet"/>
        <w:numPr>
          <w:ilvl w:val="0"/>
          <w:numId w:val="0"/>
        </w:numPr>
        <w:ind w:left="576"/>
      </w:pPr>
      <w:r>
        <w:t>References</w:t>
      </w:r>
    </w:p>
    <w:p w:rsidR="00ED0FA0" w:rsidRDefault="00ED0FA0">
      <w:pPr>
        <w:pStyle w:val="N1-1stBullet"/>
        <w:numPr>
          <w:ilvl w:val="0"/>
          <w:numId w:val="0"/>
        </w:numPr>
        <w:spacing w:after="240"/>
        <w:ind w:left="576"/>
      </w:pPr>
      <w:r>
        <w:t>Variable</w:t>
      </w:r>
      <w:r>
        <w:rPr>
          <w:b/>
        </w:rPr>
        <w:t xml:space="preserve"> - </w:t>
      </w:r>
      <w:r>
        <w:t>Source Crosswalk</w:t>
      </w:r>
    </w:p>
    <w:p w:rsidR="00ED0FA0" w:rsidRDefault="00ED0FA0">
      <w:pPr>
        <w:pStyle w:val="L1-FlLfSp12"/>
      </w:pPr>
      <w:r>
        <w:t xml:space="preserve">Any variables not found on this file but released on previous years’ files </w:t>
      </w:r>
      <w:r w:rsidR="005910E7" w:rsidRPr="000F0479">
        <w:t xml:space="preserve">may have been </w:t>
      </w:r>
      <w:r>
        <w:t>excluded because they contained only missing data.</w:t>
      </w:r>
    </w:p>
    <w:p w:rsidR="00ED0FA0" w:rsidRDefault="007A5C54">
      <w:pPr>
        <w:pStyle w:val="L1-FlLfSp12"/>
      </w:pPr>
      <w:r w:rsidRPr="009A6FC8">
        <w:t>For more information on MEPS HC survey design, see T. Ezzati-Rice, et al. (1998-2007) and S.</w:t>
      </w:r>
      <w:r w:rsidR="0048592E">
        <w:t xml:space="preserve"> </w:t>
      </w:r>
      <w:r w:rsidRPr="009A6FC8">
        <w:t xml:space="preserve">Cohen, 1996. </w:t>
      </w:r>
      <w:r w:rsidR="00ED0FA0">
        <w:t>For information on the MEPS MPC design, see S. Cohen, 1998.</w:t>
      </w:r>
      <w:r w:rsidR="00ED0FA0">
        <w:rPr>
          <w:b/>
        </w:rPr>
        <w:t xml:space="preserve"> </w:t>
      </w:r>
      <w:r w:rsidR="00ED0FA0">
        <w:t xml:space="preserve">Copies of the HC and the MPC survey instruments used to collect the information on the EROM file are available in the </w:t>
      </w:r>
      <w:r w:rsidR="00ED0FA0">
        <w:rPr>
          <w:i/>
        </w:rPr>
        <w:t xml:space="preserve">Survey </w:t>
      </w:r>
      <w:r w:rsidR="00AF2776" w:rsidRPr="005B7E06">
        <w:rPr>
          <w:i/>
        </w:rPr>
        <w:t>Questionnaires</w:t>
      </w:r>
      <w:r w:rsidR="00AF2776">
        <w:rPr>
          <w:i/>
        </w:rPr>
        <w:t xml:space="preserve"> </w:t>
      </w:r>
      <w:r w:rsidR="00ED0FA0">
        <w:t xml:space="preserve">section of the MEPS Web site at the following address: </w:t>
      </w:r>
      <w:hyperlink r:id="rId14" w:history="1">
        <w:r w:rsidR="004A011B">
          <w:rPr>
            <w:rStyle w:val="Hyperlink"/>
          </w:rPr>
          <w:t>meps.ahrq.gov</w:t>
        </w:r>
      </w:hyperlink>
      <w:r w:rsidR="00ED0FA0">
        <w:t>.</w:t>
      </w:r>
    </w:p>
    <w:p w:rsidR="00ED0FA0" w:rsidRDefault="00ED0FA0">
      <w:pPr>
        <w:pStyle w:val="Heading1"/>
      </w:pPr>
      <w:bookmarkStart w:id="7" w:name="_Toc29804772"/>
      <w:r>
        <w:t>2.0</w:t>
      </w:r>
      <w:r>
        <w:tab/>
        <w:t>Data File Information</w:t>
      </w:r>
      <w:bookmarkEnd w:id="7"/>
    </w:p>
    <w:p w:rsidR="00ED0FA0" w:rsidRDefault="00ED0FA0">
      <w:pPr>
        <w:pStyle w:val="L1-FlLfSp12"/>
      </w:pPr>
      <w:r>
        <w:t>The 20</w:t>
      </w:r>
      <w:r w:rsidR="00E914C7">
        <w:t>1</w:t>
      </w:r>
      <w:r w:rsidR="00B069F2">
        <w:t>4</w:t>
      </w:r>
      <w:r>
        <w:t xml:space="preserve"> Emergency Room Visits public use dataset consists of one event-level data file. The file contains characteristics associated with the EROM event and imputed expenditure data. </w:t>
      </w:r>
    </w:p>
    <w:p w:rsidR="00ED0FA0" w:rsidRDefault="00ED0FA0">
      <w:pPr>
        <w:pStyle w:val="L1-FlLfSp12"/>
      </w:pPr>
      <w:r w:rsidRPr="00C3269D">
        <w:rPr>
          <w:color w:val="000000"/>
        </w:rPr>
        <w:t>The 20</w:t>
      </w:r>
      <w:r w:rsidR="00E914C7">
        <w:rPr>
          <w:color w:val="000000"/>
        </w:rPr>
        <w:t>1</w:t>
      </w:r>
      <w:r w:rsidR="00B069F2">
        <w:rPr>
          <w:color w:val="000000"/>
        </w:rPr>
        <w:t>4</w:t>
      </w:r>
      <w:r w:rsidRPr="00C3269D">
        <w:rPr>
          <w:color w:val="000000"/>
        </w:rPr>
        <w:t xml:space="preserve"> EROM public use </w:t>
      </w:r>
      <w:r w:rsidR="00513A82">
        <w:rPr>
          <w:color w:val="000000"/>
        </w:rPr>
        <w:t>dataset</w:t>
      </w:r>
      <w:r w:rsidRPr="00C3269D">
        <w:rPr>
          <w:color w:val="000000"/>
        </w:rPr>
        <w:t xml:space="preserve"> contains variables and frequency distributions </w:t>
      </w:r>
      <w:r w:rsidRPr="007353A8">
        <w:t xml:space="preserve">for </w:t>
      </w:r>
      <w:r w:rsidR="00CB0547" w:rsidRPr="005B5E16">
        <w:t>7,236</w:t>
      </w:r>
      <w:r w:rsidRPr="005B5E16">
        <w:t xml:space="preserve"> emergency room visits reported during the 20</w:t>
      </w:r>
      <w:r w:rsidR="00B069F2" w:rsidRPr="005B5E16">
        <w:t>14</w:t>
      </w:r>
      <w:r w:rsidRPr="005B5E16">
        <w:t xml:space="preserve"> portion of Round 3 and Rounds 4 and 5 for </w:t>
      </w:r>
      <w:r w:rsidR="0046639D" w:rsidRPr="005B5E16">
        <w:t xml:space="preserve">Panel </w:t>
      </w:r>
      <w:r w:rsidR="002F494C" w:rsidRPr="005B5E16">
        <w:t>1</w:t>
      </w:r>
      <w:r w:rsidR="00B069F2" w:rsidRPr="005B5E16">
        <w:t>8</w:t>
      </w:r>
      <w:r w:rsidRPr="005B5E16">
        <w:t>, as well as Rounds 1, 2, and the 20</w:t>
      </w:r>
      <w:r w:rsidR="00E914C7" w:rsidRPr="005B5E16">
        <w:t>1</w:t>
      </w:r>
      <w:r w:rsidR="00B069F2" w:rsidRPr="005B5E16">
        <w:t>4</w:t>
      </w:r>
      <w:r w:rsidRPr="005B5E16">
        <w:t xml:space="preserve"> portion of Round 3 for </w:t>
      </w:r>
      <w:r w:rsidR="0046639D" w:rsidRPr="005B5E16">
        <w:t xml:space="preserve">Panel </w:t>
      </w:r>
      <w:r w:rsidR="002F494C" w:rsidRPr="005B5E16">
        <w:t>1</w:t>
      </w:r>
      <w:r w:rsidR="00B069F2" w:rsidRPr="005B5E16">
        <w:t>9</w:t>
      </w:r>
      <w:r w:rsidRPr="005B5E16">
        <w:t xml:space="preserve"> of the MEPS Household Component. This file includes emergency room visit records for all household survey </w:t>
      </w:r>
      <w:r w:rsidR="000D6BC2" w:rsidRPr="005B5E16">
        <w:t>member</w:t>
      </w:r>
      <w:r w:rsidRPr="005B5E16">
        <w:t xml:space="preserve">s who resided in eligible responding </w:t>
      </w:r>
      <w:bookmarkStart w:id="8" w:name="_Hlt8790515"/>
      <w:bookmarkEnd w:id="8"/>
      <w:r w:rsidRPr="005B5E16">
        <w:t>households and reported at least one emergency room visit. Records where the emergency room visit was known to have occurred after December 31, 20</w:t>
      </w:r>
      <w:r w:rsidR="00E914C7" w:rsidRPr="005B5E16">
        <w:t>1</w:t>
      </w:r>
      <w:r w:rsidR="00B069F2" w:rsidRPr="005B5E16">
        <w:t>4</w:t>
      </w:r>
      <w:r w:rsidRPr="005B5E16">
        <w:t xml:space="preserve"> are not included on this file. Of these </w:t>
      </w:r>
      <w:r w:rsidR="00CB0547" w:rsidRPr="005B5E16">
        <w:t>7,236</w:t>
      </w:r>
      <w:r w:rsidRPr="005B5E16">
        <w:t xml:space="preserve"> records, </w:t>
      </w:r>
      <w:r w:rsidR="00CB0547" w:rsidRPr="005B5E16">
        <w:t>6,959</w:t>
      </w:r>
      <w:r w:rsidRPr="005B5E16">
        <w:t xml:space="preserve"> were associated </w:t>
      </w:r>
      <w:r w:rsidRPr="00534990">
        <w:t>with persons having</w:t>
      </w:r>
      <w:r w:rsidRPr="00B47AA4">
        <w:t xml:space="preserve"> positive person-level weights (</w:t>
      </w:r>
      <w:r w:rsidRPr="00A866DF">
        <w:t>PERWT</w:t>
      </w:r>
      <w:r w:rsidR="00E914C7">
        <w:t>1</w:t>
      </w:r>
      <w:r w:rsidR="00B069F2">
        <w:t>4</w:t>
      </w:r>
      <w:r w:rsidRPr="00A866DF">
        <w:t>F</w:t>
      </w:r>
      <w:r w:rsidRPr="00B47AA4">
        <w:t>).</w:t>
      </w:r>
      <w:r>
        <w:t xml:space="preserve"> </w:t>
      </w:r>
      <w:r w:rsidRPr="00B47AA4">
        <w:t>The persons represented</w:t>
      </w:r>
      <w:r>
        <w:t xml:space="preserve"> o</w:t>
      </w:r>
      <w:r w:rsidR="000760F7">
        <w:t xml:space="preserve">n this file had to meet either </w:t>
      </w:r>
      <w:r>
        <w:t>a) or b):</w:t>
      </w:r>
    </w:p>
    <w:p w:rsidR="00ED0FA0" w:rsidRDefault="00ED0FA0" w:rsidP="004D3F97">
      <w:pPr>
        <w:pStyle w:val="N1-1stBullet"/>
        <w:numPr>
          <w:ilvl w:val="0"/>
          <w:numId w:val="16"/>
        </w:numPr>
        <w:spacing w:after="240"/>
      </w:pPr>
      <w:r>
        <w:t>Be classified as a key in-scope person who responded for his or her entire period of 20</w:t>
      </w:r>
      <w:r w:rsidR="00E914C7">
        <w:t>1</w:t>
      </w:r>
      <w:r w:rsidR="00B069F2">
        <w:t>4</w:t>
      </w:r>
      <w:r>
        <w:t xml:space="preserve"> eligibility (i.e., persons with a positive 20</w:t>
      </w:r>
      <w:r w:rsidR="00E914C7">
        <w:t>1</w:t>
      </w:r>
      <w:r w:rsidR="00B069F2">
        <w:t>4</w:t>
      </w:r>
      <w:r>
        <w:t xml:space="preserve"> full-year person-level weight (</w:t>
      </w:r>
      <w:r w:rsidRPr="00A866DF">
        <w:t>PERWT</w:t>
      </w:r>
      <w:r w:rsidR="00E914C7">
        <w:t>1</w:t>
      </w:r>
      <w:r w:rsidR="00B069F2">
        <w:t>4</w:t>
      </w:r>
      <w:r w:rsidRPr="00A866DF">
        <w:t>F</w:t>
      </w:r>
      <w:r>
        <w:t xml:space="preserve"> &gt; 0)), or</w:t>
      </w:r>
    </w:p>
    <w:p w:rsidR="00ED0FA0" w:rsidRDefault="00ED0FA0" w:rsidP="004110A3">
      <w:pPr>
        <w:pStyle w:val="N1-1stBullet"/>
        <w:numPr>
          <w:ilvl w:val="0"/>
          <w:numId w:val="16"/>
        </w:numPr>
        <w:spacing w:after="240"/>
      </w:pPr>
      <w:r>
        <w:t>Be an eligible member of a family all of whose key in-scope members have a positive person-level weight (</w:t>
      </w:r>
      <w:r w:rsidRPr="00A866DF">
        <w:t>PERWT</w:t>
      </w:r>
      <w:r w:rsidR="00E914C7">
        <w:t>1</w:t>
      </w:r>
      <w:r w:rsidR="00B069F2">
        <w:t>4</w:t>
      </w:r>
      <w:r w:rsidRPr="00A866DF">
        <w:t>F</w:t>
      </w:r>
      <w:r>
        <w:t xml:space="preserve"> &gt; 0). (Such a family consists of all persons with the same value for </w:t>
      </w:r>
      <w:r w:rsidRPr="00A866DF">
        <w:t>FAMIDYR</w:t>
      </w:r>
      <w:r>
        <w:t>.) That is, the person must have a positive full-year family-level weight (</w:t>
      </w:r>
      <w:r w:rsidR="00B069F2">
        <w:t>FAMWT14</w:t>
      </w:r>
      <w:r w:rsidR="00BE3136" w:rsidRPr="000F0479">
        <w:t>F</w:t>
      </w:r>
      <w:r w:rsidRPr="000F0479">
        <w:t xml:space="preserve">&gt;0). Note that FAMIDYR and </w:t>
      </w:r>
      <w:r w:rsidR="00B069F2">
        <w:t>FAMWT14</w:t>
      </w:r>
      <w:r w:rsidR="00BE3136" w:rsidRPr="000F0479">
        <w:t>F</w:t>
      </w:r>
      <w:r w:rsidRPr="000F0479">
        <w:t xml:space="preserve"> </w:t>
      </w:r>
      <w:r>
        <w:t xml:space="preserve">are variables on the </w:t>
      </w:r>
      <w:r w:rsidRPr="00351315">
        <w:t>20</w:t>
      </w:r>
      <w:r w:rsidR="00B069F2">
        <w:t>14</w:t>
      </w:r>
      <w:r w:rsidRPr="00351315">
        <w:t xml:space="preserve"> </w:t>
      </w:r>
      <w:r w:rsidR="00351315" w:rsidRPr="00351315">
        <w:t xml:space="preserve">Full </w:t>
      </w:r>
      <w:r w:rsidR="00EF3B4D" w:rsidRPr="00351315">
        <w:t>Year</w:t>
      </w:r>
      <w:r w:rsidR="00EF3B4D" w:rsidRPr="004E714A">
        <w:t xml:space="preserve"> Consolidated Data File</w:t>
      </w:r>
      <w:r>
        <w:t>.</w:t>
      </w:r>
    </w:p>
    <w:p w:rsidR="00ED0FA0" w:rsidRPr="0068172F" w:rsidRDefault="00ED0FA0">
      <w:pPr>
        <w:pStyle w:val="L1-FlLfSp12"/>
        <w:rPr>
          <w:szCs w:val="24"/>
        </w:rPr>
      </w:pPr>
      <w:r>
        <w:t>Persons with no emergency room visit events for 20</w:t>
      </w:r>
      <w:r w:rsidR="00B069F2">
        <w:t>14</w:t>
      </w:r>
      <w:r>
        <w:t xml:space="preserve"> are not included on this </w:t>
      </w:r>
      <w:r w:rsidRPr="00C76176">
        <w:t>event-level ER</w:t>
      </w:r>
      <w:r>
        <w:t xml:space="preserve"> file but are represented on the </w:t>
      </w:r>
      <w:r w:rsidRPr="00C76176">
        <w:t>person-level</w:t>
      </w:r>
      <w:r>
        <w:t xml:space="preserve"> </w:t>
      </w:r>
      <w:r w:rsidRPr="00A1117A">
        <w:t>20</w:t>
      </w:r>
      <w:r w:rsidR="00B069F2">
        <w:t>14</w:t>
      </w:r>
      <w:r w:rsidRPr="00A1117A">
        <w:t xml:space="preserve"> Full Year Population Characteristics file</w:t>
      </w:r>
      <w:r w:rsidRPr="00B47AA4">
        <w:t>.</w:t>
      </w:r>
      <w:r>
        <w:t xml:space="preserve"> </w:t>
      </w:r>
    </w:p>
    <w:p w:rsidR="00ED0FA0" w:rsidRPr="00C86C7A" w:rsidRDefault="00ED0FA0">
      <w:pPr>
        <w:pStyle w:val="L1-FlLfSp12"/>
      </w:pPr>
      <w:r>
        <w:lastRenderedPageBreak/>
        <w:t xml:space="preserve">Each emergency room visit record includes the following: date of the visit; whether or not person saw doctor; type of care received; type of services (i.e., lab test, sonogram or ultrasound, x-rays, etc.) received; medicines prescribed during the visit; flat fee information; imputed sources of payment; total payment and total charge; a full-year person-level weight; </w:t>
      </w:r>
      <w:r w:rsidRPr="00C86C7A">
        <w:t>variance strata; and variance PSU.</w:t>
      </w:r>
    </w:p>
    <w:p w:rsidR="00ED0FA0" w:rsidRDefault="00A14F5B">
      <w:pPr>
        <w:pStyle w:val="L1-FlLfSp12"/>
      </w:pPr>
      <w:r w:rsidRPr="00C3269D">
        <w:rPr>
          <w:color w:val="000000"/>
        </w:rPr>
        <w:t>To append person-level information such as demographic or health insurance coverage to each event record, data from this file can be merged with 20</w:t>
      </w:r>
      <w:r w:rsidR="00B069F2">
        <w:rPr>
          <w:color w:val="000000"/>
        </w:rPr>
        <w:t>14</w:t>
      </w:r>
      <w:r w:rsidRPr="00C3269D">
        <w:rPr>
          <w:color w:val="000000"/>
        </w:rPr>
        <w:t xml:space="preserve"> MEPS HC person-level data (e.g. Full Year Consolidated or Full Year </w:t>
      </w:r>
      <w:r w:rsidR="000A2C72">
        <w:rPr>
          <w:color w:val="000000"/>
        </w:rPr>
        <w:t>Population Characteristics file</w:t>
      </w:r>
      <w:r w:rsidRPr="00C3269D">
        <w:rPr>
          <w:color w:val="000000"/>
        </w:rPr>
        <w:t xml:space="preserve">) using the person identifier, DUPERSID. </w:t>
      </w:r>
      <w:r w:rsidR="00ED0FA0" w:rsidRPr="00C3269D">
        <w:rPr>
          <w:color w:val="000000"/>
        </w:rPr>
        <w:t>Emergency room visit events can also be linked to the MEPS 20</w:t>
      </w:r>
      <w:r w:rsidR="00E914C7">
        <w:rPr>
          <w:color w:val="000000"/>
        </w:rPr>
        <w:t>1</w:t>
      </w:r>
      <w:r w:rsidR="00B069F2">
        <w:rPr>
          <w:color w:val="000000"/>
        </w:rPr>
        <w:t>4</w:t>
      </w:r>
      <w:r w:rsidR="00ED0FA0">
        <w:t xml:space="preserve"> Medical Conditions File and the MEPS 20</w:t>
      </w:r>
      <w:r w:rsidR="00B069F2">
        <w:t>14</w:t>
      </w:r>
      <w:r w:rsidR="00ED0FA0">
        <w:t xml:space="preserve"> Prescribed Medicines File. Please see Section </w:t>
      </w:r>
      <w:bookmarkStart w:id="9" w:name="_Hlt525629376"/>
      <w:r w:rsidR="00ED0FA0">
        <w:t>5</w:t>
      </w:r>
      <w:bookmarkEnd w:id="9"/>
      <w:r w:rsidR="00ED0FA0">
        <w:t>.0 and the 20</w:t>
      </w:r>
      <w:r w:rsidR="00B069F2">
        <w:t>14</w:t>
      </w:r>
      <w:r w:rsidR="00ED0FA0">
        <w:t xml:space="preserve"> Appendix File, </w:t>
      </w:r>
      <w:r w:rsidR="00CA00AE">
        <w:t>HC-</w:t>
      </w:r>
      <w:r w:rsidR="00A46D57">
        <w:t>16</w:t>
      </w:r>
      <w:r w:rsidR="00B069F2">
        <w:t>8</w:t>
      </w:r>
      <w:r w:rsidR="00ED0FA0">
        <w:t>I for details on how to merge MEPS data files.</w:t>
      </w:r>
    </w:p>
    <w:p w:rsidR="00ED0FA0" w:rsidRDefault="00ED0FA0">
      <w:pPr>
        <w:pStyle w:val="Heading2"/>
      </w:pPr>
      <w:bookmarkStart w:id="10" w:name="_Toc29804773"/>
      <w:r>
        <w:t>2.1</w:t>
      </w:r>
      <w:r>
        <w:tab/>
        <w:t>Codebook Structure</w:t>
      </w:r>
      <w:bookmarkEnd w:id="10"/>
    </w:p>
    <w:p w:rsidR="00ED0FA0" w:rsidRDefault="00ED0FA0">
      <w:pPr>
        <w:pStyle w:val="L1-FlLfSp12"/>
      </w:pPr>
      <w:r>
        <w:t xml:space="preserve">For </w:t>
      </w:r>
      <w:r w:rsidR="00B4196A" w:rsidRPr="004E714A">
        <w:t>most</w:t>
      </w:r>
      <w:r>
        <w:t xml:space="preserve"> variable</w:t>
      </w:r>
      <w:r w:rsidR="00B4196A" w:rsidRPr="004E714A">
        <w:t>s</w:t>
      </w:r>
      <w:r>
        <w:t xml:space="preserve"> on the Emergency Room </w:t>
      </w:r>
      <w:r w:rsidR="005B2D2E">
        <w:t xml:space="preserve">Visits </w:t>
      </w:r>
      <w:r>
        <w:t xml:space="preserve">event file, both weighted and unweighted frequencies are provided in the </w:t>
      </w:r>
      <w:r w:rsidRPr="00F474B2">
        <w:rPr>
          <w:szCs w:val="24"/>
        </w:rPr>
        <w:t>accompanying</w:t>
      </w:r>
      <w:r w:rsidRPr="00346F33">
        <w:rPr>
          <w:b/>
          <w:color w:val="000000"/>
        </w:rPr>
        <w:t xml:space="preserve"> </w:t>
      </w:r>
      <w:r>
        <w:t xml:space="preserve">codebook. </w:t>
      </w:r>
      <w:r w:rsidR="00B4196A" w:rsidRPr="004E714A">
        <w:t>The exceptions to this are weight variables and variance estimation variables. Only unweighted frequencies of these variables are included in the accompanying codebook file. See the Weights Variables list in section D, Variable-Source Crosswalk.</w:t>
      </w:r>
      <w:r w:rsidR="00B4196A">
        <w:t xml:space="preserve"> </w:t>
      </w:r>
      <w:r>
        <w:t>The codebook and data file sequence list variables in the following order:</w:t>
      </w:r>
    </w:p>
    <w:p w:rsidR="00ED0FA0" w:rsidRDefault="00ED0FA0">
      <w:pPr>
        <w:pStyle w:val="N1-1stBullet"/>
        <w:numPr>
          <w:ilvl w:val="0"/>
          <w:numId w:val="0"/>
        </w:numPr>
        <w:ind w:left="576"/>
      </w:pPr>
      <w:r>
        <w:t>Unique person identifiers</w:t>
      </w:r>
    </w:p>
    <w:p w:rsidR="00ED0FA0" w:rsidRDefault="00ED0FA0">
      <w:pPr>
        <w:pStyle w:val="N1-1stBullet"/>
        <w:numPr>
          <w:ilvl w:val="0"/>
          <w:numId w:val="0"/>
        </w:numPr>
        <w:ind w:left="576"/>
      </w:pPr>
      <w:r>
        <w:t>Unique emergency room event identifiers</w:t>
      </w:r>
    </w:p>
    <w:p w:rsidR="00ED0FA0" w:rsidRDefault="00ED0FA0">
      <w:pPr>
        <w:pStyle w:val="N1-1stBullet"/>
        <w:numPr>
          <w:ilvl w:val="0"/>
          <w:numId w:val="0"/>
        </w:numPr>
        <w:ind w:left="576"/>
      </w:pPr>
      <w:r>
        <w:t>Emergency room characteristic variables</w:t>
      </w:r>
    </w:p>
    <w:p w:rsidR="00ED0FA0" w:rsidRDefault="00ED0FA0">
      <w:pPr>
        <w:pStyle w:val="N1-1stBullet"/>
        <w:numPr>
          <w:ilvl w:val="0"/>
          <w:numId w:val="0"/>
        </w:numPr>
        <w:ind w:left="576"/>
      </w:pPr>
      <w:r>
        <w:t>Clinical Classification Software (CCS) codes</w:t>
      </w:r>
    </w:p>
    <w:p w:rsidR="00ED0FA0" w:rsidRDefault="00ED0FA0">
      <w:pPr>
        <w:pStyle w:val="N1-1stBullet"/>
        <w:numPr>
          <w:ilvl w:val="0"/>
          <w:numId w:val="0"/>
        </w:numPr>
        <w:ind w:left="576"/>
      </w:pPr>
      <w:r>
        <w:t>Imputed expenditure variables</w:t>
      </w:r>
    </w:p>
    <w:p w:rsidR="00ED0FA0" w:rsidRDefault="00ED0FA0">
      <w:pPr>
        <w:pStyle w:val="N1-1stBullet"/>
        <w:numPr>
          <w:ilvl w:val="0"/>
          <w:numId w:val="0"/>
        </w:numPr>
        <w:spacing w:after="240"/>
        <w:ind w:left="576"/>
      </w:pPr>
      <w:r>
        <w:t>Weight and variance estimation variables</w:t>
      </w:r>
    </w:p>
    <w:p w:rsidR="007E7425" w:rsidRPr="00864777" w:rsidRDefault="00ED0FA0" w:rsidP="007E7425">
      <w:pPr>
        <w:pStyle w:val="L1-FlLfSp12"/>
      </w:pPr>
      <w:r w:rsidRPr="00864777">
        <w:t>Note that the person identifier is unique within this data year.</w:t>
      </w:r>
    </w:p>
    <w:p w:rsidR="00ED0FA0" w:rsidRDefault="00ED0FA0">
      <w:pPr>
        <w:pStyle w:val="Heading2"/>
      </w:pPr>
      <w:bookmarkStart w:id="11" w:name="_Toc29804774"/>
      <w:r>
        <w:t>2.2</w:t>
      </w:r>
      <w:r>
        <w:tab/>
        <w:t>Reserved Codes</w:t>
      </w:r>
      <w:bookmarkEnd w:id="11"/>
    </w:p>
    <w:p w:rsidR="00ED0FA0" w:rsidRDefault="00ED0FA0">
      <w:pPr>
        <w:pStyle w:val="L1-FlLfSp12"/>
      </w:pPr>
      <w:r>
        <w:t>The following reserved code values are used:</w:t>
      </w:r>
    </w:p>
    <w:tbl>
      <w:tblPr>
        <w:tblStyle w:val="TableGrid"/>
        <w:tblW w:w="963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0"/>
        <w:gridCol w:w="6660"/>
      </w:tblGrid>
      <w:tr w:rsidR="00ED0FA0">
        <w:tc>
          <w:tcPr>
            <w:tcW w:w="2970" w:type="dxa"/>
          </w:tcPr>
          <w:p w:rsidR="00ED0FA0" w:rsidRDefault="00ED0FA0">
            <w:pPr>
              <w:pStyle w:val="SL-FlLftSgl"/>
              <w:spacing w:after="120"/>
            </w:pPr>
            <w:r w:rsidRPr="00657FDB">
              <w:rPr>
                <w:b/>
              </w:rPr>
              <w:t>Value</w:t>
            </w:r>
          </w:p>
        </w:tc>
        <w:tc>
          <w:tcPr>
            <w:tcW w:w="6660" w:type="dxa"/>
          </w:tcPr>
          <w:p w:rsidR="00ED0FA0" w:rsidRDefault="00ED0FA0">
            <w:pPr>
              <w:pStyle w:val="SL-FlLftSgl"/>
              <w:spacing w:after="120"/>
            </w:pPr>
            <w:r w:rsidRPr="00657FDB">
              <w:rPr>
                <w:b/>
              </w:rPr>
              <w:t>Definition</w:t>
            </w:r>
          </w:p>
        </w:tc>
      </w:tr>
      <w:tr w:rsidR="00ED0FA0">
        <w:tc>
          <w:tcPr>
            <w:tcW w:w="2970" w:type="dxa"/>
          </w:tcPr>
          <w:p w:rsidR="00ED0FA0" w:rsidRPr="00B86308" w:rsidRDefault="00ED0FA0">
            <w:pPr>
              <w:pStyle w:val="SL-FlLftSgl"/>
              <w:spacing w:after="120"/>
            </w:pPr>
            <w:r w:rsidRPr="00B86308">
              <w:t>-1 INAPPLICABLE</w:t>
            </w:r>
          </w:p>
        </w:tc>
        <w:tc>
          <w:tcPr>
            <w:tcW w:w="6660" w:type="dxa"/>
          </w:tcPr>
          <w:p w:rsidR="00ED0FA0" w:rsidRPr="00B86308" w:rsidRDefault="00ED0FA0">
            <w:pPr>
              <w:pStyle w:val="SL-FlLftSgl"/>
              <w:spacing w:after="120"/>
            </w:pPr>
            <w:r w:rsidRPr="00B86308">
              <w:t>Question was not asked due to skip pattern</w:t>
            </w:r>
          </w:p>
        </w:tc>
      </w:tr>
      <w:tr w:rsidR="00ED0FA0" w:rsidRPr="00657FDB">
        <w:tc>
          <w:tcPr>
            <w:tcW w:w="2970" w:type="dxa"/>
          </w:tcPr>
          <w:p w:rsidR="00ED0FA0" w:rsidRPr="00B86308" w:rsidRDefault="00ED0FA0">
            <w:pPr>
              <w:pStyle w:val="SL-FlLftSgl"/>
              <w:spacing w:after="120"/>
            </w:pPr>
            <w:r w:rsidRPr="00B86308">
              <w:t>-7 REFUSED</w:t>
            </w:r>
          </w:p>
        </w:tc>
        <w:tc>
          <w:tcPr>
            <w:tcW w:w="6660" w:type="dxa"/>
          </w:tcPr>
          <w:p w:rsidR="00ED0FA0" w:rsidRPr="00B86308" w:rsidRDefault="00ED0FA0">
            <w:pPr>
              <w:pStyle w:val="SL-FlLftSgl"/>
              <w:spacing w:after="120"/>
            </w:pPr>
            <w:r w:rsidRPr="00B86308">
              <w:t>Question was asked and respondent refused to answer question</w:t>
            </w:r>
          </w:p>
        </w:tc>
      </w:tr>
      <w:tr w:rsidR="00ED0FA0" w:rsidRPr="00657FDB">
        <w:tc>
          <w:tcPr>
            <w:tcW w:w="2970" w:type="dxa"/>
          </w:tcPr>
          <w:p w:rsidR="00ED0FA0" w:rsidRPr="00B86308" w:rsidRDefault="00ED0FA0">
            <w:pPr>
              <w:pStyle w:val="SL-FlLftSgl"/>
              <w:spacing w:after="120"/>
            </w:pPr>
            <w:r w:rsidRPr="00B86308">
              <w:t>-8 DK</w:t>
            </w:r>
          </w:p>
        </w:tc>
        <w:tc>
          <w:tcPr>
            <w:tcW w:w="6660" w:type="dxa"/>
          </w:tcPr>
          <w:p w:rsidR="00ED0FA0" w:rsidRPr="00B86308" w:rsidRDefault="00ED0FA0">
            <w:pPr>
              <w:pStyle w:val="SL-FlLftSgl"/>
              <w:spacing w:after="120"/>
            </w:pPr>
            <w:r w:rsidRPr="00B86308">
              <w:t>Question was asked and respondent did not know answer</w:t>
            </w:r>
          </w:p>
        </w:tc>
      </w:tr>
      <w:tr w:rsidR="00ED0FA0" w:rsidRPr="00657FDB">
        <w:tc>
          <w:tcPr>
            <w:tcW w:w="2970" w:type="dxa"/>
          </w:tcPr>
          <w:p w:rsidR="00ED0FA0" w:rsidRPr="00B86308" w:rsidRDefault="00ED0FA0">
            <w:pPr>
              <w:pStyle w:val="SL-FlLftSgl"/>
              <w:spacing w:after="120"/>
            </w:pPr>
            <w:r w:rsidRPr="00B86308">
              <w:t>-9 NOT ASCERTAINED</w:t>
            </w:r>
          </w:p>
        </w:tc>
        <w:tc>
          <w:tcPr>
            <w:tcW w:w="6660" w:type="dxa"/>
          </w:tcPr>
          <w:p w:rsidR="00ED0FA0" w:rsidRPr="00B86308" w:rsidRDefault="00ED0FA0">
            <w:pPr>
              <w:pStyle w:val="SL-FlLftSgl"/>
              <w:spacing w:after="120"/>
            </w:pPr>
            <w:r w:rsidRPr="00B86308">
              <w:t>Interviewer did not record the data</w:t>
            </w:r>
          </w:p>
        </w:tc>
      </w:tr>
    </w:tbl>
    <w:p w:rsidR="004A011B" w:rsidRPr="00E95B98" w:rsidRDefault="00ED0FA0" w:rsidP="004A011B">
      <w:pPr>
        <w:pStyle w:val="L1-FlLfSp12"/>
        <w:spacing w:before="240"/>
        <w:rPr>
          <w:szCs w:val="24"/>
        </w:rPr>
      </w:pPr>
      <w:r>
        <w:t xml:space="preserve">Generally, values of -1, -7, -8, and -9 for non-expenditure variables have not been edited on this file. The values of -1 and -9 can be edited by the data users/analysts by following the skip patterns in the HC survey questionnaire (located on the MEPS Web site: </w:t>
      </w:r>
      <w:bookmarkStart w:id="12" w:name="_Toc29804775"/>
      <w:r w:rsidR="009B1D18">
        <w:fldChar w:fldCharType="begin"/>
      </w:r>
      <w:r w:rsidR="004A011B">
        <w:instrText>HYPERLINK "http://meps.ahrq.gov/mepsweb/survey_comp/survey_questionnaires.jsp"</w:instrText>
      </w:r>
      <w:r w:rsidR="009B1D18">
        <w:fldChar w:fldCharType="separate"/>
      </w:r>
      <w:r w:rsidR="004A011B">
        <w:rPr>
          <w:rStyle w:val="Hyperlink"/>
          <w:szCs w:val="24"/>
        </w:rPr>
        <w:t>meps.ahrq.gov/</w:t>
      </w:r>
      <w:proofErr w:type="spellStart"/>
      <w:r w:rsidR="004A011B">
        <w:rPr>
          <w:rStyle w:val="Hyperlink"/>
          <w:szCs w:val="24"/>
        </w:rPr>
        <w:t>survey_comp</w:t>
      </w:r>
      <w:proofErr w:type="spellEnd"/>
      <w:r w:rsidR="004A011B">
        <w:rPr>
          <w:rStyle w:val="Hyperlink"/>
          <w:szCs w:val="24"/>
        </w:rPr>
        <w:t>/</w:t>
      </w:r>
      <w:proofErr w:type="spellStart"/>
      <w:r w:rsidR="004A011B">
        <w:rPr>
          <w:rStyle w:val="Hyperlink"/>
          <w:szCs w:val="24"/>
        </w:rPr>
        <w:t>survey_questionnaires.jsp</w:t>
      </w:r>
      <w:proofErr w:type="spellEnd"/>
      <w:r w:rsidR="009B1D18">
        <w:fldChar w:fldCharType="end"/>
      </w:r>
      <w:r w:rsidR="004A011B" w:rsidRPr="00E95B98">
        <w:rPr>
          <w:szCs w:val="24"/>
        </w:rPr>
        <w:t xml:space="preserve">). </w:t>
      </w:r>
    </w:p>
    <w:p w:rsidR="00ED0FA0" w:rsidRDefault="00ED0FA0" w:rsidP="00DB052A">
      <w:pPr>
        <w:pStyle w:val="Heading2"/>
      </w:pPr>
      <w:r>
        <w:lastRenderedPageBreak/>
        <w:t>2.3</w:t>
      </w:r>
      <w:r>
        <w:tab/>
        <w:t>Codebook Format</w:t>
      </w:r>
      <w:bookmarkEnd w:id="12"/>
    </w:p>
    <w:p w:rsidR="00ED0FA0" w:rsidRDefault="00ED0FA0">
      <w:pPr>
        <w:pStyle w:val="L1-FlLfSp12"/>
      </w:pPr>
      <w:r>
        <w:t xml:space="preserve">The EROM codebook describes an ASCII </w:t>
      </w:r>
      <w:r w:rsidR="00513A82">
        <w:t>dataset</w:t>
      </w:r>
      <w:r>
        <w:t xml:space="preserve"> (although the data are also being provided in a SAS transport file). The following codebook items are provided for each variable:</w:t>
      </w:r>
    </w:p>
    <w:tbl>
      <w:tblPr>
        <w:tblStyle w:val="TableGrid"/>
        <w:tblW w:w="927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50"/>
        <w:gridCol w:w="7920"/>
      </w:tblGrid>
      <w:tr w:rsidR="00ED0FA0" w:rsidTr="00945388">
        <w:tc>
          <w:tcPr>
            <w:tcW w:w="1350" w:type="dxa"/>
          </w:tcPr>
          <w:p w:rsidR="00ED0FA0" w:rsidRDefault="00ED0FA0">
            <w:pPr>
              <w:pStyle w:val="SL-FlLftSgl"/>
              <w:spacing w:after="120"/>
              <w:rPr>
                <w:b/>
              </w:rPr>
            </w:pPr>
            <w:r>
              <w:rPr>
                <w:b/>
              </w:rPr>
              <w:t>Identifier</w:t>
            </w:r>
          </w:p>
        </w:tc>
        <w:tc>
          <w:tcPr>
            <w:tcW w:w="7920" w:type="dxa"/>
          </w:tcPr>
          <w:p w:rsidR="00ED0FA0" w:rsidRDefault="00ED0FA0">
            <w:pPr>
              <w:pStyle w:val="SL-FlLftSgl"/>
              <w:spacing w:after="120"/>
              <w:rPr>
                <w:b/>
              </w:rPr>
            </w:pPr>
            <w:r>
              <w:rPr>
                <w:b/>
              </w:rPr>
              <w:t>Description</w:t>
            </w:r>
          </w:p>
        </w:tc>
      </w:tr>
      <w:tr w:rsidR="00ED0FA0" w:rsidTr="00945388">
        <w:tc>
          <w:tcPr>
            <w:tcW w:w="1350" w:type="dxa"/>
          </w:tcPr>
          <w:p w:rsidR="00ED0FA0" w:rsidRDefault="00ED0FA0">
            <w:pPr>
              <w:pStyle w:val="SL-FlLftSgl"/>
              <w:spacing w:after="120"/>
            </w:pPr>
            <w:r>
              <w:t xml:space="preserve">Name </w:t>
            </w:r>
          </w:p>
        </w:tc>
        <w:tc>
          <w:tcPr>
            <w:tcW w:w="7920" w:type="dxa"/>
          </w:tcPr>
          <w:p w:rsidR="00ED0FA0" w:rsidRDefault="00ED0FA0">
            <w:pPr>
              <w:pStyle w:val="SL-FlLftSgl"/>
              <w:spacing w:after="120"/>
            </w:pPr>
            <w:r>
              <w:t xml:space="preserve">Variable name (maximum of 8 characters) </w:t>
            </w:r>
          </w:p>
        </w:tc>
      </w:tr>
      <w:tr w:rsidR="00ED0FA0" w:rsidTr="00945388">
        <w:tc>
          <w:tcPr>
            <w:tcW w:w="1350" w:type="dxa"/>
          </w:tcPr>
          <w:p w:rsidR="00ED0FA0" w:rsidRDefault="00ED0FA0">
            <w:pPr>
              <w:pStyle w:val="SL-FlLftSgl"/>
              <w:spacing w:after="120"/>
            </w:pPr>
            <w:r>
              <w:t>Description</w:t>
            </w:r>
          </w:p>
        </w:tc>
        <w:tc>
          <w:tcPr>
            <w:tcW w:w="7920" w:type="dxa"/>
          </w:tcPr>
          <w:p w:rsidR="00ED0FA0" w:rsidRDefault="00ED0FA0">
            <w:pPr>
              <w:pStyle w:val="SL-FlLftSgl"/>
              <w:spacing w:after="120"/>
            </w:pPr>
            <w:r>
              <w:t xml:space="preserve">Variable descriptor (maximum 40 characters) </w:t>
            </w:r>
          </w:p>
        </w:tc>
      </w:tr>
      <w:tr w:rsidR="00ED0FA0" w:rsidTr="00945388">
        <w:tc>
          <w:tcPr>
            <w:tcW w:w="1350" w:type="dxa"/>
          </w:tcPr>
          <w:p w:rsidR="00ED0FA0" w:rsidRDefault="00ED0FA0">
            <w:pPr>
              <w:pStyle w:val="SL-FlLftSgl"/>
              <w:spacing w:after="120"/>
            </w:pPr>
            <w:r>
              <w:t>Format</w:t>
            </w:r>
          </w:p>
        </w:tc>
        <w:tc>
          <w:tcPr>
            <w:tcW w:w="7920" w:type="dxa"/>
          </w:tcPr>
          <w:p w:rsidR="00ED0FA0" w:rsidRDefault="00ED0FA0">
            <w:pPr>
              <w:pStyle w:val="SL-FlLftSgl"/>
              <w:spacing w:after="120"/>
            </w:pPr>
            <w:r>
              <w:t>Number of bytes</w:t>
            </w:r>
          </w:p>
        </w:tc>
      </w:tr>
      <w:tr w:rsidR="00ED0FA0" w:rsidTr="00945388">
        <w:tc>
          <w:tcPr>
            <w:tcW w:w="1350" w:type="dxa"/>
          </w:tcPr>
          <w:p w:rsidR="00ED0FA0" w:rsidRDefault="00ED0FA0">
            <w:pPr>
              <w:pStyle w:val="SL-FlLftSgl"/>
              <w:spacing w:after="120"/>
            </w:pPr>
            <w:r>
              <w:t>Type</w:t>
            </w:r>
          </w:p>
        </w:tc>
        <w:tc>
          <w:tcPr>
            <w:tcW w:w="7920" w:type="dxa"/>
          </w:tcPr>
          <w:p w:rsidR="00ED0FA0" w:rsidRDefault="00ED0FA0">
            <w:pPr>
              <w:pStyle w:val="SL-FlLftSgl"/>
              <w:spacing w:after="120"/>
            </w:pPr>
            <w:r>
              <w:t xml:space="preserve">Type of data: numeric (indicated by NUM) or character (indicated by CHAR) </w:t>
            </w:r>
          </w:p>
        </w:tc>
      </w:tr>
      <w:tr w:rsidR="00ED0FA0" w:rsidTr="00945388">
        <w:tc>
          <w:tcPr>
            <w:tcW w:w="1350" w:type="dxa"/>
          </w:tcPr>
          <w:p w:rsidR="00ED0FA0" w:rsidRDefault="00ED0FA0">
            <w:pPr>
              <w:pStyle w:val="SL-FlLftSgl"/>
              <w:spacing w:after="120"/>
            </w:pPr>
            <w:r>
              <w:t>Start</w:t>
            </w:r>
          </w:p>
        </w:tc>
        <w:tc>
          <w:tcPr>
            <w:tcW w:w="7920" w:type="dxa"/>
          </w:tcPr>
          <w:p w:rsidR="00ED0FA0" w:rsidRDefault="00ED0FA0">
            <w:pPr>
              <w:pStyle w:val="SL-FlLftSgl"/>
              <w:spacing w:after="120"/>
            </w:pPr>
            <w:r>
              <w:t>Beginning column position of variable in record</w:t>
            </w:r>
          </w:p>
        </w:tc>
      </w:tr>
      <w:tr w:rsidR="00ED0FA0" w:rsidTr="00945388">
        <w:tc>
          <w:tcPr>
            <w:tcW w:w="1350" w:type="dxa"/>
          </w:tcPr>
          <w:p w:rsidR="00ED0FA0" w:rsidRDefault="00ED0FA0">
            <w:pPr>
              <w:pStyle w:val="SL-FlLftSgl"/>
            </w:pPr>
            <w:r>
              <w:t>End</w:t>
            </w:r>
          </w:p>
        </w:tc>
        <w:tc>
          <w:tcPr>
            <w:tcW w:w="7920" w:type="dxa"/>
          </w:tcPr>
          <w:p w:rsidR="00ED0FA0" w:rsidRDefault="00ED0FA0">
            <w:pPr>
              <w:pStyle w:val="SL-FlLftSgl"/>
            </w:pPr>
            <w:r>
              <w:t>Ending column position of variable in record</w:t>
            </w:r>
          </w:p>
        </w:tc>
      </w:tr>
    </w:tbl>
    <w:p w:rsidR="00ED0FA0" w:rsidRDefault="00ED0FA0">
      <w:pPr>
        <w:pStyle w:val="Heading2"/>
        <w:spacing w:before="240"/>
      </w:pPr>
      <w:bookmarkStart w:id="13" w:name="_Hlt525635706"/>
      <w:bookmarkStart w:id="14" w:name="_Toc29804776"/>
      <w:bookmarkEnd w:id="13"/>
      <w:r>
        <w:t>2.4</w:t>
      </w:r>
      <w:r>
        <w:tab/>
        <w:t>Variable Source and Naming Conventions</w:t>
      </w:r>
      <w:bookmarkEnd w:id="14"/>
      <w:r>
        <w:t xml:space="preserve"> </w:t>
      </w:r>
    </w:p>
    <w:p w:rsidR="00ED0FA0" w:rsidRDefault="00ED0FA0">
      <w:pPr>
        <w:pStyle w:val="L1-FlLfSp12"/>
      </w:pPr>
      <w:r>
        <w:t>In general, variable names reflect the content of the variable, with an eight-character limitation. All imputed/edited variables end with an “X”.</w:t>
      </w:r>
    </w:p>
    <w:p w:rsidR="00ED0FA0" w:rsidRDefault="00ED0FA0">
      <w:pPr>
        <w:pStyle w:val="Heading3"/>
      </w:pPr>
      <w:bookmarkStart w:id="15" w:name="_Hlt12703958"/>
      <w:bookmarkStart w:id="16" w:name="_Toc29804777"/>
      <w:bookmarkEnd w:id="15"/>
      <w:r>
        <w:t>2.4.1</w:t>
      </w:r>
      <w:r>
        <w:tab/>
      </w:r>
      <w:bookmarkEnd w:id="16"/>
      <w:r>
        <w:t>General</w:t>
      </w:r>
    </w:p>
    <w:p w:rsidR="00ED0FA0" w:rsidRDefault="00ED0FA0">
      <w:pPr>
        <w:pStyle w:val="L1-FlLfSp12"/>
      </w:pPr>
      <w:r>
        <w:t>Variables on this file were derived from the HC questionnaire itself, derived from the MPC data collection instrument, derived from CAPI, or assigned in sampling. The source of each variable is identified in Section D “Variable - Source Crosswalk” in one of four ways:</w:t>
      </w:r>
    </w:p>
    <w:p w:rsidR="00ED0FA0" w:rsidRPr="00657FDB" w:rsidRDefault="00ED0FA0" w:rsidP="004D3F97">
      <w:pPr>
        <w:pStyle w:val="N1-1stBullet"/>
        <w:numPr>
          <w:ilvl w:val="0"/>
          <w:numId w:val="17"/>
        </w:numPr>
        <w:spacing w:after="240"/>
      </w:pPr>
      <w:r>
        <w:t xml:space="preserve">Variables derived from CAPI or assigned in sampling are indicated as “CAPI derived” or “Assigned in sampling,” respectively; </w:t>
      </w:r>
    </w:p>
    <w:p w:rsidR="00ED0FA0" w:rsidRPr="00657FDB" w:rsidRDefault="00ED0FA0" w:rsidP="004D3F97">
      <w:pPr>
        <w:pStyle w:val="N1-1stBullet"/>
        <w:numPr>
          <w:ilvl w:val="0"/>
          <w:numId w:val="17"/>
        </w:numPr>
        <w:spacing w:after="240"/>
      </w:pPr>
      <w:r>
        <w:t>Variables which come from one or more specific questions have those questionnaire sections and question numbers indicated in the “Source” column; questionnaire sections are identified as:</w:t>
      </w:r>
    </w:p>
    <w:p w:rsidR="00ED0FA0" w:rsidRDefault="005C3C1C">
      <w:pPr>
        <w:pStyle w:val="N3-3rdBullet"/>
      </w:pPr>
      <w:r>
        <w:t>ER -</w:t>
      </w:r>
      <w:r w:rsidR="007A0307">
        <w:t xml:space="preserve"> Emergency Room s</w:t>
      </w:r>
      <w:r w:rsidR="00ED0FA0">
        <w:t xml:space="preserve">ection </w:t>
      </w:r>
    </w:p>
    <w:p w:rsidR="00ED0FA0" w:rsidRDefault="00ED0FA0">
      <w:pPr>
        <w:pStyle w:val="N3-3rdBullet"/>
      </w:pPr>
      <w:r>
        <w:t xml:space="preserve">FF - Flat Fee </w:t>
      </w:r>
      <w:r w:rsidR="007A0307">
        <w:t>s</w:t>
      </w:r>
      <w:r>
        <w:t>ection</w:t>
      </w:r>
    </w:p>
    <w:p w:rsidR="00ED0FA0" w:rsidRDefault="00ED0FA0">
      <w:pPr>
        <w:pStyle w:val="N3-3rdBullet"/>
        <w:spacing w:after="240"/>
      </w:pPr>
      <w:r>
        <w:t xml:space="preserve">CP - Charge Payment </w:t>
      </w:r>
      <w:r w:rsidR="007A0307">
        <w:t>s</w:t>
      </w:r>
      <w:r>
        <w:t>ection;</w:t>
      </w:r>
    </w:p>
    <w:p w:rsidR="00ED0FA0" w:rsidRPr="00657FDB" w:rsidRDefault="00ED0FA0" w:rsidP="004D3F97">
      <w:pPr>
        <w:pStyle w:val="N1-1stBullet"/>
        <w:numPr>
          <w:ilvl w:val="0"/>
          <w:numId w:val="17"/>
        </w:numPr>
        <w:spacing w:after="240"/>
      </w:pPr>
      <w:r>
        <w:t xml:space="preserve">Variables constructed from multiple questions using complex algorithms are labeled “Constructed” in the “Source” column; and </w:t>
      </w:r>
    </w:p>
    <w:p w:rsidR="00ED0FA0" w:rsidRPr="00657FDB" w:rsidRDefault="00ED0FA0" w:rsidP="004D3F97">
      <w:pPr>
        <w:pStyle w:val="N1-1stBullet"/>
        <w:numPr>
          <w:ilvl w:val="0"/>
          <w:numId w:val="17"/>
        </w:numPr>
        <w:spacing w:after="240"/>
      </w:pPr>
      <w:r>
        <w:t>Variables which have been edited or imputed are so indicated.</w:t>
      </w:r>
    </w:p>
    <w:p w:rsidR="00ED0FA0" w:rsidRDefault="00ED0FA0">
      <w:pPr>
        <w:pStyle w:val="Heading3"/>
      </w:pPr>
      <w:bookmarkStart w:id="17" w:name="_Hlt12703963"/>
      <w:bookmarkStart w:id="18" w:name="_Toc29804778"/>
      <w:bookmarkEnd w:id="17"/>
      <w:r>
        <w:t>2.4.2</w:t>
      </w:r>
      <w:r>
        <w:tab/>
        <w:t>Expenditure and Source of Payment Variables</w:t>
      </w:r>
      <w:bookmarkEnd w:id="18"/>
    </w:p>
    <w:p w:rsidR="00ED0FA0" w:rsidRDefault="00ED0FA0">
      <w:pPr>
        <w:pStyle w:val="L1-FlLfSp12"/>
      </w:pPr>
      <w:r>
        <w:t>The names of the expenditure and source of payment variables follow a standard convention, are eight characters in length, and end in</w:t>
      </w:r>
      <w:bookmarkStart w:id="19" w:name="_Hlt6403548"/>
      <w:bookmarkEnd w:id="19"/>
      <w:r>
        <w:t xml:space="preserve"> an “X” indicating edited/imputed. Please note that imputed </w:t>
      </w:r>
      <w:r>
        <w:lastRenderedPageBreak/>
        <w:t>means that a series of logical edits, as well as an imputation process to account for missing data, have been performed on the variable.</w:t>
      </w:r>
    </w:p>
    <w:p w:rsidR="00ED0FA0" w:rsidRDefault="00ED0FA0">
      <w:pPr>
        <w:pStyle w:val="L1-FlLfSp12"/>
      </w:pPr>
      <w:r>
        <w:t>The total sum of payments and the 12 source of payment variables are named in the following way:</w:t>
      </w:r>
    </w:p>
    <w:p w:rsidR="00ED0FA0" w:rsidRDefault="00ED0FA0">
      <w:pPr>
        <w:pStyle w:val="L1-FlLfSp12"/>
      </w:pPr>
      <w:r>
        <w:t xml:space="preserve">The first two characters indicate the type of event: </w:t>
      </w:r>
    </w:p>
    <w:p w:rsidR="00ED0FA0" w:rsidRDefault="00ED0FA0">
      <w:pPr>
        <w:pStyle w:val="SL-FlLftSgl"/>
        <w:tabs>
          <w:tab w:val="left" w:pos="4320"/>
        </w:tabs>
        <w:ind w:left="720"/>
      </w:pPr>
      <w:r>
        <w:t>IP - inpatient stay</w:t>
      </w:r>
      <w:r>
        <w:tab/>
        <w:t>OB - office-based visit</w:t>
      </w:r>
    </w:p>
    <w:p w:rsidR="00ED0FA0" w:rsidRDefault="00ED0FA0">
      <w:pPr>
        <w:pStyle w:val="SL-FlLftSgl"/>
        <w:tabs>
          <w:tab w:val="left" w:pos="4320"/>
        </w:tabs>
        <w:ind w:left="720"/>
      </w:pPr>
      <w:r>
        <w:t>ER - emergency room visit</w:t>
      </w:r>
      <w:r>
        <w:tab/>
        <w:t>OP - outpatient visit</w:t>
      </w:r>
    </w:p>
    <w:p w:rsidR="00ED0FA0" w:rsidRDefault="00ED0FA0">
      <w:pPr>
        <w:pStyle w:val="SL-FlLftSgl"/>
        <w:tabs>
          <w:tab w:val="left" w:pos="4320"/>
        </w:tabs>
        <w:ind w:left="720"/>
      </w:pPr>
      <w:r>
        <w:t>HH - home health visit</w:t>
      </w:r>
      <w:r>
        <w:tab/>
        <w:t>DV - dental visit</w:t>
      </w:r>
    </w:p>
    <w:p w:rsidR="00ED0FA0" w:rsidRDefault="00ED0FA0">
      <w:pPr>
        <w:pStyle w:val="SL-FlLftSgl"/>
        <w:tabs>
          <w:tab w:val="left" w:pos="4320"/>
        </w:tabs>
        <w:ind w:left="720"/>
      </w:pPr>
      <w:r>
        <w:t>OM - other medical equipment</w:t>
      </w:r>
      <w:r>
        <w:tab/>
        <w:t xml:space="preserve">RX - prescribed medicine </w:t>
      </w:r>
    </w:p>
    <w:p w:rsidR="00ED0FA0" w:rsidRDefault="00ED0FA0">
      <w:pPr>
        <w:pStyle w:val="L1-FlLfSp12"/>
        <w:spacing w:before="240"/>
      </w:pPr>
      <w:r>
        <w:t>For expenditure variables on the ER file, the third character indicates whether the expenditure is associated with the facility (F) or the physician (D).</w:t>
      </w:r>
    </w:p>
    <w:p w:rsidR="00ED0FA0" w:rsidRDefault="00ED0FA0">
      <w:pPr>
        <w:pStyle w:val="L1-FlLfSp12"/>
      </w:pPr>
      <w:r>
        <w:t>In the case of the source of payment variables, the fourth and fifth characters indicate:</w:t>
      </w:r>
    </w:p>
    <w:p w:rsidR="00ED0FA0" w:rsidRDefault="00ED0FA0" w:rsidP="00417739">
      <w:pPr>
        <w:pStyle w:val="SL-FlLftSgl"/>
        <w:tabs>
          <w:tab w:val="left" w:pos="5580"/>
        </w:tabs>
        <w:ind w:left="720"/>
      </w:pPr>
      <w:r>
        <w:t>SF - self or family</w:t>
      </w:r>
      <w:r>
        <w:tab/>
        <w:t xml:space="preserve">OF - other </w:t>
      </w:r>
      <w:r w:rsidR="002D0D34">
        <w:t>f</w:t>
      </w:r>
      <w:r>
        <w:t xml:space="preserve">ederal </w:t>
      </w:r>
      <w:r w:rsidR="002D0D34">
        <w:t>g</w:t>
      </w:r>
      <w:r>
        <w:t>overnment</w:t>
      </w:r>
    </w:p>
    <w:p w:rsidR="00ED0FA0" w:rsidRDefault="00ED0FA0" w:rsidP="00417739">
      <w:pPr>
        <w:pStyle w:val="SL-FlLftSgl"/>
        <w:tabs>
          <w:tab w:val="left" w:pos="5580"/>
        </w:tabs>
        <w:ind w:left="720"/>
      </w:pPr>
      <w:r>
        <w:t>MR - Medicare</w:t>
      </w:r>
      <w:r>
        <w:tab/>
        <w:t xml:space="preserve">SL - </w:t>
      </w:r>
      <w:r w:rsidR="002D0D34">
        <w:t>s</w:t>
      </w:r>
      <w:r>
        <w:t>tate/local government</w:t>
      </w:r>
    </w:p>
    <w:p w:rsidR="00ED0FA0" w:rsidRDefault="00ED0FA0" w:rsidP="00417739">
      <w:pPr>
        <w:pStyle w:val="SL-FlLftSgl"/>
        <w:tabs>
          <w:tab w:val="left" w:pos="5580"/>
        </w:tabs>
        <w:ind w:left="720"/>
      </w:pPr>
      <w:r>
        <w:t>MD - Medicaid</w:t>
      </w:r>
      <w:r>
        <w:tab/>
        <w:t>WC - Workers’ Compensation</w:t>
      </w:r>
    </w:p>
    <w:p w:rsidR="00ED0FA0" w:rsidRDefault="00ED0FA0" w:rsidP="00417739">
      <w:pPr>
        <w:pStyle w:val="SL-FlLftSgl"/>
        <w:tabs>
          <w:tab w:val="left" w:pos="5580"/>
        </w:tabs>
        <w:ind w:left="720"/>
      </w:pPr>
      <w:r>
        <w:t>PV - private insurance</w:t>
      </w:r>
      <w:r>
        <w:tab/>
        <w:t>OT - other insurance</w:t>
      </w:r>
    </w:p>
    <w:p w:rsidR="00ED0FA0" w:rsidRDefault="00ED0FA0" w:rsidP="00417739">
      <w:pPr>
        <w:pStyle w:val="SL-FlLftSgl"/>
        <w:tabs>
          <w:tab w:val="left" w:pos="5580"/>
        </w:tabs>
        <w:ind w:left="720"/>
      </w:pPr>
      <w:r>
        <w:t xml:space="preserve">VA - </w:t>
      </w:r>
      <w:r w:rsidRPr="00E224CD">
        <w:t>Veterans Administration</w:t>
      </w:r>
      <w:r w:rsidR="00417739" w:rsidRPr="002A26C6">
        <w:t>/CHAMPVA</w:t>
      </w:r>
      <w:r w:rsidRPr="00E224CD">
        <w:tab/>
        <w:t>OR - other private</w:t>
      </w:r>
    </w:p>
    <w:p w:rsidR="00ED0FA0" w:rsidRDefault="00ED0FA0" w:rsidP="00417739">
      <w:pPr>
        <w:pStyle w:val="SL-FlLftSgl"/>
        <w:tabs>
          <w:tab w:val="left" w:pos="5580"/>
        </w:tabs>
        <w:ind w:left="720"/>
      </w:pPr>
      <w:r>
        <w:t>TR -</w:t>
      </w:r>
      <w:r w:rsidRPr="00E224CD">
        <w:t xml:space="preserve"> TRICARE</w:t>
      </w:r>
      <w:r w:rsidR="0039594A" w:rsidRPr="0039594A">
        <w:t xml:space="preserve"> </w:t>
      </w:r>
      <w:r w:rsidR="0039594A">
        <w:tab/>
      </w:r>
      <w:r w:rsidR="00417739">
        <w:t>OU - other public</w:t>
      </w:r>
      <w:r w:rsidRPr="00E224CD">
        <w:tab/>
      </w:r>
    </w:p>
    <w:p w:rsidR="00ED0FA0" w:rsidRDefault="00ED0FA0" w:rsidP="00417739">
      <w:pPr>
        <w:pStyle w:val="SL-FlLftSgl"/>
        <w:tabs>
          <w:tab w:val="left" w:pos="5580"/>
        </w:tabs>
        <w:ind w:left="720"/>
      </w:pPr>
      <w:r>
        <w:tab/>
      </w:r>
      <w:r w:rsidR="00417739">
        <w:t>XP - sum of payments</w:t>
      </w:r>
    </w:p>
    <w:p w:rsidR="00ED0FA0" w:rsidRDefault="00ED0FA0">
      <w:pPr>
        <w:pStyle w:val="L1-FlLfSp12"/>
        <w:spacing w:before="240"/>
      </w:pPr>
      <w:r>
        <w:t>In addition, the total charge variable is indicated by TC in the variable name.</w:t>
      </w:r>
    </w:p>
    <w:p w:rsidR="00ED0FA0" w:rsidRDefault="00ED0FA0">
      <w:pPr>
        <w:pStyle w:val="L1-FlLfSp12"/>
      </w:pPr>
      <w:r>
        <w:t>The sixth and seventh characters indicate the year (</w:t>
      </w:r>
      <w:r w:rsidR="00E914C7">
        <w:t>1</w:t>
      </w:r>
      <w:r w:rsidR="00B069F2">
        <w:t>4</w:t>
      </w:r>
      <w:r>
        <w:t>). The eighth character, “X”, indicates whether the variable is edited/imputed.</w:t>
      </w:r>
    </w:p>
    <w:p w:rsidR="00ED0FA0" w:rsidRDefault="00ED0FA0">
      <w:pPr>
        <w:pStyle w:val="L1-FlLfSp12"/>
      </w:pPr>
      <w:r>
        <w:t>For example, ERFSF</w:t>
      </w:r>
      <w:r w:rsidR="00E914C7">
        <w:t>1</w:t>
      </w:r>
      <w:r w:rsidR="00B069F2">
        <w:t>4</w:t>
      </w:r>
      <w:r>
        <w:t xml:space="preserve">X is the edited/imputed amount paid by self or family for the facility portion of the expenditure associated with an emergency room visit. </w:t>
      </w:r>
    </w:p>
    <w:p w:rsidR="00ED0FA0" w:rsidRPr="00882D67" w:rsidRDefault="00ED0FA0">
      <w:pPr>
        <w:pStyle w:val="Heading2"/>
      </w:pPr>
      <w:bookmarkStart w:id="20" w:name="_Toc29804779"/>
      <w:r>
        <w:t>2.5</w:t>
      </w:r>
      <w:r w:rsidRPr="00882D67">
        <w:tab/>
        <w:t>File Contents</w:t>
      </w:r>
      <w:bookmarkEnd w:id="20"/>
    </w:p>
    <w:p w:rsidR="00ED0FA0" w:rsidRDefault="00ED0FA0">
      <w:pPr>
        <w:pStyle w:val="Heading3"/>
      </w:pPr>
      <w:bookmarkStart w:id="21" w:name="_Toc29804780"/>
      <w:r>
        <w:t>2.5.1</w:t>
      </w:r>
      <w:r>
        <w:tab/>
        <w:t>Survey Administration Variables</w:t>
      </w:r>
      <w:bookmarkEnd w:id="21"/>
    </w:p>
    <w:p w:rsidR="00ED0FA0" w:rsidRDefault="00ED0FA0">
      <w:pPr>
        <w:pStyle w:val="Heading4"/>
      </w:pPr>
      <w:bookmarkStart w:id="22" w:name="_Toc29804781"/>
      <w:r>
        <w:t>2.5.1.1</w:t>
      </w:r>
      <w:r>
        <w:tab/>
        <w:t>Person Identifiers (DUID, PID, DUPERSID)</w:t>
      </w:r>
      <w:bookmarkEnd w:id="22"/>
    </w:p>
    <w:p w:rsidR="00ED0FA0" w:rsidRDefault="00ED0FA0">
      <w:pPr>
        <w:pStyle w:val="L1-FlLfSp12"/>
      </w:pPr>
      <w:r>
        <w:t>The dwelling unit ID (DUID) is a five-digit random number assigned after the case was sampled for MEPS. The three-digit person number (PID) uniquely identifies each person within the dwelling unit. The eight-character variable DUPERSID uniquely identifies each person represented on the file and is the combination of the variables DUID and PID. For detailed information on dwelling units and families, please refer to the documentation for the 20</w:t>
      </w:r>
      <w:r w:rsidR="00E914C7">
        <w:t>1</w:t>
      </w:r>
      <w:r w:rsidR="005E112D">
        <w:t>4</w:t>
      </w:r>
      <w:r>
        <w:t xml:space="preserve"> Full Year Population Characteristics </w:t>
      </w:r>
      <w:r w:rsidR="007B7E27">
        <w:t>f</w:t>
      </w:r>
      <w:r>
        <w:t>ile.</w:t>
      </w:r>
    </w:p>
    <w:p w:rsidR="00ED0FA0" w:rsidRDefault="00ED0FA0">
      <w:pPr>
        <w:pStyle w:val="Heading4"/>
      </w:pPr>
      <w:bookmarkStart w:id="23" w:name="_Toc29804782"/>
      <w:r>
        <w:lastRenderedPageBreak/>
        <w:t>2.5.1.2</w:t>
      </w:r>
      <w:r>
        <w:tab/>
        <w:t>Record Identifiers (</w:t>
      </w:r>
      <w:r w:rsidRPr="002A7780">
        <w:t>EVNTIDX, ERHEVIDX, FFEEIDX</w:t>
      </w:r>
      <w:r>
        <w:t>)</w:t>
      </w:r>
      <w:bookmarkEnd w:id="23"/>
    </w:p>
    <w:p w:rsidR="00ED0FA0" w:rsidRDefault="00ED0FA0">
      <w:pPr>
        <w:pStyle w:val="L1-FlLfSp12"/>
      </w:pPr>
      <w:r>
        <w:t xml:space="preserve">EVNTIDX uniquely identifies each emergency room visit/event (i.e., each record on the Emergency Room </w:t>
      </w:r>
      <w:r w:rsidR="0022629C">
        <w:t>V</w:t>
      </w:r>
      <w:r>
        <w:t>isit</w:t>
      </w:r>
      <w:r w:rsidR="006B745B">
        <w:t>s</w:t>
      </w:r>
      <w:r>
        <w:t xml:space="preserve"> file) and is the variable required to link emergency room events to data files containing details on conditions and/or prescribed medicines (MEPS 20</w:t>
      </w:r>
      <w:r w:rsidR="00E914C7">
        <w:t>1</w:t>
      </w:r>
      <w:r w:rsidR="00B069F2">
        <w:t>4</w:t>
      </w:r>
      <w:r>
        <w:t xml:space="preserve"> Medical Conditions File and the MEPS 20</w:t>
      </w:r>
      <w:r w:rsidR="00E914C7">
        <w:t>1</w:t>
      </w:r>
      <w:r w:rsidR="00B069F2">
        <w:t>4</w:t>
      </w:r>
      <w:r>
        <w:t xml:space="preserve"> Prescribed Medicines File, respectively). For details on linking, see Secti</w:t>
      </w:r>
      <w:bookmarkStart w:id="24" w:name="_Hlt524519687"/>
      <w:r>
        <w:t>o</w:t>
      </w:r>
      <w:bookmarkEnd w:id="24"/>
      <w:r>
        <w:t>n 5.0 or the MEPS 20</w:t>
      </w:r>
      <w:r w:rsidR="00E914C7">
        <w:t>1</w:t>
      </w:r>
      <w:r w:rsidR="00B069F2">
        <w:t>4</w:t>
      </w:r>
      <w:r>
        <w:t xml:space="preserve"> Appendix File, </w:t>
      </w:r>
      <w:r w:rsidR="00CA00AE">
        <w:t>HC-</w:t>
      </w:r>
      <w:r w:rsidR="00A46D57">
        <w:t>16</w:t>
      </w:r>
      <w:r w:rsidR="00B069F2">
        <w:t>8</w:t>
      </w:r>
      <w:r>
        <w:t>I.</w:t>
      </w:r>
    </w:p>
    <w:p w:rsidR="00ED0FA0" w:rsidRDefault="00ED0FA0">
      <w:pPr>
        <w:pStyle w:val="L1-FlLfSp12"/>
      </w:pPr>
      <w:bookmarkStart w:id="25" w:name="_Hlt12681265"/>
      <w:bookmarkEnd w:id="25"/>
      <w:r w:rsidRPr="00314832">
        <w:t>ERHEVIDX is a constructed variable identifying an EROM record that has its facility expenditures represented on an associated hospital inpatient stay record. This variable is derived from provider-reported information on linked emergency room and inpatient stay events that matched to corresponding events reported by the household. The variable ERHEVIDX contains the EVNTIDX of the linked event. On the 20</w:t>
      </w:r>
      <w:r w:rsidR="00E914C7">
        <w:t>1</w:t>
      </w:r>
      <w:r w:rsidR="00B069F2">
        <w:t>4</w:t>
      </w:r>
      <w:r w:rsidRPr="00314832">
        <w:t xml:space="preserve"> EROM file, there </w:t>
      </w:r>
      <w:r w:rsidRPr="000E7ACA">
        <w:t xml:space="preserve">are </w:t>
      </w:r>
      <w:r w:rsidR="00B02E6E" w:rsidRPr="000E7ACA">
        <w:t>41</w:t>
      </w:r>
      <w:r w:rsidR="004A31D0" w:rsidRPr="000E7ACA">
        <w:t>3</w:t>
      </w:r>
      <w:r w:rsidR="00B64BD8" w:rsidRPr="000E7ACA">
        <w:t xml:space="preserve"> </w:t>
      </w:r>
      <w:r w:rsidRPr="000E7ACA">
        <w:t xml:space="preserve">emergency </w:t>
      </w:r>
      <w:r w:rsidRPr="00314832">
        <w:t>room</w:t>
      </w:r>
      <w:r w:rsidRPr="003134AD">
        <w:rPr>
          <w:color w:val="000000"/>
        </w:rPr>
        <w:t xml:space="preserve"> events</w:t>
      </w:r>
      <w:r w:rsidRPr="00B47AA4">
        <w:t xml:space="preserve"> linked to subsequent hospital stays.</w:t>
      </w:r>
      <w:r>
        <w:t xml:space="preserve"> </w:t>
      </w:r>
      <w:r w:rsidRPr="00B47AA4">
        <w:t xml:space="preserve">Please note that where the emergency </w:t>
      </w:r>
      <w:proofErr w:type="gramStart"/>
      <w:r w:rsidRPr="00B47AA4">
        <w:t>room visit</w:t>
      </w:r>
      <w:proofErr w:type="gramEnd"/>
      <w:r>
        <w:t xml:space="preserve"> is associated with a hospital stay (and its expenditures and charges are included with the hospital stay), the physician expenditures associated with the emergency room visit remain on the Emergency Room </w:t>
      </w:r>
      <w:r w:rsidR="006B745B">
        <w:t xml:space="preserve">Visits </w:t>
      </w:r>
      <w:r>
        <w:t>file.</w:t>
      </w:r>
    </w:p>
    <w:p w:rsidR="00ED0FA0" w:rsidRDefault="00ED0FA0">
      <w:pPr>
        <w:pStyle w:val="L1-FlLfSp12"/>
      </w:pPr>
      <w:r>
        <w:t xml:space="preserve">FFEEIDX is a constructed variable which uniquely identifies a flat fee group, that is, all events that were a part of a flat fee payment. </w:t>
      </w:r>
    </w:p>
    <w:p w:rsidR="00ED0FA0" w:rsidRPr="00D66AA4" w:rsidRDefault="00ED0FA0">
      <w:pPr>
        <w:pStyle w:val="Heading4"/>
      </w:pPr>
      <w:bookmarkStart w:id="26" w:name="_Toc29804783"/>
      <w:r w:rsidRPr="00D66AA4">
        <w:t>2.5.1.3</w:t>
      </w:r>
      <w:r w:rsidRPr="00D66AA4">
        <w:tab/>
        <w:t>Round Indicator (</w:t>
      </w:r>
      <w:r w:rsidRPr="00314832">
        <w:t>EVENTRN</w:t>
      </w:r>
      <w:r w:rsidRPr="00D66AA4">
        <w:t>)</w:t>
      </w:r>
      <w:bookmarkEnd w:id="26"/>
    </w:p>
    <w:p w:rsidR="00ED0FA0" w:rsidRDefault="00ED0FA0">
      <w:pPr>
        <w:pStyle w:val="L1-FlLfSp12"/>
      </w:pPr>
      <w:r>
        <w:t xml:space="preserve">EVENTRN indicates the round in which the emergency room visit was reported. Please note: Rounds 3, 4, and 5 are associated with MEPS survey data collected from </w:t>
      </w:r>
      <w:r w:rsidR="0046639D">
        <w:t xml:space="preserve">Panel </w:t>
      </w:r>
      <w:r w:rsidR="002F494C">
        <w:t>1</w:t>
      </w:r>
      <w:r w:rsidR="00B069F2">
        <w:t>8</w:t>
      </w:r>
      <w:r>
        <w:t xml:space="preserve">. Likewise, Round 1, 2, and 3 are associated with data collected from </w:t>
      </w:r>
      <w:r w:rsidR="0046639D">
        <w:t xml:space="preserve">Panel </w:t>
      </w:r>
      <w:r w:rsidR="002F494C">
        <w:t>1</w:t>
      </w:r>
      <w:r w:rsidR="00B069F2">
        <w:t>9</w:t>
      </w:r>
      <w:r>
        <w:t>.</w:t>
      </w:r>
    </w:p>
    <w:p w:rsidR="00ED0FA0" w:rsidRPr="0030682D" w:rsidRDefault="00ED0FA0">
      <w:pPr>
        <w:pStyle w:val="Heading4"/>
      </w:pPr>
      <w:r w:rsidRPr="0030682D">
        <w:t>2.5.1.4</w:t>
      </w:r>
      <w:r w:rsidRPr="0030682D">
        <w:tab/>
        <w:t>Panel Indicator (</w:t>
      </w:r>
      <w:r w:rsidRPr="00314832">
        <w:t>PANEL</w:t>
      </w:r>
      <w:r w:rsidRPr="0030682D">
        <w:t>)</w:t>
      </w:r>
    </w:p>
    <w:p w:rsidR="00ED0FA0" w:rsidRPr="0030682D" w:rsidRDefault="00ED0FA0">
      <w:pPr>
        <w:pStyle w:val="L1-FlLfSp12"/>
      </w:pPr>
      <w:r w:rsidRPr="0030682D">
        <w:t xml:space="preserve">PANEL is a constructed variable used to specify the panel number for the person. PANEL will indicate either </w:t>
      </w:r>
      <w:r w:rsidR="0046639D">
        <w:t xml:space="preserve">Panel </w:t>
      </w:r>
      <w:r w:rsidR="002F494C">
        <w:t>1</w:t>
      </w:r>
      <w:r w:rsidR="00B069F2">
        <w:t>8</w:t>
      </w:r>
      <w:r w:rsidRPr="0030682D">
        <w:t xml:space="preserve"> or </w:t>
      </w:r>
      <w:r w:rsidR="0046639D">
        <w:t xml:space="preserve">Panel </w:t>
      </w:r>
      <w:r w:rsidR="002F494C">
        <w:t>1</w:t>
      </w:r>
      <w:r w:rsidR="00B069F2">
        <w:t>9</w:t>
      </w:r>
      <w:r w:rsidRPr="0030682D">
        <w:t xml:space="preserve"> for each person on the file. </w:t>
      </w:r>
      <w:r w:rsidR="0046639D">
        <w:t xml:space="preserve">Panel </w:t>
      </w:r>
      <w:r w:rsidR="002F494C">
        <w:t>1</w:t>
      </w:r>
      <w:r w:rsidR="00B069F2">
        <w:t>8</w:t>
      </w:r>
      <w:r w:rsidRPr="0030682D">
        <w:t xml:space="preserve"> is the panel that started in 20</w:t>
      </w:r>
      <w:r w:rsidR="00173311">
        <w:t>1</w:t>
      </w:r>
      <w:r w:rsidR="00B069F2">
        <w:t>3</w:t>
      </w:r>
      <w:r w:rsidRPr="0030682D">
        <w:t xml:space="preserve">, and </w:t>
      </w:r>
      <w:r w:rsidR="0046639D">
        <w:t xml:space="preserve">Panel </w:t>
      </w:r>
      <w:r w:rsidR="002F494C">
        <w:t>1</w:t>
      </w:r>
      <w:r w:rsidR="00B069F2">
        <w:t>9</w:t>
      </w:r>
      <w:r w:rsidRPr="0030682D">
        <w:t xml:space="preserve"> is the panel that started in 20</w:t>
      </w:r>
      <w:r w:rsidR="00E914C7">
        <w:t>1</w:t>
      </w:r>
      <w:r w:rsidR="00B069F2">
        <w:t>4</w:t>
      </w:r>
      <w:r w:rsidRPr="0030682D">
        <w:t>.</w:t>
      </w:r>
    </w:p>
    <w:p w:rsidR="00ED0FA0" w:rsidRDefault="00ED0FA0">
      <w:pPr>
        <w:pStyle w:val="Heading3"/>
      </w:pPr>
      <w:bookmarkStart w:id="27" w:name="_Toc14855411"/>
      <w:r>
        <w:t>2.5.2</w:t>
      </w:r>
      <w:r>
        <w:tab/>
        <w:t>MPC Data Indicator (</w:t>
      </w:r>
      <w:r w:rsidRPr="00314832">
        <w:t>MPCDATA</w:t>
      </w:r>
      <w:r>
        <w:t>)</w:t>
      </w:r>
      <w:bookmarkEnd w:id="27"/>
    </w:p>
    <w:p w:rsidR="00ED0FA0" w:rsidRDefault="00ED0FA0">
      <w:pPr>
        <w:pStyle w:val="L1-FlLfSp12"/>
      </w:pPr>
      <w:r>
        <w:t>MPCDATA is a constructed variable which indicates whether or not MPC data were collected for the emergency room visit. While all emergency room events are sampled into the Medical Provider Component, not all emergency room event records have MPC data associated with them. This is dependent upon the cooperation of the household respondent to provide permission forms to contact the emergency room facility as well as the cooperation of the emergency room facility to participate in the survey.</w:t>
      </w:r>
    </w:p>
    <w:p w:rsidR="00ED0FA0" w:rsidRDefault="00ED0FA0">
      <w:pPr>
        <w:pStyle w:val="Heading3"/>
      </w:pPr>
      <w:bookmarkStart w:id="28" w:name="_Hlt524511556"/>
      <w:bookmarkStart w:id="29" w:name="_Toc29804784"/>
      <w:bookmarkEnd w:id="28"/>
      <w:r>
        <w:t>2.5.3</w:t>
      </w:r>
      <w:r>
        <w:tab/>
        <w:t>Emergency Room Visit Event Variables</w:t>
      </w:r>
      <w:bookmarkEnd w:id="29"/>
    </w:p>
    <w:p w:rsidR="00ED0FA0" w:rsidRDefault="00ED0FA0">
      <w:pPr>
        <w:pStyle w:val="L1-FlLfSp12"/>
      </w:pPr>
      <w:r>
        <w:t xml:space="preserve">This file contains </w:t>
      </w:r>
      <w:bookmarkStart w:id="30" w:name="_Hlt527349613"/>
      <w:bookmarkEnd w:id="30"/>
      <w:r>
        <w:t xml:space="preserve">variables describing emergency room </w:t>
      </w:r>
      <w:bookmarkStart w:id="31" w:name="_Hlt525635800"/>
      <w:r>
        <w:t>visits</w:t>
      </w:r>
      <w:bookmarkEnd w:id="31"/>
      <w:r>
        <w:t>/</w:t>
      </w:r>
      <w:bookmarkStart w:id="32" w:name="_Hlt525637108"/>
      <w:bookmarkEnd w:id="32"/>
      <w:r>
        <w:t>events reported by household respondents in the Emergency Room section of the MEPS HC questionnaire. The questionnaire contains specific probes for determining details about the emergency room event. These variables have not been edited.</w:t>
      </w:r>
    </w:p>
    <w:p w:rsidR="007E7425" w:rsidRDefault="007E7425" w:rsidP="007E7425">
      <w:pPr>
        <w:pStyle w:val="Heading4"/>
      </w:pPr>
      <w:bookmarkStart w:id="33" w:name="_Toc29804785"/>
      <w:bookmarkStart w:id="34" w:name="_Toc29804786"/>
      <w:r>
        <w:lastRenderedPageBreak/>
        <w:t>2.5.3.1</w:t>
      </w:r>
      <w:r>
        <w:tab/>
        <w:t>Visit Details (</w:t>
      </w:r>
      <w:r w:rsidRPr="00314832">
        <w:t>ERDATEYR-VSTRELCN</w:t>
      </w:r>
      <w:r>
        <w:t>)</w:t>
      </w:r>
      <w:bookmarkEnd w:id="33"/>
    </w:p>
    <w:p w:rsidR="007E7425" w:rsidRPr="000F0479" w:rsidRDefault="007E7425" w:rsidP="007E7425">
      <w:pPr>
        <w:pStyle w:val="L1-FlLfSp12"/>
      </w:pPr>
      <w:r>
        <w:t xml:space="preserve">When a person reported having had </w:t>
      </w:r>
      <w:r w:rsidRPr="00314832">
        <w:t>a visit</w:t>
      </w:r>
      <w:r w:rsidR="000F0479">
        <w:t xml:space="preserve"> to the emergency room, the year </w:t>
      </w:r>
      <w:r w:rsidR="00FB624F" w:rsidRPr="000F0479">
        <w:t xml:space="preserve">and </w:t>
      </w:r>
      <w:r w:rsidR="000F0479">
        <w:t xml:space="preserve">month </w:t>
      </w:r>
      <w:r w:rsidRPr="00314832">
        <w:t xml:space="preserve">of the emergency room visit </w:t>
      </w:r>
      <w:r w:rsidR="000F0479">
        <w:t xml:space="preserve">was recorded (ERDATEYR and </w:t>
      </w:r>
      <w:r w:rsidRPr="00314832">
        <w:t>ERDATEMM</w:t>
      </w:r>
      <w:r w:rsidR="000F0479">
        <w:t xml:space="preserve"> r</w:t>
      </w:r>
      <w:r w:rsidR="00BC6E17" w:rsidRPr="00314832">
        <w:t>espectively</w:t>
      </w:r>
      <w:r w:rsidRPr="00314832">
        <w:t xml:space="preserve">). The type of care the person received </w:t>
      </w:r>
      <w:bookmarkStart w:id="35" w:name="_Hlt12681377"/>
      <w:bookmarkEnd w:id="35"/>
      <w:r w:rsidRPr="00314832">
        <w:t>(VSTCTGRY) and whether or not the visit was related to a specific condition (VSTRELCN) were also determined.</w:t>
      </w:r>
      <w:r w:rsidR="007F35FA">
        <w:t xml:space="preserve"> </w:t>
      </w:r>
      <w:r w:rsidR="007F35FA" w:rsidRPr="000F0479">
        <w:t>Through 2012, whether or not the person saw a medical doctor (SEEDOC) was included on the file. Beginning in 201</w:t>
      </w:r>
      <w:r w:rsidR="00AE1C1A">
        <w:t>3</w:t>
      </w:r>
      <w:r w:rsidR="007F35FA" w:rsidRPr="000F0479">
        <w:t>, SEEDOC was removed because of design changes.</w:t>
      </w:r>
    </w:p>
    <w:p w:rsidR="00ED0FA0" w:rsidRPr="00314832" w:rsidRDefault="00ED0FA0">
      <w:pPr>
        <w:pStyle w:val="Heading4"/>
      </w:pPr>
      <w:r w:rsidRPr="00314832">
        <w:t>2.5.3.2</w:t>
      </w:r>
      <w:r w:rsidRPr="00314832">
        <w:tab/>
        <w:t>Services, Procedures, and Prescription Medicines (LABTEST-MEDPRESC)</w:t>
      </w:r>
      <w:bookmarkEnd w:id="34"/>
    </w:p>
    <w:p w:rsidR="00ED0FA0" w:rsidRDefault="00ED0FA0">
      <w:pPr>
        <w:pStyle w:val="L1-FlLfSp12"/>
      </w:pPr>
      <w:r>
        <w:t xml:space="preserve">Services received during the visit included whether or not the person received lab tests </w:t>
      </w:r>
      <w:r w:rsidRPr="00314832">
        <w:t xml:space="preserve">(LABTEST), a sonogram or ultrasound (SONOGRAM), x-rays (XRAYS), a mammogram (MAMMOG), an MRI or CAT scan (MRI), an electrocardiogram (EKG), an electroencephalogram (EEG), a vaccination (RCVVAC), anesthesia (ANESTH), </w:t>
      </w:r>
      <w:r w:rsidR="00E01DBB" w:rsidRPr="00314832">
        <w:t xml:space="preserve">throat swab (THRTSWAB), </w:t>
      </w:r>
      <w:r w:rsidRPr="00314832">
        <w:t>or other diagnostic tests or exams (OTHSVCE). Whether or not a surgical procedure was performed during the visit was asked (SURGPROC). The questionnaire determined if a medicine was prescribed for the person during the emergency room</w:t>
      </w:r>
      <w:r>
        <w:t xml:space="preserve"> visit (MEDPRESC). See Se</w:t>
      </w:r>
      <w:bookmarkStart w:id="36" w:name="_Hlt524511627"/>
      <w:r>
        <w:t>c</w:t>
      </w:r>
      <w:bookmarkEnd w:id="36"/>
      <w:r>
        <w:t>tion 5.2 for information on linking to the prescri</w:t>
      </w:r>
      <w:r w:rsidR="0024554A">
        <w:t>bed</w:t>
      </w:r>
      <w:r>
        <w:t xml:space="preserve"> medicine</w:t>
      </w:r>
      <w:r w:rsidR="0024554A">
        <w:t>s</w:t>
      </w:r>
      <w:r>
        <w:t xml:space="preserve"> events file.</w:t>
      </w:r>
    </w:p>
    <w:p w:rsidR="00ED0FA0" w:rsidRDefault="00ED0FA0">
      <w:pPr>
        <w:pStyle w:val="Heading3"/>
      </w:pPr>
      <w:bookmarkStart w:id="37" w:name="_Toc29804788"/>
      <w:r>
        <w:t>2.5.</w:t>
      </w:r>
      <w:r w:rsidR="00E53C58" w:rsidRPr="00E53C58">
        <w:t>4</w:t>
      </w:r>
      <w:r>
        <w:tab/>
        <w:t>Clinical Classification Codes (</w:t>
      </w:r>
      <w:r w:rsidRPr="00314832">
        <w:t>ERCCC1X-ERCCC</w:t>
      </w:r>
      <w:r w:rsidR="005770C5" w:rsidRPr="00EB1941">
        <w:t>4</w:t>
      </w:r>
      <w:r w:rsidRPr="00314832">
        <w:t>X</w:t>
      </w:r>
      <w:r>
        <w:t>)</w:t>
      </w:r>
      <w:bookmarkEnd w:id="37"/>
      <w:r>
        <w:t xml:space="preserve"> </w:t>
      </w:r>
    </w:p>
    <w:p w:rsidR="001F42B4" w:rsidRPr="008307FE" w:rsidRDefault="00ED0FA0">
      <w:pPr>
        <w:pStyle w:val="L1-FlLfSp12"/>
      </w:pPr>
      <w:r w:rsidRPr="00314832">
        <w:t>Information on household</w:t>
      </w:r>
      <w:r w:rsidR="00BE6883" w:rsidRPr="00314832">
        <w:t>-</w:t>
      </w:r>
      <w:r w:rsidRPr="00314832">
        <w:t>reported medical conditions associated with each emergency room visit is provided on</w:t>
      </w:r>
      <w:bookmarkStart w:id="38" w:name="_Hlt525639989"/>
      <w:bookmarkEnd w:id="38"/>
      <w:r w:rsidRPr="00314832">
        <w:t xml:space="preserve"> this file. Ther</w:t>
      </w:r>
      <w:r w:rsidRPr="005D0242">
        <w:t xml:space="preserve">e are up to </w:t>
      </w:r>
      <w:r w:rsidR="005B40CA" w:rsidRPr="00EB1941">
        <w:t>four</w:t>
      </w:r>
      <w:r w:rsidRPr="00EB1941">
        <w:t xml:space="preserve"> CCS codes (ERCCC1X-ERCCC</w:t>
      </w:r>
      <w:r w:rsidR="005770C5" w:rsidRPr="00EB1941">
        <w:t>4</w:t>
      </w:r>
      <w:r w:rsidRPr="00EB1941">
        <w:t>X) listed f</w:t>
      </w:r>
      <w:r w:rsidR="006E7B21" w:rsidRPr="00EB1941">
        <w:t xml:space="preserve">or each emergency room visit, as shown in the crosswalk of this document. The file includes the number of CCS codes reported in the data year, which may be fewer than the maximum </w:t>
      </w:r>
      <w:r w:rsidR="00FE525F" w:rsidRPr="00EB1941">
        <w:t>four</w:t>
      </w:r>
      <w:r w:rsidR="006E7B21" w:rsidRPr="00EB1941">
        <w:t xml:space="preserve"> for </w:t>
      </w:r>
      <w:r w:rsidR="006E7B21" w:rsidRPr="005D0242">
        <w:t>CCS codes.</w:t>
      </w:r>
      <w:r w:rsidR="008307FE" w:rsidRPr="005D0242">
        <w:t xml:space="preserve"> </w:t>
      </w:r>
      <w:r w:rsidR="00196BEC" w:rsidRPr="005D0242">
        <w:t>Because the maximum number of conditions associated with an event can change from year to year, the number of reported CCS codes also can change from year to year.</w:t>
      </w:r>
      <w:r w:rsidR="004A6E69" w:rsidRPr="005D0242">
        <w:t xml:space="preserve"> Starting with the 201</w:t>
      </w:r>
      <w:r w:rsidR="00494BB2">
        <w:t>3</w:t>
      </w:r>
      <w:r w:rsidR="004A6E69" w:rsidRPr="005D0242">
        <w:t xml:space="preserve"> file, the ICD-9-CM condition and procedure codes variables are omitted.</w:t>
      </w:r>
    </w:p>
    <w:p w:rsidR="00ED0FA0" w:rsidRDefault="00ED0FA0">
      <w:pPr>
        <w:pStyle w:val="L1-FlLfSp12"/>
        <w:rPr>
          <w:b/>
        </w:rPr>
      </w:pPr>
      <w:r>
        <w:t>In order to obtain complete condition information associated with an event, the data user/analyst must link to the MEPS 20</w:t>
      </w:r>
      <w:r w:rsidR="00E914C7">
        <w:t>1</w:t>
      </w:r>
      <w:r w:rsidR="00B069F2">
        <w:t>4</w:t>
      </w:r>
      <w:r>
        <w:t xml:space="preserve"> Medical Conditions File. Details on how to link the 20</w:t>
      </w:r>
      <w:r w:rsidR="00E914C7">
        <w:t>1</w:t>
      </w:r>
      <w:r w:rsidR="00B069F2">
        <w:t>4</w:t>
      </w:r>
      <w:r>
        <w:t xml:space="preserve"> EROM event file to the MEPS 20</w:t>
      </w:r>
      <w:r w:rsidR="00E914C7">
        <w:t>1</w:t>
      </w:r>
      <w:r w:rsidR="00B069F2">
        <w:t>4</w:t>
      </w:r>
      <w:r>
        <w:t xml:space="preserve"> Medical Conditions File are provided in Se</w:t>
      </w:r>
      <w:bookmarkStart w:id="39" w:name="_Hlt8784696"/>
      <w:r>
        <w:t>c</w:t>
      </w:r>
      <w:bookmarkEnd w:id="39"/>
      <w:r>
        <w:t xml:space="preserve">tion 5.3 and </w:t>
      </w:r>
      <w:bookmarkStart w:id="40" w:name="_Hlt524519561"/>
      <w:bookmarkEnd w:id="40"/>
      <w:r w:rsidR="00375D65">
        <w:t xml:space="preserve">in </w:t>
      </w:r>
      <w:r>
        <w:t>the MEPS 20</w:t>
      </w:r>
      <w:r w:rsidR="00E914C7">
        <w:t>1</w:t>
      </w:r>
      <w:r w:rsidR="00B069F2">
        <w:t>4</w:t>
      </w:r>
      <w:r>
        <w:t xml:space="preserve"> Appendix File, </w:t>
      </w:r>
      <w:r w:rsidR="00CA00AE">
        <w:t>HC-</w:t>
      </w:r>
      <w:r w:rsidR="00A46D57">
        <w:t>16</w:t>
      </w:r>
      <w:r w:rsidR="00B069F2">
        <w:t>8</w:t>
      </w:r>
      <w:r>
        <w:t>I.</w:t>
      </w:r>
      <w:r>
        <w:rPr>
          <w:b/>
        </w:rPr>
        <w:t xml:space="preserve"> </w:t>
      </w:r>
      <w:r>
        <w:t>The data user/analyst should note that because of confidentiality restrictions, provider-reported condition information is not publicly available.</w:t>
      </w:r>
    </w:p>
    <w:p w:rsidR="00ED0FA0" w:rsidRDefault="00ED0FA0">
      <w:pPr>
        <w:pStyle w:val="L1-FlLfSp12"/>
      </w:pPr>
      <w:r>
        <w:t>The medical conditions reported by the Household Component respondent were recorded by the interviewer as verbatim text, which were then coded to fully-specified 20</w:t>
      </w:r>
      <w:r w:rsidR="00E914C7">
        <w:t>1</w:t>
      </w:r>
      <w:r w:rsidR="00B069F2">
        <w:t>4</w:t>
      </w:r>
      <w:r>
        <w:t xml:space="preserve"> ICD-9-CM codes, including medical conditions and V codes (Health Care Financing Administration, 1980) by professional coders. Although codes were verified and error rates did not exceed </w:t>
      </w:r>
      <w:r w:rsidR="00685A8A" w:rsidRPr="00B34FEB">
        <w:t>2</w:t>
      </w:r>
      <w:r w:rsidRPr="005D0242">
        <w:t xml:space="preserve"> </w:t>
      </w:r>
      <w:r>
        <w:t xml:space="preserve">percent for any coder, data users/analysts should not presume this level of precision in the data; the ability of household respondents to report condition data that can be coded accurately should not be assumed (Cox and Cohen, 1985; Cox and Iachan, 1987; Edwards, et al, 1994; and Johnson and Sanchez, 1993). For detailed information on how </w:t>
      </w:r>
      <w:r w:rsidRPr="000D1110">
        <w:t xml:space="preserve">conditions </w:t>
      </w:r>
      <w:r>
        <w:t>were coded, please refer to the documentation on the MEPS 20</w:t>
      </w:r>
      <w:r w:rsidR="00E914C7">
        <w:t>1</w:t>
      </w:r>
      <w:r w:rsidR="00B069F2">
        <w:t>4</w:t>
      </w:r>
      <w:r>
        <w:t xml:space="preserve"> Medical Conditions File. For frequencies of conditions by event type, please see the MEPS 20</w:t>
      </w:r>
      <w:r w:rsidR="00E914C7">
        <w:t>1</w:t>
      </w:r>
      <w:r w:rsidR="00B069F2">
        <w:t>4</w:t>
      </w:r>
      <w:r w:rsidR="00E33CFC">
        <w:t xml:space="preserve"> </w:t>
      </w:r>
      <w:r>
        <w:t xml:space="preserve">Appendix File, </w:t>
      </w:r>
      <w:r w:rsidR="00CA00AE">
        <w:t>HC-</w:t>
      </w:r>
      <w:r w:rsidR="00A46D57">
        <w:t>16</w:t>
      </w:r>
      <w:r w:rsidR="00B069F2">
        <w:t>8</w:t>
      </w:r>
      <w:r>
        <w:t>I.</w:t>
      </w:r>
    </w:p>
    <w:p w:rsidR="007E7425" w:rsidRDefault="00ED0FA0" w:rsidP="007E7425">
      <w:pPr>
        <w:pStyle w:val="L1-FlLfSp12"/>
        <w:rPr>
          <w:b/>
        </w:rPr>
      </w:pPr>
      <w:r>
        <w:lastRenderedPageBreak/>
        <w:t>The ICD-9-CM condition codes were aggregated into clinically meaningful categories. These categories, included on the file as ERCCC1X-ERCC</w:t>
      </w:r>
      <w:r w:rsidRPr="004759E9">
        <w:t>C</w:t>
      </w:r>
      <w:r w:rsidR="005770C5" w:rsidRPr="004759E9">
        <w:t>4</w:t>
      </w:r>
      <w:r w:rsidRPr="004759E9">
        <w:t>X</w:t>
      </w:r>
      <w:r>
        <w:t xml:space="preserve">, were generated using Clinical Classification Software [formerly known as Clinical Classifications for Health Care Policy Research (CCHPR)], (Elixhauser, et al., 1998), which aggregates conditions and V-codes into </w:t>
      </w:r>
      <w:r w:rsidR="007E7425">
        <w:t xml:space="preserve">mutually exclusive categories, most of which are clinically homogeneous. </w:t>
      </w:r>
    </w:p>
    <w:p w:rsidR="00ED0FA0" w:rsidRDefault="00ED0FA0">
      <w:pPr>
        <w:pStyle w:val="L1-FlLfSp12"/>
      </w:pPr>
      <w:r>
        <w:t xml:space="preserve">The </w:t>
      </w:r>
      <w:r w:rsidR="00F55B8F">
        <w:t>clinical classification</w:t>
      </w:r>
      <w:r w:rsidR="009C480E">
        <w:t xml:space="preserve"> </w:t>
      </w:r>
      <w:r>
        <w:t>codes linked to each emergency room visit are sequenced in the order in which the conditions were reported by the household respondent, which was in order of input into the database and not in order of importance or severity. Data users/analysts who use the MEPS 20</w:t>
      </w:r>
      <w:r w:rsidR="00E914C7">
        <w:t>1</w:t>
      </w:r>
      <w:r w:rsidR="00B069F2">
        <w:t>4</w:t>
      </w:r>
      <w:r>
        <w:t xml:space="preserve"> Medical Conditions File in conjunction with this emergency room visits file should note that the order of conditions on this file is not identical to that on the Medical Conditions file.</w:t>
      </w:r>
    </w:p>
    <w:p w:rsidR="00ED0FA0" w:rsidRPr="00FE0E7F" w:rsidRDefault="00ED0FA0">
      <w:pPr>
        <w:pStyle w:val="L1-FlLfSp12"/>
      </w:pPr>
      <w:bookmarkStart w:id="41" w:name="_Toc29804789"/>
      <w:r w:rsidRPr="00FE0E7F">
        <w:t>Analysts should use the clinical classification codes listed in the Conditions PUF document (HC</w:t>
      </w:r>
      <w:r w:rsidR="005C07C8">
        <w:t>-</w:t>
      </w:r>
      <w:r w:rsidR="00CC0D36">
        <w:t>1</w:t>
      </w:r>
      <w:r w:rsidR="00B069F2">
        <w:t>70</w:t>
      </w:r>
      <w:r w:rsidRPr="00FE0E7F">
        <w:t>) and the Appendix to the Event Files (</w:t>
      </w:r>
      <w:r w:rsidR="00CA00AE">
        <w:t>HC-</w:t>
      </w:r>
      <w:r w:rsidR="00A46D57">
        <w:t>16</w:t>
      </w:r>
      <w:r w:rsidR="00F77718">
        <w:t>8</w:t>
      </w:r>
      <w:r w:rsidRPr="00FE0E7F">
        <w:t>I) document when analyzing MEPS conditions data. Although there is a list of clinical classification codes and labels on the Healthcare Cost and Utilization Project (HCUP) Web site, if updates to these codes and/or labels are made on the HCUP Web site after the release of the 20</w:t>
      </w:r>
      <w:r w:rsidR="00E914C7">
        <w:t>1</w:t>
      </w:r>
      <w:r w:rsidR="00B069F2">
        <w:t>4</w:t>
      </w:r>
      <w:r w:rsidRPr="00FE0E7F">
        <w:t xml:space="preserve"> MEPS PUFs, these updates will not be reflected in the 20</w:t>
      </w:r>
      <w:r w:rsidR="00B069F2">
        <w:t>14</w:t>
      </w:r>
      <w:r w:rsidRPr="00FE0E7F">
        <w:t xml:space="preserve"> MEPS data.</w:t>
      </w:r>
    </w:p>
    <w:p w:rsidR="00ED0FA0" w:rsidRPr="00E53C58" w:rsidRDefault="00ED0FA0">
      <w:pPr>
        <w:pStyle w:val="Heading3"/>
      </w:pPr>
      <w:r w:rsidRPr="00E53C58">
        <w:t>2.5.</w:t>
      </w:r>
      <w:r w:rsidR="007669DF" w:rsidRPr="00E53C58">
        <w:t>5</w:t>
      </w:r>
      <w:r w:rsidRPr="00E53C58">
        <w:tab/>
        <w:t>Flat Fee Variables</w:t>
      </w:r>
      <w:bookmarkEnd w:id="41"/>
      <w:r w:rsidRPr="00E53C58">
        <w:t xml:space="preserve"> (</w:t>
      </w:r>
      <w:r w:rsidRPr="00314832">
        <w:t>FFEEIDX, FFERTYPE, FFBEF</w:t>
      </w:r>
      <w:r w:rsidR="00E914C7">
        <w:t>1</w:t>
      </w:r>
      <w:r w:rsidR="00B069F2">
        <w:t>4</w:t>
      </w:r>
      <w:r w:rsidRPr="00314832">
        <w:t>, FFTOT</w:t>
      </w:r>
      <w:r w:rsidR="00E914C7">
        <w:t>1</w:t>
      </w:r>
      <w:r w:rsidR="00B069F2">
        <w:t>5</w:t>
      </w:r>
      <w:r w:rsidRPr="00E53C58">
        <w:t>)</w:t>
      </w:r>
    </w:p>
    <w:p w:rsidR="00ED0FA0" w:rsidRPr="00E53C58" w:rsidRDefault="00ED0FA0">
      <w:pPr>
        <w:pStyle w:val="Heading4"/>
      </w:pPr>
      <w:bookmarkStart w:id="42" w:name="_Toc29804790"/>
      <w:r w:rsidRPr="00E53C58">
        <w:t>2.5</w:t>
      </w:r>
      <w:r w:rsidR="007669DF" w:rsidRPr="00E53C58">
        <w:t>.5</w:t>
      </w:r>
      <w:r w:rsidRPr="00E53C58">
        <w:t>.1</w:t>
      </w:r>
      <w:r w:rsidRPr="00E53C58">
        <w:tab/>
        <w:t>Definition of Flat Fee Payments</w:t>
      </w:r>
      <w:bookmarkEnd w:id="42"/>
    </w:p>
    <w:p w:rsidR="00ED0FA0" w:rsidRPr="00E53C58" w:rsidRDefault="00ED0FA0">
      <w:pPr>
        <w:pStyle w:val="L1-FlLfSp12"/>
      </w:pPr>
      <w:r w:rsidRPr="00E53C58">
        <w:t xml:space="preserve">A flat fee is the fixed dollar amount a person is charged for a package of health care services provided during a defined period of time. Examples would be: obstetrician’s fee covering a normal delivery, as well as pre- and post-natal care; or a surgeon’s fee covering </w:t>
      </w:r>
      <w:r w:rsidR="00190F1A">
        <w:t xml:space="preserve">a </w:t>
      </w:r>
      <w:r w:rsidRPr="00E53C58">
        <w:t>surgical procedure and post-surgical care. A flat fee group is the set of medical services (i.e., events) that are covered under the same flat fee payment. The flat fee groups represented on this file include flat fee groups where at least one of the health care events, as reported by the HC respondent, occurred during 20</w:t>
      </w:r>
      <w:r w:rsidR="00E914C7">
        <w:t>1</w:t>
      </w:r>
      <w:r w:rsidR="00B069F2">
        <w:t>4</w:t>
      </w:r>
      <w:r w:rsidRPr="00E53C58">
        <w:t>. By definition, a flat fee group can span multiple years. Furthermore, a single person can have multiple flat fee groups.</w:t>
      </w:r>
    </w:p>
    <w:p w:rsidR="00ED0FA0" w:rsidRPr="00E53C58" w:rsidRDefault="00ED0FA0">
      <w:pPr>
        <w:pStyle w:val="Heading4"/>
      </w:pPr>
      <w:bookmarkStart w:id="43" w:name="_Toc29804791"/>
      <w:r w:rsidRPr="00E53C58">
        <w:t>2.5</w:t>
      </w:r>
      <w:r w:rsidR="007669DF" w:rsidRPr="00E53C58">
        <w:t>.5</w:t>
      </w:r>
      <w:r w:rsidRPr="00E53C58">
        <w:t>.2</w:t>
      </w:r>
      <w:r w:rsidRPr="00E53C58">
        <w:tab/>
        <w:t>Flat Fee Variable Descriptions</w:t>
      </w:r>
      <w:bookmarkEnd w:id="43"/>
    </w:p>
    <w:p w:rsidR="00ED0FA0" w:rsidRPr="00E53C58" w:rsidRDefault="00ED0FA0">
      <w:pPr>
        <w:pStyle w:val="Heading5"/>
      </w:pPr>
      <w:bookmarkStart w:id="44" w:name="_Hlt525447516"/>
      <w:bookmarkStart w:id="45" w:name="_Toc29804792"/>
      <w:bookmarkEnd w:id="44"/>
      <w:r w:rsidRPr="00E53C58">
        <w:t>2.5</w:t>
      </w:r>
      <w:r w:rsidR="007669DF" w:rsidRPr="00E53C58">
        <w:t>.5</w:t>
      </w:r>
      <w:r w:rsidRPr="00E53C58">
        <w:t>.2.1</w:t>
      </w:r>
      <w:r w:rsidRPr="00E53C58">
        <w:tab/>
        <w:t>Flat Fee ID (FFEEIDX)</w:t>
      </w:r>
      <w:bookmarkEnd w:id="45"/>
    </w:p>
    <w:p w:rsidR="00ED0FA0" w:rsidRPr="00E53C58" w:rsidRDefault="00ED0FA0">
      <w:pPr>
        <w:pStyle w:val="L1-FlLfSp12"/>
      </w:pPr>
      <w:r w:rsidRPr="00E53C58">
        <w:t>As noted earlier in Section 2.5.1.2 “Record Identifiers,” the variable FFEEIDX uniquely identifies all events that are part of the same flat fee group for a person. On any 20</w:t>
      </w:r>
      <w:r w:rsidR="00E914C7">
        <w:t>1</w:t>
      </w:r>
      <w:r w:rsidR="00B069F2">
        <w:t>4</w:t>
      </w:r>
      <w:r w:rsidRPr="00E53C58">
        <w:t xml:space="preserve"> MEPS event file, every event that</w:t>
      </w:r>
      <w:r w:rsidRPr="005B7E06">
        <w:t xml:space="preserve"> </w:t>
      </w:r>
      <w:r w:rsidR="00FD220E" w:rsidRPr="005B7E06">
        <w:t>w</w:t>
      </w:r>
      <w:r w:rsidR="009C7FC0" w:rsidRPr="005B7E06">
        <w:t>as</w:t>
      </w:r>
      <w:r w:rsidR="00FD220E" w:rsidRPr="005B7E06">
        <w:t xml:space="preserve"> a</w:t>
      </w:r>
      <w:r w:rsidRPr="005B7E06">
        <w:t xml:space="preserve"> </w:t>
      </w:r>
      <w:r w:rsidRPr="00E53C58">
        <w:t>part of a specific flat fee group will have the same value for FFEEIDX. Note that prescribed medicine and home health events are never included in a flat fee group and FFEEIDX is not a variable on those event files.</w:t>
      </w:r>
    </w:p>
    <w:p w:rsidR="00ED0FA0" w:rsidRDefault="00ED0FA0">
      <w:pPr>
        <w:pStyle w:val="Heading5"/>
      </w:pPr>
      <w:bookmarkStart w:id="46" w:name="_Toc29804793"/>
      <w:r w:rsidRPr="00E53C58">
        <w:t>2.5</w:t>
      </w:r>
      <w:r w:rsidR="007669DF" w:rsidRPr="00E53C58">
        <w:t>.5</w:t>
      </w:r>
      <w:r w:rsidRPr="00E53C58">
        <w:t>.</w:t>
      </w:r>
      <w:r>
        <w:t>2.2</w:t>
      </w:r>
      <w:r>
        <w:tab/>
        <w:t>Flat Fee Type (FFERTYPE)</w:t>
      </w:r>
      <w:bookmarkEnd w:id="46"/>
      <w:r>
        <w:t xml:space="preserve"> </w:t>
      </w:r>
    </w:p>
    <w:p w:rsidR="00ED0FA0" w:rsidRDefault="00ED0FA0">
      <w:pPr>
        <w:pStyle w:val="L1-FlLfSp12"/>
      </w:pPr>
      <w:r>
        <w:t>FFERTYPE indicates whether the 20</w:t>
      </w:r>
      <w:r w:rsidR="00E914C7">
        <w:t>1</w:t>
      </w:r>
      <w:r w:rsidR="00B069F2">
        <w:t>4</w:t>
      </w:r>
      <w:r>
        <w:t xml:space="preserve"> emergency room visit is the “stem” or “leaf” of a flat fee group. A stem (records with FFERTYPE = 1) is the initial medical service (event) which is followed by other medical events that are covered under the same flat fee payment. The leaves of the flat fee group (records with FFERTYPE = 2) are those medical events that are tied back to </w:t>
      </w:r>
      <w:r>
        <w:lastRenderedPageBreak/>
        <w:t>the initial medical event (the stem) in the flat fee group. These “leaf” records have their expenditure variables set to zero. For the emergency room visits that are not part of a flat fee payment, the FFERTYPE is set to –1, “INAPPLICABLE.”</w:t>
      </w:r>
    </w:p>
    <w:p w:rsidR="00ED0FA0" w:rsidRPr="00E53C58" w:rsidRDefault="00ED0FA0">
      <w:pPr>
        <w:pStyle w:val="Heading5"/>
        <w:rPr>
          <w:snapToGrid w:val="0"/>
        </w:rPr>
      </w:pPr>
      <w:bookmarkStart w:id="47" w:name="_Toc29804794"/>
      <w:r w:rsidRPr="00E53C58">
        <w:t>2.5</w:t>
      </w:r>
      <w:r w:rsidR="007669DF" w:rsidRPr="00E53C58">
        <w:t>.5</w:t>
      </w:r>
      <w:r w:rsidRPr="00E53C58">
        <w:t>.2.3</w:t>
      </w:r>
      <w:r w:rsidRPr="00E53C58">
        <w:tab/>
        <w:t>Counts of Flat Fee Events that Cross Years (FFBEF</w:t>
      </w:r>
      <w:r w:rsidR="00E914C7">
        <w:t>1</w:t>
      </w:r>
      <w:r w:rsidR="00C065A2">
        <w:t>4</w:t>
      </w:r>
      <w:r w:rsidRPr="00E53C58">
        <w:t>, FFTOT</w:t>
      </w:r>
      <w:r w:rsidR="00E914C7">
        <w:t>1</w:t>
      </w:r>
      <w:r w:rsidR="00C065A2">
        <w:t>5</w:t>
      </w:r>
      <w:r w:rsidRPr="00E53C58">
        <w:t>)</w:t>
      </w:r>
      <w:bookmarkEnd w:id="47"/>
      <w:r w:rsidRPr="00E53C58">
        <w:t xml:space="preserve"> </w:t>
      </w:r>
    </w:p>
    <w:p w:rsidR="00ED0FA0" w:rsidRDefault="00ED0FA0">
      <w:pPr>
        <w:pStyle w:val="L1-FlLfSp12"/>
      </w:pPr>
      <w:r w:rsidRPr="00E53C58">
        <w:t xml:space="preserve">As described in </w:t>
      </w:r>
      <w:bookmarkStart w:id="48" w:name="_Hlk525710360"/>
      <w:r w:rsidRPr="00E53C58">
        <w:t>Section 2.5</w:t>
      </w:r>
      <w:r w:rsidR="00253C05" w:rsidRPr="00E53C58">
        <w:t>.5</w:t>
      </w:r>
      <w:r w:rsidRPr="00E53C58">
        <w:t>.1</w:t>
      </w:r>
      <w:bookmarkEnd w:id="48"/>
      <w:r w:rsidRPr="00E53C58">
        <w:t>,</w:t>
      </w:r>
      <w:r>
        <w:t xml:space="preserve"> a flat fee payment may cover multiple events, and the multiple events could span multiple years. For situations where the emergency room event occurred in 20</w:t>
      </w:r>
      <w:r w:rsidR="00E914C7">
        <w:t>1</w:t>
      </w:r>
      <w:r w:rsidR="00B069F2">
        <w:t>4</w:t>
      </w:r>
      <w:r>
        <w:t xml:space="preserve"> as part of a group of events, and some event occurred before or after 20</w:t>
      </w:r>
      <w:r w:rsidR="00E914C7">
        <w:t>1</w:t>
      </w:r>
      <w:r w:rsidR="00B069F2">
        <w:t>4</w:t>
      </w:r>
      <w:r>
        <w:t>, counts of the known events are provided on the emergency room record. Variables indicating events that occurred before or after 20</w:t>
      </w:r>
      <w:r w:rsidR="00E914C7">
        <w:t>1</w:t>
      </w:r>
      <w:r w:rsidR="00B069F2">
        <w:t>4</w:t>
      </w:r>
      <w:r>
        <w:t xml:space="preserve"> are as follows:</w:t>
      </w:r>
    </w:p>
    <w:p w:rsidR="00ED0FA0" w:rsidRPr="007E03F1" w:rsidRDefault="00ED0FA0">
      <w:pPr>
        <w:pStyle w:val="N1-1stBullet"/>
        <w:numPr>
          <w:ilvl w:val="0"/>
          <w:numId w:val="0"/>
        </w:numPr>
        <w:spacing w:after="240"/>
        <w:ind w:left="576"/>
        <w:rPr>
          <w:szCs w:val="24"/>
        </w:rPr>
      </w:pPr>
      <w:r>
        <w:t>FFBEF</w:t>
      </w:r>
      <w:r w:rsidR="00E914C7">
        <w:t>1</w:t>
      </w:r>
      <w:r w:rsidR="00B069F2">
        <w:t>4</w:t>
      </w:r>
      <w:r>
        <w:t xml:space="preserve"> – total number of pre-20</w:t>
      </w:r>
      <w:r w:rsidR="00E914C7">
        <w:t>1</w:t>
      </w:r>
      <w:r w:rsidR="00B069F2">
        <w:t>4</w:t>
      </w:r>
      <w:r>
        <w:t xml:space="preserve"> events in the same flat fee group as the 20</w:t>
      </w:r>
      <w:r w:rsidR="00E914C7">
        <w:t>1</w:t>
      </w:r>
      <w:r w:rsidR="00B069F2">
        <w:t>4</w:t>
      </w:r>
      <w:r>
        <w:t xml:space="preserve"> emergency room visit(s). This count would not include the 20</w:t>
      </w:r>
      <w:r w:rsidR="00E914C7">
        <w:t>1</w:t>
      </w:r>
      <w:r w:rsidR="00B069F2">
        <w:t>4</w:t>
      </w:r>
      <w:r>
        <w:t xml:space="preserve"> emergency room visit(s</w:t>
      </w:r>
      <w:r w:rsidRPr="002668A9">
        <w:t>).</w:t>
      </w:r>
      <w:r>
        <w:t xml:space="preserve"> </w:t>
      </w:r>
    </w:p>
    <w:p w:rsidR="00ED0FA0" w:rsidRPr="00B47AA4" w:rsidRDefault="00ED0FA0">
      <w:pPr>
        <w:pStyle w:val="N1-1stBullet"/>
        <w:numPr>
          <w:ilvl w:val="0"/>
          <w:numId w:val="0"/>
        </w:numPr>
        <w:spacing w:after="240"/>
        <w:ind w:left="576"/>
        <w:rPr>
          <w:szCs w:val="24"/>
        </w:rPr>
      </w:pPr>
      <w:r>
        <w:t>FFTOT</w:t>
      </w:r>
      <w:r w:rsidR="00E914C7">
        <w:t>1</w:t>
      </w:r>
      <w:r w:rsidR="00B069F2">
        <w:t>5</w:t>
      </w:r>
      <w:r>
        <w:t xml:space="preserve"> –the number of 20</w:t>
      </w:r>
      <w:r w:rsidR="00E914C7">
        <w:t>1</w:t>
      </w:r>
      <w:r w:rsidR="00B069F2">
        <w:t>5</w:t>
      </w:r>
      <w:r>
        <w:t xml:space="preserve"> emergency room visits, expected to be in the same flat fee group as the </w:t>
      </w:r>
      <w:r w:rsidRPr="00B47AA4">
        <w:t xml:space="preserve">emergency room event that occurred in </w:t>
      </w:r>
      <w:r>
        <w:t>20</w:t>
      </w:r>
      <w:r w:rsidR="00E914C7">
        <w:t>1</w:t>
      </w:r>
      <w:r w:rsidR="00B069F2">
        <w:t>4</w:t>
      </w:r>
      <w:r w:rsidRPr="00B47AA4">
        <w:rPr>
          <w:szCs w:val="24"/>
        </w:rPr>
        <w:t>.</w:t>
      </w:r>
      <w:bookmarkStart w:id="49" w:name="_Toc29804795"/>
      <w:r w:rsidRPr="00AB1EC7">
        <w:rPr>
          <w:szCs w:val="24"/>
        </w:rPr>
        <w:t xml:space="preserve"> </w:t>
      </w:r>
    </w:p>
    <w:p w:rsidR="00ED0FA0" w:rsidRPr="00E53C58" w:rsidRDefault="00ED0FA0">
      <w:pPr>
        <w:pStyle w:val="Heading4"/>
      </w:pPr>
      <w:r w:rsidRPr="00E53C58">
        <w:t>2.5</w:t>
      </w:r>
      <w:r w:rsidR="007669DF" w:rsidRPr="00E53C58">
        <w:t>.5</w:t>
      </w:r>
      <w:r w:rsidRPr="00E53C58">
        <w:t>.3</w:t>
      </w:r>
      <w:r w:rsidRPr="00E53C58">
        <w:tab/>
        <w:t>Caveats of Flat Fee Groups</w:t>
      </w:r>
      <w:bookmarkEnd w:id="49"/>
    </w:p>
    <w:p w:rsidR="00ED0FA0" w:rsidRPr="00165720" w:rsidRDefault="00ED0FA0">
      <w:pPr>
        <w:pStyle w:val="L1-FlLfSp12"/>
      </w:pPr>
      <w:r w:rsidRPr="00E53C58">
        <w:t xml:space="preserve">There </w:t>
      </w:r>
      <w:r w:rsidRPr="00C40689">
        <w:t xml:space="preserve">are </w:t>
      </w:r>
      <w:r w:rsidR="00165720" w:rsidRPr="00C40689">
        <w:t>16</w:t>
      </w:r>
      <w:r w:rsidRPr="00C40689">
        <w:t xml:space="preserve"> emergency </w:t>
      </w:r>
      <w:r w:rsidRPr="00E53C58">
        <w:t>room visits that are identified as being part of a flat fee payment group. In general, every flat fee group should have an initial visit (stem) and at least one subsequent visit (leaf). There are some situations where this is not true. For some flat fee groups, the initial visit reported occurred in 20</w:t>
      </w:r>
      <w:r w:rsidR="00E914C7">
        <w:t>1</w:t>
      </w:r>
      <w:r w:rsidR="00B069F2">
        <w:t>4</w:t>
      </w:r>
      <w:r w:rsidRPr="00E53C58">
        <w:t>, but the remaining visits that were part of this flat fee group occurred in 20</w:t>
      </w:r>
      <w:r w:rsidR="00E914C7">
        <w:t>1</w:t>
      </w:r>
      <w:r w:rsidR="00B069F2">
        <w:t>5</w:t>
      </w:r>
      <w:r w:rsidRPr="00E53C58">
        <w:t>. In this case, the 20</w:t>
      </w:r>
      <w:r w:rsidR="00E914C7">
        <w:t>1</w:t>
      </w:r>
      <w:r w:rsidR="00B069F2">
        <w:t>4</w:t>
      </w:r>
      <w:r w:rsidRPr="00E53C58">
        <w:t xml:space="preserve"> flat fee group represented on this file would consist of one event, the stem. The 20</w:t>
      </w:r>
      <w:r w:rsidR="00E914C7">
        <w:t>1</w:t>
      </w:r>
      <w:r w:rsidR="00B069F2">
        <w:t>5</w:t>
      </w:r>
      <w:r w:rsidRPr="00E53C58">
        <w:t xml:space="preserve"> events that are part of this flat fee group are not represented on the file. Similarly, the household respondent may have reported a flat fee group where the initial visit began in 20</w:t>
      </w:r>
      <w:r w:rsidR="00173311">
        <w:t>1</w:t>
      </w:r>
      <w:r w:rsidR="00B069F2">
        <w:t>3</w:t>
      </w:r>
      <w:r w:rsidRPr="00E53C58">
        <w:t xml:space="preserve"> but subsequent visits occurred during 20</w:t>
      </w:r>
      <w:r w:rsidR="00E914C7">
        <w:t>1</w:t>
      </w:r>
      <w:r w:rsidR="00B069F2">
        <w:t>4</w:t>
      </w:r>
      <w:r w:rsidRPr="00E53C58">
        <w:t>. In this case, the initial visit would not be represented on the file. This 20</w:t>
      </w:r>
      <w:r w:rsidR="00E914C7">
        <w:t>1</w:t>
      </w:r>
      <w:r w:rsidR="00B069F2">
        <w:t>4</w:t>
      </w:r>
      <w:r w:rsidRPr="00E53C58">
        <w:t xml:space="preserve"> flat fee group would then only consist of one or more leaf records and no stem. </w:t>
      </w:r>
      <w:r w:rsidR="00D0481D" w:rsidRPr="004E714A">
        <w:t>Please note that the crosswalk in this document lists all possible flat fee variables.</w:t>
      </w:r>
    </w:p>
    <w:p w:rsidR="00ED0FA0" w:rsidRPr="00E53C58" w:rsidRDefault="00ED0FA0">
      <w:pPr>
        <w:pStyle w:val="Heading3"/>
      </w:pPr>
      <w:bookmarkStart w:id="50" w:name="_Hlt524521496"/>
      <w:bookmarkStart w:id="51" w:name="_Toc29804796"/>
      <w:bookmarkEnd w:id="50"/>
      <w:r w:rsidRPr="00E53C58">
        <w:t>2.5.</w:t>
      </w:r>
      <w:r w:rsidR="007669DF" w:rsidRPr="00E53C58">
        <w:t>6</w:t>
      </w:r>
      <w:r w:rsidRPr="00E53C58">
        <w:tab/>
        <w:t>Expenditure Data</w:t>
      </w:r>
      <w:bookmarkEnd w:id="51"/>
    </w:p>
    <w:p w:rsidR="00ED0FA0" w:rsidRDefault="00ED0FA0">
      <w:pPr>
        <w:pStyle w:val="Heading4"/>
      </w:pPr>
      <w:bookmarkStart w:id="52" w:name="_Toc29804797"/>
      <w:r w:rsidRPr="00E53C58">
        <w:t>2.5</w:t>
      </w:r>
      <w:r w:rsidR="007669DF" w:rsidRPr="00E53C58">
        <w:t>.6</w:t>
      </w:r>
      <w:r w:rsidRPr="00E53C58">
        <w:t>.1</w:t>
      </w:r>
      <w:r>
        <w:tab/>
        <w:t>Definition of Expenditures</w:t>
      </w:r>
      <w:bookmarkEnd w:id="52"/>
    </w:p>
    <w:p w:rsidR="00ED0FA0" w:rsidRPr="00734269" w:rsidRDefault="00ED0FA0">
      <w:pPr>
        <w:pStyle w:val="L1-FlLfSp12"/>
      </w:pPr>
      <w:r>
        <w:t>Expenditures on this file refer to what is paid for health care services. More specifically, expenditures in MEPS are defined as the sum of payments for care received for each emergency room visit, including out-of-pocket payments and payments made by private insurance, Medicaid, Medicare</w:t>
      </w:r>
      <w:r w:rsidR="002E32F9">
        <w:t>,</w:t>
      </w:r>
      <w:r>
        <w:t xml:space="preserve"> and other sources. The definition of expenditures used in MEPS differs slightly from its predecessors: the 1987 NMES and 1977 NMCES surveys where “charges” rather than sum of payments were used to measure expenditures. This change was adopted because charges became a less appropriate proxy for medical expenditures during the 1990s due to the increasingly common practice of discounting. Although measuring expenditures as the sum of payments incorporates discounts in the MEPS expenditure estimates, the estimates do not incorporate any payment not directly tied to specific medical care visits, such as bonuses or retrospective payment adjustments by third party payers. </w:t>
      </w:r>
      <w:r w:rsidR="009E46E2" w:rsidRPr="00C649DE">
        <w:t xml:space="preserve">Currently, </w:t>
      </w:r>
      <w:r w:rsidRPr="00C649DE">
        <w:t xml:space="preserve">charges </w:t>
      </w:r>
      <w:r>
        <w:t xml:space="preserve">associated with uncollected liability, bad debt, and charitable care (unless provided by a public clinic or hospital) </w:t>
      </w:r>
      <w:r>
        <w:lastRenderedPageBreak/>
        <w:t xml:space="preserve">are not counted as expenditures because there are no payments associated with those classifications. While charge data are provided on this file, data users/analysts </w:t>
      </w:r>
      <w:proofErr w:type="gramStart"/>
      <w:r>
        <w:t>should use</w:t>
      </w:r>
      <w:proofErr w:type="gramEnd"/>
      <w:r>
        <w:t xml:space="preserve"> caution when working</w:t>
      </w:r>
      <w:r w:rsidR="00AD7FCE">
        <w:t xml:space="preserve"> </w:t>
      </w:r>
      <w:r w:rsidR="00AD7FCE" w:rsidRPr="003A31E8">
        <w:t>with these</w:t>
      </w:r>
      <w:r w:rsidRPr="003A31E8">
        <w:t xml:space="preserve"> data</w:t>
      </w:r>
      <w:r>
        <w:t xml:space="preserve"> because a charge does not typically represent actual dollars exchanged for services or the resource costs of those services; nor are they directly comparable to the expenditures defined in the 1987 NMES. For details on expenditure definitions, please reference “Informing American Health Care Policy” (Monheit et al., 1999). AHRQ has developed factors to apply to the 1987 NMES expenditure data to facilitate longitudinal analysis. These factors can be a</w:t>
      </w:r>
      <w:r w:rsidR="008C2745" w:rsidRPr="00D764E7">
        <w:t>cc</w:t>
      </w:r>
      <w:r>
        <w:t xml:space="preserve">essed via the CFACT data center. For more information, see the </w:t>
      </w:r>
      <w:r w:rsidR="00E06114">
        <w:t>D</w:t>
      </w:r>
      <w:r>
        <w:t xml:space="preserve">ata </w:t>
      </w:r>
      <w:r w:rsidR="00E06114">
        <w:t>C</w:t>
      </w:r>
      <w:r>
        <w:t xml:space="preserve">enter section of the MEPS Web site </w:t>
      </w:r>
      <w:hyperlink r:id="rId15" w:history="1">
        <w:r w:rsidR="001C3FB3">
          <w:rPr>
            <w:rStyle w:val="Hyperlink"/>
          </w:rPr>
          <w:t>meps.ahrq.gov/data_stats/onsite_datacenter.jsp</w:t>
        </w:r>
      </w:hyperlink>
      <w:r>
        <w:t>.</w:t>
      </w:r>
    </w:p>
    <w:p w:rsidR="00ED0FA0" w:rsidRPr="000318A7" w:rsidRDefault="00ED0FA0">
      <w:pPr>
        <w:pStyle w:val="L1-FlLfSp12"/>
      </w:pPr>
      <w:r>
        <w:t>Expenditure data related to emergency room visits are broken out by facility and separately billing doctor expenditures. This file contains six categories of expenditure variables per visit: basic hospital emergency room facility expenses; expenses for doctors who billed separately from the hospital for any emergency room services provided during the emergency room visit; total expenses, which is the sum of the facility and physician expenses; fa</w:t>
      </w:r>
      <w:r w:rsidR="001D171B">
        <w:t>cility charge; physician charge;</w:t>
      </w:r>
      <w:r>
        <w:t xml:space="preserve"> and </w:t>
      </w:r>
      <w:r w:rsidRPr="000318A7">
        <w:t>total charges, which is the sum of the facility and physician charges. If examining trends in MEPS expenditures</w:t>
      </w:r>
      <w:r w:rsidR="002948B8">
        <w:t>,</w:t>
      </w:r>
      <w:r>
        <w:t xml:space="preserve"> please refer to S</w:t>
      </w:r>
      <w:r w:rsidRPr="000318A7">
        <w:t xml:space="preserve">ection </w:t>
      </w:r>
      <w:r w:rsidRPr="00113AD8">
        <w:t>3.3</w:t>
      </w:r>
      <w:r w:rsidRPr="000318A7">
        <w:t xml:space="preserve"> for more information. </w:t>
      </w:r>
    </w:p>
    <w:p w:rsidR="00ED0FA0" w:rsidRPr="00E53C58" w:rsidRDefault="00ED0FA0">
      <w:pPr>
        <w:pStyle w:val="Heading4"/>
      </w:pPr>
      <w:bookmarkStart w:id="53" w:name="_Toc29804798"/>
      <w:r w:rsidRPr="00E53C58">
        <w:t>2.5</w:t>
      </w:r>
      <w:r w:rsidR="007669DF" w:rsidRPr="00E53C58">
        <w:t>.6</w:t>
      </w:r>
      <w:r w:rsidRPr="00E53C58">
        <w:t>.2</w:t>
      </w:r>
      <w:r w:rsidRPr="00E53C58">
        <w:tab/>
        <w:t>Data Editing and Imputation Methodologies of Expenditure Variables</w:t>
      </w:r>
      <w:bookmarkEnd w:id="53"/>
      <w:r w:rsidRPr="00E53C58">
        <w:t xml:space="preserve"> </w:t>
      </w:r>
    </w:p>
    <w:p w:rsidR="00ED0FA0" w:rsidRPr="00E53C58" w:rsidRDefault="00ED0FA0">
      <w:pPr>
        <w:pStyle w:val="L1-FlLfSp12"/>
      </w:pPr>
      <w:r w:rsidRPr="00E53C58">
        <w:t>The expenditure data included on this file were derived from both the MEPS Household (HC) and Medical Provider Component</w:t>
      </w:r>
      <w:r w:rsidR="00D60F23">
        <w:t>s</w:t>
      </w:r>
      <w:r w:rsidRPr="00E53C58">
        <w:t xml:space="preserve"> (MPC). The MPC contacted medical providers identified by household respondents. The charge and payment data from medical providers were used in the expenditure imputation process to supplement missing household data. For all emergency room visits, MPC data were used if available; otherwise, HC data were used. Missing data for emergency room visits, where HC data were not complete and MPC data were not collected, or MPC data were not complete, were imputed through the imputation process. </w:t>
      </w:r>
    </w:p>
    <w:p w:rsidR="00ED0FA0" w:rsidRPr="00E53C58" w:rsidRDefault="00ED0FA0">
      <w:pPr>
        <w:pStyle w:val="Heading5"/>
      </w:pPr>
      <w:bookmarkStart w:id="54" w:name="_Toc29804800"/>
      <w:r w:rsidRPr="00E53C58">
        <w:t>2.5</w:t>
      </w:r>
      <w:r w:rsidR="007669DF" w:rsidRPr="00E53C58">
        <w:t>.6</w:t>
      </w:r>
      <w:r w:rsidRPr="00E53C58">
        <w:t>.2.1</w:t>
      </w:r>
      <w:r w:rsidRPr="00E53C58">
        <w:tab/>
        <w:t>General Data Editing Methodology</w:t>
      </w:r>
      <w:bookmarkEnd w:id="54"/>
    </w:p>
    <w:p w:rsidR="00ED0FA0" w:rsidRPr="00E53C58" w:rsidRDefault="00ED0FA0">
      <w:pPr>
        <w:pStyle w:val="L1-FlLfSp12"/>
      </w:pPr>
      <w:r w:rsidRPr="00E53C58">
        <w:t xml:space="preserve">Logical edits were used to resolve internal inconsistencies and other problems in the HC and MPC survey-reported data. The edits were designed to preserve partial payment data from households and providers, and to identify actual and potential sources of payment for each household-reported event. In general, these edits accounted for outliers, copayments or charges reported as total payments, and reimbursed amounts that were reported as out-of-pocket payments. In addition, edits were implemented to correct for misclassifications between Medicare and Medicaid and between Medicare HMOs and private HMOs as payment sources. These edits produced a complete vector of expenditures for some events, and provided the starting point for imputing missing expenditures in the remaining events. </w:t>
      </w:r>
    </w:p>
    <w:p w:rsidR="00ED0FA0" w:rsidRPr="005B7E06" w:rsidRDefault="00ED0FA0">
      <w:pPr>
        <w:pStyle w:val="Heading5"/>
      </w:pPr>
      <w:bookmarkStart w:id="55" w:name="_Hlt12682393"/>
      <w:bookmarkStart w:id="56" w:name="_Toc29804801"/>
      <w:bookmarkEnd w:id="55"/>
      <w:r w:rsidRPr="005B7E06">
        <w:t>2.5</w:t>
      </w:r>
      <w:r w:rsidR="007669DF" w:rsidRPr="005B7E06">
        <w:t>.6</w:t>
      </w:r>
      <w:r w:rsidRPr="005B7E06">
        <w:t>.2.2</w:t>
      </w:r>
      <w:r w:rsidRPr="005B7E06">
        <w:tab/>
        <w:t xml:space="preserve">Imputation </w:t>
      </w:r>
      <w:bookmarkEnd w:id="56"/>
      <w:r w:rsidR="009042DA" w:rsidRPr="005B7E06">
        <w:t>Methodologies</w:t>
      </w:r>
    </w:p>
    <w:p w:rsidR="00720C6C" w:rsidRDefault="00707F69">
      <w:pPr>
        <w:pStyle w:val="L1-FlLfSp12"/>
      </w:pPr>
      <w:r w:rsidRPr="005F0C2E">
        <w:t xml:space="preserve">The predictive mean matching imputation method was used to impute missing expenditures. This procedure uses regression models (based on events with completely reported expenditure data) to predict total expenses for each event. Then, for each event with missing payment information, a donor event with the closest predicted payment with the same pattern of expected payment </w:t>
      </w:r>
      <w:r w:rsidRPr="005F0C2E">
        <w:lastRenderedPageBreak/>
        <w:t>sources as the event with missing payment was used to impute the missing payment value</w:t>
      </w:r>
      <w:r w:rsidRPr="008046CA">
        <w:t xml:space="preserve">. </w:t>
      </w:r>
      <w:r w:rsidR="00720C6C" w:rsidRPr="008046CA">
        <w:t>The imputations for the flat fee events were carried out separately from the simple events.</w:t>
      </w:r>
    </w:p>
    <w:p w:rsidR="00707F69" w:rsidRPr="005F0C2E" w:rsidRDefault="00707F69">
      <w:pPr>
        <w:pStyle w:val="L1-FlLfSp12"/>
      </w:pPr>
      <w:r w:rsidRPr="005F0C2E">
        <w:t>The weighted sequential hot-deck procedure was used to impute the missing total charges. This procedure uses survey data from respondents to replace missing data while taking into account the persons’ weighted distribution in the imputation process.</w:t>
      </w:r>
      <w:r w:rsidR="001D171B">
        <w:t xml:space="preserve"> </w:t>
      </w:r>
    </w:p>
    <w:p w:rsidR="00ED0FA0" w:rsidRDefault="00ED0FA0">
      <w:pPr>
        <w:pStyle w:val="Heading5"/>
      </w:pPr>
      <w:bookmarkStart w:id="57" w:name="_Toc29804802"/>
      <w:r>
        <w:t>2</w:t>
      </w:r>
      <w:bookmarkStart w:id="58" w:name="_Hlt12680899"/>
      <w:bookmarkEnd w:id="58"/>
      <w:r>
        <w:t>.5</w:t>
      </w:r>
      <w:r w:rsidR="007669DF">
        <w:t>.</w:t>
      </w:r>
      <w:r w:rsidR="00E53C58" w:rsidRPr="00E53C58">
        <w:t>6</w:t>
      </w:r>
      <w:r w:rsidRPr="00E53C58">
        <w:t>.</w:t>
      </w:r>
      <w:r>
        <w:t>2.3</w:t>
      </w:r>
      <w:r>
        <w:tab/>
        <w:t>Emergency Room Visit Data Editing and Imputation</w:t>
      </w:r>
      <w:bookmarkEnd w:id="57"/>
    </w:p>
    <w:p w:rsidR="00ED0FA0" w:rsidRDefault="00ED0FA0">
      <w:pPr>
        <w:pStyle w:val="L1-FlLfSp12"/>
      </w:pPr>
      <w:r>
        <w:t xml:space="preserve">Facility expenditures for emergency room services were developed in a sequence of logical edits and imputations. “Household” edits were applied to sources and amounts of payment for all events reported by HC respondents. “MPC” edits were applied to provider-reported sources and amounts of payment for records matched to household-reported events. Both sets of edits were used to correct obvious errors in the reporting of expenditures. After the data from each source were edited, a decision was made as to whether household- or MPC-reported information would be used in the final editing and </w:t>
      </w:r>
      <w:r w:rsidR="00093F1F" w:rsidRPr="005F0C2E">
        <w:t>predictive mean matching</w:t>
      </w:r>
      <w:r>
        <w:t xml:space="preserve"> imputations for missing expenditures. The general rule was that MPC data would be used where a household-reported event corresponded to an MPC-reported event (i.e., a matched event), since providers usually have more complete and accurate data on sources and amounts of payment than households.</w:t>
      </w:r>
    </w:p>
    <w:p w:rsidR="00ED0FA0" w:rsidRDefault="00ED0FA0">
      <w:pPr>
        <w:pStyle w:val="L1-FlLfSp12"/>
      </w:pPr>
      <w:r>
        <w:t>One of the more important edits separated flat fee events from simple events. This edit was necessary because groups of events covered by a flat fee (i.e., a flat fee bundle) were edited and imputed separately from individual events covered by a single charge (i.e., simple events). Most emergency room events were imputed as simple events because hospital facility charges are rarely bundled with other events. (See Sectio</w:t>
      </w:r>
      <w:bookmarkStart w:id="59" w:name="_Hlt526242369"/>
      <w:r>
        <w:t>n</w:t>
      </w:r>
      <w:bookmarkEnd w:id="59"/>
      <w:r>
        <w:t xml:space="preserve"> 2.5.</w:t>
      </w:r>
      <w:r w:rsidR="00253C05" w:rsidRPr="00280E0E">
        <w:t>5</w:t>
      </w:r>
      <w:r>
        <w:t xml:space="preserve"> for more details on flat fee groups). However, some emergency room visits were treated as free events because the </w:t>
      </w:r>
      <w:r w:rsidR="000D6BC2">
        <w:t>person</w:t>
      </w:r>
      <w:r>
        <w:t xml:space="preserve"> was admitted to a hospital through its emergency room. In these cases, emergency room charges are included in the charge for an inpatient hospital stay.</w:t>
      </w:r>
      <w:bookmarkStart w:id="60" w:name="_Hlt524521485"/>
      <w:bookmarkEnd w:id="60"/>
    </w:p>
    <w:p w:rsidR="00ED0FA0" w:rsidRDefault="00ED0FA0">
      <w:pPr>
        <w:pStyle w:val="L1-FlLfSp12"/>
      </w:pPr>
      <w:r>
        <w:t xml:space="preserve">Logical edits also were used to sort each event into a specific category for the imputations. Events with complete expenditures were flagged as potential donors for the </w:t>
      </w:r>
      <w:r w:rsidR="00093F1F" w:rsidRPr="005F0C2E">
        <w:t>predictive mean matching</w:t>
      </w:r>
      <w:r>
        <w:t xml:space="preserve"> imputations, while events with missing expenditure data were assigned to various recipient categories. Each event with missing expenditure data was assigned to a recipient category based on the extent of its missing charge and expenditure data. For example, an event with a known total charge but no expenditure information was assigned to one category, while an event with a known total charge and partial expenditure information was assigned to a different category. Similarly, events without a known total charge and no or partial expenditure information were assigned to various recipient categories. </w:t>
      </w:r>
    </w:p>
    <w:p w:rsidR="00ED0FA0" w:rsidRDefault="00ED0FA0">
      <w:pPr>
        <w:pStyle w:val="L1-FlLfSp12"/>
      </w:pPr>
      <w:r>
        <w:t xml:space="preserve">The logical edits produced </w:t>
      </w:r>
      <w:r w:rsidRPr="00AB631C">
        <w:t xml:space="preserve">eight </w:t>
      </w:r>
      <w:r>
        <w:t xml:space="preserve">recipient categories in which all events had a common extent of missing data. Separate </w:t>
      </w:r>
      <w:r w:rsidR="00093F1F" w:rsidRPr="005F0C2E">
        <w:t>predictive mean matching</w:t>
      </w:r>
      <w:r>
        <w:t xml:space="preserve"> imputations were performed on events in each recipient category. For </w:t>
      </w:r>
      <w:r w:rsidRPr="00F04881">
        <w:t>emergency room</w:t>
      </w:r>
      <w:r w:rsidRPr="00346F33">
        <w:rPr>
          <w:b/>
          <w:color w:val="000000"/>
        </w:rPr>
        <w:t xml:space="preserve"> </w:t>
      </w:r>
      <w:r>
        <w:t>events, the donor pool was restricted to events with comp</w:t>
      </w:r>
      <w:r w:rsidR="005D0242">
        <w:t>lete expenditures from the MPC.</w:t>
      </w:r>
    </w:p>
    <w:p w:rsidR="00ED0FA0" w:rsidRPr="00082555" w:rsidRDefault="00ED0FA0">
      <w:pPr>
        <w:pStyle w:val="L1-FlLfSp12"/>
      </w:pPr>
      <w:r>
        <w:t xml:space="preserve">The donor pool included “free events” because, in some instances, providers are not paid for their services. These events represent charity care, bad debt, provider failure to bill, and third party payer restrictions on reimbursement in certain circumstances. If free events were excluded </w:t>
      </w:r>
      <w:r>
        <w:lastRenderedPageBreak/>
        <w:t xml:space="preserve">from the donor pool, total expenditures would be over-counted because </w:t>
      </w:r>
      <w:r w:rsidRPr="00082555">
        <w:t>the distribution of free event</w:t>
      </w:r>
      <w:r w:rsidR="00AC4D7F">
        <w:t>s</w:t>
      </w:r>
      <w:r w:rsidRPr="00082555">
        <w:t xml:space="preserve"> among complete events (donors) </w:t>
      </w:r>
      <w:r>
        <w:t>would</w:t>
      </w:r>
      <w:r w:rsidRPr="00082555">
        <w:t xml:space="preserve"> not</w:t>
      </w:r>
      <w:r>
        <w:t xml:space="preserve"> be</w:t>
      </w:r>
      <w:r w:rsidRPr="00082555">
        <w:t xml:space="preserve"> represented among incomplete events (recipients).</w:t>
      </w:r>
    </w:p>
    <w:p w:rsidR="00ED0FA0" w:rsidRDefault="00ED0FA0">
      <w:pPr>
        <w:pStyle w:val="L1-FlLfSp12"/>
      </w:pPr>
      <w:r w:rsidRPr="00082555">
        <w:t>Expenditures for some emergency room visits</w:t>
      </w:r>
      <w:r>
        <w:t xml:space="preserve"> are not shown because the person was admitted to the hospital through the emergency room. These emergency room events are not free, but the expenditures are included in the inpatient stay expenditures. The variable ERHEVIDX can be used to differentiate between free emergency room care and situations where the emergency room charges have been included in the inpatient hospital charges.</w:t>
      </w:r>
    </w:p>
    <w:p w:rsidR="00ED0FA0" w:rsidRDefault="00ED0FA0">
      <w:pPr>
        <w:pStyle w:val="L1-FlLfSp12"/>
      </w:pPr>
      <w:r>
        <w:t xml:space="preserve">Expenditures for services provided by separately billing doctors in hospital settings were also edited and imputed. These expenditures are shown separately from hospital facility charges for hospital inpatient, outpatient, and emergency room care. </w:t>
      </w:r>
    </w:p>
    <w:p w:rsidR="00ED0FA0" w:rsidRPr="00D66AA4" w:rsidRDefault="00ED0FA0">
      <w:pPr>
        <w:pStyle w:val="Heading4"/>
      </w:pPr>
      <w:bookmarkStart w:id="61" w:name="_Toc29804804"/>
      <w:r w:rsidRPr="00D66AA4">
        <w:t>2.5</w:t>
      </w:r>
      <w:r w:rsidR="007669DF">
        <w:t>.</w:t>
      </w:r>
      <w:r w:rsidR="007669DF" w:rsidRPr="00E53C58">
        <w:t>6</w:t>
      </w:r>
      <w:r w:rsidRPr="00D66AA4">
        <w:t>.3</w:t>
      </w:r>
      <w:r w:rsidRPr="00D66AA4">
        <w:tab/>
        <w:t>Imputation Flag (</w:t>
      </w:r>
      <w:r w:rsidRPr="00314832">
        <w:t>IMPFLAG</w:t>
      </w:r>
      <w:r w:rsidRPr="00D66AA4">
        <w:t>)</w:t>
      </w:r>
      <w:bookmarkEnd w:id="61"/>
    </w:p>
    <w:p w:rsidR="00ED0FA0" w:rsidRDefault="00ED0FA0">
      <w:pPr>
        <w:pStyle w:val="L1-FlLfSp12"/>
      </w:pPr>
      <w:r>
        <w:t xml:space="preserve">IMPFLAG is a six-category variable that indicates if the event contains complete Household Component (HC) or Medical Provider Component (MPC) data, was fully or partially imputed, or was imputed in the capitated imputation process (for OP </w:t>
      </w:r>
      <w:r w:rsidRPr="006C70BB">
        <w:t xml:space="preserve">and </w:t>
      </w:r>
      <w:r w:rsidR="00D60F23" w:rsidRPr="006C70BB">
        <w:t>O</w:t>
      </w:r>
      <w:r w:rsidR="006C70BB" w:rsidRPr="006C70BB">
        <w:t xml:space="preserve">B </w:t>
      </w:r>
      <w:r w:rsidRPr="006C70BB">
        <w:t>events</w:t>
      </w:r>
      <w:r>
        <w:t xml:space="preserve"> only). The following list identifies how the imputation flag is coded; the categories are mutually exclusive.</w:t>
      </w:r>
    </w:p>
    <w:p w:rsidR="00ED0FA0" w:rsidRDefault="00ED0FA0">
      <w:pPr>
        <w:pStyle w:val="N1-1stBullet"/>
        <w:numPr>
          <w:ilvl w:val="0"/>
          <w:numId w:val="0"/>
        </w:numPr>
        <w:spacing w:after="240"/>
        <w:ind w:left="576"/>
      </w:pPr>
      <w:r>
        <w:t>IMPFLAG = 0 not eligible for imputation (includes zeroed out and flat fee leaf events)</w:t>
      </w:r>
    </w:p>
    <w:p w:rsidR="00ED0FA0" w:rsidRDefault="00ED0FA0">
      <w:pPr>
        <w:pStyle w:val="N1-1stBullet"/>
        <w:numPr>
          <w:ilvl w:val="0"/>
          <w:numId w:val="0"/>
        </w:numPr>
        <w:spacing w:after="240"/>
        <w:ind w:left="576"/>
      </w:pPr>
      <w:r>
        <w:t>IMPFLAG = 1 complete HC data</w:t>
      </w:r>
    </w:p>
    <w:p w:rsidR="00ED0FA0" w:rsidRDefault="00ED0FA0">
      <w:pPr>
        <w:pStyle w:val="N1-1stBullet"/>
        <w:numPr>
          <w:ilvl w:val="0"/>
          <w:numId w:val="0"/>
        </w:numPr>
        <w:spacing w:after="240"/>
        <w:ind w:left="576"/>
      </w:pPr>
      <w:r>
        <w:t>IMPFLAG = 2 complete MPC data</w:t>
      </w:r>
    </w:p>
    <w:p w:rsidR="00ED0FA0" w:rsidRDefault="00ED0FA0">
      <w:pPr>
        <w:pStyle w:val="N1-1stBullet"/>
        <w:numPr>
          <w:ilvl w:val="0"/>
          <w:numId w:val="0"/>
        </w:numPr>
        <w:spacing w:after="240"/>
        <w:ind w:left="576"/>
      </w:pPr>
      <w:r>
        <w:t>IMPFLAG = 3 fully imputed</w:t>
      </w:r>
    </w:p>
    <w:p w:rsidR="00ED0FA0" w:rsidRDefault="00ED0FA0">
      <w:pPr>
        <w:pStyle w:val="N1-1stBullet"/>
        <w:numPr>
          <w:ilvl w:val="0"/>
          <w:numId w:val="0"/>
        </w:numPr>
        <w:spacing w:after="240"/>
        <w:ind w:left="576"/>
      </w:pPr>
      <w:r>
        <w:t>IMPFLAG = 4 partially imputed</w:t>
      </w:r>
    </w:p>
    <w:p w:rsidR="00ED0FA0" w:rsidRPr="00E53C58" w:rsidRDefault="00ED0FA0">
      <w:pPr>
        <w:pStyle w:val="N1-1stBullet"/>
        <w:numPr>
          <w:ilvl w:val="0"/>
          <w:numId w:val="0"/>
        </w:numPr>
        <w:spacing w:after="240"/>
        <w:ind w:left="1890" w:hanging="1314"/>
      </w:pPr>
      <w:r>
        <w:t>IMPFLAG =</w:t>
      </w:r>
      <w:r>
        <w:tab/>
        <w:t>5 complete MPC dat</w:t>
      </w:r>
      <w:r w:rsidR="00451DF5">
        <w:t xml:space="preserve">a through capitation imputation </w:t>
      </w:r>
      <w:r w:rsidRPr="00E53C58">
        <w:t>(not applicable to ER events)</w:t>
      </w:r>
    </w:p>
    <w:p w:rsidR="00ED0FA0" w:rsidRPr="00E53C58" w:rsidRDefault="00ED0FA0">
      <w:pPr>
        <w:pStyle w:val="Heading4"/>
      </w:pPr>
      <w:bookmarkStart w:id="62" w:name="_Toc29804805"/>
      <w:r w:rsidRPr="00E53C58">
        <w:t>2.5</w:t>
      </w:r>
      <w:r w:rsidR="007669DF" w:rsidRPr="00E53C58">
        <w:t>.6</w:t>
      </w:r>
      <w:r w:rsidRPr="00E53C58">
        <w:t>.4</w:t>
      </w:r>
      <w:r w:rsidRPr="00E53C58">
        <w:tab/>
        <w:t>Flat Fee Expenditures</w:t>
      </w:r>
      <w:bookmarkEnd w:id="62"/>
    </w:p>
    <w:p w:rsidR="00ED0FA0" w:rsidRPr="00E53C58" w:rsidRDefault="00ED0FA0">
      <w:pPr>
        <w:pStyle w:val="L1-FlLfSp12"/>
      </w:pPr>
      <w:r w:rsidRPr="00E53C58">
        <w:t>The approach used to count expenditures for flat fees was to place the expenditure on the first visit of the flat fee group. The remaining visits have zero facility payments, while physician’s expenditures may still be present. Thus, if the first visit in the flat fee group occurred prior to 20</w:t>
      </w:r>
      <w:r w:rsidR="00E914C7">
        <w:t>1</w:t>
      </w:r>
      <w:r w:rsidR="00273EEE">
        <w:t>4</w:t>
      </w:r>
      <w:r w:rsidRPr="00E53C58">
        <w:t>, all of the events that occurred in 20</w:t>
      </w:r>
      <w:r w:rsidR="00E914C7">
        <w:t>1</w:t>
      </w:r>
      <w:r w:rsidR="00273EEE">
        <w:t>4</w:t>
      </w:r>
      <w:r w:rsidRPr="00E53C58">
        <w:t xml:space="preserve"> will have zero payments. Conversely, if the first event in the flat fee group occurred at the end of 20</w:t>
      </w:r>
      <w:r w:rsidR="00E914C7">
        <w:t>1</w:t>
      </w:r>
      <w:r w:rsidR="00273EEE">
        <w:t>4</w:t>
      </w:r>
      <w:r w:rsidRPr="00E53C58">
        <w:t>, the total expenditure for the entire flat fee group will be on that event, regardless of the number of events it covered after 20</w:t>
      </w:r>
      <w:r w:rsidR="00E914C7">
        <w:t>1</w:t>
      </w:r>
      <w:r w:rsidR="00273EEE">
        <w:t>4</w:t>
      </w:r>
      <w:r w:rsidRPr="00E53C58">
        <w:t>. See Section</w:t>
      </w:r>
      <w:r w:rsidR="0048592E">
        <w:t xml:space="preserve"> </w:t>
      </w:r>
      <w:r w:rsidRPr="00E53C58">
        <w:t>2.5.</w:t>
      </w:r>
      <w:r w:rsidR="00253C05" w:rsidRPr="00E53C58">
        <w:t>5</w:t>
      </w:r>
      <w:r w:rsidRPr="00E53C58">
        <w:t xml:space="preserve"> for details on the flat fee variables.</w:t>
      </w:r>
    </w:p>
    <w:p w:rsidR="00ED0FA0" w:rsidRDefault="00ED0FA0">
      <w:pPr>
        <w:pStyle w:val="Heading4"/>
      </w:pPr>
      <w:bookmarkStart w:id="63" w:name="_Toc29804806"/>
      <w:r w:rsidRPr="00E53C58">
        <w:t>2.5</w:t>
      </w:r>
      <w:r w:rsidR="007669DF" w:rsidRPr="00E53C58">
        <w:t>.6</w:t>
      </w:r>
      <w:r w:rsidRPr="00E53C58">
        <w:t>.5</w:t>
      </w:r>
      <w:r>
        <w:tab/>
        <w:t>Zero Expenditures</w:t>
      </w:r>
      <w:bookmarkEnd w:id="63"/>
    </w:p>
    <w:p w:rsidR="00ED0FA0" w:rsidRPr="000E6922" w:rsidRDefault="00ED0FA0">
      <w:pPr>
        <w:pStyle w:val="L1-FlLfSp12"/>
      </w:pPr>
      <w:r>
        <w:t xml:space="preserve">There are some medical events reported by respondents where the payments were zero. </w:t>
      </w:r>
      <w:r w:rsidRPr="00584AEB">
        <w:t>Zero payment events can occur in MEPS for the following reasons:</w:t>
      </w:r>
      <w:r>
        <w:t xml:space="preserve"> </w:t>
      </w:r>
      <w:r w:rsidRPr="00584AEB">
        <w:t xml:space="preserve">(1) the stay was covered under a </w:t>
      </w:r>
      <w:r w:rsidRPr="00584AEB">
        <w:lastRenderedPageBreak/>
        <w:t xml:space="preserve">flat fee arrangement (flat fee payments are included only on the first event covered by the arrangement), (2) there was no charge for a follow-up stay, (3) the provider was never paid by an individual, insurance plan, or other </w:t>
      </w:r>
      <w:r>
        <w:t>source for services provided,</w:t>
      </w:r>
      <w:r w:rsidRPr="00584AEB">
        <w:t xml:space="preserve"> (4) charges were included in the bill for a subsequent hospital admission (emergency room events only), or (5) the event was paid for through government or privately-fund</w:t>
      </w:r>
      <w:r w:rsidR="0048592E">
        <w:t>ed research or clinical trials.</w:t>
      </w:r>
    </w:p>
    <w:p w:rsidR="00ED0FA0" w:rsidRPr="00E53C58" w:rsidRDefault="00ED0FA0">
      <w:pPr>
        <w:pStyle w:val="Heading4"/>
      </w:pPr>
      <w:bookmarkStart w:id="64" w:name="_Toc29804807"/>
      <w:r w:rsidRPr="00E53C58">
        <w:t>2.5</w:t>
      </w:r>
      <w:r w:rsidR="007669DF" w:rsidRPr="00E53C58">
        <w:t>.6</w:t>
      </w:r>
      <w:r w:rsidRPr="00E53C58">
        <w:t>.6</w:t>
      </w:r>
      <w:r w:rsidRPr="00E53C58">
        <w:tab/>
        <w:t>Discount Adjustment Factor</w:t>
      </w:r>
      <w:bookmarkEnd w:id="64"/>
    </w:p>
    <w:p w:rsidR="00ED0FA0" w:rsidRPr="00E53C58" w:rsidRDefault="00ED0FA0">
      <w:pPr>
        <w:pStyle w:val="L1-FlLfSp12"/>
      </w:pPr>
      <w:r w:rsidRPr="00E53C58">
        <w:t xml:space="preserve">An adjustment was also applied to some HC-reported expenditure data because an evaluation of matched HC/MPC data showed that respondents who reported that charges and payments were equal were often unaware that insurance payments for the care had been based on a discounted charge. To compensate for this systematic reporting error, a weighted sequential </w:t>
      </w:r>
      <w:r w:rsidRPr="00E30041">
        <w:t>hot-deck</w:t>
      </w:r>
      <w:r w:rsidRPr="00E53C58">
        <w:t xml:space="preserve"> imputation procedure was implemented to determine an adjustment factor for HC-reported insurance payments when charges and payments were reported to be equal. As for the other imputations, selected predictor variables were used to form groups of donor and recipient events for the imputation process. </w:t>
      </w:r>
    </w:p>
    <w:p w:rsidR="00ED0FA0" w:rsidRPr="00E53C58" w:rsidRDefault="00ED0FA0">
      <w:pPr>
        <w:pStyle w:val="Heading4"/>
      </w:pPr>
      <w:bookmarkStart w:id="65" w:name="_Toc29804808"/>
      <w:r w:rsidRPr="00E53C58">
        <w:t>2.5</w:t>
      </w:r>
      <w:r w:rsidR="007669DF" w:rsidRPr="00E53C58">
        <w:t>.6</w:t>
      </w:r>
      <w:r w:rsidRPr="00E53C58">
        <w:t>.7</w:t>
      </w:r>
      <w:r w:rsidRPr="00E53C58">
        <w:tab/>
        <w:t>Emergency Room/Hospital Inpatient Stay Expenditures</w:t>
      </w:r>
      <w:bookmarkEnd w:id="65"/>
    </w:p>
    <w:p w:rsidR="00ED0FA0" w:rsidRPr="00E53C58" w:rsidRDefault="00ED0FA0">
      <w:pPr>
        <w:pStyle w:val="L1-FlLfSp12"/>
      </w:pPr>
      <w:r w:rsidRPr="00E53C58">
        <w:t>It is common for an emergency room visit to result in a hospital stay. While it is true that all of the event files can be linked by DUPERSID, there is no unique record link between hospital inpatient stays and emergency room visits. However, wherever this relationship could be identified (using the MPC start and end dates of the events as well as other information from the provider), the facility expenditure associated with the emergency room visit is included in the hospital facility expenditure. Hence, the expenditures (and charges) for some emergency room visits are included in the resulting hospitalization. In these situations, the emergency room record on this file will have its expenditure (and charge) information zeroed out to avoid double-counting while its corresponding hospital inpatient stay record on the MEPS 20</w:t>
      </w:r>
      <w:r w:rsidR="00E914C7">
        <w:t>1</w:t>
      </w:r>
      <w:r w:rsidR="00C05086">
        <w:t>4</w:t>
      </w:r>
      <w:r w:rsidRPr="00E53C58">
        <w:t xml:space="preserve"> Hospital Inpatient Stays File will have the combined expenditures. Please note that any physician expenditures associated with emergency room events remain on the Emergency Room event file. The variable ERHEVIDX identifies the emergency room visits whose facility expenditures are included in the expenditures for the following hospital inpatient stay. It should also be noted that for these cases there is only one emergency room stay associated with the hospital room stay.</w:t>
      </w:r>
    </w:p>
    <w:p w:rsidR="00ED0FA0" w:rsidRDefault="00ED0FA0">
      <w:pPr>
        <w:pStyle w:val="Heading4"/>
      </w:pPr>
      <w:bookmarkStart w:id="66" w:name="_Toc29804809"/>
      <w:r w:rsidRPr="00E53C58">
        <w:t>2.5</w:t>
      </w:r>
      <w:r w:rsidR="007669DF" w:rsidRPr="00E53C58">
        <w:t>.6</w:t>
      </w:r>
      <w:r w:rsidRPr="00E53C58">
        <w:t>.8</w:t>
      </w:r>
      <w:r>
        <w:tab/>
        <w:t>Sources of Payment</w:t>
      </w:r>
      <w:bookmarkEnd w:id="66"/>
    </w:p>
    <w:p w:rsidR="00ED0FA0" w:rsidRDefault="00ED0FA0">
      <w:pPr>
        <w:pStyle w:val="L1-FlLfSp12"/>
      </w:pPr>
      <w:r>
        <w:t>In addition to total expenditures, variables are provided which itemize expenditures according to major source of payment categories. These categories are:</w:t>
      </w:r>
    </w:p>
    <w:p w:rsidR="00ED0FA0" w:rsidRPr="00657FDB" w:rsidRDefault="00ED0FA0" w:rsidP="004D3F97">
      <w:pPr>
        <w:pStyle w:val="N1-1stBullet"/>
        <w:numPr>
          <w:ilvl w:val="0"/>
          <w:numId w:val="18"/>
        </w:numPr>
      </w:pPr>
      <w:r>
        <w:t xml:space="preserve">Out-of-pocket by </w:t>
      </w:r>
      <w:r w:rsidR="009C6960">
        <w:t>U</w:t>
      </w:r>
      <w:r>
        <w:t xml:space="preserve">ser or </w:t>
      </w:r>
      <w:r w:rsidR="009C6960">
        <w:t>F</w:t>
      </w:r>
      <w:r>
        <w:t>amily,</w:t>
      </w:r>
    </w:p>
    <w:p w:rsidR="00ED0FA0" w:rsidRPr="00657FDB" w:rsidRDefault="00ED0FA0" w:rsidP="004D3F97">
      <w:pPr>
        <w:pStyle w:val="N1-1stBullet"/>
        <w:numPr>
          <w:ilvl w:val="0"/>
          <w:numId w:val="18"/>
        </w:numPr>
      </w:pPr>
      <w:r>
        <w:t>Medicare,</w:t>
      </w:r>
    </w:p>
    <w:p w:rsidR="00ED0FA0" w:rsidRPr="00657FDB" w:rsidRDefault="00ED0FA0" w:rsidP="004D3F97">
      <w:pPr>
        <w:pStyle w:val="N1-1stBullet"/>
        <w:numPr>
          <w:ilvl w:val="0"/>
          <w:numId w:val="18"/>
        </w:numPr>
      </w:pPr>
      <w:r>
        <w:t>Medicaid,</w:t>
      </w:r>
    </w:p>
    <w:p w:rsidR="00ED0FA0" w:rsidRPr="00657FDB" w:rsidRDefault="00ED0FA0" w:rsidP="004D3F97">
      <w:pPr>
        <w:pStyle w:val="N1-1stBullet"/>
        <w:numPr>
          <w:ilvl w:val="0"/>
          <w:numId w:val="18"/>
        </w:numPr>
      </w:pPr>
      <w:r>
        <w:t>Private Insurance,</w:t>
      </w:r>
    </w:p>
    <w:p w:rsidR="00ED0FA0" w:rsidRPr="00657FDB" w:rsidRDefault="00ED0FA0" w:rsidP="004D3F97">
      <w:pPr>
        <w:pStyle w:val="N1-1stBullet"/>
        <w:numPr>
          <w:ilvl w:val="0"/>
          <w:numId w:val="18"/>
        </w:numPr>
      </w:pPr>
      <w:r>
        <w:t>Veterans</w:t>
      </w:r>
      <w:r w:rsidRPr="00124A45">
        <w:t xml:space="preserve"> Administration</w:t>
      </w:r>
      <w:r w:rsidRPr="002A26C6">
        <w:t>/CHAMPVA</w:t>
      </w:r>
      <w:r w:rsidRPr="000E6922">
        <w:t>,</w:t>
      </w:r>
    </w:p>
    <w:p w:rsidR="00ED0FA0" w:rsidRPr="00657FDB" w:rsidRDefault="00ED0FA0" w:rsidP="004D3F97">
      <w:pPr>
        <w:pStyle w:val="N1-1stBullet"/>
        <w:numPr>
          <w:ilvl w:val="0"/>
          <w:numId w:val="18"/>
        </w:numPr>
      </w:pPr>
      <w:r w:rsidRPr="000E6922">
        <w:t xml:space="preserve">TRICARE, </w:t>
      </w:r>
    </w:p>
    <w:p w:rsidR="00ED0FA0" w:rsidRPr="00657FDB" w:rsidRDefault="00ED0FA0" w:rsidP="004D3F97">
      <w:pPr>
        <w:pStyle w:val="N1-1stBullet"/>
        <w:numPr>
          <w:ilvl w:val="0"/>
          <w:numId w:val="18"/>
        </w:numPr>
      </w:pPr>
      <w:r>
        <w:t xml:space="preserve">Other Federal </w:t>
      </w:r>
      <w:r w:rsidR="001C3FB3">
        <w:t>S</w:t>
      </w:r>
      <w:r>
        <w:t xml:space="preserve">ources - includes Indian Health Service, </w:t>
      </w:r>
      <w:r w:rsidR="00D0481D">
        <w:t>m</w:t>
      </w:r>
      <w:r>
        <w:t xml:space="preserve">ilitary </w:t>
      </w:r>
      <w:r w:rsidR="00D0481D">
        <w:t>t</w:t>
      </w:r>
      <w:r>
        <w:t xml:space="preserve">reatment </w:t>
      </w:r>
      <w:r w:rsidR="00D0481D">
        <w:t>f</w:t>
      </w:r>
      <w:r>
        <w:t xml:space="preserve">acilities, and other care by the </w:t>
      </w:r>
      <w:r w:rsidR="00D0481D">
        <w:t>f</w:t>
      </w:r>
      <w:r>
        <w:t>ederal government,</w:t>
      </w:r>
    </w:p>
    <w:p w:rsidR="00ED0FA0" w:rsidRPr="00657FDB" w:rsidRDefault="00ED0FA0" w:rsidP="004D3F97">
      <w:pPr>
        <w:pStyle w:val="N1-1stBullet"/>
        <w:numPr>
          <w:ilvl w:val="0"/>
          <w:numId w:val="18"/>
        </w:numPr>
      </w:pPr>
      <w:r>
        <w:lastRenderedPageBreak/>
        <w:t xml:space="preserve">Other State and Local Source - includes community and neighborhood clinics, </w:t>
      </w:r>
      <w:r w:rsidR="00D0481D">
        <w:t>s</w:t>
      </w:r>
      <w:r>
        <w:t xml:space="preserve">tate and local health departments, and </w:t>
      </w:r>
      <w:r w:rsidR="00D0481D">
        <w:t>s</w:t>
      </w:r>
      <w:r>
        <w:t>tate programs other than Medicaid,</w:t>
      </w:r>
    </w:p>
    <w:p w:rsidR="00ED0FA0" w:rsidRPr="00657FDB" w:rsidRDefault="00ED0FA0" w:rsidP="004D3F97">
      <w:pPr>
        <w:pStyle w:val="N1-1stBullet"/>
        <w:numPr>
          <w:ilvl w:val="0"/>
          <w:numId w:val="18"/>
        </w:numPr>
      </w:pPr>
      <w:r>
        <w:t>Workers’ Compensation, and</w:t>
      </w:r>
    </w:p>
    <w:p w:rsidR="00ED0FA0" w:rsidRPr="00657FDB" w:rsidRDefault="00ED0FA0" w:rsidP="004D3F97">
      <w:pPr>
        <w:pStyle w:val="N1-1stBullet"/>
        <w:numPr>
          <w:ilvl w:val="0"/>
          <w:numId w:val="18"/>
        </w:numPr>
      </w:pPr>
      <w:r>
        <w:t>Other Unclassified Sources - includes sources such as automobile, homeowner’s, and liability insurance, and other miscellaneous or unknown sources.</w:t>
      </w:r>
    </w:p>
    <w:p w:rsidR="00ED0FA0" w:rsidRPr="00D66AA4" w:rsidRDefault="00ED0FA0">
      <w:pPr>
        <w:pStyle w:val="L1-FlLfSp12"/>
        <w:spacing w:before="240"/>
      </w:pPr>
      <w:r>
        <w:t>Two additional source of payment variables were created to classify payments for events with apparent inconsistencies between health insurance coverage and sources of payment based on data collected in the survey. These variables include:</w:t>
      </w:r>
    </w:p>
    <w:p w:rsidR="00ED0FA0" w:rsidRPr="00657FDB" w:rsidRDefault="00ED0FA0" w:rsidP="004D3F97">
      <w:pPr>
        <w:pStyle w:val="N1-1stBullet"/>
        <w:numPr>
          <w:ilvl w:val="0"/>
          <w:numId w:val="18"/>
        </w:numPr>
      </w:pPr>
      <w:r>
        <w:t>Other Private - any type of private insurance payments reported for persons not reported to have any private health insurance coverage during the year as defined in MEPS, and</w:t>
      </w:r>
    </w:p>
    <w:p w:rsidR="00ED0FA0" w:rsidRPr="00657FDB" w:rsidRDefault="00ED0FA0" w:rsidP="004D3F97">
      <w:pPr>
        <w:pStyle w:val="N1-1stBullet"/>
        <w:numPr>
          <w:ilvl w:val="0"/>
          <w:numId w:val="18"/>
        </w:numPr>
      </w:pPr>
      <w:r>
        <w:t>Other Public – Medicare/Medicaid payments reported for persons who were not reported to be enrolled in the Medicare/Medicaid program at any time during the year.</w:t>
      </w:r>
    </w:p>
    <w:p w:rsidR="00ED0FA0" w:rsidRPr="00E53C58" w:rsidRDefault="00ED0FA0">
      <w:pPr>
        <w:pStyle w:val="L1-FlLfSp12"/>
        <w:spacing w:before="240"/>
      </w:pPr>
      <w:r w:rsidRPr="000A425A">
        <w:t>Though these two sources are relatively</w:t>
      </w:r>
      <w:r>
        <w:t xml:space="preserve"> small in magnitude, data users/analysts should exercise caution when interpreting the expenditures associated with these two additional sources of payment. While these payments stem from apparent inconsistent responses to health insurance and source of payment questions in the survey, some of these inconsistencies may have logical explanations. For example, private insurance coverage in MEPS is defined as having a major medical plan covering hospital and physician services. If a MEPS sampled person did not have 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from persons who were not enrolled in Medicaid, but were presumed </w:t>
      </w:r>
      <w:r w:rsidRPr="00E53C58">
        <w:t>eligible by a provider who ultimately received payments from the public payer.</w:t>
      </w:r>
    </w:p>
    <w:p w:rsidR="00ED0FA0" w:rsidRPr="00E53C58" w:rsidRDefault="00ED0FA0" w:rsidP="00D25436">
      <w:pPr>
        <w:pStyle w:val="Heading4"/>
        <w:ind w:left="0" w:firstLine="0"/>
      </w:pPr>
      <w:bookmarkStart w:id="67" w:name="_Toc29804810"/>
      <w:r w:rsidRPr="00E53C58">
        <w:t>2.5</w:t>
      </w:r>
      <w:r w:rsidR="007669DF" w:rsidRPr="00E53C58">
        <w:t>.6</w:t>
      </w:r>
      <w:r w:rsidRPr="00E53C58">
        <w:t>.9</w:t>
      </w:r>
      <w:r w:rsidRPr="00E53C58">
        <w:tab/>
        <w:t>Imputed Emergency Room Expenditure Variables</w:t>
      </w:r>
      <w:bookmarkEnd w:id="67"/>
    </w:p>
    <w:p w:rsidR="00ED0FA0" w:rsidRPr="00E53C58" w:rsidRDefault="00ED0FA0">
      <w:pPr>
        <w:pStyle w:val="L1-FlLfSp12"/>
      </w:pPr>
      <w:r w:rsidRPr="00E53C58">
        <w:t xml:space="preserve">This file contains two sets of imputed expenditure variables: facility expenditures and physician expenditures. </w:t>
      </w:r>
    </w:p>
    <w:p w:rsidR="00ED0FA0" w:rsidRDefault="00ED0FA0">
      <w:pPr>
        <w:pStyle w:val="Heading5"/>
      </w:pPr>
      <w:bookmarkStart w:id="68" w:name="_Hlt526311094"/>
      <w:bookmarkStart w:id="69" w:name="_Toc29804811"/>
      <w:bookmarkEnd w:id="68"/>
      <w:r w:rsidRPr="00E53C58">
        <w:t>2.5</w:t>
      </w:r>
      <w:r w:rsidR="007669DF" w:rsidRPr="00E53C58">
        <w:t>.6</w:t>
      </w:r>
      <w:r w:rsidRPr="00E53C58">
        <w:t>.9</w:t>
      </w:r>
      <w:r>
        <w:t>.1</w:t>
      </w:r>
      <w:r>
        <w:tab/>
        <w:t>Emergency Room Facility Expenditures (ERFSF</w:t>
      </w:r>
      <w:r w:rsidR="00E914C7">
        <w:t>1</w:t>
      </w:r>
      <w:r w:rsidR="00273EEE">
        <w:t>4</w:t>
      </w:r>
      <w:r>
        <w:t>X-ERFOT</w:t>
      </w:r>
      <w:r w:rsidR="00E914C7">
        <w:t>1</w:t>
      </w:r>
      <w:r w:rsidR="00273EEE">
        <w:t>4</w:t>
      </w:r>
      <w:r>
        <w:t>X, ERFXP</w:t>
      </w:r>
      <w:r w:rsidR="00E914C7">
        <w:t>1</w:t>
      </w:r>
      <w:r w:rsidR="00273EEE">
        <w:t>4</w:t>
      </w:r>
      <w:r>
        <w:t>X, ERFTC</w:t>
      </w:r>
      <w:r w:rsidR="00E914C7">
        <w:t>1</w:t>
      </w:r>
      <w:r w:rsidR="00273EEE">
        <w:t>4</w:t>
      </w:r>
      <w:r>
        <w:t>X)</w:t>
      </w:r>
      <w:bookmarkEnd w:id="69"/>
    </w:p>
    <w:p w:rsidR="00ED0FA0" w:rsidRPr="00872CAF" w:rsidRDefault="00ED0FA0">
      <w:pPr>
        <w:pStyle w:val="L1-FlLfSp12"/>
      </w:pPr>
      <w:r>
        <w:t xml:space="preserve">Emergency room expenses include all expenses for treatment, services, tests, diagnostic and laboratory work, x-rays, and similar charges, as well as any physician services included in the </w:t>
      </w:r>
      <w:r w:rsidRPr="00872CAF">
        <w:t>emergency room charge.</w:t>
      </w:r>
    </w:p>
    <w:p w:rsidR="00ED0FA0" w:rsidRDefault="00ED0FA0">
      <w:pPr>
        <w:pStyle w:val="L1-FlLfSp12"/>
        <w:rPr>
          <w:b/>
        </w:rPr>
      </w:pPr>
      <w:r w:rsidRPr="00872CAF">
        <w:t>ERFSF</w:t>
      </w:r>
      <w:r w:rsidR="00E914C7">
        <w:t>1</w:t>
      </w:r>
      <w:r w:rsidR="00273EEE">
        <w:t>4</w:t>
      </w:r>
      <w:r w:rsidR="00CC4432" w:rsidRPr="00872CAF">
        <w:t>X</w:t>
      </w:r>
      <w:r w:rsidRPr="00872CAF">
        <w:t xml:space="preserve"> - ERFOT</w:t>
      </w:r>
      <w:r w:rsidR="00273EEE">
        <w:t>14</w:t>
      </w:r>
      <w:r w:rsidR="00CC4432" w:rsidRPr="00872CAF">
        <w:t>X</w:t>
      </w:r>
      <w:r w:rsidRPr="00872CAF">
        <w:t xml:space="preserve"> are the </w:t>
      </w:r>
      <w:r w:rsidR="003D2AC3" w:rsidRPr="007A7BFA">
        <w:t>12</w:t>
      </w:r>
      <w:r w:rsidR="003D2AC3" w:rsidRPr="007A7BFA">
        <w:rPr>
          <w:b/>
        </w:rPr>
        <w:t xml:space="preserve"> </w:t>
      </w:r>
      <w:r w:rsidRPr="00872CAF">
        <w:t xml:space="preserve">sources of payment. The </w:t>
      </w:r>
      <w:r w:rsidR="00E914C7">
        <w:t>1</w:t>
      </w:r>
      <w:r w:rsidR="00C07FE7">
        <w:t>2</w:t>
      </w:r>
      <w:r w:rsidRPr="00872CAF">
        <w:t xml:space="preserve"> sources of payment are: self/family (ERFSF</w:t>
      </w:r>
      <w:r w:rsidR="00273EEE">
        <w:t>14</w:t>
      </w:r>
      <w:r w:rsidR="00CC4432" w:rsidRPr="00872CAF">
        <w:t>X</w:t>
      </w:r>
      <w:r w:rsidRPr="00872CAF">
        <w:t>), Medicare (ERFMR</w:t>
      </w:r>
      <w:r w:rsidR="00273EEE">
        <w:t>14</w:t>
      </w:r>
      <w:r w:rsidR="00CC4432" w:rsidRPr="00872CAF">
        <w:t>X</w:t>
      </w:r>
      <w:r w:rsidRPr="00872CAF">
        <w:t>), Medicaid (ERFMD</w:t>
      </w:r>
      <w:r w:rsidR="00273EEE">
        <w:t>14</w:t>
      </w:r>
      <w:r w:rsidR="00CC4432" w:rsidRPr="00872CAF">
        <w:t>X</w:t>
      </w:r>
      <w:r w:rsidRPr="00872CAF">
        <w:t>), private insurance (ERFPV</w:t>
      </w:r>
      <w:r w:rsidR="00273EEE">
        <w:t>14</w:t>
      </w:r>
      <w:r w:rsidR="00CC4432" w:rsidRPr="00872CAF">
        <w:t>X</w:t>
      </w:r>
      <w:r w:rsidRPr="00872CAF">
        <w:t>), Veterans Administration</w:t>
      </w:r>
      <w:r w:rsidR="009C1164" w:rsidRPr="00872CAF">
        <w:t>/CHAMPVA</w:t>
      </w:r>
      <w:r w:rsidRPr="00872CAF">
        <w:t xml:space="preserve"> (ERFVA</w:t>
      </w:r>
      <w:r w:rsidR="00273EEE">
        <w:t>14</w:t>
      </w:r>
      <w:r w:rsidR="00CC4432" w:rsidRPr="00872CAF">
        <w:t>X</w:t>
      </w:r>
      <w:r w:rsidRPr="00872CAF">
        <w:t>), TRICARE (ERFTR</w:t>
      </w:r>
      <w:r w:rsidR="00273EEE">
        <w:t>14</w:t>
      </w:r>
      <w:r w:rsidR="00CC4432" w:rsidRPr="00872CAF">
        <w:t>X</w:t>
      </w:r>
      <w:r w:rsidRPr="00872CAF">
        <w:t xml:space="preserve">), other </w:t>
      </w:r>
      <w:r w:rsidR="001C3FB3" w:rsidRPr="00872CAF">
        <w:t>f</w:t>
      </w:r>
      <w:r w:rsidRPr="00872CAF">
        <w:t>ederal sources (ERFOF</w:t>
      </w:r>
      <w:r w:rsidR="00273EEE">
        <w:t>14</w:t>
      </w:r>
      <w:r w:rsidR="00CC4432" w:rsidRPr="00872CAF">
        <w:t>X</w:t>
      </w:r>
      <w:r w:rsidRPr="00872CAF">
        <w:t xml:space="preserve">), </w:t>
      </w:r>
      <w:r w:rsidR="001C3FB3" w:rsidRPr="00872CAF">
        <w:t>s</w:t>
      </w:r>
      <w:r w:rsidRPr="00872CAF">
        <w:t xml:space="preserve">tate and </w:t>
      </w:r>
      <w:r w:rsidR="001C3FB3" w:rsidRPr="00872CAF">
        <w:t>l</w:t>
      </w:r>
      <w:r w:rsidRPr="00872CAF">
        <w:t>ocal (non-federal) government sources (ERFSL</w:t>
      </w:r>
      <w:r w:rsidR="00273EEE">
        <w:t>14</w:t>
      </w:r>
      <w:r w:rsidR="00CC4432" w:rsidRPr="00872CAF">
        <w:t>X</w:t>
      </w:r>
      <w:r w:rsidRPr="00872CAF">
        <w:t>), Worker’s Compensation (ERFWC</w:t>
      </w:r>
      <w:r w:rsidR="00273EEE">
        <w:t>14</w:t>
      </w:r>
      <w:r w:rsidR="00CC4432" w:rsidRPr="00872CAF">
        <w:t>X</w:t>
      </w:r>
      <w:r w:rsidRPr="00872CAF">
        <w:t>), other private insurance (ERFOR</w:t>
      </w:r>
      <w:r w:rsidR="00273EEE">
        <w:t>14</w:t>
      </w:r>
      <w:r w:rsidR="00CC4432" w:rsidRPr="00872CAF">
        <w:t>X</w:t>
      </w:r>
      <w:r w:rsidRPr="00872CAF">
        <w:t>), other public insurance (ERFOU</w:t>
      </w:r>
      <w:r w:rsidR="00273EEE">
        <w:t>14</w:t>
      </w:r>
      <w:r w:rsidR="00CC4432" w:rsidRPr="00872CAF">
        <w:t>X</w:t>
      </w:r>
      <w:r w:rsidRPr="00872CAF">
        <w:t>), and other insurance (ERFOT</w:t>
      </w:r>
      <w:r w:rsidR="00273EEE">
        <w:t>14</w:t>
      </w:r>
      <w:r w:rsidR="00CC4432" w:rsidRPr="00872CAF">
        <w:t>X</w:t>
      </w:r>
      <w:r w:rsidRPr="00872CAF">
        <w:t>). ERFXP</w:t>
      </w:r>
      <w:r w:rsidR="00273EEE">
        <w:t>14</w:t>
      </w:r>
      <w:r w:rsidR="00CC4432" w:rsidRPr="00872CAF">
        <w:t>X</w:t>
      </w:r>
      <w:r w:rsidRPr="00872CAF">
        <w:t xml:space="preserve"> is the sum of </w:t>
      </w:r>
      <w:r w:rsidRPr="007A7BFA">
        <w:t xml:space="preserve">the </w:t>
      </w:r>
      <w:r w:rsidR="003B135B" w:rsidRPr="007A7BFA">
        <w:t xml:space="preserve">12 </w:t>
      </w:r>
      <w:r w:rsidRPr="007A7BFA">
        <w:t xml:space="preserve">sources </w:t>
      </w:r>
      <w:r w:rsidRPr="00872CAF">
        <w:t xml:space="preserve">of payment for the </w:t>
      </w:r>
      <w:r w:rsidR="001C3FB3" w:rsidRPr="00872CAF">
        <w:t>e</w:t>
      </w:r>
      <w:r w:rsidRPr="00872CAF">
        <w:t xml:space="preserve">mergency </w:t>
      </w:r>
      <w:r w:rsidR="001C3FB3" w:rsidRPr="00872CAF">
        <w:t>r</w:t>
      </w:r>
      <w:r w:rsidRPr="00872CAF">
        <w:t>oom expenditures, and ERFTC</w:t>
      </w:r>
      <w:r w:rsidR="00273EEE">
        <w:t>14</w:t>
      </w:r>
      <w:r w:rsidR="00CC4432" w:rsidRPr="00872CAF">
        <w:t>X</w:t>
      </w:r>
      <w:r w:rsidRPr="00872CAF">
        <w:t xml:space="preserve"> is the total </w:t>
      </w:r>
      <w:r w:rsidRPr="00872CAF">
        <w:lastRenderedPageBreak/>
        <w:t>charge. Please note that where an emergency room visit record is linked to a hospital inpatient stay record, all facility sources of payment variables, as well as ERFTC</w:t>
      </w:r>
      <w:r w:rsidR="00273EEE">
        <w:t>14</w:t>
      </w:r>
      <w:r w:rsidR="00CC4432" w:rsidRPr="00872CAF">
        <w:t>X</w:t>
      </w:r>
      <w:r w:rsidRPr="00872CAF">
        <w:t>, have</w:t>
      </w:r>
      <w:r w:rsidRPr="00D95306">
        <w:t xml:space="preserve"> been zeroed</w:t>
      </w:r>
      <w:r>
        <w:t xml:space="preserve"> out. </w:t>
      </w:r>
    </w:p>
    <w:p w:rsidR="00ED0FA0" w:rsidRPr="00872CAF" w:rsidRDefault="00ED0FA0">
      <w:pPr>
        <w:pStyle w:val="Heading5"/>
      </w:pPr>
      <w:bookmarkStart w:id="70" w:name="_Toc29804812"/>
      <w:r>
        <w:t>2.5</w:t>
      </w:r>
      <w:r w:rsidR="007669DF">
        <w:t>.</w:t>
      </w:r>
      <w:r w:rsidR="007669DF" w:rsidRPr="00E53C58">
        <w:t>6</w:t>
      </w:r>
      <w:r>
        <w:t>.9.2</w:t>
      </w:r>
      <w:r>
        <w:tab/>
        <w:t xml:space="preserve">Emergency Room Physician </w:t>
      </w:r>
      <w:r w:rsidRPr="00872CAF">
        <w:t>Expenditures (ERDSF</w:t>
      </w:r>
      <w:r w:rsidR="00273EEE">
        <w:t>14</w:t>
      </w:r>
      <w:r w:rsidRPr="00872CAF">
        <w:t>X - ERDOT</w:t>
      </w:r>
      <w:r w:rsidR="00273EEE">
        <w:t>14</w:t>
      </w:r>
      <w:r w:rsidRPr="00872CAF">
        <w:t xml:space="preserve">X, </w:t>
      </w:r>
      <w:bookmarkStart w:id="71" w:name="_Hlt526311096"/>
      <w:bookmarkEnd w:id="71"/>
      <w:r w:rsidRPr="00872CAF">
        <w:t>ERDXP</w:t>
      </w:r>
      <w:r w:rsidR="00273EEE">
        <w:t>14</w:t>
      </w:r>
      <w:r w:rsidRPr="00872CAF">
        <w:t>X, ERDTC</w:t>
      </w:r>
      <w:r w:rsidR="00273EEE">
        <w:t>14</w:t>
      </w:r>
      <w:r w:rsidRPr="00872CAF">
        <w:t>X)</w:t>
      </w:r>
      <w:bookmarkEnd w:id="70"/>
    </w:p>
    <w:p w:rsidR="00ED0FA0" w:rsidRDefault="00ED0FA0">
      <w:pPr>
        <w:pStyle w:val="L1-FlLfSp12"/>
      </w:pPr>
      <w:r>
        <w:t xml:space="preserve">Separately billing doctor (SBD) expenses typically cover services provided to patients in hospital settings by providers like anesthesiologists, radiologists, and pathologists, whose charges are often </w:t>
      </w:r>
      <w:proofErr w:type="gramStart"/>
      <w:r>
        <w:t>not</w:t>
      </w:r>
      <w:proofErr w:type="gramEnd"/>
      <w:r>
        <w:t xml:space="preserve"> included in emergency room visit bills. </w:t>
      </w:r>
    </w:p>
    <w:p w:rsidR="00ED0FA0" w:rsidRDefault="00ED0FA0">
      <w:pPr>
        <w:pStyle w:val="L1-FlLfSp12"/>
      </w:pPr>
      <w:r>
        <w:t>For physicians who bill separately (i.e., outside the emergency room visit bill), a separate data collection effort within the Medical Provider Component was performed to obtain this same set of expenditure information from each separately billing doctor. It should be noted that there could be several separately billing doctors associated with a medical event. For example, an emergency room visit could have a radiologist and an internist associated with it. If their services are not included in the emergency room visit bill then this is one medical event with two separately billing doctors. The imputed expenditure information associated with the separately billing doctors was summed to the event level and is provided on the file. ERDSF</w:t>
      </w:r>
      <w:r w:rsidR="00273EEE">
        <w:t>14</w:t>
      </w:r>
      <w:r>
        <w:t>X - ERDOT</w:t>
      </w:r>
      <w:r w:rsidR="00273EEE">
        <w:t>14</w:t>
      </w:r>
      <w:r>
        <w:t>X are the 12 sources of payment, ERDXP</w:t>
      </w:r>
      <w:r w:rsidR="00273EEE">
        <w:t>14</w:t>
      </w:r>
      <w:r>
        <w:t>X is the sum of the 12 sources of payments, and ERDTC</w:t>
      </w:r>
      <w:r w:rsidR="00273EEE">
        <w:t>14</w:t>
      </w:r>
      <w:r>
        <w:t xml:space="preserve">X is the </w:t>
      </w:r>
      <w:r w:rsidRPr="000A425A">
        <w:t>physician</w:t>
      </w:r>
      <w:r>
        <w:t>’</w:t>
      </w:r>
      <w:r w:rsidRPr="000A425A">
        <w:t>s total</w:t>
      </w:r>
      <w:r>
        <w:t xml:space="preserve"> charge.</w:t>
      </w:r>
    </w:p>
    <w:p w:rsidR="00ED0FA0" w:rsidRDefault="00ED0FA0">
      <w:pPr>
        <w:pStyle w:val="L1-FlLfSp12"/>
      </w:pPr>
      <w:r>
        <w:t xml:space="preserve">Data users/analysts need to take into consideration whether to analyze facility and SBD expenditures separately, combine them within service categories, or collapse them across service categories (e.g., combine SBD expenditures with expenditures for physician visits to offices and/or outpatient departments). </w:t>
      </w:r>
    </w:p>
    <w:p w:rsidR="00ED0FA0" w:rsidRPr="00E53C58" w:rsidRDefault="00ED0FA0">
      <w:pPr>
        <w:pStyle w:val="Heading5"/>
      </w:pPr>
      <w:bookmarkStart w:id="72" w:name="_Toc29804813"/>
      <w:r>
        <w:t>2</w:t>
      </w:r>
      <w:r w:rsidRPr="00E53C58">
        <w:t>.5</w:t>
      </w:r>
      <w:r w:rsidR="007669DF" w:rsidRPr="00E53C58">
        <w:t>.6</w:t>
      </w:r>
      <w:r w:rsidRPr="00E53C58">
        <w:t>.9.3</w:t>
      </w:r>
      <w:r w:rsidRPr="00E53C58">
        <w:tab/>
        <w:t>Total Expenditures and Charges for Emergency Room Visits (ER</w:t>
      </w:r>
      <w:bookmarkStart w:id="73" w:name="_Hlt527351084"/>
      <w:bookmarkEnd w:id="73"/>
      <w:r w:rsidRPr="00E53C58">
        <w:t>XP</w:t>
      </w:r>
      <w:bookmarkStart w:id="74" w:name="_Hlt526311007"/>
      <w:bookmarkEnd w:id="74"/>
      <w:r w:rsidR="00273EEE">
        <w:t>14</w:t>
      </w:r>
      <w:r w:rsidRPr="00E53C58">
        <w:t>X, ERTC</w:t>
      </w:r>
      <w:r w:rsidR="00273EEE">
        <w:t>14</w:t>
      </w:r>
      <w:r w:rsidRPr="00E53C58">
        <w:t>X)</w:t>
      </w:r>
      <w:bookmarkEnd w:id="72"/>
    </w:p>
    <w:p w:rsidR="00ED0FA0" w:rsidRPr="00E53C58" w:rsidRDefault="00ED0FA0">
      <w:pPr>
        <w:pStyle w:val="L1-FlLfSp12"/>
      </w:pPr>
      <w:r w:rsidRPr="00E53C58">
        <w:t>Data users/analysts interested in total expenditure should use the variable ERXP</w:t>
      </w:r>
      <w:r w:rsidR="00273EEE">
        <w:t>14</w:t>
      </w:r>
      <w:r w:rsidRPr="00E53C58">
        <w:t>X, which includes both the facility and physician amounts. Those interested in total charges should use the variable ERTC</w:t>
      </w:r>
      <w:r w:rsidR="00273EEE">
        <w:t>14</w:t>
      </w:r>
      <w:r w:rsidRPr="00E53C58">
        <w:t>X, which includes both facility and physician charges (see Section 2.5.</w:t>
      </w:r>
      <w:r w:rsidR="00605E15" w:rsidRPr="00B1225E">
        <w:t>6</w:t>
      </w:r>
      <w:r w:rsidRPr="00E53C58">
        <w:t>.1 for an explanation of the “charge” concept). However, please note that where the emergency room visit is linked to a hospital inpatient stay record, ERFTC</w:t>
      </w:r>
      <w:r w:rsidR="00273EEE">
        <w:t>14</w:t>
      </w:r>
      <w:r w:rsidRPr="00E53C58">
        <w:t>X has been zeroed out. Thus, ERTC</w:t>
      </w:r>
      <w:r w:rsidR="00273EEE">
        <w:t>14</w:t>
      </w:r>
      <w:r w:rsidRPr="00E53C58">
        <w:t>X may be equal to “0” or the doctor total charge (ERDTC</w:t>
      </w:r>
      <w:r w:rsidR="00273EEE">
        <w:t>14</w:t>
      </w:r>
      <w:r w:rsidRPr="00E53C58">
        <w:t>X).</w:t>
      </w:r>
    </w:p>
    <w:p w:rsidR="00ED0FA0" w:rsidRPr="00C47CFD" w:rsidRDefault="00ED0FA0">
      <w:pPr>
        <w:pStyle w:val="Heading3"/>
      </w:pPr>
      <w:bookmarkStart w:id="75" w:name="_Hlt8786345"/>
      <w:bookmarkStart w:id="76" w:name="_Toc29804814"/>
      <w:bookmarkEnd w:id="75"/>
      <w:r w:rsidRPr="00E53C58">
        <w:t>2.5.</w:t>
      </w:r>
      <w:r w:rsidR="007669DF" w:rsidRPr="00E53C58">
        <w:t>7</w:t>
      </w:r>
      <w:r w:rsidRPr="00C47CFD">
        <w:tab/>
        <w:t>Rounding</w:t>
      </w:r>
      <w:bookmarkEnd w:id="76"/>
    </w:p>
    <w:p w:rsidR="00ED0FA0" w:rsidRDefault="00ED0FA0">
      <w:pPr>
        <w:pStyle w:val="L1-FlLfSp12"/>
      </w:pPr>
      <w:r>
        <w:t>The expenditure variables have been rounded to the nearest penny. Person-level expenditure information released on the MEPS 20</w:t>
      </w:r>
      <w:r w:rsidR="00273EEE">
        <w:t>14</w:t>
      </w:r>
      <w:r>
        <w:t xml:space="preserve"> Person</w:t>
      </w:r>
      <w:r w:rsidR="002D1F45">
        <w:t>-</w:t>
      </w:r>
      <w:r>
        <w:t>Level Use and Expenditure File were rounded to the nearest dollar. It should be noted that using the MEPS 20</w:t>
      </w:r>
      <w:r w:rsidR="00273EEE">
        <w:t>14</w:t>
      </w:r>
      <w:r>
        <w:t xml:space="preserve"> event files to create person-level totals will yield slightly different totals than those found on </w:t>
      </w:r>
      <w:r w:rsidRPr="00B54F46">
        <w:t xml:space="preserve">the </w:t>
      </w:r>
      <w:r w:rsidR="00AE6932" w:rsidRPr="00B54F46">
        <w:t>full year consolidated</w:t>
      </w:r>
      <w:r w:rsidR="00B54F46" w:rsidRPr="004761B7">
        <w:rPr>
          <w:b/>
        </w:rPr>
        <w:t xml:space="preserve"> </w:t>
      </w:r>
      <w:r>
        <w:t>file. These differences are due to rounding only. Moreover, in some instances, the number of persons having expenditures on the event files for a particular source of payment may differ from the number of persons with expenditures on the person-level expenditures file for that source of payment. This difference is also an artifact of rounding only.</w:t>
      </w:r>
    </w:p>
    <w:p w:rsidR="00BB5567" w:rsidRPr="004A6199" w:rsidRDefault="00BB5567" w:rsidP="00BB5567">
      <w:pPr>
        <w:pStyle w:val="Heading1"/>
      </w:pPr>
      <w:bookmarkStart w:id="77" w:name="_Hlt23927098"/>
      <w:bookmarkStart w:id="78" w:name="_Toc215379391"/>
      <w:bookmarkStart w:id="79" w:name="_Toc25050561"/>
      <w:bookmarkStart w:id="80" w:name="_Toc29804822"/>
      <w:bookmarkEnd w:id="77"/>
      <w:r w:rsidRPr="004A6199">
        <w:lastRenderedPageBreak/>
        <w:t>3.0</w:t>
      </w:r>
      <w:r w:rsidRPr="004A6199">
        <w:tab/>
        <w:t>Sample Weight (</w:t>
      </w:r>
      <w:r w:rsidR="00E01AD5" w:rsidRPr="00866E81">
        <w:t>PERWT1</w:t>
      </w:r>
      <w:r w:rsidR="001102C0">
        <w:t>4</w:t>
      </w:r>
      <w:r w:rsidR="00E01AD5" w:rsidRPr="00866E81">
        <w:t>F</w:t>
      </w:r>
      <w:r w:rsidRPr="004A6199">
        <w:t>)</w:t>
      </w:r>
      <w:bookmarkEnd w:id="78"/>
    </w:p>
    <w:p w:rsidR="00BB5567" w:rsidRPr="004A6199" w:rsidRDefault="00BB5567" w:rsidP="00BB5567">
      <w:pPr>
        <w:pStyle w:val="Heading2"/>
      </w:pPr>
      <w:bookmarkStart w:id="81" w:name="_Toc30232030"/>
      <w:bookmarkStart w:id="82" w:name="_Toc215379392"/>
      <w:r w:rsidRPr="004A6199">
        <w:t>3.1</w:t>
      </w:r>
      <w:r w:rsidRPr="004A6199">
        <w:tab/>
        <w:t>Overview</w:t>
      </w:r>
      <w:bookmarkStart w:id="83" w:name="_Hlt529087893"/>
      <w:bookmarkEnd w:id="81"/>
      <w:bookmarkEnd w:id="82"/>
      <w:bookmarkEnd w:id="83"/>
    </w:p>
    <w:p w:rsidR="00BB5567" w:rsidRPr="004A6199" w:rsidRDefault="00BB5567" w:rsidP="00BB5567">
      <w:pPr>
        <w:pStyle w:val="L1-FlLfSp12"/>
      </w:pPr>
      <w:r w:rsidRPr="004A6199">
        <w:t>There is a single full year person-level weight (</w:t>
      </w:r>
      <w:r w:rsidR="00E01AD5" w:rsidRPr="00866E81">
        <w:t>PERWT1</w:t>
      </w:r>
      <w:r w:rsidR="00E17476">
        <w:t>4</w:t>
      </w:r>
      <w:r w:rsidR="00E01AD5" w:rsidRPr="00866E81">
        <w:t>F</w:t>
      </w:r>
      <w:r w:rsidRPr="004A6199">
        <w:t xml:space="preserve">) assigned to each record for each key, in-scope person who responded to MEPS for the full period of time that he or she was in-scope </w:t>
      </w:r>
      <w:r w:rsidRPr="00866E81">
        <w:t xml:space="preserve">during </w:t>
      </w:r>
      <w:r w:rsidR="00E01AD5" w:rsidRPr="00866E81">
        <w:t>201</w:t>
      </w:r>
      <w:r w:rsidR="00E17476">
        <w:t>4</w:t>
      </w:r>
      <w:r w:rsidRPr="004A6199">
        <w:t>. A key person either was a member of a</w:t>
      </w:r>
      <w:r w:rsidR="00E30041" w:rsidRPr="004A6199">
        <w:t xml:space="preserve"> responding</w:t>
      </w:r>
      <w:r w:rsidRPr="004A6199">
        <w:t xml:space="preserve"> NHIS household at the time of interview, or </w:t>
      </w:r>
      <w:r w:rsidR="00E30041" w:rsidRPr="004A6199">
        <w:t xml:space="preserve">joined </w:t>
      </w:r>
      <w:r w:rsidRPr="004A6199">
        <w:t xml:space="preserve">a family associated with such a household after being out-of-scope at the time of the NHIS (the latter circumstance includes newborns as well as </w:t>
      </w:r>
      <w:r w:rsidR="00E30041" w:rsidRPr="004A6199">
        <w:t>those</w:t>
      </w:r>
      <w:r w:rsidRPr="004A6199">
        <w:t xml:space="preserve"> returning from military service, an institution, or </w:t>
      </w:r>
      <w:r w:rsidR="00E30041" w:rsidRPr="004A6199">
        <w:t>residence in a foreign country</w:t>
      </w:r>
      <w:r w:rsidRPr="004A6199">
        <w:t>). A person is in-scope whenever he or she is a member of the civilian noninstitutionalized portion of the U.S. population.</w:t>
      </w:r>
    </w:p>
    <w:p w:rsidR="00BB5567" w:rsidRPr="00014D65" w:rsidRDefault="00BB5567" w:rsidP="00BB5567">
      <w:pPr>
        <w:pStyle w:val="Heading2"/>
      </w:pPr>
      <w:bookmarkStart w:id="84" w:name="_Toc30232031"/>
      <w:bookmarkStart w:id="85" w:name="_Toc215379393"/>
      <w:r>
        <w:t>3.2</w:t>
      </w:r>
      <w:r>
        <w:tab/>
      </w:r>
      <w:r w:rsidRPr="00014D65">
        <w:t>Details on Person Weight Construction</w:t>
      </w:r>
      <w:bookmarkEnd w:id="84"/>
      <w:bookmarkEnd w:id="85"/>
    </w:p>
    <w:p w:rsidR="003F7401" w:rsidRPr="002B2C81" w:rsidRDefault="00BB5567" w:rsidP="00BB5567">
      <w:pPr>
        <w:pStyle w:val="L1-FlLfSp12"/>
      </w:pPr>
      <w:r w:rsidRPr="00D0671B">
        <w:t xml:space="preserve">The person-level weight </w:t>
      </w:r>
      <w:r w:rsidR="00E01AD5" w:rsidRPr="00D0671B">
        <w:t>PERWT1</w:t>
      </w:r>
      <w:r w:rsidR="00E17476">
        <w:t>4</w:t>
      </w:r>
      <w:r w:rsidR="00E01AD5" w:rsidRPr="00D0671B">
        <w:t xml:space="preserve">F </w:t>
      </w:r>
      <w:r w:rsidRPr="00D0671B">
        <w:t xml:space="preserve">was developed in several stages. </w:t>
      </w:r>
      <w:r w:rsidR="00D0671B">
        <w:t>First, p</w:t>
      </w:r>
      <w:r w:rsidRPr="00D0671B">
        <w:t xml:space="preserve">erson-level weights for Panel </w:t>
      </w:r>
      <w:r w:rsidR="00E01AD5" w:rsidRPr="00D0671B">
        <w:t>1</w:t>
      </w:r>
      <w:r w:rsidR="00E17476">
        <w:t>8</w:t>
      </w:r>
      <w:r w:rsidR="00E01AD5" w:rsidRPr="00D0671B">
        <w:t xml:space="preserve"> </w:t>
      </w:r>
      <w:r w:rsidRPr="00D0671B">
        <w:t xml:space="preserve">and </w:t>
      </w:r>
      <w:r w:rsidR="006A0630" w:rsidRPr="00D0671B">
        <w:t xml:space="preserve">Panel </w:t>
      </w:r>
      <w:r w:rsidR="00E01AD5" w:rsidRPr="00D0671B">
        <w:t>1</w:t>
      </w:r>
      <w:r w:rsidR="00E17476">
        <w:t>9</w:t>
      </w:r>
      <w:r w:rsidR="00E01AD5" w:rsidRPr="00D0671B">
        <w:t xml:space="preserve"> </w:t>
      </w:r>
      <w:r w:rsidRPr="00D0671B">
        <w:t xml:space="preserve">were created separately. The weighting process for each panel included </w:t>
      </w:r>
      <w:r w:rsidR="00430E60">
        <w:t xml:space="preserve">and </w:t>
      </w:r>
      <w:r w:rsidRPr="00D0671B">
        <w:t xml:space="preserve">adjustment for nonresponse over time and calibration to independent population </w:t>
      </w:r>
      <w:r w:rsidR="00EF5FE4" w:rsidRPr="00D0671B">
        <w:t>totals</w:t>
      </w:r>
      <w:r w:rsidRPr="00D0671B">
        <w:t xml:space="preserve">. </w:t>
      </w:r>
      <w:r w:rsidRPr="004A6199">
        <w:t>The calibration was initially accomplished separately for each panel by raking the corresponding</w:t>
      </w:r>
      <w:r w:rsidRPr="00014D65">
        <w:t xml:space="preserve"> sample </w:t>
      </w:r>
      <w:r w:rsidRPr="003A2172">
        <w:t xml:space="preserve">weights </w:t>
      </w:r>
      <w:r w:rsidR="00940760" w:rsidRPr="003A2172">
        <w:t xml:space="preserve">for </w:t>
      </w:r>
      <w:proofErr w:type="gramStart"/>
      <w:r w:rsidR="00940760" w:rsidRPr="003A2172">
        <w:t>those in</w:t>
      </w:r>
      <w:r w:rsidR="00F83836" w:rsidRPr="003A2172">
        <w:t>-</w:t>
      </w:r>
      <w:r w:rsidR="00940760" w:rsidRPr="003A2172">
        <w:t>scope</w:t>
      </w:r>
      <w:proofErr w:type="gramEnd"/>
      <w:r w:rsidR="00940760" w:rsidRPr="003A2172">
        <w:t xml:space="preserve"> at the end of the calendar year </w:t>
      </w:r>
      <w:r w:rsidRPr="003A2172">
        <w:t>t</w:t>
      </w:r>
      <w:r w:rsidRPr="00014D65">
        <w:t xml:space="preserve">o Current Population Survey (CPS) population estimates based </w:t>
      </w:r>
      <w:r w:rsidRPr="003A2172">
        <w:t xml:space="preserve">on </w:t>
      </w:r>
      <w:r w:rsidR="00AC16FB" w:rsidRPr="004E714A">
        <w:t>five</w:t>
      </w:r>
      <w:r w:rsidRPr="004E714A">
        <w:t xml:space="preserve"> </w:t>
      </w:r>
      <w:r w:rsidRPr="003A2172">
        <w:t xml:space="preserve">variables. The </w:t>
      </w:r>
      <w:r w:rsidR="00AC16FB" w:rsidRPr="004E714A">
        <w:t>five</w:t>
      </w:r>
      <w:r w:rsidR="00D75D8D" w:rsidRPr="003A2172">
        <w:t xml:space="preserve"> </w:t>
      </w:r>
      <w:r w:rsidRPr="003A2172">
        <w:t xml:space="preserve">variables used in the establishment of the initial person-level control figures were: census region (Northeast, Midwest, South, </w:t>
      </w:r>
      <w:proofErr w:type="gramStart"/>
      <w:r w:rsidRPr="003A2172">
        <w:t>West</w:t>
      </w:r>
      <w:proofErr w:type="gramEnd"/>
      <w:r w:rsidRPr="003A2172">
        <w:t>); MSA status (MSA, non</w:t>
      </w:r>
      <w:r w:rsidR="003F7401" w:rsidRPr="003A2172">
        <w:t>-MSA); race/ethnicity (Hispanic;</w:t>
      </w:r>
      <w:r w:rsidRPr="003A2172">
        <w:t xml:space="preserve"> </w:t>
      </w:r>
      <w:r w:rsidR="00D75D8D" w:rsidRPr="003A2172">
        <w:t>B</w:t>
      </w:r>
      <w:r w:rsidR="003F7401" w:rsidRPr="003A2172">
        <w:t xml:space="preserve">lack, </w:t>
      </w:r>
      <w:r w:rsidRPr="003A2172">
        <w:t>non-Hispanic</w:t>
      </w:r>
      <w:r w:rsidR="005B7E06" w:rsidRPr="003A2172">
        <w:t>;</w:t>
      </w:r>
      <w:r w:rsidRPr="003A2172">
        <w:t xml:space="preserve"> </w:t>
      </w:r>
      <w:r w:rsidR="003F7401" w:rsidRPr="003A2172">
        <w:t xml:space="preserve">Asian, </w:t>
      </w:r>
      <w:r w:rsidRPr="003A2172">
        <w:rPr>
          <w:bCs/>
        </w:rPr>
        <w:t>non-Hispanic</w:t>
      </w:r>
      <w:r w:rsidR="003F7401" w:rsidRPr="003A2172">
        <w:rPr>
          <w:rFonts w:ascii="Arial" w:hAnsi="Arial" w:cs="Arial"/>
          <w:bCs/>
        </w:rPr>
        <w:t>;</w:t>
      </w:r>
      <w:r w:rsidRPr="003A2172">
        <w:rPr>
          <w:rFonts w:ascii="Arial" w:hAnsi="Arial" w:cs="Arial"/>
          <w:bCs/>
        </w:rPr>
        <w:t xml:space="preserve"> </w:t>
      </w:r>
      <w:r w:rsidRPr="003A2172">
        <w:t xml:space="preserve">and other); sex; and age. A </w:t>
      </w:r>
      <w:r w:rsidR="00E01AD5" w:rsidRPr="003A2172">
        <w:t>201</w:t>
      </w:r>
      <w:r w:rsidR="00E17476">
        <w:t>4</w:t>
      </w:r>
      <w:r w:rsidR="00E01AD5" w:rsidRPr="003A2172">
        <w:t xml:space="preserve"> </w:t>
      </w:r>
      <w:r w:rsidRPr="003A2172">
        <w:t xml:space="preserve">composite weight was then formed by </w:t>
      </w:r>
      <w:r w:rsidRPr="002B2C81">
        <w:t xml:space="preserve">multiplying each weight from </w:t>
      </w:r>
      <w:r w:rsidR="002546E6" w:rsidRPr="002B2C81">
        <w:t xml:space="preserve">Panel </w:t>
      </w:r>
      <w:r w:rsidR="00E01AD5" w:rsidRPr="002B2C81">
        <w:t>1</w:t>
      </w:r>
      <w:r w:rsidR="00D21D7E" w:rsidRPr="002B2C81">
        <w:t>8</w:t>
      </w:r>
      <w:r w:rsidR="00E01AD5" w:rsidRPr="002B2C81">
        <w:t xml:space="preserve"> </w:t>
      </w:r>
      <w:r w:rsidR="008C6B90" w:rsidRPr="002B2C81">
        <w:t xml:space="preserve">by the factor </w:t>
      </w:r>
      <w:r w:rsidR="00C43318" w:rsidRPr="002B2C81">
        <w:t xml:space="preserve">.500 </w:t>
      </w:r>
      <w:r w:rsidRPr="002B2C81">
        <w:t xml:space="preserve">and each weight from </w:t>
      </w:r>
      <w:r w:rsidR="002546E6" w:rsidRPr="002B2C81">
        <w:t xml:space="preserve">Panel </w:t>
      </w:r>
      <w:r w:rsidR="00E01AD5" w:rsidRPr="002B2C81">
        <w:t>1</w:t>
      </w:r>
      <w:r w:rsidR="00E17476" w:rsidRPr="002B2C81">
        <w:t>9</w:t>
      </w:r>
      <w:r w:rsidR="00E01AD5" w:rsidRPr="002B2C81">
        <w:t xml:space="preserve"> </w:t>
      </w:r>
      <w:r w:rsidR="008C6B90" w:rsidRPr="002B2C81">
        <w:t xml:space="preserve">by the factor </w:t>
      </w:r>
      <w:r w:rsidR="00C43318" w:rsidRPr="002B2C81">
        <w:t>.500</w:t>
      </w:r>
      <w:r w:rsidRPr="002B2C81">
        <w:t xml:space="preserve">. The choice of factors reflected the relative sample sizes of the two panels, helping to limit the variance of estimates obtained from pooling the two samples. The composite weight was raked to the same set of CPS-based control totals. When </w:t>
      </w:r>
      <w:r w:rsidR="00AC16FB" w:rsidRPr="002B2C81">
        <w:t xml:space="preserve">the </w:t>
      </w:r>
      <w:r w:rsidRPr="002B2C81">
        <w:t>poverty status information derived from income variables became available, a final raking was undertaken on the previously established weight variable. Control totals were established using poverty status (five categories: below poverty, from 100 to 125 percent of poverty, from 125 to 200 percent of poverty, from 200 to 400 percent of poverty, at least 400 percent of poverty)</w:t>
      </w:r>
      <w:r w:rsidR="00CA2C38" w:rsidRPr="002B2C81">
        <w:t xml:space="preserve"> as well as </w:t>
      </w:r>
      <w:r w:rsidR="00EF5FE4" w:rsidRPr="002B2C81">
        <w:t xml:space="preserve">the other five variables previously used in the weight calibration. </w:t>
      </w:r>
    </w:p>
    <w:p w:rsidR="00BB5567" w:rsidRPr="004A6199" w:rsidRDefault="00BB5567" w:rsidP="00BB5567">
      <w:pPr>
        <w:pStyle w:val="Heading3"/>
      </w:pPr>
      <w:bookmarkStart w:id="86" w:name="_Toc30232032"/>
      <w:bookmarkStart w:id="87" w:name="_Toc215379394"/>
      <w:r w:rsidRPr="004A6199">
        <w:t>3.2.1</w:t>
      </w:r>
      <w:r w:rsidRPr="004A6199">
        <w:tab/>
        <w:t xml:space="preserve">MEPS </w:t>
      </w:r>
      <w:r w:rsidR="002546E6" w:rsidRPr="004A6199">
        <w:t xml:space="preserve">Panel </w:t>
      </w:r>
      <w:r w:rsidR="00E01AD5" w:rsidRPr="004A6199">
        <w:t>1</w:t>
      </w:r>
      <w:r w:rsidR="00E17476">
        <w:t>8</w:t>
      </w:r>
      <w:r w:rsidR="00E01AD5" w:rsidRPr="004A6199">
        <w:t xml:space="preserve"> </w:t>
      </w:r>
      <w:r w:rsidRPr="004A6199">
        <w:t>Weight</w:t>
      </w:r>
      <w:bookmarkEnd w:id="86"/>
      <w:bookmarkEnd w:id="87"/>
      <w:r w:rsidR="00BF5366" w:rsidRPr="00BF5366">
        <w:t xml:space="preserve"> </w:t>
      </w:r>
      <w:r w:rsidR="00BF5366" w:rsidRPr="007A31C7">
        <w:t>Development Process</w:t>
      </w:r>
    </w:p>
    <w:p w:rsidR="00BB5567" w:rsidRDefault="00BB5567" w:rsidP="00BB5567">
      <w:pPr>
        <w:pStyle w:val="L1-FlLfSp12"/>
      </w:pPr>
      <w:r w:rsidRPr="004A6199">
        <w:t xml:space="preserve">The person-level weight for MEPS </w:t>
      </w:r>
      <w:r w:rsidR="002546E6" w:rsidRPr="004A6199">
        <w:t xml:space="preserve">Panel </w:t>
      </w:r>
      <w:r w:rsidR="00E01AD5" w:rsidRPr="004A6199">
        <w:t>1</w:t>
      </w:r>
      <w:r w:rsidR="00E17476">
        <w:t>8</w:t>
      </w:r>
      <w:r w:rsidR="00E01AD5" w:rsidRPr="004A6199">
        <w:t xml:space="preserve"> </w:t>
      </w:r>
      <w:r w:rsidRPr="004A6199">
        <w:t xml:space="preserve">was developed using the </w:t>
      </w:r>
      <w:r w:rsidR="00E01AD5" w:rsidRPr="004A6199">
        <w:t>201</w:t>
      </w:r>
      <w:r w:rsidR="00E17476">
        <w:t>3</w:t>
      </w:r>
      <w:r w:rsidR="00E01AD5" w:rsidRPr="004A6199">
        <w:t xml:space="preserve"> </w:t>
      </w:r>
      <w:r w:rsidRPr="004A6199">
        <w:t xml:space="preserve">full year weight for an individual as a “base” weight for survey participants present in </w:t>
      </w:r>
      <w:r w:rsidR="00E01AD5" w:rsidRPr="004A6199">
        <w:t>201</w:t>
      </w:r>
      <w:r w:rsidR="00E17476">
        <w:t>3</w:t>
      </w:r>
      <w:r w:rsidRPr="004A6199">
        <w:t xml:space="preserve">. For key, in-scope </w:t>
      </w:r>
      <w:r w:rsidR="000D6BC2" w:rsidRPr="004A6199">
        <w:t>members</w:t>
      </w:r>
      <w:r w:rsidR="003A27AE" w:rsidRPr="004A6199">
        <w:t xml:space="preserve"> who joined an RU some</w:t>
      </w:r>
      <w:r w:rsidR="005F4D41">
        <w:t xml:space="preserve"> </w:t>
      </w:r>
      <w:r w:rsidRPr="004A6199">
        <w:t xml:space="preserve">time in </w:t>
      </w:r>
      <w:r w:rsidR="00E01AD5" w:rsidRPr="004A6199">
        <w:t>201</w:t>
      </w:r>
      <w:r w:rsidR="00341601">
        <w:t>4</w:t>
      </w:r>
      <w:r w:rsidR="00E01AD5" w:rsidRPr="004A6199">
        <w:t xml:space="preserve"> </w:t>
      </w:r>
      <w:r w:rsidRPr="004A6199">
        <w:t xml:space="preserve">after being out-of-scope in </w:t>
      </w:r>
      <w:r w:rsidR="00E01AD5" w:rsidRPr="004A6199">
        <w:t>201</w:t>
      </w:r>
      <w:r w:rsidR="00341601">
        <w:t>3</w:t>
      </w:r>
      <w:r w:rsidRPr="004A6199">
        <w:t xml:space="preserve">, the </w:t>
      </w:r>
      <w:r w:rsidR="003A27AE" w:rsidRPr="004A6199">
        <w:t xml:space="preserve">initially assigned person-level weight was the corresponding </w:t>
      </w:r>
      <w:r w:rsidR="00E01AD5" w:rsidRPr="004A6199">
        <w:t>201</w:t>
      </w:r>
      <w:r w:rsidR="00341601">
        <w:t>3</w:t>
      </w:r>
      <w:r w:rsidR="00E01AD5" w:rsidRPr="004A6199">
        <w:t xml:space="preserve"> </w:t>
      </w:r>
      <w:r w:rsidRPr="004A6199">
        <w:t>family weight. The weighting process</w:t>
      </w:r>
      <w:r w:rsidRPr="00014D65">
        <w:t xml:space="preserve"> included </w:t>
      </w:r>
      <w:r w:rsidRPr="00151529">
        <w:t xml:space="preserve">an adjustment for </w:t>
      </w:r>
      <w:r w:rsidR="00C65445" w:rsidRPr="00151529">
        <w:t xml:space="preserve">person-level </w:t>
      </w:r>
      <w:r w:rsidRPr="00151529">
        <w:t xml:space="preserve">nonresponse over Rounds 4 and 5 as well as raking to population control </w:t>
      </w:r>
      <w:r w:rsidR="00C65445" w:rsidRPr="00151529">
        <w:t>totals</w:t>
      </w:r>
      <w:r w:rsidRPr="00151529">
        <w:t xml:space="preserve"> for December </w:t>
      </w:r>
      <w:r w:rsidR="00E01AD5" w:rsidRPr="00151529">
        <w:t>201</w:t>
      </w:r>
      <w:r w:rsidR="00341601">
        <w:t>4</w:t>
      </w:r>
      <w:r w:rsidR="00E01AD5" w:rsidRPr="00151529">
        <w:t xml:space="preserve"> </w:t>
      </w:r>
      <w:r w:rsidR="00C65445" w:rsidRPr="00151529">
        <w:t xml:space="preserve">for key, responding </w:t>
      </w:r>
      <w:proofErr w:type="gramStart"/>
      <w:r w:rsidR="00C65445" w:rsidRPr="00151529">
        <w:t>persons</w:t>
      </w:r>
      <w:proofErr w:type="gramEnd"/>
      <w:r w:rsidR="00C65445" w:rsidRPr="00151529">
        <w:t xml:space="preserve"> in-scope on December 31, </w:t>
      </w:r>
      <w:r w:rsidR="00E01AD5" w:rsidRPr="00151529">
        <w:t>201</w:t>
      </w:r>
      <w:r w:rsidR="00341601">
        <w:t>4</w:t>
      </w:r>
      <w:r w:rsidRPr="00151529">
        <w:t xml:space="preserve">. These control </w:t>
      </w:r>
      <w:r w:rsidR="00E845F1" w:rsidRPr="00151529">
        <w:t xml:space="preserve">totals </w:t>
      </w:r>
      <w:r w:rsidRPr="00151529">
        <w:t xml:space="preserve">were derived by scaling back the population </w:t>
      </w:r>
      <w:r w:rsidR="00C65445" w:rsidRPr="00151529">
        <w:t>distribution</w:t>
      </w:r>
      <w:r w:rsidRPr="00151529">
        <w:t xml:space="preserve"> obtained from the March </w:t>
      </w:r>
      <w:r w:rsidR="00E01AD5" w:rsidRPr="00151529">
        <w:t>20</w:t>
      </w:r>
      <w:r w:rsidR="00E01AD5">
        <w:t>1</w:t>
      </w:r>
      <w:r w:rsidR="00341601">
        <w:t>5</w:t>
      </w:r>
      <w:r w:rsidR="00E01AD5" w:rsidRPr="00151529">
        <w:t xml:space="preserve"> </w:t>
      </w:r>
      <w:r w:rsidRPr="00151529">
        <w:t xml:space="preserve">CPS to </w:t>
      </w:r>
      <w:r w:rsidR="00C65445" w:rsidRPr="00151529">
        <w:t xml:space="preserve">reflect the December 31, </w:t>
      </w:r>
      <w:r w:rsidR="00E01AD5" w:rsidRPr="00151529">
        <w:t>201</w:t>
      </w:r>
      <w:r w:rsidR="00341601">
        <w:t>4</w:t>
      </w:r>
      <w:r w:rsidR="00E01AD5" w:rsidRPr="00151529">
        <w:t xml:space="preserve"> </w:t>
      </w:r>
      <w:r w:rsidR="00C65445" w:rsidRPr="00151529">
        <w:t xml:space="preserve">estimated population total (estimated based on Census projections for January 1, </w:t>
      </w:r>
      <w:r w:rsidR="00E01AD5" w:rsidRPr="00151529">
        <w:t>20</w:t>
      </w:r>
      <w:r w:rsidR="00E01AD5">
        <w:t>1</w:t>
      </w:r>
      <w:r w:rsidR="00341601">
        <w:t>5</w:t>
      </w:r>
      <w:r w:rsidR="00C65445" w:rsidRPr="00151529">
        <w:t>)</w:t>
      </w:r>
      <w:r w:rsidRPr="00151529">
        <w:t xml:space="preserve">. Variables used </w:t>
      </w:r>
      <w:r w:rsidR="00B2451F" w:rsidRPr="00151529">
        <w:t xml:space="preserve">for </w:t>
      </w:r>
      <w:r w:rsidRPr="00151529">
        <w:t xml:space="preserve">person-level </w:t>
      </w:r>
      <w:r w:rsidR="00B2451F" w:rsidRPr="00151529">
        <w:t>raking</w:t>
      </w:r>
      <w:r w:rsidR="00192246" w:rsidRPr="00151529">
        <w:t xml:space="preserve"> </w:t>
      </w:r>
      <w:r w:rsidRPr="00151529">
        <w:t>included: census region (Northeast, Midwest, South, West); MSA status (MSA, non-MSA); race/ethnicity (Hispanic</w:t>
      </w:r>
      <w:r w:rsidR="002C457D" w:rsidRPr="00151529">
        <w:t>;</w:t>
      </w:r>
      <w:r w:rsidRPr="00151529">
        <w:t xml:space="preserve"> </w:t>
      </w:r>
      <w:r w:rsidR="00151512" w:rsidRPr="00151529">
        <w:t>B</w:t>
      </w:r>
      <w:r w:rsidRPr="00151529">
        <w:t>lack</w:t>
      </w:r>
      <w:r w:rsidR="002C457D" w:rsidRPr="00151529">
        <w:t xml:space="preserve">, </w:t>
      </w:r>
      <w:r w:rsidRPr="00151529">
        <w:t>non-Hispanic</w:t>
      </w:r>
      <w:r w:rsidR="002C457D" w:rsidRPr="00151529">
        <w:t>;</w:t>
      </w:r>
      <w:r w:rsidRPr="00151529">
        <w:t xml:space="preserve"> </w:t>
      </w:r>
      <w:r w:rsidRPr="00151529">
        <w:rPr>
          <w:bCs/>
        </w:rPr>
        <w:t>Asian</w:t>
      </w:r>
      <w:r w:rsidR="002C457D" w:rsidRPr="00151529">
        <w:rPr>
          <w:bCs/>
        </w:rPr>
        <w:t xml:space="preserve">, </w:t>
      </w:r>
      <w:r w:rsidRPr="00151529">
        <w:rPr>
          <w:bCs/>
        </w:rPr>
        <w:t>non-Hispanic</w:t>
      </w:r>
      <w:r w:rsidR="002C457D" w:rsidRPr="00151529">
        <w:rPr>
          <w:bCs/>
        </w:rPr>
        <w:t>;</w:t>
      </w:r>
      <w:r w:rsidRPr="00151529">
        <w:rPr>
          <w:rFonts w:ascii="Arial" w:hAnsi="Arial" w:cs="Arial"/>
          <w:bCs/>
        </w:rPr>
        <w:t xml:space="preserve"> </w:t>
      </w:r>
      <w:r w:rsidRPr="00151529">
        <w:t>and other); sex;</w:t>
      </w:r>
      <w:r w:rsidR="008B0228">
        <w:t xml:space="preserve"> </w:t>
      </w:r>
      <w:r w:rsidRPr="00151529">
        <w:t>and age</w:t>
      </w:r>
      <w:r w:rsidR="003137F0" w:rsidRPr="00151529">
        <w:t xml:space="preserve">. </w:t>
      </w:r>
      <w:r w:rsidR="003137F0" w:rsidRPr="00151529">
        <w:rPr>
          <w:bCs/>
        </w:rPr>
        <w:t xml:space="preserve">(Poverty status is not included in this version of the MEPS full year database because of the </w:t>
      </w:r>
      <w:r w:rsidR="003137F0" w:rsidRPr="00151529">
        <w:rPr>
          <w:bCs/>
        </w:rPr>
        <w:lastRenderedPageBreak/>
        <w:t xml:space="preserve">time required to process the income data collected and then assign persons to a poverty status category). </w:t>
      </w:r>
      <w:r w:rsidR="003A27AE" w:rsidRPr="00151529">
        <w:t>The final weight for k</w:t>
      </w:r>
      <w:r w:rsidRPr="00151529">
        <w:t xml:space="preserve">ey, responding persons </w:t>
      </w:r>
      <w:r w:rsidR="003A27AE" w:rsidRPr="00151529">
        <w:t xml:space="preserve">who were </w:t>
      </w:r>
      <w:r w:rsidRPr="00151529">
        <w:t xml:space="preserve">not in-scope on December 31, </w:t>
      </w:r>
      <w:r w:rsidR="00E01AD5" w:rsidRPr="00151529">
        <w:t>201</w:t>
      </w:r>
      <w:r w:rsidR="00341601">
        <w:t>4</w:t>
      </w:r>
      <w:r w:rsidR="00E01AD5" w:rsidRPr="00151529">
        <w:t xml:space="preserve"> </w:t>
      </w:r>
      <w:r w:rsidRPr="00151529">
        <w:t xml:space="preserve">but </w:t>
      </w:r>
      <w:r w:rsidR="003A27AE" w:rsidRPr="00151529">
        <w:t>were</w:t>
      </w:r>
      <w:r w:rsidR="003A27AE" w:rsidRPr="005F0C2E">
        <w:t xml:space="preserve"> </w:t>
      </w:r>
      <w:r w:rsidRPr="005F0C2E">
        <w:t xml:space="preserve">in-scope earlier in the year </w:t>
      </w:r>
      <w:r w:rsidR="003A27AE" w:rsidRPr="005F0C2E">
        <w:t xml:space="preserve">was </w:t>
      </w:r>
      <w:r w:rsidRPr="005F0C2E">
        <w:t xml:space="preserve">the </w:t>
      </w:r>
      <w:r w:rsidR="003A27AE" w:rsidRPr="005F0C2E">
        <w:t xml:space="preserve">person </w:t>
      </w:r>
      <w:r w:rsidRPr="005F0C2E">
        <w:t>weight after the nonresponse adjustment.</w:t>
      </w:r>
    </w:p>
    <w:p w:rsidR="00BB5567" w:rsidRPr="008B0228" w:rsidRDefault="00BB5567" w:rsidP="008B0228">
      <w:pPr>
        <w:pStyle w:val="L1-FlLfSp12"/>
        <w:rPr>
          <w:b/>
        </w:rPr>
      </w:pPr>
      <w:bookmarkStart w:id="88" w:name="_Toc30232033"/>
      <w:bookmarkStart w:id="89" w:name="_Toc215379395"/>
      <w:r w:rsidRPr="008B0228">
        <w:rPr>
          <w:b/>
        </w:rPr>
        <w:t>3.2.2</w:t>
      </w:r>
      <w:r w:rsidRPr="008B0228">
        <w:rPr>
          <w:b/>
        </w:rPr>
        <w:tab/>
        <w:t xml:space="preserve">MEPS </w:t>
      </w:r>
      <w:r w:rsidR="002546E6" w:rsidRPr="008B0228">
        <w:rPr>
          <w:b/>
        </w:rPr>
        <w:t xml:space="preserve">Panel </w:t>
      </w:r>
      <w:r w:rsidR="00B96F56" w:rsidRPr="008B0228">
        <w:rPr>
          <w:b/>
        </w:rPr>
        <w:t>1</w:t>
      </w:r>
      <w:r w:rsidR="00341601">
        <w:rPr>
          <w:b/>
        </w:rPr>
        <w:t>9</w:t>
      </w:r>
      <w:r w:rsidR="00B96F56" w:rsidRPr="008B0228">
        <w:rPr>
          <w:b/>
        </w:rPr>
        <w:t xml:space="preserve"> </w:t>
      </w:r>
      <w:r w:rsidRPr="008B0228">
        <w:rPr>
          <w:b/>
        </w:rPr>
        <w:t>Weight</w:t>
      </w:r>
      <w:bookmarkEnd w:id="88"/>
      <w:bookmarkEnd w:id="89"/>
      <w:r w:rsidR="00BF5366" w:rsidRPr="008B0228">
        <w:rPr>
          <w:b/>
        </w:rPr>
        <w:t xml:space="preserve"> </w:t>
      </w:r>
      <w:r w:rsidR="00BF5366" w:rsidRPr="007A31C7">
        <w:rPr>
          <w:b/>
        </w:rPr>
        <w:t>Development Process</w:t>
      </w:r>
    </w:p>
    <w:p w:rsidR="00BB5567" w:rsidRPr="004A6199" w:rsidRDefault="00BB5567" w:rsidP="00BB5567">
      <w:pPr>
        <w:pStyle w:val="L1-FlLfSp12"/>
      </w:pPr>
      <w:r w:rsidRPr="004A6199">
        <w:t xml:space="preserve">The person-level weight for MEPS </w:t>
      </w:r>
      <w:r w:rsidR="002546E6" w:rsidRPr="004A6199">
        <w:t xml:space="preserve">Panel </w:t>
      </w:r>
      <w:r w:rsidR="00B96F56" w:rsidRPr="004A6199">
        <w:t>1</w:t>
      </w:r>
      <w:r w:rsidR="00341601">
        <w:t>9</w:t>
      </w:r>
      <w:r w:rsidR="00B96F56" w:rsidRPr="004A6199">
        <w:t xml:space="preserve"> </w:t>
      </w:r>
      <w:r w:rsidRPr="004A6199">
        <w:t xml:space="preserve">was developed using the </w:t>
      </w:r>
      <w:r w:rsidR="00652A8E">
        <w:t xml:space="preserve">2014 </w:t>
      </w:r>
      <w:r w:rsidRPr="004A6199">
        <w:t xml:space="preserve">MEPS Round 1 person-level weight as a “base” weight. For key, in-scope </w:t>
      </w:r>
      <w:r w:rsidR="000D6BC2" w:rsidRPr="004A6199">
        <w:t>member</w:t>
      </w:r>
      <w:r w:rsidRPr="004A6199">
        <w:t>s who joined an RU after Round 1, the</w:t>
      </w:r>
      <w:r w:rsidRPr="00014D65">
        <w:t xml:space="preserve"> Round 1 family weight served as a “base” weight.</w:t>
      </w:r>
      <w:r>
        <w:t xml:space="preserve"> </w:t>
      </w:r>
      <w:r w:rsidRPr="00014D65">
        <w:t xml:space="preserve">The weighting process included an adjustment for nonresponse </w:t>
      </w:r>
      <w:r w:rsidRPr="00F8030D">
        <w:t xml:space="preserve">over </w:t>
      </w:r>
      <w:r w:rsidR="00057B52" w:rsidRPr="00F8030D">
        <w:t>the remaining data collection rounds in</w:t>
      </w:r>
      <w:r w:rsidRPr="00F8030D">
        <w:t xml:space="preserve"> </w:t>
      </w:r>
      <w:r w:rsidR="00B96F56" w:rsidRPr="00F8030D">
        <w:t>201</w:t>
      </w:r>
      <w:r w:rsidR="00341601">
        <w:t>4</w:t>
      </w:r>
      <w:r w:rsidR="00B96F56" w:rsidRPr="00F8030D">
        <w:t xml:space="preserve"> </w:t>
      </w:r>
      <w:r w:rsidRPr="00F8030D">
        <w:t xml:space="preserve">as well as raking to the same population control figures for December </w:t>
      </w:r>
      <w:r w:rsidR="00B96F56" w:rsidRPr="00F8030D">
        <w:t>201</w:t>
      </w:r>
      <w:r w:rsidR="00341601">
        <w:t>4</w:t>
      </w:r>
      <w:r w:rsidR="00B96F56" w:rsidRPr="00F8030D">
        <w:t xml:space="preserve"> </w:t>
      </w:r>
      <w:r w:rsidRPr="00F8030D">
        <w:t xml:space="preserve">used for the MEPS </w:t>
      </w:r>
      <w:r w:rsidR="002546E6" w:rsidRPr="00F8030D">
        <w:t xml:space="preserve">Panel </w:t>
      </w:r>
      <w:r w:rsidR="00B96F56" w:rsidRPr="00F8030D">
        <w:t>1</w:t>
      </w:r>
      <w:r w:rsidR="00341601">
        <w:t>8</w:t>
      </w:r>
      <w:r w:rsidR="00B96F56" w:rsidRPr="00F8030D">
        <w:t xml:space="preserve"> </w:t>
      </w:r>
      <w:r w:rsidRPr="00F8030D">
        <w:t>weights</w:t>
      </w:r>
      <w:r w:rsidR="00057B52" w:rsidRPr="00F8030D">
        <w:t xml:space="preserve"> for key, responding </w:t>
      </w:r>
      <w:proofErr w:type="gramStart"/>
      <w:r w:rsidR="00057B52" w:rsidRPr="00F8030D">
        <w:t>persons</w:t>
      </w:r>
      <w:proofErr w:type="gramEnd"/>
      <w:r w:rsidR="00057B52" w:rsidRPr="00F8030D">
        <w:t xml:space="preserve"> in-scope on December 31, </w:t>
      </w:r>
      <w:r w:rsidR="00B96F56" w:rsidRPr="00F8030D">
        <w:t>201</w:t>
      </w:r>
      <w:r w:rsidR="00341601">
        <w:t>4</w:t>
      </w:r>
      <w:r w:rsidRPr="00F8030D">
        <w:t xml:space="preserve">. The same </w:t>
      </w:r>
      <w:r w:rsidR="00BF5366" w:rsidRPr="004E714A">
        <w:t>five</w:t>
      </w:r>
      <w:r w:rsidR="00057B52" w:rsidRPr="00F8030D">
        <w:t xml:space="preserve"> </w:t>
      </w:r>
      <w:r w:rsidRPr="00F8030D">
        <w:t xml:space="preserve">variables employed for </w:t>
      </w:r>
      <w:r w:rsidR="002546E6" w:rsidRPr="00F8030D">
        <w:t xml:space="preserve">Panel </w:t>
      </w:r>
      <w:r w:rsidR="00B96F56" w:rsidRPr="00F8030D">
        <w:t>1</w:t>
      </w:r>
      <w:r w:rsidR="00341601">
        <w:t>8</w:t>
      </w:r>
      <w:r w:rsidR="00B96F56" w:rsidRPr="00F8030D">
        <w:t xml:space="preserve"> </w:t>
      </w:r>
      <w:r w:rsidRPr="00F8030D">
        <w:t>raking (census region, M</w:t>
      </w:r>
      <w:r w:rsidR="008B0228">
        <w:t xml:space="preserve">SA status, race/ethnicity, sex, </w:t>
      </w:r>
      <w:r w:rsidRPr="00F8030D">
        <w:t>and</w:t>
      </w:r>
      <w:r w:rsidRPr="00014D65">
        <w:t xml:space="preserve"> </w:t>
      </w:r>
      <w:r w:rsidRPr="005F0C2E">
        <w:t xml:space="preserve">age) were used for </w:t>
      </w:r>
      <w:r w:rsidR="002546E6" w:rsidRPr="004A6199">
        <w:t xml:space="preserve">Panel </w:t>
      </w:r>
      <w:r w:rsidR="00B96F56" w:rsidRPr="004A6199">
        <w:t>1</w:t>
      </w:r>
      <w:r w:rsidR="00341601">
        <w:t>9</w:t>
      </w:r>
      <w:r w:rsidR="00B96F56" w:rsidRPr="004A6199">
        <w:t xml:space="preserve"> </w:t>
      </w:r>
      <w:r w:rsidRPr="004A6199">
        <w:t>raking</w:t>
      </w:r>
      <w:r w:rsidRPr="005F0C2E">
        <w:t xml:space="preserve">. </w:t>
      </w:r>
      <w:r w:rsidR="00343D4D" w:rsidRPr="005F0C2E">
        <w:t>Again, the final weight for</w:t>
      </w:r>
      <w:r w:rsidRPr="005F0C2E">
        <w:t xml:space="preserve"> key, </w:t>
      </w:r>
      <w:r w:rsidRPr="004A6199">
        <w:t xml:space="preserve">responding persons </w:t>
      </w:r>
      <w:r w:rsidR="00343D4D" w:rsidRPr="004A6199">
        <w:t xml:space="preserve">who were </w:t>
      </w:r>
      <w:r w:rsidRPr="004A6199">
        <w:t xml:space="preserve">not in-scope on December 31, </w:t>
      </w:r>
      <w:r w:rsidR="00B96F56" w:rsidRPr="004A6199">
        <w:t>201</w:t>
      </w:r>
      <w:r w:rsidR="00341601">
        <w:t>4</w:t>
      </w:r>
      <w:r w:rsidR="00B96F56" w:rsidRPr="004A6199">
        <w:t xml:space="preserve"> </w:t>
      </w:r>
      <w:r w:rsidRPr="004A6199">
        <w:t xml:space="preserve">but </w:t>
      </w:r>
      <w:r w:rsidR="00343D4D" w:rsidRPr="004A6199">
        <w:t xml:space="preserve">were </w:t>
      </w:r>
      <w:r w:rsidRPr="004A6199">
        <w:t xml:space="preserve">in-scope earlier in the year </w:t>
      </w:r>
      <w:r w:rsidR="00343D4D" w:rsidRPr="004A6199">
        <w:t>was</w:t>
      </w:r>
      <w:r w:rsidRPr="004A6199">
        <w:t xml:space="preserve"> the </w:t>
      </w:r>
      <w:r w:rsidR="00343D4D" w:rsidRPr="004A6199">
        <w:t xml:space="preserve">person </w:t>
      </w:r>
      <w:r w:rsidRPr="004A6199">
        <w:t>weight after the nonresponse adjustment.</w:t>
      </w:r>
    </w:p>
    <w:p w:rsidR="00BB5567" w:rsidRPr="00F8030D" w:rsidRDefault="00BB5567" w:rsidP="00BB5567">
      <w:pPr>
        <w:pStyle w:val="L1-FlLfSp12"/>
      </w:pPr>
      <w:r w:rsidRPr="00F8030D">
        <w:t xml:space="preserve">Note that the MEPS Round 1 weights </w:t>
      </w:r>
      <w:r w:rsidR="00057B52" w:rsidRPr="00F8030D">
        <w:t xml:space="preserve">for both panels </w:t>
      </w:r>
      <w:r w:rsidRPr="00F8030D">
        <w:t xml:space="preserve">incorporated the following components: </w:t>
      </w:r>
      <w:r w:rsidR="00057B52" w:rsidRPr="00F8030D">
        <w:t xml:space="preserve">a </w:t>
      </w:r>
      <w:r w:rsidR="00936C02" w:rsidRPr="00F8030D">
        <w:t xml:space="preserve">weight reflecting </w:t>
      </w:r>
      <w:r w:rsidRPr="00F8030D">
        <w:t>the original household probability of selection for the NHIS</w:t>
      </w:r>
      <w:r w:rsidR="006353A0" w:rsidRPr="00F8030D">
        <w:t xml:space="preserve"> and an adjustment for NHIS nonresponse; a factor representing the proportion of the 16 NHIS panel-quarter combinations eligible for MEPS; the oversampling of certain subgroups for MEPS among the NHIS household respondents eligible for MEPS</w:t>
      </w:r>
      <w:r w:rsidRPr="00F8030D">
        <w:t>;</w:t>
      </w:r>
      <w:r w:rsidRPr="00F3678C">
        <w:t xml:space="preserve"> ratio-adjustment to NHIS-based national population estimates at the household (</w:t>
      </w:r>
      <w:r w:rsidRPr="00F8030D">
        <w:t xml:space="preserve">occupied </w:t>
      </w:r>
      <w:r w:rsidR="006353A0" w:rsidRPr="00F8030D">
        <w:t>DU</w:t>
      </w:r>
      <w:r w:rsidRPr="00F8030D">
        <w:t xml:space="preserve">) level; adjustment for nonresponse at the </w:t>
      </w:r>
      <w:r w:rsidR="006353A0" w:rsidRPr="00F8030D">
        <w:t xml:space="preserve">DU </w:t>
      </w:r>
      <w:r w:rsidRPr="00F8030D">
        <w:t xml:space="preserve">level for Round 1; and poststratification to </w:t>
      </w:r>
      <w:r w:rsidR="006353A0" w:rsidRPr="00F8030D">
        <w:t>U.S. civilian noninstitutionalized population estimates</w:t>
      </w:r>
      <w:r w:rsidR="00F83836" w:rsidRPr="00F8030D">
        <w:t xml:space="preserve"> at the family and person</w:t>
      </w:r>
      <w:r w:rsidR="000C0AC9" w:rsidRPr="00F8030D">
        <w:t xml:space="preserve"> </w:t>
      </w:r>
      <w:r w:rsidRPr="00F8030D">
        <w:t xml:space="preserve">level obtained from the </w:t>
      </w:r>
      <w:r w:rsidR="00B96F56">
        <w:t xml:space="preserve">corresponding </w:t>
      </w:r>
      <w:r w:rsidRPr="00F8030D">
        <w:t>March CPS database</w:t>
      </w:r>
      <w:r w:rsidR="009D465E">
        <w:t>s</w:t>
      </w:r>
      <w:r w:rsidRPr="00F8030D">
        <w:t>.</w:t>
      </w:r>
    </w:p>
    <w:p w:rsidR="00BB5567" w:rsidRPr="004C4AD8" w:rsidRDefault="00BB5567" w:rsidP="004C4AD8">
      <w:pPr>
        <w:pStyle w:val="L1-FlLfSp12"/>
        <w:rPr>
          <w:b/>
        </w:rPr>
      </w:pPr>
      <w:bookmarkStart w:id="90" w:name="_Toc30232034"/>
      <w:bookmarkStart w:id="91" w:name="_Toc215379396"/>
      <w:r w:rsidRPr="004C4AD8">
        <w:rPr>
          <w:b/>
        </w:rPr>
        <w:t>3.2.3</w:t>
      </w:r>
      <w:r w:rsidRPr="004C4AD8">
        <w:rPr>
          <w:b/>
        </w:rPr>
        <w:tab/>
        <w:t xml:space="preserve">The Final Weight for </w:t>
      </w:r>
      <w:bookmarkEnd w:id="90"/>
      <w:bookmarkEnd w:id="91"/>
      <w:r w:rsidR="0077058C" w:rsidRPr="004C4AD8">
        <w:rPr>
          <w:b/>
        </w:rPr>
        <w:t>201</w:t>
      </w:r>
      <w:r w:rsidR="00341601">
        <w:rPr>
          <w:b/>
        </w:rPr>
        <w:t>4</w:t>
      </w:r>
    </w:p>
    <w:p w:rsidR="009742B2" w:rsidRDefault="001655D0" w:rsidP="00EA0C34">
      <w:pPr>
        <w:pStyle w:val="L1-FlLfSp12"/>
      </w:pPr>
      <w:r w:rsidRPr="0052635A">
        <w:t xml:space="preserve">The final raking of </w:t>
      </w:r>
      <w:proofErr w:type="gramStart"/>
      <w:r w:rsidRPr="0052635A">
        <w:t>those in-scope</w:t>
      </w:r>
      <w:proofErr w:type="gramEnd"/>
      <w:r w:rsidRPr="0052635A">
        <w:t xml:space="preserve"> at the end of the year has been described above. In addition, t</w:t>
      </w:r>
      <w:r w:rsidR="00BB5567" w:rsidRPr="0052635A">
        <w:t>he</w:t>
      </w:r>
      <w:r w:rsidR="00E259C4" w:rsidRPr="0052635A">
        <w:t xml:space="preserve"> comp</w:t>
      </w:r>
      <w:r w:rsidR="00252958" w:rsidRPr="0052635A">
        <w:t>o</w:t>
      </w:r>
      <w:r w:rsidR="00E259C4" w:rsidRPr="0052635A">
        <w:t>site</w:t>
      </w:r>
      <w:r w:rsidR="00BB5567" w:rsidRPr="0052635A">
        <w:t xml:space="preserve"> weights of two groups of persons who were out-of-scope on December</w:t>
      </w:r>
      <w:r w:rsidR="0048592E">
        <w:t xml:space="preserve"> </w:t>
      </w:r>
      <w:r w:rsidR="00BB5567" w:rsidRPr="0052635A">
        <w:t xml:space="preserve">31, </w:t>
      </w:r>
      <w:r w:rsidR="0077058C" w:rsidRPr="0052635A">
        <w:t>201</w:t>
      </w:r>
      <w:r w:rsidR="00341601">
        <w:t>4</w:t>
      </w:r>
      <w:r w:rsidR="0077058C" w:rsidRPr="0052635A">
        <w:t xml:space="preserve"> </w:t>
      </w:r>
      <w:r w:rsidR="00BB5567" w:rsidRPr="0052635A">
        <w:t>were</w:t>
      </w:r>
      <w:r w:rsidR="0048592E">
        <w:t xml:space="preserve"> </w:t>
      </w:r>
      <w:r w:rsidR="00BB5567" w:rsidRPr="0052635A">
        <w:t>poststratified. Specifically,</w:t>
      </w:r>
      <w:r w:rsidR="0048592E">
        <w:t xml:space="preserve"> </w:t>
      </w:r>
      <w:r w:rsidR="00BB5567" w:rsidRPr="0052635A">
        <w:t xml:space="preserve">the weights </w:t>
      </w:r>
      <w:r w:rsidR="00A814E7" w:rsidRPr="0052635A">
        <w:t>of those who were in-scope some</w:t>
      </w:r>
      <w:r w:rsidR="005F4D41">
        <w:t xml:space="preserve"> </w:t>
      </w:r>
      <w:r w:rsidR="00BB5567" w:rsidRPr="0052635A">
        <w:t xml:space="preserve">time during the year, out-of-scope on December 31, and entered a nursing home during the year were poststratified to a corresponding control total obtained from the 1996 MEPS Nursing Home Component. The </w:t>
      </w:r>
      <w:r w:rsidR="00DA367D" w:rsidRPr="0052635A">
        <w:t xml:space="preserve">weights of persons </w:t>
      </w:r>
      <w:r w:rsidR="00BB5567" w:rsidRPr="0052635A">
        <w:t xml:space="preserve">who died while in-scope during </w:t>
      </w:r>
      <w:r w:rsidR="0077058C" w:rsidRPr="0052635A">
        <w:t>201</w:t>
      </w:r>
      <w:r w:rsidR="00341601">
        <w:t>4</w:t>
      </w:r>
      <w:r w:rsidR="0077058C" w:rsidRPr="0052635A">
        <w:t xml:space="preserve"> </w:t>
      </w:r>
      <w:r w:rsidR="00BB5567" w:rsidRPr="0052635A">
        <w:t xml:space="preserve">were poststratified to corresponding estimates derived using data obtained from the Medicare Current Beneficiary Survey (MCBS) and Vital Statistics information provided by the National Center for Health Statistics (NCHS). Separate </w:t>
      </w:r>
      <w:r w:rsidR="00F0225E" w:rsidRPr="0052635A">
        <w:t xml:space="preserve">decedent </w:t>
      </w:r>
      <w:r w:rsidR="00BB5567" w:rsidRPr="0052635A">
        <w:t xml:space="preserve">control totals were developed for the “65 and older” and “under 65” civilian noninstitutionalized </w:t>
      </w:r>
      <w:r w:rsidR="00DA367D" w:rsidRPr="0052635A">
        <w:t xml:space="preserve">decedent </w:t>
      </w:r>
      <w:r w:rsidR="00BB5567" w:rsidRPr="0052635A">
        <w:t xml:space="preserve">populations. </w:t>
      </w:r>
      <w:bookmarkStart w:id="92" w:name="_Toc30232035"/>
      <w:bookmarkStart w:id="93" w:name="_Toc215379397"/>
    </w:p>
    <w:p w:rsidR="00101FF7" w:rsidRPr="00112F86" w:rsidRDefault="007B3156" w:rsidP="00101FF7">
      <w:pPr>
        <w:pStyle w:val="L1-FlLfSp12"/>
      </w:pPr>
      <w:r w:rsidRPr="005F0C2E">
        <w:t xml:space="preserve">Overall, the weighted population estimate for the civilian noninstitutionalized population for </w:t>
      </w:r>
      <w:r w:rsidRPr="009407E2">
        <w:t xml:space="preserve">December 31, </w:t>
      </w:r>
      <w:r w:rsidR="0077058C" w:rsidRPr="009407E2">
        <w:t>201</w:t>
      </w:r>
      <w:r w:rsidR="00341601">
        <w:t>4</w:t>
      </w:r>
      <w:r w:rsidR="0077058C" w:rsidRPr="009407E2">
        <w:t xml:space="preserve"> </w:t>
      </w:r>
      <w:r w:rsidRPr="00112F86">
        <w:t xml:space="preserve">is </w:t>
      </w:r>
      <w:r w:rsidR="00C43318" w:rsidRPr="00112F86">
        <w:t xml:space="preserve">314,906,436 </w:t>
      </w:r>
      <w:r w:rsidRPr="00112F86">
        <w:t>(</w:t>
      </w:r>
      <w:r w:rsidR="0077058C" w:rsidRPr="00112F86">
        <w:t>PERWT1</w:t>
      </w:r>
      <w:r w:rsidR="00341601" w:rsidRPr="00112F86">
        <w:t>4</w:t>
      </w:r>
      <w:r w:rsidR="0077058C" w:rsidRPr="00112F86">
        <w:t>F</w:t>
      </w:r>
      <w:r w:rsidRPr="00112F86">
        <w:t>&gt;0 and INSC1231=1). The sum of the person-level weights across all persons assigned a positive person</w:t>
      </w:r>
      <w:r w:rsidR="00F83836" w:rsidRPr="00112F86">
        <w:t>-</w:t>
      </w:r>
      <w:r w:rsidRPr="00112F86">
        <w:t xml:space="preserve">level weight is </w:t>
      </w:r>
      <w:r w:rsidR="00C43318" w:rsidRPr="00112F86">
        <w:t>318,440,423</w:t>
      </w:r>
      <w:r w:rsidRPr="00112F86">
        <w:t>.</w:t>
      </w:r>
      <w:r w:rsidR="001655D0" w:rsidRPr="00112F86">
        <w:t xml:space="preserve"> </w:t>
      </w:r>
    </w:p>
    <w:p w:rsidR="00BB5567" w:rsidRPr="00014D65" w:rsidRDefault="00BB5567" w:rsidP="00BB5567">
      <w:pPr>
        <w:pStyle w:val="Heading3"/>
      </w:pPr>
      <w:r>
        <w:t>3.2.</w:t>
      </w:r>
      <w:r w:rsidR="008E2182">
        <w:t>4</w:t>
      </w:r>
      <w:r>
        <w:tab/>
      </w:r>
      <w:r w:rsidRPr="00014D65">
        <w:t>Coverage</w:t>
      </w:r>
      <w:bookmarkEnd w:id="92"/>
      <w:bookmarkEnd w:id="93"/>
    </w:p>
    <w:p w:rsidR="00BB5567" w:rsidRPr="004A6199" w:rsidRDefault="00BB5567" w:rsidP="00BB5567">
      <w:pPr>
        <w:pStyle w:val="L1-FlLfSp12"/>
      </w:pPr>
      <w:r w:rsidRPr="004A6199">
        <w:t xml:space="preserve">The target population for MEPS in this file is the </w:t>
      </w:r>
      <w:r w:rsidR="0077058C" w:rsidRPr="004A6199">
        <w:t>201</w:t>
      </w:r>
      <w:r w:rsidR="00341601">
        <w:t>4</w:t>
      </w:r>
      <w:r w:rsidR="0077058C" w:rsidRPr="004A6199">
        <w:t xml:space="preserve"> </w:t>
      </w:r>
      <w:r w:rsidRPr="004A6199">
        <w:t xml:space="preserve">U.S. civilian noninstitutionalized population. However, the MEPS sampled households are a subsample of the NHIS households </w:t>
      </w:r>
      <w:r w:rsidRPr="004A6199">
        <w:lastRenderedPageBreak/>
        <w:t xml:space="preserve">interviewed in </w:t>
      </w:r>
      <w:r w:rsidR="0077058C" w:rsidRPr="004A6199">
        <w:t>20</w:t>
      </w:r>
      <w:r w:rsidR="0077058C">
        <w:t>1</w:t>
      </w:r>
      <w:r w:rsidR="00341601">
        <w:t>2</w:t>
      </w:r>
      <w:r w:rsidR="0077058C" w:rsidRPr="004A6199">
        <w:t xml:space="preserve"> </w:t>
      </w:r>
      <w:r w:rsidRPr="004A6199">
        <w:t>(</w:t>
      </w:r>
      <w:r w:rsidR="002546E6" w:rsidRPr="004A6199">
        <w:t xml:space="preserve">Panel </w:t>
      </w:r>
      <w:r w:rsidR="0077058C" w:rsidRPr="004A6199">
        <w:t>1</w:t>
      </w:r>
      <w:r w:rsidR="00341601">
        <w:t>8</w:t>
      </w:r>
      <w:r w:rsidRPr="004A6199">
        <w:t xml:space="preserve">) and </w:t>
      </w:r>
      <w:r w:rsidR="0077058C" w:rsidRPr="004A6199">
        <w:t>201</w:t>
      </w:r>
      <w:r w:rsidR="00341601">
        <w:t>3</w:t>
      </w:r>
      <w:r w:rsidR="0077058C" w:rsidRPr="004A6199">
        <w:t xml:space="preserve"> </w:t>
      </w:r>
      <w:r w:rsidRPr="004A6199">
        <w:t>(</w:t>
      </w:r>
      <w:r w:rsidR="002546E6" w:rsidRPr="004A6199">
        <w:t xml:space="preserve">Panel </w:t>
      </w:r>
      <w:r w:rsidR="0077058C" w:rsidRPr="004A6199">
        <w:t>1</w:t>
      </w:r>
      <w:r w:rsidR="00341601">
        <w:t>9</w:t>
      </w:r>
      <w:r w:rsidRPr="004A6199">
        <w:t xml:space="preserve">). New households created after the NHIS interviews for the respective </w:t>
      </w:r>
      <w:r w:rsidR="006A0630" w:rsidRPr="004A6199">
        <w:t>p</w:t>
      </w:r>
      <w:r w:rsidRPr="004A6199">
        <w:t xml:space="preserve">anels and consisting exclusively of persons who entered the target population after </w:t>
      </w:r>
      <w:r w:rsidR="0077058C" w:rsidRPr="004A6199">
        <w:t>20</w:t>
      </w:r>
      <w:r w:rsidR="0077058C">
        <w:t>1</w:t>
      </w:r>
      <w:r w:rsidR="00341601">
        <w:t>2</w:t>
      </w:r>
      <w:r w:rsidR="0077058C" w:rsidRPr="004A6199">
        <w:t xml:space="preserve"> </w:t>
      </w:r>
      <w:r w:rsidRPr="004A6199">
        <w:t>(</w:t>
      </w:r>
      <w:r w:rsidR="002546E6" w:rsidRPr="004A6199">
        <w:t xml:space="preserve">Panel </w:t>
      </w:r>
      <w:r w:rsidR="0077058C" w:rsidRPr="004A6199">
        <w:t>1</w:t>
      </w:r>
      <w:r w:rsidR="00341601">
        <w:t>8</w:t>
      </w:r>
      <w:r w:rsidRPr="004A6199">
        <w:t xml:space="preserve">) or after </w:t>
      </w:r>
      <w:r w:rsidR="0077058C" w:rsidRPr="004A6199">
        <w:t>201</w:t>
      </w:r>
      <w:r w:rsidR="00341601">
        <w:t>3</w:t>
      </w:r>
      <w:r w:rsidR="0077058C" w:rsidRPr="004A6199">
        <w:t xml:space="preserve"> </w:t>
      </w:r>
      <w:r w:rsidRPr="004A6199">
        <w:t>(</w:t>
      </w:r>
      <w:r w:rsidR="002546E6" w:rsidRPr="004A6199">
        <w:t xml:space="preserve">Panel </w:t>
      </w:r>
      <w:r w:rsidR="0077058C" w:rsidRPr="004A6199">
        <w:t>1</w:t>
      </w:r>
      <w:r w:rsidR="00341601">
        <w:t>9</w:t>
      </w:r>
      <w:r w:rsidRPr="004A6199">
        <w:t>) are not covered by MEPS. Neither are previously out-of-scope persons who join an existing household but are unrelated to the current household residents. Persons not covered by a given MEPS panel thus include some members of the following groups: immigrants; persons leaving the military; U.S. citizens returning from residence in another country; and persons leaving institutions. The set of uncovered persons constitutes only a small segment of the MEPS target population.</w:t>
      </w:r>
    </w:p>
    <w:p w:rsidR="00BB5567" w:rsidRPr="00014D65" w:rsidRDefault="00BB5567" w:rsidP="00BB5567">
      <w:pPr>
        <w:pStyle w:val="Heading2"/>
      </w:pPr>
      <w:bookmarkStart w:id="94" w:name="_Toc215379398"/>
      <w:r w:rsidRPr="00014D65">
        <w:rPr>
          <w:lang w:val="en-CA"/>
        </w:rPr>
        <w:t>3.3</w:t>
      </w:r>
      <w:r w:rsidRPr="00014D65">
        <w:rPr>
          <w:lang w:val="en-CA"/>
        </w:rPr>
        <w:tab/>
      </w:r>
      <w:r w:rsidRPr="00014D65">
        <w:t>Using MEPS Data for Trend Analysis</w:t>
      </w:r>
      <w:bookmarkEnd w:id="94"/>
    </w:p>
    <w:p w:rsidR="005E0403" w:rsidRDefault="00BB5567">
      <w:pPr>
        <w:pStyle w:val="L1-FlLfSp12"/>
      </w:pPr>
      <w:r w:rsidRPr="00014D65">
        <w:t>MEPS began in 1996, and the utility of the survey for analyzing health care trends expands with each additional year of data.</w:t>
      </w:r>
      <w:r>
        <w:t xml:space="preserve"> </w:t>
      </w:r>
      <w:r w:rsidRPr="00014D65">
        <w:t>However, it is important to consider a variety of factors when examining trends over time using MEPS.</w:t>
      </w:r>
      <w:r>
        <w:t xml:space="preserve"> </w:t>
      </w:r>
      <w:r w:rsidRPr="00014D65">
        <w:t>Statistical significance tests should be conducted to assess the likelihood that observed trends may be attributable to sampling variation.</w:t>
      </w:r>
      <w:r>
        <w:t xml:space="preserve"> </w:t>
      </w:r>
      <w:r w:rsidRPr="005D0242">
        <w:t xml:space="preserve">The length of time being analyzed should </w:t>
      </w:r>
      <w:r w:rsidRPr="00014D65">
        <w:t>also be considered.</w:t>
      </w:r>
      <w:r>
        <w:t xml:space="preserve"> </w:t>
      </w:r>
      <w:r w:rsidRPr="00014D65">
        <w:t>In particular, large shifts in survey estimates over short periods of time (e.g. from one year to the next) that are statistically significant should be interpreted with caution, unless they are attributable to known factors such as changes in public policy, economic conditions, or MEPS survey methodology.</w:t>
      </w:r>
      <w:r>
        <w:t xml:space="preserve"> </w:t>
      </w:r>
    </w:p>
    <w:p w:rsidR="005E0403" w:rsidRPr="005D0242" w:rsidRDefault="005E0403" w:rsidP="005E0403">
      <w:pPr>
        <w:pStyle w:val="L1-FlLfSp12"/>
      </w:pPr>
      <w:r w:rsidRPr="005D0242">
        <w:t xml:space="preserve">With respect to methodological considerations, in 2013 MEPS introduced an effort to obtain more complete information about health care utilization from MEPS respondents with full implementation in 2014. This effort likely resulted in improved </w:t>
      </w:r>
      <w:r w:rsidR="00615138" w:rsidRPr="005D0242">
        <w:t xml:space="preserve">data quality and a reduction in </w:t>
      </w:r>
      <w:r w:rsidRPr="005D0242">
        <w:t xml:space="preserve">underreporting </w:t>
      </w:r>
      <w:r w:rsidRPr="00C14A36">
        <w:t xml:space="preserve">in </w:t>
      </w:r>
      <w:r w:rsidR="005232F0" w:rsidRPr="00C14A36">
        <w:t xml:space="preserve">FY </w:t>
      </w:r>
      <w:r w:rsidR="000B1A0C" w:rsidRPr="00C14A36">
        <w:t>2014</w:t>
      </w:r>
      <w:r w:rsidRPr="00C14A36">
        <w:t xml:space="preserve"> </w:t>
      </w:r>
      <w:r w:rsidR="000B1A0C" w:rsidRPr="00C14A36">
        <w:t xml:space="preserve">and </w:t>
      </w:r>
      <w:r w:rsidRPr="00C14A36">
        <w:t xml:space="preserve">could </w:t>
      </w:r>
      <w:r w:rsidRPr="005D0242">
        <w:t>have some modest impact on analyses involving trends in utilization across years.</w:t>
      </w:r>
    </w:p>
    <w:p w:rsidR="00BB5567" w:rsidRDefault="005E0403">
      <w:pPr>
        <w:pStyle w:val="L1-FlLfSp12"/>
      </w:pPr>
      <w:r w:rsidRPr="005D0242">
        <w:t>There are also statistical factors to consider in interpreting trend analyses.</w:t>
      </w:r>
      <w:r w:rsidRPr="005D0242">
        <w:rPr>
          <w:b/>
        </w:rPr>
        <w:t xml:space="preserve"> </w:t>
      </w:r>
      <w:r w:rsidR="00BB5567" w:rsidRPr="00014D65">
        <w:t xml:space="preserve">Looking at changes over </w:t>
      </w:r>
      <w:r w:rsidR="00BB5567" w:rsidRPr="005F0C2E">
        <w:t xml:space="preserve">longer periods of time can provide a more complete picture of underlying trends. Analysts may wish to consider using techniques to </w:t>
      </w:r>
      <w:r w:rsidR="00E40A8A" w:rsidRPr="005F0C2E">
        <w:t xml:space="preserve">evaluate, </w:t>
      </w:r>
      <w:r w:rsidR="00BB5567" w:rsidRPr="005F0C2E">
        <w:t>smooth</w:t>
      </w:r>
      <w:r w:rsidR="00E40A8A" w:rsidRPr="005F0C2E">
        <w:t>,</w:t>
      </w:r>
      <w:r w:rsidR="00BB5567" w:rsidRPr="005F0C2E">
        <w:t xml:space="preserve"> or </w:t>
      </w:r>
      <w:r w:rsidR="00BB5567" w:rsidRPr="00263911">
        <w:t xml:space="preserve">stabilize </w:t>
      </w:r>
      <w:r w:rsidR="0095152E" w:rsidRPr="00263911">
        <w:t>analyses</w:t>
      </w:r>
      <w:r w:rsidR="00BB5567" w:rsidRPr="00263911">
        <w:t xml:space="preserve"> of trends</w:t>
      </w:r>
      <w:r w:rsidR="0095152E" w:rsidRPr="00263911">
        <w:t xml:space="preserve"> using MEPS data such as</w:t>
      </w:r>
      <w:r w:rsidR="00BB5567" w:rsidRPr="00263911">
        <w:t xml:space="preserve"> comparing pooled time periods (e.g. 1996-97 versus </w:t>
      </w:r>
      <w:r w:rsidR="0077058C" w:rsidRPr="00263911">
        <w:t>201</w:t>
      </w:r>
      <w:r w:rsidR="00341601">
        <w:t>3</w:t>
      </w:r>
      <w:r w:rsidR="0095152E" w:rsidRPr="00263911">
        <w:t>-</w:t>
      </w:r>
      <w:r w:rsidR="0077058C" w:rsidRPr="00263911">
        <w:t>1</w:t>
      </w:r>
      <w:r w:rsidR="00341601">
        <w:t>4</w:t>
      </w:r>
      <w:r w:rsidR="00BB5567" w:rsidRPr="00263911">
        <w:t>), working with moving averages, or using modeling techniques with several consecutive years of MEPS data to test the fit of specified patterns over time. Finally, researchers should be aware of the impact of multi</w:t>
      </w:r>
      <w:r w:rsidR="0063468F" w:rsidRPr="00263911">
        <w:t>ple comparisons on Type I error</w:t>
      </w:r>
      <w:r w:rsidR="0095152E" w:rsidRPr="00263911">
        <w:t>.</w:t>
      </w:r>
      <w:r w:rsidR="0063468F" w:rsidRPr="00263911">
        <w:t xml:space="preserve"> </w:t>
      </w:r>
      <w:r w:rsidR="0095152E" w:rsidRPr="00263911">
        <w:t>Without making appropriate allowance for</w:t>
      </w:r>
      <w:r w:rsidR="00A0309B" w:rsidRPr="00263911">
        <w:t xml:space="preserve"> </w:t>
      </w:r>
      <w:r w:rsidR="0095152E" w:rsidRPr="00263911">
        <w:t xml:space="preserve">multiple comparisons, undertaking </w:t>
      </w:r>
      <w:r w:rsidR="0063468F" w:rsidRPr="00263911">
        <w:t>numerous statistical significance tests</w:t>
      </w:r>
      <w:r w:rsidR="0095152E" w:rsidRPr="00263911">
        <w:t xml:space="preserve"> of trends</w:t>
      </w:r>
      <w:r w:rsidR="0063468F" w:rsidRPr="00263911">
        <w:t xml:space="preserve"> increases the likelihood </w:t>
      </w:r>
      <w:r w:rsidR="003F42E0" w:rsidRPr="00263911">
        <w:t xml:space="preserve">of </w:t>
      </w:r>
      <w:r w:rsidR="0095152E" w:rsidRPr="00263911">
        <w:t>concluding that a change has taken place when one has not</w:t>
      </w:r>
      <w:r w:rsidR="0063468F" w:rsidRPr="00263911">
        <w:t>.</w:t>
      </w:r>
    </w:p>
    <w:bookmarkEnd w:id="79"/>
    <w:p w:rsidR="00ED0FA0" w:rsidRPr="00027678" w:rsidRDefault="00ED0FA0">
      <w:pPr>
        <w:pStyle w:val="Heading1"/>
      </w:pPr>
      <w:r w:rsidRPr="00027678">
        <w:t>4.0</w:t>
      </w:r>
      <w:r w:rsidRPr="00027678">
        <w:tab/>
        <w:t>Strategies for Estimation</w:t>
      </w:r>
    </w:p>
    <w:bookmarkEnd w:id="80"/>
    <w:p w:rsidR="00ED0FA0" w:rsidRPr="00603EF6" w:rsidRDefault="00ED0FA0">
      <w:pPr>
        <w:pStyle w:val="Heading2"/>
      </w:pPr>
      <w:r>
        <w:t>4.1</w:t>
      </w:r>
      <w:r>
        <w:tab/>
      </w:r>
      <w:r w:rsidRPr="00603EF6">
        <w:t>Developing Event-Level Estimates</w:t>
      </w:r>
    </w:p>
    <w:p w:rsidR="00ED0FA0" w:rsidRDefault="00ED0FA0">
      <w:pPr>
        <w:pStyle w:val="L1-FlLfSp12"/>
      </w:pPr>
      <w:r w:rsidRPr="006D5A3A">
        <w:t xml:space="preserve">The data in this file can be used to develop </w:t>
      </w:r>
      <w:r>
        <w:t>national 20</w:t>
      </w:r>
      <w:r w:rsidR="00B25808">
        <w:t>1</w:t>
      </w:r>
      <w:r w:rsidR="00354B52">
        <w:t>4</w:t>
      </w:r>
      <w:r>
        <w:t xml:space="preserve"> event</w:t>
      </w:r>
      <w:r w:rsidR="00E936B7">
        <w:t>-</w:t>
      </w:r>
      <w:r>
        <w:t xml:space="preserve">level </w:t>
      </w:r>
      <w:r w:rsidRPr="006D5A3A">
        <w:t xml:space="preserve">estimates </w:t>
      </w:r>
      <w:r>
        <w:t xml:space="preserve">for the U.S. civilian noninstitutionalized population </w:t>
      </w:r>
      <w:r w:rsidRPr="006D5A3A">
        <w:t xml:space="preserve">on </w:t>
      </w:r>
      <w:r>
        <w:t>emergency room visits as well as expenditures, and sources of payment for these visits. Estimates of total visits are the sum of the weight variable (PERWT</w:t>
      </w:r>
      <w:r w:rsidR="00B25808">
        <w:t>1</w:t>
      </w:r>
      <w:r w:rsidR="00354B52">
        <w:t>4</w:t>
      </w:r>
      <w:r>
        <w:t>F) across relevant event records while estimates of other variables must be weighted by PERWT</w:t>
      </w:r>
      <w:r w:rsidR="00354B52">
        <w:t>14</w:t>
      </w:r>
      <w:r>
        <w:t xml:space="preserve">F to be nationally representative. The tables below contain event-level estimates for selected variables. </w:t>
      </w:r>
    </w:p>
    <w:p w:rsidR="00B86308" w:rsidRDefault="00B86308">
      <w:pPr>
        <w:pStyle w:val="L1-FlLfSp12"/>
      </w:pPr>
    </w:p>
    <w:p w:rsidR="00ED0FA0" w:rsidRPr="008B278C" w:rsidRDefault="00ED0FA0">
      <w:pPr>
        <w:pStyle w:val="L1-FlLfSp12"/>
        <w:rPr>
          <w:b/>
        </w:rPr>
      </w:pPr>
      <w:r w:rsidRPr="008B278C">
        <w:rPr>
          <w:b/>
        </w:rPr>
        <w:lastRenderedPageBreak/>
        <w:t>Selected Event</w:t>
      </w:r>
      <w:r w:rsidR="00E936B7" w:rsidRPr="008B278C">
        <w:rPr>
          <w:b/>
        </w:rPr>
        <w:t>-</w:t>
      </w:r>
      <w:r w:rsidRPr="008B278C">
        <w:rPr>
          <w:b/>
        </w:rPr>
        <w:t>Level Estimates</w:t>
      </w:r>
    </w:p>
    <w:p w:rsidR="00ED0FA0" w:rsidRPr="008839C4" w:rsidRDefault="00ED0FA0">
      <w:pPr>
        <w:pStyle w:val="L1-FlLfSp12"/>
        <w:rPr>
          <w:b/>
        </w:rPr>
      </w:pPr>
      <w:r w:rsidRPr="008B278C">
        <w:rPr>
          <w:b/>
        </w:rPr>
        <w:t>Emergency Room Visits</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D0671B" w:rsidRPr="00D0671B">
        <w:trPr>
          <w:trHeight w:val="507"/>
        </w:trPr>
        <w:tc>
          <w:tcPr>
            <w:tcW w:w="3235" w:type="dxa"/>
            <w:vAlign w:val="center"/>
          </w:tcPr>
          <w:p w:rsidR="00ED0FA0" w:rsidRPr="00D0671B" w:rsidRDefault="00ED0FA0">
            <w:pPr>
              <w:pStyle w:val="SL-FlLftSgl"/>
              <w:jc w:val="center"/>
              <w:rPr>
                <w:b/>
              </w:rPr>
            </w:pPr>
            <w:r w:rsidRPr="00D0671B">
              <w:rPr>
                <w:b/>
              </w:rPr>
              <w:t>Estimate of Interest</w:t>
            </w:r>
          </w:p>
        </w:tc>
        <w:tc>
          <w:tcPr>
            <w:tcW w:w="1632" w:type="dxa"/>
            <w:vAlign w:val="center"/>
          </w:tcPr>
          <w:p w:rsidR="00ED0FA0" w:rsidRPr="00D0671B" w:rsidRDefault="00ED0FA0">
            <w:pPr>
              <w:pStyle w:val="SL-FlLftSgl"/>
              <w:jc w:val="center"/>
              <w:rPr>
                <w:b/>
              </w:rPr>
            </w:pPr>
            <w:r w:rsidRPr="00D0671B">
              <w:rPr>
                <w:b/>
              </w:rPr>
              <w:t>Variable Name</w:t>
            </w:r>
          </w:p>
        </w:tc>
        <w:tc>
          <w:tcPr>
            <w:tcW w:w="1980" w:type="dxa"/>
            <w:vAlign w:val="center"/>
          </w:tcPr>
          <w:p w:rsidR="00ED0FA0" w:rsidRPr="00D0671B" w:rsidRDefault="00ED0FA0">
            <w:pPr>
              <w:pStyle w:val="SL-FlLftSgl"/>
              <w:jc w:val="center"/>
              <w:rPr>
                <w:b/>
              </w:rPr>
            </w:pPr>
            <w:r w:rsidRPr="00D0671B">
              <w:rPr>
                <w:b/>
              </w:rPr>
              <w:t>Estimate (SE)</w:t>
            </w:r>
          </w:p>
        </w:tc>
        <w:tc>
          <w:tcPr>
            <w:tcW w:w="2160" w:type="dxa"/>
            <w:vAlign w:val="center"/>
          </w:tcPr>
          <w:p w:rsidR="00ED0FA0" w:rsidRPr="00D0671B" w:rsidRDefault="000A21C8">
            <w:pPr>
              <w:pStyle w:val="SL-FlLftSgl"/>
              <w:jc w:val="center"/>
              <w:rPr>
                <w:b/>
              </w:rPr>
            </w:pPr>
            <w:r w:rsidRPr="00D0671B">
              <w:rPr>
                <w:b/>
              </w:rPr>
              <w:t>Estimate Excluding Zero Payment Events (SE)</w:t>
            </w:r>
          </w:p>
        </w:tc>
      </w:tr>
      <w:tr w:rsidR="009E2577" w:rsidRPr="009E2577">
        <w:trPr>
          <w:trHeight w:val="507"/>
        </w:trPr>
        <w:tc>
          <w:tcPr>
            <w:tcW w:w="3235" w:type="dxa"/>
            <w:vAlign w:val="center"/>
          </w:tcPr>
          <w:p w:rsidR="00AE46AE" w:rsidRPr="009E2577" w:rsidRDefault="00AE46AE">
            <w:pPr>
              <w:pStyle w:val="SL-FlLftSgl"/>
            </w:pPr>
            <w:r w:rsidRPr="009E2577">
              <w:t>Total number of emergency room visits (in millions)</w:t>
            </w:r>
          </w:p>
        </w:tc>
        <w:tc>
          <w:tcPr>
            <w:tcW w:w="1632" w:type="dxa"/>
            <w:vAlign w:val="center"/>
          </w:tcPr>
          <w:p w:rsidR="00AE46AE" w:rsidRPr="00B86308" w:rsidRDefault="00AE46AE" w:rsidP="00354B52">
            <w:pPr>
              <w:pStyle w:val="SL-FlLftSgl"/>
              <w:jc w:val="center"/>
            </w:pPr>
            <w:r w:rsidRPr="00B86308">
              <w:t>PERWT</w:t>
            </w:r>
            <w:r w:rsidR="00B25808" w:rsidRPr="00B86308">
              <w:t>1</w:t>
            </w:r>
            <w:r w:rsidR="00354B52" w:rsidRPr="00B86308">
              <w:t>4</w:t>
            </w:r>
            <w:r w:rsidRPr="00B86308">
              <w:t>F</w:t>
            </w:r>
          </w:p>
        </w:tc>
        <w:tc>
          <w:tcPr>
            <w:tcW w:w="1980" w:type="dxa"/>
            <w:vAlign w:val="center"/>
          </w:tcPr>
          <w:p w:rsidR="00AE46AE" w:rsidRPr="009E2577" w:rsidRDefault="00165720" w:rsidP="00165720">
            <w:pPr>
              <w:jc w:val="center"/>
              <w:rPr>
                <w:szCs w:val="24"/>
              </w:rPr>
            </w:pPr>
            <w:r w:rsidRPr="009E2577">
              <w:rPr>
                <w:szCs w:val="24"/>
              </w:rPr>
              <w:t>65.6</w:t>
            </w:r>
            <w:r w:rsidR="00136A22" w:rsidRPr="009E2577">
              <w:rPr>
                <w:szCs w:val="24"/>
              </w:rPr>
              <w:t xml:space="preserve"> </w:t>
            </w:r>
            <w:r w:rsidR="00D73237" w:rsidRPr="009E2577">
              <w:rPr>
                <w:szCs w:val="24"/>
              </w:rPr>
              <w:t>(</w:t>
            </w:r>
            <w:r w:rsidRPr="009E2577">
              <w:rPr>
                <w:szCs w:val="24"/>
              </w:rPr>
              <w:t>1.99</w:t>
            </w:r>
            <w:r w:rsidR="00D73237" w:rsidRPr="009E2577">
              <w:rPr>
                <w:szCs w:val="24"/>
              </w:rPr>
              <w:t>)</w:t>
            </w:r>
          </w:p>
        </w:tc>
        <w:tc>
          <w:tcPr>
            <w:tcW w:w="2160" w:type="dxa"/>
            <w:vAlign w:val="center"/>
          </w:tcPr>
          <w:p w:rsidR="00AE46AE" w:rsidRPr="009E2577" w:rsidRDefault="00165720" w:rsidP="00165720">
            <w:pPr>
              <w:jc w:val="center"/>
              <w:rPr>
                <w:szCs w:val="24"/>
              </w:rPr>
            </w:pPr>
            <w:r w:rsidRPr="009E2577">
              <w:rPr>
                <w:szCs w:val="24"/>
              </w:rPr>
              <w:t>61.6</w:t>
            </w:r>
            <w:r w:rsidR="00D97DCA" w:rsidRPr="009E2577">
              <w:rPr>
                <w:szCs w:val="24"/>
              </w:rPr>
              <w:t xml:space="preserve"> (</w:t>
            </w:r>
            <w:r w:rsidR="00AE46AE" w:rsidRPr="009E2577">
              <w:rPr>
                <w:szCs w:val="24"/>
              </w:rPr>
              <w:t>1.</w:t>
            </w:r>
            <w:r w:rsidRPr="009E2577">
              <w:rPr>
                <w:szCs w:val="24"/>
              </w:rPr>
              <w:t>9</w:t>
            </w:r>
            <w:r w:rsidR="00136A22" w:rsidRPr="009E2577">
              <w:rPr>
                <w:szCs w:val="24"/>
              </w:rPr>
              <w:t>0</w:t>
            </w:r>
            <w:r w:rsidR="00D97DCA" w:rsidRPr="009E2577">
              <w:rPr>
                <w:szCs w:val="24"/>
              </w:rPr>
              <w:t>)</w:t>
            </w:r>
          </w:p>
        </w:tc>
      </w:tr>
      <w:tr w:rsidR="009E2577" w:rsidRPr="009E2577">
        <w:trPr>
          <w:trHeight w:val="679"/>
        </w:trPr>
        <w:tc>
          <w:tcPr>
            <w:tcW w:w="3235" w:type="dxa"/>
            <w:vAlign w:val="center"/>
          </w:tcPr>
          <w:p w:rsidR="00AE46AE" w:rsidRPr="009E2577" w:rsidRDefault="00AE46AE">
            <w:pPr>
              <w:pStyle w:val="SL-FlLftSgl"/>
            </w:pPr>
            <w:r w:rsidRPr="009E2577">
              <w:t>Proportion of emergency room visits with expenditures &gt; 0*</w:t>
            </w:r>
          </w:p>
        </w:tc>
        <w:tc>
          <w:tcPr>
            <w:tcW w:w="1632" w:type="dxa"/>
            <w:vAlign w:val="center"/>
          </w:tcPr>
          <w:p w:rsidR="00AE46AE" w:rsidRPr="00B86308" w:rsidRDefault="00AE46AE" w:rsidP="00354B52">
            <w:pPr>
              <w:pStyle w:val="SL-FlLftSgl"/>
              <w:jc w:val="center"/>
            </w:pPr>
            <w:r w:rsidRPr="00B86308">
              <w:t>ERXP</w:t>
            </w:r>
            <w:r w:rsidR="00B25808" w:rsidRPr="00B86308">
              <w:t>1</w:t>
            </w:r>
            <w:r w:rsidR="00354B52" w:rsidRPr="00B86308">
              <w:t>4</w:t>
            </w:r>
            <w:r w:rsidR="00D9563E" w:rsidRPr="00B86308">
              <w:t>X</w:t>
            </w:r>
          </w:p>
        </w:tc>
        <w:tc>
          <w:tcPr>
            <w:tcW w:w="1980" w:type="dxa"/>
            <w:vAlign w:val="center"/>
          </w:tcPr>
          <w:p w:rsidR="00AE46AE" w:rsidRPr="009E2577" w:rsidRDefault="00D97DCA" w:rsidP="00165720">
            <w:pPr>
              <w:jc w:val="center"/>
              <w:rPr>
                <w:szCs w:val="24"/>
              </w:rPr>
            </w:pPr>
            <w:r w:rsidRPr="009E2577">
              <w:rPr>
                <w:szCs w:val="24"/>
              </w:rPr>
              <w:t>0.9</w:t>
            </w:r>
            <w:r w:rsidR="00165720" w:rsidRPr="009E2577">
              <w:rPr>
                <w:szCs w:val="24"/>
              </w:rPr>
              <w:t>40</w:t>
            </w:r>
            <w:r w:rsidRPr="009E2577">
              <w:rPr>
                <w:szCs w:val="24"/>
              </w:rPr>
              <w:t xml:space="preserve"> (</w:t>
            </w:r>
            <w:r w:rsidR="00AE46AE" w:rsidRPr="009E2577">
              <w:rPr>
                <w:szCs w:val="24"/>
              </w:rPr>
              <w:t>0.00</w:t>
            </w:r>
            <w:r w:rsidR="00165720" w:rsidRPr="009E2577">
              <w:rPr>
                <w:szCs w:val="24"/>
              </w:rPr>
              <w:t>52</w:t>
            </w:r>
            <w:r w:rsidRPr="009E2577">
              <w:rPr>
                <w:szCs w:val="24"/>
              </w:rPr>
              <w:t>)</w:t>
            </w:r>
          </w:p>
        </w:tc>
        <w:tc>
          <w:tcPr>
            <w:tcW w:w="2160" w:type="dxa"/>
            <w:vAlign w:val="center"/>
          </w:tcPr>
          <w:p w:rsidR="00AE46AE" w:rsidRPr="009E2577" w:rsidRDefault="00AE46AE">
            <w:pPr>
              <w:jc w:val="center"/>
              <w:rPr>
                <w:szCs w:val="24"/>
              </w:rPr>
            </w:pPr>
            <w:r w:rsidRPr="009E2577">
              <w:rPr>
                <w:szCs w:val="24"/>
              </w:rPr>
              <w:t>---------------</w:t>
            </w:r>
          </w:p>
        </w:tc>
      </w:tr>
    </w:tbl>
    <w:p w:rsidR="00ED0FA0" w:rsidRPr="009E2577" w:rsidRDefault="00ED0FA0">
      <w:pPr>
        <w:pStyle w:val="L1-FlLfSp12"/>
        <w:spacing w:before="240"/>
        <w:rPr>
          <w:b/>
        </w:rPr>
      </w:pPr>
      <w:r w:rsidRPr="009E2577">
        <w:rPr>
          <w:b/>
        </w:rPr>
        <w:t>Emergency Room Expenditures</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9E2577" w:rsidRPr="009E2577">
        <w:trPr>
          <w:trHeight w:val="507"/>
        </w:trPr>
        <w:tc>
          <w:tcPr>
            <w:tcW w:w="3235" w:type="dxa"/>
            <w:vAlign w:val="center"/>
          </w:tcPr>
          <w:p w:rsidR="00ED0FA0" w:rsidRPr="009E2577" w:rsidRDefault="00ED0FA0">
            <w:pPr>
              <w:pStyle w:val="SL-FlLftSgl"/>
              <w:jc w:val="center"/>
              <w:rPr>
                <w:b/>
              </w:rPr>
            </w:pPr>
            <w:r w:rsidRPr="009E2577">
              <w:rPr>
                <w:b/>
              </w:rPr>
              <w:t>Estimate of Interest</w:t>
            </w:r>
          </w:p>
        </w:tc>
        <w:tc>
          <w:tcPr>
            <w:tcW w:w="1632" w:type="dxa"/>
            <w:vAlign w:val="center"/>
          </w:tcPr>
          <w:p w:rsidR="00ED0FA0" w:rsidRPr="009E2577" w:rsidRDefault="00ED0FA0">
            <w:pPr>
              <w:pStyle w:val="SL-FlLftSgl"/>
              <w:jc w:val="center"/>
              <w:rPr>
                <w:b/>
              </w:rPr>
            </w:pPr>
            <w:r w:rsidRPr="009E2577">
              <w:rPr>
                <w:b/>
              </w:rPr>
              <w:t>Variable Name</w:t>
            </w:r>
          </w:p>
        </w:tc>
        <w:tc>
          <w:tcPr>
            <w:tcW w:w="1980" w:type="dxa"/>
            <w:vAlign w:val="center"/>
          </w:tcPr>
          <w:p w:rsidR="00ED0FA0" w:rsidRPr="009E2577" w:rsidRDefault="00ED0FA0">
            <w:pPr>
              <w:pStyle w:val="SL-FlLftSgl"/>
              <w:jc w:val="center"/>
              <w:rPr>
                <w:b/>
              </w:rPr>
            </w:pPr>
            <w:r w:rsidRPr="009E2577">
              <w:rPr>
                <w:b/>
              </w:rPr>
              <w:t>Estimate (SE)</w:t>
            </w:r>
          </w:p>
        </w:tc>
        <w:tc>
          <w:tcPr>
            <w:tcW w:w="2160" w:type="dxa"/>
            <w:vAlign w:val="center"/>
          </w:tcPr>
          <w:p w:rsidR="00ED0FA0" w:rsidRPr="009E2577" w:rsidRDefault="000A21C8">
            <w:pPr>
              <w:pStyle w:val="SL-FlLftSgl"/>
              <w:jc w:val="center"/>
              <w:rPr>
                <w:b/>
              </w:rPr>
            </w:pPr>
            <w:r w:rsidRPr="009E2577">
              <w:rPr>
                <w:b/>
              </w:rPr>
              <w:t>Estimate Excluding Zero Payment Events (SE)*</w:t>
            </w:r>
          </w:p>
        </w:tc>
      </w:tr>
      <w:tr w:rsidR="009E2577" w:rsidRPr="009E2577">
        <w:trPr>
          <w:trHeight w:val="507"/>
        </w:trPr>
        <w:tc>
          <w:tcPr>
            <w:tcW w:w="3235" w:type="dxa"/>
            <w:vAlign w:val="center"/>
          </w:tcPr>
          <w:p w:rsidR="00AE46AE" w:rsidRPr="009E2577" w:rsidRDefault="00AE46AE">
            <w:pPr>
              <w:pStyle w:val="SL-FlLftSgl"/>
            </w:pPr>
            <w:r w:rsidRPr="009E2577">
              <w:t xml:space="preserve">Mean total payments per visit </w:t>
            </w:r>
          </w:p>
        </w:tc>
        <w:tc>
          <w:tcPr>
            <w:tcW w:w="1632" w:type="dxa"/>
            <w:vAlign w:val="center"/>
          </w:tcPr>
          <w:p w:rsidR="00AE46AE" w:rsidRPr="00B86308" w:rsidRDefault="00AE46AE" w:rsidP="0097065B">
            <w:pPr>
              <w:pStyle w:val="SL-FlLftSgl"/>
              <w:jc w:val="center"/>
            </w:pPr>
            <w:r w:rsidRPr="00B86308">
              <w:t>ERXP</w:t>
            </w:r>
            <w:r w:rsidR="00354B52" w:rsidRPr="00B86308">
              <w:t>14</w:t>
            </w:r>
            <w:r w:rsidR="00D9563E" w:rsidRPr="00B86308">
              <w:t>X</w:t>
            </w:r>
          </w:p>
        </w:tc>
        <w:tc>
          <w:tcPr>
            <w:tcW w:w="1980" w:type="dxa"/>
            <w:vAlign w:val="center"/>
          </w:tcPr>
          <w:p w:rsidR="00AE46AE" w:rsidRPr="009E2577" w:rsidRDefault="00D97DCA" w:rsidP="00165720">
            <w:pPr>
              <w:jc w:val="center"/>
              <w:rPr>
                <w:szCs w:val="24"/>
              </w:rPr>
            </w:pPr>
            <w:r w:rsidRPr="009E2577">
              <w:rPr>
                <w:szCs w:val="24"/>
              </w:rPr>
              <w:t>$</w:t>
            </w:r>
            <w:r w:rsidR="001C6477" w:rsidRPr="009E2577">
              <w:rPr>
                <w:szCs w:val="24"/>
              </w:rPr>
              <w:t>9</w:t>
            </w:r>
            <w:r w:rsidR="00136A22" w:rsidRPr="009E2577">
              <w:rPr>
                <w:szCs w:val="24"/>
              </w:rPr>
              <w:t>9</w:t>
            </w:r>
            <w:r w:rsidR="00165720" w:rsidRPr="009E2577">
              <w:rPr>
                <w:szCs w:val="24"/>
              </w:rPr>
              <w:t>7</w:t>
            </w:r>
            <w:r w:rsidRPr="009E2577">
              <w:rPr>
                <w:szCs w:val="24"/>
              </w:rPr>
              <w:t xml:space="preserve"> (</w:t>
            </w:r>
            <w:r w:rsidR="00AE46AE" w:rsidRPr="009E2577">
              <w:rPr>
                <w:szCs w:val="24"/>
              </w:rPr>
              <w:t>$</w:t>
            </w:r>
            <w:r w:rsidR="00165720" w:rsidRPr="009E2577">
              <w:rPr>
                <w:szCs w:val="24"/>
              </w:rPr>
              <w:t>38.1</w:t>
            </w:r>
            <w:r w:rsidRPr="009E2577">
              <w:rPr>
                <w:szCs w:val="24"/>
              </w:rPr>
              <w:t>)</w:t>
            </w:r>
          </w:p>
        </w:tc>
        <w:tc>
          <w:tcPr>
            <w:tcW w:w="2160" w:type="dxa"/>
            <w:vAlign w:val="center"/>
          </w:tcPr>
          <w:p w:rsidR="00AE46AE" w:rsidRPr="009E2577" w:rsidRDefault="00717E80" w:rsidP="00165720">
            <w:pPr>
              <w:jc w:val="center"/>
              <w:rPr>
                <w:szCs w:val="24"/>
              </w:rPr>
            </w:pPr>
            <w:r w:rsidRPr="009E2577">
              <w:rPr>
                <w:szCs w:val="24"/>
              </w:rPr>
              <w:t>$</w:t>
            </w:r>
            <w:r w:rsidR="00165720" w:rsidRPr="009E2577">
              <w:rPr>
                <w:szCs w:val="24"/>
              </w:rPr>
              <w:t>1,060</w:t>
            </w:r>
            <w:r w:rsidR="00D97DCA" w:rsidRPr="009E2577">
              <w:rPr>
                <w:szCs w:val="24"/>
              </w:rPr>
              <w:t xml:space="preserve"> (</w:t>
            </w:r>
            <w:r w:rsidR="00AE46AE" w:rsidRPr="009E2577">
              <w:rPr>
                <w:szCs w:val="24"/>
              </w:rPr>
              <w:t>$</w:t>
            </w:r>
            <w:r w:rsidR="00165720" w:rsidRPr="009E2577">
              <w:rPr>
                <w:szCs w:val="24"/>
              </w:rPr>
              <w:t>41.4</w:t>
            </w:r>
            <w:r w:rsidR="00D97DCA" w:rsidRPr="009E2577">
              <w:rPr>
                <w:szCs w:val="24"/>
              </w:rPr>
              <w:t>)</w:t>
            </w:r>
          </w:p>
        </w:tc>
      </w:tr>
      <w:tr w:rsidR="009E2577" w:rsidRPr="009E2577">
        <w:trPr>
          <w:trHeight w:val="492"/>
        </w:trPr>
        <w:tc>
          <w:tcPr>
            <w:tcW w:w="3235" w:type="dxa"/>
            <w:vAlign w:val="center"/>
          </w:tcPr>
          <w:p w:rsidR="00AE46AE" w:rsidRPr="009E2577" w:rsidRDefault="00AE46AE">
            <w:pPr>
              <w:pStyle w:val="SL-FlLftSgl"/>
            </w:pPr>
            <w:r w:rsidRPr="009E2577">
              <w:t xml:space="preserve">Mean out-of-pocket payment per visit </w:t>
            </w:r>
          </w:p>
        </w:tc>
        <w:tc>
          <w:tcPr>
            <w:tcW w:w="1632" w:type="dxa"/>
            <w:vAlign w:val="center"/>
          </w:tcPr>
          <w:p w:rsidR="00AE46AE" w:rsidRPr="00B86308" w:rsidRDefault="00AE46AE" w:rsidP="0097065B">
            <w:pPr>
              <w:pStyle w:val="SL-FlLftSgl"/>
              <w:jc w:val="center"/>
            </w:pPr>
            <w:r w:rsidRPr="00B86308">
              <w:t>ERDSF</w:t>
            </w:r>
            <w:r w:rsidR="00354B52" w:rsidRPr="00B86308">
              <w:t>14</w:t>
            </w:r>
            <w:r w:rsidR="00D9563E" w:rsidRPr="00B86308">
              <w:t>X</w:t>
            </w:r>
            <w:r w:rsidRPr="00B86308">
              <w:t xml:space="preserve"> +ERFSF</w:t>
            </w:r>
            <w:r w:rsidR="00354B52" w:rsidRPr="00B86308">
              <w:t>14</w:t>
            </w:r>
            <w:r w:rsidR="00D9563E" w:rsidRPr="00B86308">
              <w:t>X</w:t>
            </w:r>
          </w:p>
        </w:tc>
        <w:tc>
          <w:tcPr>
            <w:tcW w:w="1980" w:type="dxa"/>
            <w:vAlign w:val="center"/>
          </w:tcPr>
          <w:p w:rsidR="00AE46AE" w:rsidRPr="009E2577" w:rsidRDefault="00D97DCA" w:rsidP="00136A22">
            <w:pPr>
              <w:jc w:val="center"/>
              <w:rPr>
                <w:szCs w:val="24"/>
              </w:rPr>
            </w:pPr>
            <w:r w:rsidRPr="009E2577">
              <w:rPr>
                <w:szCs w:val="24"/>
              </w:rPr>
              <w:t>$</w:t>
            </w:r>
            <w:r w:rsidR="00165720" w:rsidRPr="009E2577">
              <w:rPr>
                <w:szCs w:val="24"/>
              </w:rPr>
              <w:t>90</w:t>
            </w:r>
            <w:r w:rsidRPr="009E2577">
              <w:rPr>
                <w:szCs w:val="24"/>
              </w:rPr>
              <w:t xml:space="preserve"> (</w:t>
            </w:r>
            <w:r w:rsidR="00AE46AE" w:rsidRPr="009E2577">
              <w:rPr>
                <w:szCs w:val="24"/>
              </w:rPr>
              <w:t>$</w:t>
            </w:r>
            <w:r w:rsidR="00165720" w:rsidRPr="009E2577">
              <w:rPr>
                <w:szCs w:val="24"/>
              </w:rPr>
              <w:t>6.4</w:t>
            </w:r>
            <w:r w:rsidRPr="009E2577">
              <w:rPr>
                <w:szCs w:val="24"/>
              </w:rPr>
              <w:t>)</w:t>
            </w:r>
          </w:p>
        </w:tc>
        <w:tc>
          <w:tcPr>
            <w:tcW w:w="2160" w:type="dxa"/>
            <w:vAlign w:val="center"/>
          </w:tcPr>
          <w:p w:rsidR="00AE46AE" w:rsidRPr="009E2577" w:rsidRDefault="00D97DCA" w:rsidP="00165720">
            <w:pPr>
              <w:jc w:val="center"/>
              <w:rPr>
                <w:szCs w:val="24"/>
              </w:rPr>
            </w:pPr>
            <w:r w:rsidRPr="009E2577">
              <w:rPr>
                <w:szCs w:val="24"/>
              </w:rPr>
              <w:t>$</w:t>
            </w:r>
            <w:r w:rsidR="00136A22" w:rsidRPr="009E2577">
              <w:rPr>
                <w:szCs w:val="24"/>
              </w:rPr>
              <w:t>9</w:t>
            </w:r>
            <w:r w:rsidR="00165720" w:rsidRPr="009E2577">
              <w:rPr>
                <w:szCs w:val="24"/>
              </w:rPr>
              <w:t>5</w:t>
            </w:r>
            <w:r w:rsidRPr="009E2577">
              <w:rPr>
                <w:szCs w:val="24"/>
              </w:rPr>
              <w:t xml:space="preserve"> (</w:t>
            </w:r>
            <w:r w:rsidR="00AE46AE" w:rsidRPr="009E2577">
              <w:rPr>
                <w:szCs w:val="24"/>
              </w:rPr>
              <w:t>$</w:t>
            </w:r>
            <w:r w:rsidR="00165720" w:rsidRPr="009E2577">
              <w:rPr>
                <w:szCs w:val="24"/>
              </w:rPr>
              <w:t>6.8</w:t>
            </w:r>
            <w:r w:rsidRPr="009E2577">
              <w:rPr>
                <w:szCs w:val="24"/>
              </w:rPr>
              <w:t>)</w:t>
            </w:r>
          </w:p>
        </w:tc>
      </w:tr>
      <w:tr w:rsidR="009E2577" w:rsidRPr="009E2577">
        <w:trPr>
          <w:trHeight w:val="864"/>
        </w:trPr>
        <w:tc>
          <w:tcPr>
            <w:tcW w:w="3235" w:type="dxa"/>
            <w:vAlign w:val="center"/>
          </w:tcPr>
          <w:p w:rsidR="00AE46AE" w:rsidRPr="009E2577" w:rsidRDefault="00AE46AE">
            <w:pPr>
              <w:pStyle w:val="SL-FlLftSgl"/>
            </w:pPr>
            <w:r w:rsidRPr="009E2577">
              <w:t xml:space="preserve">Mean proportion of total expenditures paid by private insurance per visit </w:t>
            </w:r>
          </w:p>
        </w:tc>
        <w:tc>
          <w:tcPr>
            <w:tcW w:w="1632" w:type="dxa"/>
            <w:vAlign w:val="center"/>
          </w:tcPr>
          <w:p w:rsidR="00AE46AE" w:rsidRPr="00B86308" w:rsidRDefault="00AE46AE" w:rsidP="0097065B">
            <w:pPr>
              <w:pStyle w:val="SL-FlLftSgl"/>
              <w:jc w:val="center"/>
            </w:pPr>
            <w:r w:rsidRPr="00B86308">
              <w:t>(ERDPV</w:t>
            </w:r>
            <w:r w:rsidR="00354B52" w:rsidRPr="00B86308">
              <w:t>14</w:t>
            </w:r>
            <w:r w:rsidR="00D9563E" w:rsidRPr="00B86308">
              <w:t>X</w:t>
            </w:r>
            <w:r w:rsidRPr="00B86308">
              <w:t>+ERFPV</w:t>
            </w:r>
            <w:r w:rsidR="00354B52" w:rsidRPr="00B86308">
              <w:t>14</w:t>
            </w:r>
            <w:r w:rsidR="00D9563E" w:rsidRPr="00B86308">
              <w:t>X</w:t>
            </w:r>
            <w:r w:rsidRPr="00B86308">
              <w:t>) /ERXP</w:t>
            </w:r>
            <w:r w:rsidR="00354B52" w:rsidRPr="00B86308">
              <w:t>14</w:t>
            </w:r>
            <w:r w:rsidR="00D9563E" w:rsidRPr="00B86308">
              <w:t>X</w:t>
            </w:r>
          </w:p>
        </w:tc>
        <w:tc>
          <w:tcPr>
            <w:tcW w:w="1980" w:type="dxa"/>
            <w:vAlign w:val="center"/>
          </w:tcPr>
          <w:p w:rsidR="00AE46AE" w:rsidRPr="003A0F48" w:rsidRDefault="00AE46AE">
            <w:pPr>
              <w:jc w:val="center"/>
              <w:rPr>
                <w:szCs w:val="24"/>
              </w:rPr>
            </w:pPr>
            <w:r w:rsidRPr="003A0F48">
              <w:rPr>
                <w:szCs w:val="24"/>
              </w:rPr>
              <w:t>---------------</w:t>
            </w:r>
          </w:p>
        </w:tc>
        <w:tc>
          <w:tcPr>
            <w:tcW w:w="2160" w:type="dxa"/>
            <w:vAlign w:val="center"/>
          </w:tcPr>
          <w:p w:rsidR="00AE46AE" w:rsidRPr="009E2577" w:rsidRDefault="00D97DCA" w:rsidP="00165720">
            <w:pPr>
              <w:jc w:val="center"/>
              <w:rPr>
                <w:szCs w:val="24"/>
              </w:rPr>
            </w:pPr>
            <w:r w:rsidRPr="009E2577">
              <w:rPr>
                <w:szCs w:val="24"/>
              </w:rPr>
              <w:t>0.3</w:t>
            </w:r>
            <w:r w:rsidR="00165720" w:rsidRPr="009E2577">
              <w:rPr>
                <w:szCs w:val="24"/>
              </w:rPr>
              <w:t>06</w:t>
            </w:r>
            <w:r w:rsidRPr="009E2577">
              <w:rPr>
                <w:szCs w:val="24"/>
              </w:rPr>
              <w:t xml:space="preserve"> (</w:t>
            </w:r>
            <w:r w:rsidR="001C6477" w:rsidRPr="009E2577">
              <w:rPr>
                <w:szCs w:val="24"/>
              </w:rPr>
              <w:t>0.0</w:t>
            </w:r>
            <w:r w:rsidR="00D9257A" w:rsidRPr="009E2577">
              <w:rPr>
                <w:szCs w:val="24"/>
              </w:rPr>
              <w:t>1</w:t>
            </w:r>
            <w:r w:rsidR="00165720" w:rsidRPr="009E2577">
              <w:rPr>
                <w:szCs w:val="24"/>
              </w:rPr>
              <w:t>11</w:t>
            </w:r>
            <w:r w:rsidRPr="009E2577">
              <w:rPr>
                <w:szCs w:val="24"/>
              </w:rPr>
              <w:t>)</w:t>
            </w:r>
          </w:p>
        </w:tc>
      </w:tr>
    </w:tbl>
    <w:p w:rsidR="00ED0FA0" w:rsidRPr="00416918" w:rsidRDefault="00ED0FA0">
      <w:pPr>
        <w:pStyle w:val="L1-FlLfSp12"/>
        <w:spacing w:before="240"/>
        <w:rPr>
          <w:sz w:val="20"/>
        </w:rPr>
      </w:pPr>
      <w:r w:rsidRPr="00096F94">
        <w:rPr>
          <w:szCs w:val="24"/>
        </w:rPr>
        <w:t>*</w:t>
      </w:r>
      <w:r w:rsidRPr="009215F9">
        <w:t xml:space="preserve"> </w:t>
      </w:r>
      <w:r w:rsidRPr="00584AEB">
        <w:t xml:space="preserve">Zero payment events can occur in </w:t>
      </w:r>
      <w:r>
        <w:t>MEPS for the following reasons:</w:t>
      </w:r>
      <w:r w:rsidRPr="00584AEB">
        <w:t xml:space="preserve"> (1) the stay was covered under a flat fee arrangement (flat fee payments are included only on the first event covered by the arrangement), (2) there was no charge for a follow-up stay, (3) the provider was never paid by an individual, insurance plan, or other s</w:t>
      </w:r>
      <w:r w:rsidR="007B59CD">
        <w:t xml:space="preserve">ource for services provided, </w:t>
      </w:r>
      <w:r w:rsidRPr="00584AEB">
        <w:t>(4) charges were included in the bill for a subsequent hospital admission (emergency room events only), or (5) the event was paid for through government or privately-fund</w:t>
      </w:r>
      <w:r w:rsidR="0048592E">
        <w:t>ed research or clinical trials.</w:t>
      </w:r>
    </w:p>
    <w:p w:rsidR="00ED0FA0" w:rsidRPr="00BE5329" w:rsidRDefault="00ED0FA0">
      <w:pPr>
        <w:pStyle w:val="Heading2"/>
      </w:pPr>
      <w:r>
        <w:t>4.2</w:t>
      </w:r>
      <w:r>
        <w:tab/>
      </w:r>
      <w:r w:rsidRPr="00BE5329">
        <w:t>Person-Based Estimates for Emergency Room Visits</w:t>
      </w:r>
    </w:p>
    <w:p w:rsidR="00ED0FA0" w:rsidRPr="00F562F6" w:rsidRDefault="00ED0FA0">
      <w:pPr>
        <w:pStyle w:val="L1-FlLfSp12"/>
      </w:pPr>
      <w:r>
        <w:t>To enhance analyses of emergency room visits, analysts may link information about emergency room visits by sample persons in this file to the annual full year consolidated file (</w:t>
      </w:r>
      <w:r w:rsidRPr="00F562F6">
        <w:t xml:space="preserve">which has data for all </w:t>
      </w:r>
      <w:r>
        <w:t xml:space="preserve">MEPS </w:t>
      </w:r>
      <w:r w:rsidRPr="00F562F6">
        <w:t>sample persons</w:t>
      </w:r>
      <w:r>
        <w:t xml:space="preserve">), or conversely, link person-level information from the full year </w:t>
      </w:r>
      <w:r w:rsidR="00E936B7">
        <w:t>consolidated file to this event-</w:t>
      </w:r>
      <w:r>
        <w:t xml:space="preserve">level file (see Section 5 below for more details). </w:t>
      </w:r>
      <w:r w:rsidRPr="00F562F6">
        <w:t xml:space="preserve">Both this file and </w:t>
      </w:r>
      <w:r>
        <w:t xml:space="preserve">the full year consolidated file </w:t>
      </w:r>
      <w:r w:rsidRPr="00F562F6">
        <w:t xml:space="preserve">may be used to derive estimates </w:t>
      </w:r>
      <w:r>
        <w:t>for</w:t>
      </w:r>
      <w:r w:rsidRPr="00F562F6">
        <w:t xml:space="preserve"> persons with </w:t>
      </w:r>
      <w:r>
        <w:t>emergency room</w:t>
      </w:r>
      <w:r w:rsidRPr="00F562F6">
        <w:t xml:space="preserve"> care</w:t>
      </w:r>
      <w:r>
        <w:t xml:space="preserve"> and annual estimates of total expenditures</w:t>
      </w:r>
      <w:r w:rsidRPr="00F562F6">
        <w:t>.</w:t>
      </w:r>
      <w:r>
        <w:t xml:space="preserve"> </w:t>
      </w:r>
      <w:r w:rsidRPr="00F562F6">
        <w:t xml:space="preserve">However, if the estimate relates to the entire population, this file cannot be used to calculate the denominator, as only those persons with at least one </w:t>
      </w:r>
      <w:r>
        <w:t>emergency room event</w:t>
      </w:r>
      <w:r w:rsidRPr="00F562F6">
        <w:t xml:space="preserve"> are represented on this data file.</w:t>
      </w:r>
      <w:r>
        <w:t xml:space="preserve"> </w:t>
      </w:r>
      <w:r w:rsidRPr="00F562F6">
        <w:t xml:space="preserve">Therefore, the </w:t>
      </w:r>
      <w:r>
        <w:t>f</w:t>
      </w:r>
      <w:r w:rsidRPr="00F562F6">
        <w:t xml:space="preserve">ull </w:t>
      </w:r>
      <w:r>
        <w:t>y</w:t>
      </w:r>
      <w:r w:rsidRPr="00F562F6">
        <w:t xml:space="preserve">ear </w:t>
      </w:r>
      <w:r>
        <w:t>c</w:t>
      </w:r>
      <w:r w:rsidRPr="00F562F6">
        <w:t xml:space="preserve">onsolidated </w:t>
      </w:r>
      <w:r>
        <w:t>f</w:t>
      </w:r>
      <w:r w:rsidRPr="00F562F6">
        <w:t xml:space="preserve">ile must be used for person-level analyses </w:t>
      </w:r>
      <w:r>
        <w:t>that include both persons</w:t>
      </w:r>
      <w:r w:rsidRPr="00F562F6">
        <w:t xml:space="preserve"> with </w:t>
      </w:r>
      <w:r>
        <w:t xml:space="preserve">and </w:t>
      </w:r>
      <w:r w:rsidRPr="00F562F6">
        <w:t xml:space="preserve">without </w:t>
      </w:r>
      <w:r>
        <w:t>emergency room</w:t>
      </w:r>
      <w:r w:rsidRPr="00F562F6">
        <w:t xml:space="preserve"> care.</w:t>
      </w:r>
      <w:r>
        <w:t xml:space="preserve"> </w:t>
      </w:r>
    </w:p>
    <w:p w:rsidR="00ED0FA0" w:rsidRDefault="00ED0FA0">
      <w:pPr>
        <w:pStyle w:val="Heading2"/>
      </w:pPr>
      <w:r w:rsidRPr="00F562F6">
        <w:lastRenderedPageBreak/>
        <w:t>4.</w:t>
      </w:r>
      <w:r>
        <w:t>3</w:t>
      </w:r>
      <w:r>
        <w:tab/>
      </w:r>
      <w:r w:rsidRPr="00F562F6">
        <w:t>Variables with Missing Values</w:t>
      </w:r>
    </w:p>
    <w:p w:rsidR="00ED0FA0" w:rsidRDefault="00ED0FA0">
      <w:pPr>
        <w:pStyle w:val="L1-FlLfSp12"/>
      </w:pPr>
      <w:r w:rsidRPr="00F562F6">
        <w:t xml:space="preserve">It is essential that the analyst examine all variables for the presence of negative values used to represent missing values. For continuous or discrete variables, where means or totals may be taken, it may be necessary to set </w:t>
      </w:r>
      <w:r w:rsidRPr="007E03CD">
        <w:t>negative values</w:t>
      </w:r>
      <w:r w:rsidRPr="00F562F6">
        <w:t xml:space="preserve"> to values appropriate to the analytic needs. That is, the analyst should either impute a value or set the value to one that will be interpreted as missing </w:t>
      </w:r>
      <w:r w:rsidRPr="00851B6B">
        <w:t xml:space="preserve">by the </w:t>
      </w:r>
      <w:r w:rsidR="008059A5" w:rsidRPr="00851B6B">
        <w:t>software package</w:t>
      </w:r>
      <w:r w:rsidRPr="00851B6B">
        <w:t xml:space="preserve"> used</w:t>
      </w:r>
      <w:r w:rsidRPr="00F562F6">
        <w:t>. For categorical and dichotomous variables, the analyst may want to consider whether to recode or impute a value for cases with negative values or whether to exclude or include such cases in the numerator and/or denominator when calculating proportions.</w:t>
      </w:r>
      <w:r>
        <w:t xml:space="preserve"> </w:t>
      </w:r>
      <w:r w:rsidRPr="00F562F6">
        <w:t>Methodologies used for the editing/imputation of expenditure variables (e.g., sources of payment,</w:t>
      </w:r>
      <w:r>
        <w:t xml:space="preserve"> flat fee, and zero </w:t>
      </w:r>
      <w:proofErr w:type="gramStart"/>
      <w:r>
        <w:t>expenditures</w:t>
      </w:r>
      <w:proofErr w:type="gramEnd"/>
      <w:r>
        <w:t>) are described in Section 2.5.</w:t>
      </w:r>
      <w:r w:rsidR="00605E15" w:rsidRPr="00717E80">
        <w:t>6</w:t>
      </w:r>
      <w:r w:rsidRPr="00F562F6">
        <w:t>.</w:t>
      </w:r>
    </w:p>
    <w:p w:rsidR="00ED0FA0" w:rsidRDefault="00ED0FA0">
      <w:pPr>
        <w:pStyle w:val="Heading2"/>
      </w:pPr>
      <w:r w:rsidRPr="00F562F6">
        <w:t>4.</w:t>
      </w:r>
      <w:r>
        <w:t>4</w:t>
      </w:r>
      <w:r>
        <w:tab/>
      </w:r>
      <w:r w:rsidRPr="00F562F6">
        <w:t>Variance Estimation (VARPSU, VARSTR)</w:t>
      </w:r>
    </w:p>
    <w:p w:rsidR="00ED0FA0" w:rsidRPr="002208FA" w:rsidRDefault="00F76DE2">
      <w:pPr>
        <w:pStyle w:val="L1-FlLfSp12"/>
      </w:pPr>
      <w:r w:rsidRPr="00FF601A">
        <w:t xml:space="preserve">The MEPS is based on </w:t>
      </w:r>
      <w:r w:rsidR="00ED0FA0" w:rsidRPr="00FF601A">
        <w:t>a</w:t>
      </w:r>
      <w:r w:rsidR="00ED0FA0" w:rsidRPr="002208FA">
        <w:t xml:space="preserve"> complex sample design.</w:t>
      </w:r>
      <w:r w:rsidR="00ED0FA0">
        <w:t xml:space="preserve"> </w:t>
      </w:r>
      <w:r w:rsidR="00ED0FA0" w:rsidRPr="002208FA">
        <w:t>To obtain estimates of variability (such as the standard error of sample estimates or corresponding confidence intervals) for MEPS estimates, analysts need to take into account the complex sample design of MEPS for both person-level and family-level analyses.</w:t>
      </w:r>
      <w:r w:rsidR="00ED0FA0">
        <w:t xml:space="preserve"> </w:t>
      </w:r>
      <w:r w:rsidR="00ED0FA0" w:rsidRPr="002208FA">
        <w:t>Several methodologies have been developed for estimating standard errors for surveys with a complex sample design, including the Taylor-series linearization method, balanced repeated replication, and jackknife replication.</w:t>
      </w:r>
      <w:r w:rsidR="00ED0FA0">
        <w:t xml:space="preserve"> </w:t>
      </w:r>
      <w:r w:rsidR="00ED0FA0" w:rsidRPr="002208FA">
        <w:t>Various software packages provide analysts with the capability of implementing these methodologies.</w:t>
      </w:r>
      <w:r w:rsidR="00ED0FA0">
        <w:t xml:space="preserve"> </w:t>
      </w:r>
      <w:r w:rsidR="00ED0FA0" w:rsidRPr="002208FA">
        <w:t>Replicate weights have not been developed for the MEPS data.</w:t>
      </w:r>
      <w:r w:rsidR="00ED0FA0">
        <w:t xml:space="preserve"> </w:t>
      </w:r>
      <w:r w:rsidR="00ED0FA0" w:rsidRPr="002208FA">
        <w:t>Instead, the variables needed to calculate appropriate standard errors based on the Taylor-series linearization method are included on this file as well as all other MEPS public use files.</w:t>
      </w:r>
      <w:r w:rsidR="00ED0FA0">
        <w:t xml:space="preserve"> </w:t>
      </w:r>
      <w:r w:rsidR="00ED0FA0" w:rsidRPr="002208FA">
        <w:t xml:space="preserve">Software packages that permit the use of the Taylor-series </w:t>
      </w:r>
      <w:r w:rsidR="00ED0FA0" w:rsidRPr="00985B3F">
        <w:t>linearization method include SUDAAN, Stata, SAS (version 8.2 and higher), and SPSS (version 12.0 and higher). For complete information on the capabilities of each package, analysts should</w:t>
      </w:r>
      <w:r w:rsidR="00ED0FA0" w:rsidRPr="002208FA">
        <w:t xml:space="preserve"> refer to the corresponding software user documentation.</w:t>
      </w:r>
    </w:p>
    <w:p w:rsidR="0038080B" w:rsidRPr="00BF3865" w:rsidRDefault="0038080B" w:rsidP="0038080B">
      <w:pPr>
        <w:pStyle w:val="L1-FlLfSp12"/>
      </w:pPr>
      <w:r w:rsidRPr="00BF3865">
        <w:t>Using the Taylor-series linearization method, variance estimation strata and the variance estimation PSUs within these strata must be specified. The variables VARSTR and VARPSU on this MEPS data file serve to identify the sampling strata and primary sampling units required by the variance estimation programs. Specifying a “with replacement” design in one of the previously mentioned computer software packages will provide estimated standard errors appropriate for assessing the variability of MEPS survey estimates. It should be noted that the number of degrees of freedom associated with estimates of variability indicated by such a package may not appropriately reflect the number available. For variables of interest</w:t>
      </w:r>
      <w:r w:rsidR="005A70EF" w:rsidRPr="00BF3865">
        <w:t xml:space="preserve"> </w:t>
      </w:r>
      <w:r w:rsidRPr="00BF3865">
        <w:t>distributed throughout the country (and thus the MEPS sample PSUs), one can generally expect to have at least 100 degrees of freedom associated with the estimated standard errors for national estimates based on this MEPS database.</w:t>
      </w:r>
    </w:p>
    <w:p w:rsidR="002479A1" w:rsidRPr="009C503B" w:rsidRDefault="00ED0FA0" w:rsidP="002479A1">
      <w:pPr>
        <w:pStyle w:val="L1-FlLfSp12"/>
      </w:pPr>
      <w:r w:rsidRPr="00A10067">
        <w:rPr>
          <w:color w:val="000000"/>
        </w:rPr>
        <w:t xml:space="preserve">Prior to 2002, MEPS variance strata and PSUs were developed independently from year to year, and the last two characters of the strata and PSU variable names denoted the </w:t>
      </w:r>
      <w:r w:rsidR="00022E5F">
        <w:rPr>
          <w:color w:val="000000"/>
        </w:rPr>
        <w:t>year</w:t>
      </w:r>
      <w:r w:rsidRPr="00A10067">
        <w:rPr>
          <w:color w:val="000000"/>
        </w:rPr>
        <w:t xml:space="preserve">. However, beginning with the 2002 Point-in-Time PUF, the variance strata and PSUs were developed to be </w:t>
      </w:r>
      <w:r w:rsidRPr="009C503B">
        <w:t xml:space="preserve">compatible with </w:t>
      </w:r>
      <w:bookmarkStart w:id="95" w:name="_Toc29804831"/>
      <w:r w:rsidR="002479A1" w:rsidRPr="009C503B">
        <w:t xml:space="preserve">all future PUFs until the NHIS design changed. Thus, when pooling data across years 2002 through the Panel 11 component of the 2007 files, the variance strata and PSU variables provided can be used without modification for variance estimation purposes for </w:t>
      </w:r>
      <w:r w:rsidR="002479A1" w:rsidRPr="009C503B">
        <w:lastRenderedPageBreak/>
        <w:t xml:space="preserve">estimates covering multiple years of data. There were 203 variance estimation strata, each stratum with either two or three variance estimation PSUs. </w:t>
      </w:r>
    </w:p>
    <w:p w:rsidR="002479A1" w:rsidRPr="009C503B" w:rsidRDefault="002479A1" w:rsidP="002479A1">
      <w:pPr>
        <w:pStyle w:val="L1-FlLfSp12"/>
      </w:pPr>
      <w:r w:rsidRPr="009C503B">
        <w:t xml:space="preserve">From Panel 12 of the 2007 files, a new set of variance strata and PSUs were developed because of the introduction of a new NHIS design. There are 165 variance strata with either two or three variance estimation PSUs per stratum, starting from Panel 12. Therefore, there are a total of </w:t>
      </w:r>
      <w:r w:rsidR="00D9563E">
        <w:t>3</w:t>
      </w:r>
      <w:r w:rsidRPr="009C503B">
        <w:t>68 (203+165) variance strata in the 2007 Full Year file as it consists of two panels that were selected under two independent NHIS sample designs. Since both MEPS panels in the Full Year 2008 file and beyond are based on the new NHIS design, there are only 165 variance strata. These variance strata (VARSTR values) have been numbered from 1001 to 1165 so that they can be readily distinguished from those developed under the former NHIS sample design in the event that data are pooled for several years.</w:t>
      </w:r>
    </w:p>
    <w:p w:rsidR="00C027CD" w:rsidRPr="009C503B" w:rsidRDefault="00C027CD" w:rsidP="00C027CD">
      <w:pPr>
        <w:pStyle w:val="L1-FlLfSp12"/>
      </w:pPr>
      <w:r w:rsidRPr="009C503B">
        <w:t>If analyses call for pooling MEPS data across several years, in order to ensure that variance strata are identified appropriately for variance estimation purposes, one can proceed as follows:</w:t>
      </w:r>
    </w:p>
    <w:p w:rsidR="00C027CD" w:rsidRPr="009C503B" w:rsidRDefault="00C027CD" w:rsidP="00C027CD">
      <w:pPr>
        <w:pStyle w:val="L1-FlLfSp12"/>
        <w:numPr>
          <w:ilvl w:val="0"/>
          <w:numId w:val="20"/>
        </w:numPr>
      </w:pPr>
      <w:r w:rsidRPr="009C503B">
        <w:t>When pooling any year from 2002 or later, one can use the variance strata numbering as is.</w:t>
      </w:r>
    </w:p>
    <w:p w:rsidR="00C027CD" w:rsidRPr="009C503B" w:rsidRDefault="00C027CD" w:rsidP="00C027CD">
      <w:pPr>
        <w:pStyle w:val="L1-FlLfSp12"/>
        <w:numPr>
          <w:ilvl w:val="0"/>
          <w:numId w:val="20"/>
        </w:numPr>
      </w:pPr>
      <w:r w:rsidRPr="009C503B">
        <w:t>When pooling any year from 1996 to 2001 with any year from 2002 or later, use the H36 file.</w:t>
      </w:r>
    </w:p>
    <w:p w:rsidR="00C027CD" w:rsidRPr="009C503B" w:rsidRDefault="00C027CD" w:rsidP="00C027CD">
      <w:pPr>
        <w:pStyle w:val="L1-FlLfSp12"/>
        <w:numPr>
          <w:ilvl w:val="0"/>
          <w:numId w:val="20"/>
        </w:numPr>
      </w:pPr>
      <w:r w:rsidRPr="009C503B">
        <w:t>A new H36 file will be constructed in the future to allow pooling of 2007 and later years with 1996 to 2006.</w:t>
      </w:r>
    </w:p>
    <w:p w:rsidR="00ED0FA0" w:rsidRPr="00733AF7" w:rsidRDefault="00ED0FA0" w:rsidP="002479A1">
      <w:pPr>
        <w:pStyle w:val="L1-FlLfSp12"/>
        <w:rPr>
          <w:b/>
        </w:rPr>
      </w:pPr>
      <w:r w:rsidRPr="00733AF7">
        <w:rPr>
          <w:b/>
        </w:rPr>
        <w:t>5.0</w:t>
      </w:r>
      <w:r w:rsidRPr="00733AF7">
        <w:rPr>
          <w:b/>
        </w:rPr>
        <w:tab/>
        <w:t>Merging/Linking MEPS Data Files</w:t>
      </w:r>
      <w:bookmarkEnd w:id="95"/>
    </w:p>
    <w:p w:rsidR="004A011B" w:rsidRDefault="00ED0FA0" w:rsidP="004A011B">
      <w:pPr>
        <w:pStyle w:val="L1-FlLfSp12"/>
        <w:spacing w:after="0"/>
      </w:pPr>
      <w:bookmarkStart w:id="96" w:name="_Toc29804832"/>
      <w:r>
        <w:t>Data from this file can be used alone or in conjunction with other files for different analytic purposes. This section summarizes various scenarios for merging/linking MEPS event file</w:t>
      </w:r>
      <w:r w:rsidRPr="000C3629">
        <w:t>s.</w:t>
      </w:r>
      <w:r>
        <w:t xml:space="preserve"> </w:t>
      </w:r>
      <w:r w:rsidRPr="000C3629">
        <w:t>Each MEPS panel can also be linked back to the previous year</w:t>
      </w:r>
      <w:r w:rsidR="000611D0">
        <w:t>’</w:t>
      </w:r>
      <w:r w:rsidRPr="000C3629">
        <w:t>s National Health Interview Survey public use data files.</w:t>
      </w:r>
      <w:r>
        <w:t xml:space="preserve"> </w:t>
      </w:r>
      <w:r w:rsidRPr="004B6E81">
        <w:t xml:space="preserve">For information on obtaining MEPS/NHIS link files please see </w:t>
      </w:r>
    </w:p>
    <w:p w:rsidR="00ED0FA0" w:rsidRPr="004B6E81" w:rsidRDefault="00043CEF">
      <w:pPr>
        <w:pStyle w:val="L1-FlLfSp12"/>
      </w:pPr>
      <w:hyperlink r:id="rId16" w:history="1">
        <w:r w:rsidR="004A011B">
          <w:rPr>
            <w:rStyle w:val="Hyperlink"/>
            <w:szCs w:val="24"/>
          </w:rPr>
          <w:t>meps.ahrq.gov/data_stats/more_info_download_data_files.jsp</w:t>
        </w:r>
      </w:hyperlink>
      <w:r w:rsidR="004A011B" w:rsidRPr="001F1145">
        <w:t>.</w:t>
      </w:r>
    </w:p>
    <w:p w:rsidR="00ED0FA0" w:rsidRPr="00882D67" w:rsidRDefault="00ED0FA0">
      <w:pPr>
        <w:pStyle w:val="Heading2"/>
      </w:pPr>
      <w:r w:rsidRPr="00882D67">
        <w:t>5.1</w:t>
      </w:r>
      <w:r w:rsidRPr="00882D67">
        <w:tab/>
      </w:r>
      <w:r>
        <w:t xml:space="preserve">Linking to the </w:t>
      </w:r>
      <w:r w:rsidRPr="00882D67">
        <w:t>Person-Level File</w:t>
      </w:r>
      <w:bookmarkEnd w:id="96"/>
    </w:p>
    <w:p w:rsidR="00ED0FA0" w:rsidRPr="00872CAF" w:rsidRDefault="00ED0FA0">
      <w:pPr>
        <w:pStyle w:val="L1-FlLfSp12"/>
      </w:pPr>
      <w:r>
        <w:t xml:space="preserve">Merging characteristics of interest from </w:t>
      </w:r>
      <w:r w:rsidR="0066505C">
        <w:t xml:space="preserve">a </w:t>
      </w:r>
      <w:r>
        <w:t>person-level file (e.g., MEPS 20</w:t>
      </w:r>
      <w:r w:rsidR="00B25808">
        <w:t>1</w:t>
      </w:r>
      <w:r w:rsidR="00354B52">
        <w:t>4</w:t>
      </w:r>
      <w:r>
        <w:t xml:space="preserve"> Full Year </w:t>
      </w:r>
      <w:r w:rsidR="0068041C" w:rsidRPr="00A10067">
        <w:rPr>
          <w:color w:val="000000"/>
        </w:rPr>
        <w:t xml:space="preserve">Consolidated </w:t>
      </w:r>
      <w:r w:rsidRPr="00A10067">
        <w:rPr>
          <w:color w:val="000000"/>
        </w:rPr>
        <w:t xml:space="preserve">File) expands the scope of potential estimates. For example, to estimate the total </w:t>
      </w:r>
      <w:proofErr w:type="gramStart"/>
      <w:r w:rsidRPr="00A10067">
        <w:rPr>
          <w:color w:val="000000"/>
        </w:rPr>
        <w:t>number of emergency room visits for persons with specific demographic characteristics (e.g., age, race, sex, and education), population characteristics from a person-level file need</w:t>
      </w:r>
      <w:proofErr w:type="gramEnd"/>
      <w:r w:rsidRPr="00A10067">
        <w:rPr>
          <w:color w:val="000000"/>
        </w:rPr>
        <w:t xml:space="preserve"> to be merged onto the emergency room visit file. This procedure is illustrated below. The MEPS 20</w:t>
      </w:r>
      <w:r w:rsidR="00B25808">
        <w:rPr>
          <w:color w:val="000000"/>
        </w:rPr>
        <w:t>1</w:t>
      </w:r>
      <w:r w:rsidR="00354B52">
        <w:rPr>
          <w:color w:val="000000"/>
        </w:rPr>
        <w:t>4</w:t>
      </w:r>
      <w:r w:rsidRPr="00A10067">
        <w:rPr>
          <w:color w:val="000000"/>
        </w:rPr>
        <w:t xml:space="preserve"> Appendix File, </w:t>
      </w:r>
      <w:r w:rsidR="00CA00AE">
        <w:rPr>
          <w:color w:val="000000"/>
        </w:rPr>
        <w:t>HC-</w:t>
      </w:r>
      <w:r w:rsidR="00A46D57">
        <w:t>16</w:t>
      </w:r>
      <w:r w:rsidR="00354B52">
        <w:t>8</w:t>
      </w:r>
      <w:r w:rsidRPr="00872CAF">
        <w:t>I, provides additional detail on how to merge MEPS data files.</w:t>
      </w:r>
    </w:p>
    <w:p w:rsidR="00ED0FA0" w:rsidRPr="00872CAF" w:rsidRDefault="00ED0FA0" w:rsidP="004D3F97">
      <w:pPr>
        <w:pStyle w:val="N1-1stBullet"/>
        <w:numPr>
          <w:ilvl w:val="0"/>
          <w:numId w:val="19"/>
        </w:numPr>
        <w:spacing w:after="240"/>
      </w:pPr>
      <w:r w:rsidRPr="00872CAF">
        <w:t xml:space="preserve">Create </w:t>
      </w:r>
      <w:r w:rsidR="00513A82" w:rsidRPr="00872CAF">
        <w:t>dataset</w:t>
      </w:r>
      <w:r w:rsidRPr="00872CAF">
        <w:t xml:space="preserve"> PERSX by sorting the MEPS 20</w:t>
      </w:r>
      <w:r w:rsidR="00B25808">
        <w:t>1</w:t>
      </w:r>
      <w:r w:rsidR="00354B52">
        <w:t>4</w:t>
      </w:r>
      <w:r w:rsidRPr="00872CAF">
        <w:t xml:space="preserve"> Full Year </w:t>
      </w:r>
      <w:r w:rsidR="0068041C" w:rsidRPr="00872CAF">
        <w:t xml:space="preserve">Consolidated </w:t>
      </w:r>
      <w:r w:rsidRPr="00872CAF">
        <w:t>File by the person identifier, DUPERSID. Keep only variables to be merged onto the emergency room visit file and DUPERSID.</w:t>
      </w:r>
    </w:p>
    <w:p w:rsidR="00ED0FA0" w:rsidRPr="00657FDB" w:rsidRDefault="00ED0FA0" w:rsidP="004D3F97">
      <w:pPr>
        <w:pStyle w:val="N1-1stBullet"/>
        <w:numPr>
          <w:ilvl w:val="0"/>
          <w:numId w:val="19"/>
        </w:numPr>
        <w:spacing w:after="240"/>
      </w:pPr>
      <w:r w:rsidRPr="00872CAF">
        <w:t xml:space="preserve">Create </w:t>
      </w:r>
      <w:r w:rsidR="00513A82" w:rsidRPr="00872CAF">
        <w:t>dataset</w:t>
      </w:r>
      <w:r w:rsidRPr="00872CAF">
        <w:t xml:space="preserve"> EROM by sorting the emergency</w:t>
      </w:r>
      <w:r>
        <w:t xml:space="preserve"> room visit file by person identifier, DUPERSID.</w:t>
      </w:r>
    </w:p>
    <w:p w:rsidR="00ED0FA0" w:rsidRPr="00657FDB" w:rsidRDefault="00ED0FA0" w:rsidP="004D3F97">
      <w:pPr>
        <w:pStyle w:val="N1-1stBullet"/>
        <w:numPr>
          <w:ilvl w:val="0"/>
          <w:numId w:val="19"/>
        </w:numPr>
        <w:spacing w:after="240"/>
      </w:pPr>
      <w:r>
        <w:lastRenderedPageBreak/>
        <w:t xml:space="preserve">Create final </w:t>
      </w:r>
      <w:r w:rsidR="00513A82">
        <w:t>dataset</w:t>
      </w:r>
      <w:r>
        <w:t xml:space="preserve"> NEWEROM by merging these two files by DUPERSID, keeping only records on the emergency room visit file.</w:t>
      </w:r>
    </w:p>
    <w:p w:rsidR="00ED0FA0" w:rsidRDefault="00ED0FA0">
      <w:pPr>
        <w:pStyle w:val="L1-FlLfSp12"/>
      </w:pPr>
      <w:r>
        <w:t>The following is an example of SAS code which completes these steps:</w:t>
      </w:r>
    </w:p>
    <w:p w:rsidR="00ED0FA0" w:rsidRPr="00B86308" w:rsidRDefault="00ED0FA0">
      <w:pPr>
        <w:pStyle w:val="SL-FlLftSgl"/>
        <w:ind w:left="630"/>
      </w:pPr>
      <w:r w:rsidRPr="00B86308">
        <w:t>PROC SORT DATA=HCXXX (KEEP=DUPERSID AGE31X AGE42X</w:t>
      </w:r>
      <w:r w:rsidR="00180859">
        <w:t xml:space="preserve"> </w:t>
      </w:r>
      <w:r w:rsidRPr="00B86308">
        <w:t xml:space="preserve">AGE53X SEX </w:t>
      </w:r>
      <w:r w:rsidR="008B1736" w:rsidRPr="00B86308">
        <w:t>RACEV1X</w:t>
      </w:r>
      <w:r w:rsidRPr="00B86308">
        <w:t xml:space="preserve"> </w:t>
      </w:r>
      <w:r w:rsidR="007D1562" w:rsidRPr="00B86308">
        <w:t>EDUYR</w:t>
      </w:r>
      <w:r w:rsidR="00315DD9" w:rsidRPr="00B86308">
        <w:t>DG</w:t>
      </w:r>
      <w:r w:rsidR="004469DF" w:rsidRPr="00B86308">
        <w:t xml:space="preserve"> EDRECODE</w:t>
      </w:r>
      <w:r w:rsidRPr="00B86308">
        <w:t xml:space="preserve">) OUT=PERSX; </w:t>
      </w:r>
    </w:p>
    <w:p w:rsidR="00ED0FA0" w:rsidRPr="00B86308" w:rsidRDefault="00ED0FA0">
      <w:pPr>
        <w:pStyle w:val="SL-FlLftSgl"/>
        <w:ind w:left="1080"/>
      </w:pPr>
      <w:r w:rsidRPr="00B86308">
        <w:t>BY DUPERSID;</w:t>
      </w:r>
    </w:p>
    <w:p w:rsidR="00ED0FA0" w:rsidRPr="00B86308" w:rsidRDefault="00ED0FA0">
      <w:pPr>
        <w:pStyle w:val="SL-FlLftSgl"/>
        <w:spacing w:after="240"/>
        <w:ind w:left="634"/>
      </w:pPr>
      <w:r w:rsidRPr="00B86308">
        <w:t>RUN;</w:t>
      </w:r>
    </w:p>
    <w:p w:rsidR="00ED0FA0" w:rsidRPr="00B86308" w:rsidRDefault="00ED0FA0">
      <w:pPr>
        <w:pStyle w:val="SL-FlLftSgl"/>
        <w:ind w:left="630"/>
      </w:pPr>
      <w:r w:rsidRPr="00B86308">
        <w:t>PROC SORT DATA=EROM;</w:t>
      </w:r>
    </w:p>
    <w:p w:rsidR="00ED0FA0" w:rsidRPr="00B86308" w:rsidRDefault="00ED0FA0">
      <w:pPr>
        <w:pStyle w:val="SL-FlLftSgl"/>
        <w:ind w:left="1080"/>
      </w:pPr>
      <w:r w:rsidRPr="00B86308">
        <w:t>BY DUPERSID;</w:t>
      </w:r>
    </w:p>
    <w:p w:rsidR="00ED0FA0" w:rsidRPr="00B86308" w:rsidRDefault="00ED0FA0">
      <w:pPr>
        <w:pStyle w:val="SL-FlLftSgl"/>
        <w:spacing w:after="240"/>
        <w:ind w:left="634"/>
      </w:pPr>
      <w:r w:rsidRPr="00B86308">
        <w:t>RUN;</w:t>
      </w:r>
    </w:p>
    <w:p w:rsidR="00ED0FA0" w:rsidRPr="00B86308" w:rsidRDefault="00ED0FA0">
      <w:pPr>
        <w:pStyle w:val="SL-FlLftSgl"/>
        <w:ind w:left="630"/>
      </w:pPr>
      <w:r w:rsidRPr="00B86308">
        <w:t>DATA NEW</w:t>
      </w:r>
      <w:r w:rsidR="00D45E95" w:rsidRPr="00B86308">
        <w:t>EROM</w:t>
      </w:r>
      <w:r w:rsidRPr="00B86308">
        <w:t>;</w:t>
      </w:r>
    </w:p>
    <w:p w:rsidR="00ED0FA0" w:rsidRPr="00B86308" w:rsidRDefault="00ED0FA0">
      <w:pPr>
        <w:pStyle w:val="SL-FlLftSgl"/>
        <w:ind w:left="1080"/>
      </w:pPr>
      <w:r w:rsidRPr="00B86308">
        <w:t>MERGE EROM (IN=A) PERSX</w:t>
      </w:r>
      <w:r w:rsidR="00A52A64" w:rsidRPr="00B86308">
        <w:t xml:space="preserve"> </w:t>
      </w:r>
      <w:r w:rsidRPr="00B86308">
        <w:t xml:space="preserve">(IN=B); </w:t>
      </w:r>
    </w:p>
    <w:p w:rsidR="00ED0FA0" w:rsidRPr="00B86308" w:rsidRDefault="00ED0FA0">
      <w:pPr>
        <w:pStyle w:val="SL-FlLftSgl"/>
        <w:ind w:left="1080"/>
      </w:pPr>
      <w:r w:rsidRPr="00B86308">
        <w:t>BY DUPERSID;</w:t>
      </w:r>
    </w:p>
    <w:p w:rsidR="00ED0FA0" w:rsidRPr="00B86308" w:rsidRDefault="00ED0FA0">
      <w:pPr>
        <w:pStyle w:val="SL-FlLftSgl"/>
        <w:ind w:left="1080"/>
      </w:pPr>
      <w:r w:rsidRPr="00B86308">
        <w:t>IF A;</w:t>
      </w:r>
    </w:p>
    <w:p w:rsidR="00ED0FA0" w:rsidRPr="00B86308" w:rsidRDefault="00ED0FA0">
      <w:pPr>
        <w:pStyle w:val="SL-FlLftSgl"/>
        <w:spacing w:after="240"/>
        <w:ind w:left="634"/>
      </w:pPr>
      <w:r w:rsidRPr="00B86308">
        <w:t>RUN;</w:t>
      </w:r>
    </w:p>
    <w:p w:rsidR="00ED0FA0" w:rsidRPr="00D66AA4" w:rsidRDefault="00ED0FA0">
      <w:pPr>
        <w:pStyle w:val="Heading2"/>
      </w:pPr>
      <w:bookmarkStart w:id="97" w:name="_Toc29804833"/>
      <w:bookmarkStart w:id="98" w:name="_Hlt526312897"/>
      <w:r w:rsidRPr="00882D67">
        <w:t>5.2</w:t>
      </w:r>
      <w:r w:rsidRPr="00882D67">
        <w:tab/>
        <w:t xml:space="preserve">Linking </w:t>
      </w:r>
      <w:r>
        <w:t xml:space="preserve">to </w:t>
      </w:r>
      <w:r w:rsidRPr="00882D67">
        <w:t>the Prescribed Medicines File</w:t>
      </w:r>
      <w:bookmarkEnd w:id="97"/>
    </w:p>
    <w:p w:rsidR="00ED0FA0" w:rsidRDefault="00ED0FA0">
      <w:pPr>
        <w:pStyle w:val="L1-FlLfSp12"/>
      </w:pPr>
      <w:bookmarkStart w:id="99" w:name="_Toc29804834"/>
      <w:bookmarkEnd w:id="98"/>
      <w:r w:rsidRPr="00297182">
        <w:t xml:space="preserve">The </w:t>
      </w:r>
      <w:r w:rsidR="002B7449" w:rsidRPr="00297182">
        <w:t>prescribed medicines-event link (</w:t>
      </w:r>
      <w:r w:rsidRPr="00297182">
        <w:t>RXLK</w:t>
      </w:r>
      <w:r w:rsidR="002B7449" w:rsidRPr="00297182">
        <w:t>)</w:t>
      </w:r>
      <w:r w:rsidRPr="00297182">
        <w:t xml:space="preserve"> </w:t>
      </w:r>
      <w:r>
        <w:t xml:space="preserve">file provides a link from the MEPS event files to the </w:t>
      </w:r>
      <w:r w:rsidR="0097065B">
        <w:t>20</w:t>
      </w:r>
      <w:r w:rsidR="00B25808">
        <w:t>1</w:t>
      </w:r>
      <w:r w:rsidR="00E6584A">
        <w:t>4</w:t>
      </w:r>
      <w:r w:rsidR="0097065B">
        <w:t xml:space="preserve"> </w:t>
      </w:r>
      <w:r>
        <w:t>Prescribed Medicine</w:t>
      </w:r>
      <w:r w:rsidR="00B840BE">
        <w:t>s</w:t>
      </w:r>
      <w:r>
        <w:t xml:space="preserve"> Event File. When using RXLK, data users/analysts should keep in mind that one inpatient stay can link to more than one prescribed medicine record. Conversely, a prescribed medicine event may link to more than one inpatient stay visit or different types of events. When this occurs, it is up to the data user/analyst to determine how the prescribed medicine expenditures should be allocated among those medical events. For detailed linking examples, including SAS code, data users/analysts should refer to the MEPS 20</w:t>
      </w:r>
      <w:r w:rsidR="00B25808">
        <w:t>1</w:t>
      </w:r>
      <w:r w:rsidR="0061428F">
        <w:t>4</w:t>
      </w:r>
      <w:r>
        <w:t xml:space="preserve"> Appendix File, </w:t>
      </w:r>
      <w:r w:rsidR="00CA00AE">
        <w:t>HC-</w:t>
      </w:r>
      <w:r w:rsidR="00A46D57">
        <w:t>16</w:t>
      </w:r>
      <w:r w:rsidR="0061428F">
        <w:t>8</w:t>
      </w:r>
      <w:r>
        <w:t>I.</w:t>
      </w:r>
    </w:p>
    <w:p w:rsidR="00ED0FA0" w:rsidRPr="00BC1A24" w:rsidRDefault="00ED0FA0">
      <w:pPr>
        <w:pStyle w:val="Heading2"/>
      </w:pPr>
      <w:bookmarkStart w:id="100" w:name="_Toc29804835"/>
      <w:bookmarkEnd w:id="99"/>
      <w:r w:rsidRPr="00BC1A24">
        <w:t>5.</w:t>
      </w:r>
      <w:r>
        <w:t>3</w:t>
      </w:r>
      <w:r w:rsidRPr="00BC1A24">
        <w:tab/>
      </w:r>
      <w:r>
        <w:t>Linking to</w:t>
      </w:r>
      <w:r w:rsidRPr="00BC1A24">
        <w:t xml:space="preserve"> the Medical Conditions File</w:t>
      </w:r>
      <w:bookmarkEnd w:id="100"/>
    </w:p>
    <w:p w:rsidR="00B57F80" w:rsidRPr="00486545" w:rsidRDefault="00ED0FA0" w:rsidP="00B57F80">
      <w:pPr>
        <w:pStyle w:val="L1-FlLfSp12"/>
      </w:pPr>
      <w:r w:rsidRPr="00486545">
        <w:t xml:space="preserve">The </w:t>
      </w:r>
      <w:r w:rsidR="002B7449" w:rsidRPr="00486545">
        <w:t>conditions-event link (</w:t>
      </w:r>
      <w:r w:rsidRPr="00486545">
        <w:t>CLNK</w:t>
      </w:r>
      <w:r w:rsidR="002B7449" w:rsidRPr="00486545">
        <w:t>) file</w:t>
      </w:r>
      <w:r w:rsidRPr="00486545">
        <w:t xml:space="preserve"> provides a link from MEPS event files to the 20</w:t>
      </w:r>
      <w:r w:rsidR="00B25808">
        <w:t>1</w:t>
      </w:r>
      <w:r w:rsidR="0061428F">
        <w:t>4</w:t>
      </w:r>
      <w:r w:rsidRPr="00486545">
        <w:t xml:space="preserve"> Medical Conditions File. When using the CLNK, data users/analysts should keep in mind that (1) conditions are </w:t>
      </w:r>
      <w:r w:rsidR="00550B89" w:rsidRPr="00486545">
        <w:t>household</w:t>
      </w:r>
      <w:r w:rsidRPr="00486545">
        <w:t>-reported, (2) there may be multiple conditions associated with an emergency room visit</w:t>
      </w:r>
      <w:r w:rsidR="00132B29">
        <w:t>,</w:t>
      </w:r>
      <w:r w:rsidRPr="00486545">
        <w:t xml:space="preserve"> and (3) a condition may link to more than one emergency room visit or any other type of visit. Data users/analysts should also note that not all emergency room visits link to the medical conditions file.</w:t>
      </w:r>
    </w:p>
    <w:p w:rsidR="00ED0FA0" w:rsidRPr="006D4698" w:rsidRDefault="00ED0FA0" w:rsidP="006D4698">
      <w:pPr>
        <w:pStyle w:val="L1-FlLfSp12"/>
        <w:jc w:val="center"/>
        <w:rPr>
          <w:rStyle w:val="C1-CtrBoldHdChar"/>
        </w:rPr>
      </w:pPr>
      <w:r w:rsidRPr="00BC1A24">
        <w:br w:type="page"/>
      </w:r>
      <w:bookmarkStart w:id="101" w:name="_Toc29804836"/>
      <w:r w:rsidRPr="006D4698">
        <w:rPr>
          <w:rStyle w:val="C1-CtrBoldHdChar"/>
        </w:rPr>
        <w:lastRenderedPageBreak/>
        <w:t>References</w:t>
      </w:r>
      <w:bookmarkEnd w:id="101"/>
    </w:p>
    <w:p w:rsidR="00ED0FA0" w:rsidRDefault="00ED0FA0">
      <w:pPr>
        <w:pStyle w:val="L1-FlLfSp12"/>
      </w:pPr>
      <w:bookmarkStart w:id="102" w:name="_Hlt526313414"/>
      <w:bookmarkEnd w:id="102"/>
      <w:r>
        <w:t xml:space="preserve">Cohen, S.B. (1998). </w:t>
      </w:r>
      <w:proofErr w:type="gramStart"/>
      <w:r>
        <w:t>Sample Design of the 1996 Medical Expenditure Panel Survey Medical Provider Component.</w:t>
      </w:r>
      <w:proofErr w:type="gramEnd"/>
      <w:r>
        <w:t xml:space="preserve"> </w:t>
      </w:r>
      <w:proofErr w:type="gramStart"/>
      <w:r w:rsidRPr="007F4698">
        <w:rPr>
          <w:i/>
        </w:rPr>
        <w:t>Journal of Economic Social Measurement</w:t>
      </w:r>
      <w:r>
        <w:t>.</w:t>
      </w:r>
      <w:proofErr w:type="gramEnd"/>
      <w:r>
        <w:t xml:space="preserve"> Vol. 24, 25-53.</w:t>
      </w:r>
    </w:p>
    <w:p w:rsidR="00ED0FA0" w:rsidRDefault="00ED0FA0">
      <w:pPr>
        <w:pStyle w:val="L1-FlLfSp12"/>
      </w:pPr>
      <w:r>
        <w:t xml:space="preserve">Cohen, S.B. (1996). The Redesign of the Medical Expenditure Panel Survey: A Component of the DHHS Survey Integration Plan. </w:t>
      </w:r>
      <w:proofErr w:type="gramStart"/>
      <w:r>
        <w:rPr>
          <w:i/>
        </w:rPr>
        <w:t>Proceedings of the COPAFS Seminar on Statistical Methodology in the Public Service.</w:t>
      </w:r>
      <w:proofErr w:type="gramEnd"/>
    </w:p>
    <w:p w:rsidR="00ED0FA0" w:rsidRDefault="00ED0FA0">
      <w:pPr>
        <w:pStyle w:val="L1-FlLfSp12"/>
      </w:pPr>
      <w:proofErr w:type="gramStart"/>
      <w:r>
        <w:t>Cox, B.G. and Cohen, S.B. (1985).</w:t>
      </w:r>
      <w:proofErr w:type="gramEnd"/>
      <w:r>
        <w:t xml:space="preserve"> Chapter 6: A Comparison of Household and Provider Reports of Medical Conditions. </w:t>
      </w:r>
      <w:proofErr w:type="gramStart"/>
      <w:r>
        <w:t xml:space="preserve">In </w:t>
      </w:r>
      <w:r>
        <w:rPr>
          <w:i/>
        </w:rPr>
        <w:t>Methodological Issues for Health Care Surveys.</w:t>
      </w:r>
      <w:proofErr w:type="gramEnd"/>
      <w:r>
        <w:t xml:space="preserve"> Marcel Dekker, New York.</w:t>
      </w:r>
    </w:p>
    <w:p w:rsidR="00ED0FA0" w:rsidRDefault="00ED0FA0">
      <w:pPr>
        <w:pStyle w:val="L1-FlLfSp12"/>
      </w:pPr>
      <w:proofErr w:type="gramStart"/>
      <w:r>
        <w:t>Cox, B. and Iachan, R. (1987).</w:t>
      </w:r>
      <w:proofErr w:type="gramEnd"/>
      <w:r>
        <w:t xml:space="preserve"> </w:t>
      </w:r>
      <w:proofErr w:type="gramStart"/>
      <w:r>
        <w:t>A Comparison of Household and Provider Reports of Medical Conditions.</w:t>
      </w:r>
      <w:proofErr w:type="gramEnd"/>
      <w:r>
        <w:t xml:space="preserve"> </w:t>
      </w:r>
      <w:proofErr w:type="gramStart"/>
      <w:r w:rsidRPr="007F4698">
        <w:rPr>
          <w:i/>
        </w:rPr>
        <w:t>Journal of Economic and Social Measurement</w:t>
      </w:r>
      <w:r>
        <w:t>.</w:t>
      </w:r>
      <w:proofErr w:type="gramEnd"/>
      <w:r>
        <w:t xml:space="preserve"> 82(400):1013-18.</w:t>
      </w:r>
    </w:p>
    <w:p w:rsidR="00ED0FA0" w:rsidRDefault="00ED0FA0">
      <w:pPr>
        <w:pStyle w:val="L1-FlLfSp12"/>
      </w:pPr>
      <w:r>
        <w:t xml:space="preserve">Edwards, W.S., Winn, D.M., Kurlantzick V., et al. (1994). </w:t>
      </w:r>
      <w:proofErr w:type="gramStart"/>
      <w:r>
        <w:t>Evaluation of National Health Interview Survey Diagnostic Reporting.</w:t>
      </w:r>
      <w:proofErr w:type="gramEnd"/>
      <w:r>
        <w:t xml:space="preserve"> </w:t>
      </w:r>
      <w:proofErr w:type="gramStart"/>
      <w:r>
        <w:t xml:space="preserve">National Center for Health Statistics, </w:t>
      </w:r>
      <w:r w:rsidRPr="007F4698">
        <w:rPr>
          <w:i/>
        </w:rPr>
        <w:t>Vital Health</w:t>
      </w:r>
      <w:r>
        <w:t xml:space="preserve"> 2(120).</w:t>
      </w:r>
      <w:proofErr w:type="gramEnd"/>
      <w:r>
        <w:t xml:space="preserve"> </w:t>
      </w:r>
    </w:p>
    <w:p w:rsidR="00ED0FA0" w:rsidRDefault="00ED0FA0">
      <w:pPr>
        <w:pStyle w:val="L1-FlLfSp12"/>
      </w:pPr>
      <w:r>
        <w:t xml:space="preserve">Elixhauser A., Steiner C.A., Whittington C.A., and McCarthy E. Clinical Classifications for Health Policy Research: Hospital Inpatient Statistics, 1995. </w:t>
      </w:r>
      <w:proofErr w:type="gramStart"/>
      <w:r>
        <w:t>Healthcare Cost and Utilization Project, HCUP-3 Research Note.</w:t>
      </w:r>
      <w:proofErr w:type="gramEnd"/>
      <w:r>
        <w:t xml:space="preserve"> Rockville, MD: Agency for Health Care Policy and Research; 1998. AHCPR Pub. </w:t>
      </w:r>
      <w:proofErr w:type="gramStart"/>
      <w:r>
        <w:t>No. 98-0049.</w:t>
      </w:r>
      <w:proofErr w:type="gramEnd"/>
    </w:p>
    <w:p w:rsidR="00933F50" w:rsidRPr="00FD2D34" w:rsidRDefault="00933F50" w:rsidP="00933F50">
      <w:pPr>
        <w:pStyle w:val="L1-FlLfSp12"/>
      </w:pPr>
      <w:r w:rsidRPr="00FD2D34">
        <w:t xml:space="preserve">Ezzati-Rice, T.M., Rohde, F., Greenblatt, J., </w:t>
      </w:r>
      <w:r w:rsidRPr="00FD2D34">
        <w:rPr>
          <w:iCs/>
        </w:rPr>
        <w:t>Sample Design of the Medical Expenditure Panel Survey Household Component</w:t>
      </w:r>
      <w:r w:rsidRPr="00FD2D34">
        <w:t xml:space="preserve">, 1998–2007. </w:t>
      </w:r>
      <w:r w:rsidRPr="00FD2D34">
        <w:rPr>
          <w:i/>
        </w:rPr>
        <w:t>Methodology Report No. 22</w:t>
      </w:r>
      <w:r w:rsidRPr="00FD2D34">
        <w:t xml:space="preserve">. March 2008. </w:t>
      </w:r>
      <w:proofErr w:type="gramStart"/>
      <w:r w:rsidRPr="00FD2D34">
        <w:t>Agency for Healthcare Research and Quality, Rockville, MD.</w:t>
      </w:r>
      <w:proofErr w:type="gramEnd"/>
      <w:r w:rsidRPr="00FD2D34">
        <w:t xml:space="preserve"> </w:t>
      </w:r>
    </w:p>
    <w:p w:rsidR="00ED0FA0" w:rsidRDefault="00ED0FA0">
      <w:pPr>
        <w:pStyle w:val="L1-FlLfSp12"/>
      </w:pPr>
      <w:proofErr w:type="gramStart"/>
      <w:r>
        <w:t>Health Care Financing Administration (1980).</w:t>
      </w:r>
      <w:proofErr w:type="gramEnd"/>
      <w:r>
        <w:t xml:space="preserve"> </w:t>
      </w:r>
      <w:proofErr w:type="gramStart"/>
      <w:r>
        <w:t>International Classification of Diseases, 9</w:t>
      </w:r>
      <w:r>
        <w:rPr>
          <w:vertAlign w:val="superscript"/>
        </w:rPr>
        <w:t>th</w:t>
      </w:r>
      <w:r>
        <w:t xml:space="preserve"> Revision, Clinical Modification (ICD-CM).</w:t>
      </w:r>
      <w:proofErr w:type="gramEnd"/>
      <w:r>
        <w:t xml:space="preserve"> </w:t>
      </w:r>
      <w:proofErr w:type="gramStart"/>
      <w:r>
        <w:t>Vol. 1.</w:t>
      </w:r>
      <w:proofErr w:type="gramEnd"/>
      <w:r>
        <w:t xml:space="preserve"> (DHHS Pub. No. (PHS) 80-1260). DHHS: U.S. Public Health Services.</w:t>
      </w:r>
    </w:p>
    <w:p w:rsidR="00ED0FA0" w:rsidRDefault="00ED0FA0">
      <w:pPr>
        <w:pStyle w:val="L1-FlLfSp12"/>
      </w:pPr>
      <w:proofErr w:type="gramStart"/>
      <w:r>
        <w:t>Johnson, A.E. and Sanchez, M.E. (1993).</w:t>
      </w:r>
      <w:proofErr w:type="gramEnd"/>
      <w:r>
        <w:t xml:space="preserve"> Household and Medical Provider Reports on Medical Conditions: National Medical Expenditure Survey, 1987. </w:t>
      </w:r>
      <w:proofErr w:type="gramStart"/>
      <w:r w:rsidRPr="007F4698">
        <w:rPr>
          <w:i/>
        </w:rPr>
        <w:t>Journal of Economic and Social Measurement</w:t>
      </w:r>
      <w:r>
        <w:t>.</w:t>
      </w:r>
      <w:proofErr w:type="gramEnd"/>
      <w:r>
        <w:t xml:space="preserve"> Vol. 19, 199-233. </w:t>
      </w:r>
    </w:p>
    <w:p w:rsidR="00ED0FA0" w:rsidRDefault="00ED0FA0">
      <w:pPr>
        <w:pStyle w:val="L1-FlLfSp12"/>
      </w:pPr>
      <w:r>
        <w:t xml:space="preserve">Monheit, A.C., Wilson, R., and Arnett, III, R.H. (Editors). </w:t>
      </w:r>
      <w:proofErr w:type="gramStart"/>
      <w:r w:rsidRPr="001C18E0">
        <w:rPr>
          <w:i/>
        </w:rPr>
        <w:t>Informing American Health Care Policy</w:t>
      </w:r>
      <w:r>
        <w:t>.</w:t>
      </w:r>
      <w:proofErr w:type="gramEnd"/>
      <w:r>
        <w:t xml:space="preserve"> </w:t>
      </w:r>
      <w:proofErr w:type="gramStart"/>
      <w:r>
        <w:t>(1999). Jossey-Bass Inc., San Francisco.</w:t>
      </w:r>
      <w:proofErr w:type="gramEnd"/>
    </w:p>
    <w:p w:rsidR="00ED0FA0" w:rsidRDefault="00ED0FA0">
      <w:pPr>
        <w:pStyle w:val="L1-FlLfSp12"/>
        <w:rPr>
          <w:b/>
        </w:rPr>
      </w:pPr>
      <w:r>
        <w:t>Shah, B.V., Barnwell, B.G., Bieler, G.S., Boyle, K.E., Folsom, R.E., La</w:t>
      </w:r>
      <w:r w:rsidR="00426848">
        <w:t>V</w:t>
      </w:r>
      <w:r>
        <w:t xml:space="preserve">ange, L., Wheeless, S.C., and Williams, R. (1996). </w:t>
      </w:r>
      <w:r>
        <w:rPr>
          <w:i/>
        </w:rPr>
        <w:t>Technical Manual: Statistical Methods and Algorithms Used in SUDAAN Release 7.0,</w:t>
      </w:r>
      <w:r>
        <w:t xml:space="preserve"> Research Triangle Park, NC: Research Triangle Institute.</w:t>
      </w:r>
    </w:p>
    <w:p w:rsidR="00ED0FA0" w:rsidRDefault="00ED0FA0">
      <w:pPr>
        <w:tabs>
          <w:tab w:val="center" w:pos="4725"/>
        </w:tabs>
        <w:rPr>
          <w:b/>
          <w:sz w:val="26"/>
        </w:rPr>
        <w:sectPr w:rsidR="00ED0FA0" w:rsidSect="00C33744">
          <w:footerReference w:type="default" r:id="rId17"/>
          <w:endnotePr>
            <w:numFmt w:val="decimal"/>
          </w:endnotePr>
          <w:pgSz w:w="12240" w:h="15840" w:code="1"/>
          <w:pgMar w:top="1440" w:right="1440" w:bottom="1440" w:left="1440" w:header="720" w:footer="576" w:gutter="0"/>
          <w:pgNumType w:start="1"/>
          <w:cols w:space="720"/>
          <w:noEndnote/>
        </w:sectPr>
      </w:pPr>
    </w:p>
    <w:p w:rsidR="00ED0FA0" w:rsidRDefault="00ED0FA0">
      <w:pPr>
        <w:pStyle w:val="C1-CtrBoldHd"/>
        <w:rPr>
          <w:caps/>
        </w:rPr>
      </w:pPr>
      <w:bookmarkStart w:id="103" w:name="_Hlt12704233"/>
      <w:bookmarkStart w:id="104" w:name="_Toc29804837"/>
      <w:bookmarkEnd w:id="103"/>
      <w:r>
        <w:lastRenderedPageBreak/>
        <w:t>D. Variable-Source Crosswalk</w:t>
      </w:r>
      <w:bookmarkStart w:id="105" w:name="_Hlt12860053"/>
      <w:bookmarkEnd w:id="104"/>
      <w:bookmarkEnd w:id="105"/>
    </w:p>
    <w:p w:rsidR="00ED0FA0" w:rsidRDefault="00ED0FA0">
      <w:pPr>
        <w:pStyle w:val="Title"/>
        <w:sectPr w:rsidR="00ED0FA0" w:rsidSect="00C33744">
          <w:footerReference w:type="default" r:id="rId18"/>
          <w:endnotePr>
            <w:numFmt w:val="decimal"/>
          </w:endnotePr>
          <w:pgSz w:w="12240" w:h="15840" w:code="1"/>
          <w:pgMar w:top="1440" w:right="1440" w:bottom="1440" w:left="1440" w:header="720" w:footer="576" w:gutter="0"/>
          <w:pgNumType w:start="1" w:chapStyle="1"/>
          <w:cols w:space="720"/>
          <w:vAlign w:val="center"/>
        </w:sectPr>
      </w:pPr>
    </w:p>
    <w:p w:rsidR="00ED0FA0" w:rsidRDefault="00ED0FA0">
      <w:pPr>
        <w:pStyle w:val="C1-CtrBoldHd"/>
      </w:pPr>
      <w:r>
        <w:lastRenderedPageBreak/>
        <w:t>VARIABLE-SOURCE CROSSWALK</w:t>
      </w:r>
    </w:p>
    <w:p w:rsidR="00ED0FA0" w:rsidRDefault="00ED0FA0">
      <w:pPr>
        <w:pStyle w:val="C1-CtrBoldHd"/>
      </w:pPr>
      <w:r>
        <w:t xml:space="preserve">FOR MEPS </w:t>
      </w:r>
      <w:r w:rsidR="00CA00AE">
        <w:t>HC-</w:t>
      </w:r>
      <w:r w:rsidR="00A46D57">
        <w:t>16</w:t>
      </w:r>
      <w:r w:rsidR="0061428F">
        <w:t>8</w:t>
      </w:r>
      <w:r>
        <w:t>E: 20</w:t>
      </w:r>
      <w:r w:rsidR="00B25808">
        <w:t>1</w:t>
      </w:r>
      <w:r w:rsidR="0061428F">
        <w:t>4</w:t>
      </w:r>
      <w:r>
        <w:t xml:space="preserve"> EMERGENCY ROOM VISITS </w:t>
      </w:r>
    </w:p>
    <w:p w:rsidR="00ED0FA0" w:rsidRDefault="00ED0FA0">
      <w:pPr>
        <w:pStyle w:val="C1-CtrBoldHd"/>
      </w:pPr>
      <w:r>
        <w:t>Survey Administration Variables</w:t>
      </w:r>
    </w:p>
    <w:tbl>
      <w:tblPr>
        <w:tblW w:w="9730" w:type="dxa"/>
        <w:tblLayout w:type="fixed"/>
        <w:tblCellMar>
          <w:left w:w="100" w:type="dxa"/>
          <w:right w:w="100" w:type="dxa"/>
        </w:tblCellMar>
        <w:tblLook w:val="0000" w:firstRow="0" w:lastRow="0" w:firstColumn="0" w:lastColumn="0" w:noHBand="0" w:noVBand="0"/>
      </w:tblPr>
      <w:tblGrid>
        <w:gridCol w:w="1720"/>
        <w:gridCol w:w="5760"/>
        <w:gridCol w:w="2250"/>
      </w:tblGrid>
      <w:tr w:rsidR="00ED0FA0">
        <w:trPr>
          <w:cantSplit/>
          <w:tblHeader/>
        </w:trPr>
        <w:tc>
          <w:tcPr>
            <w:tcW w:w="1720" w:type="dxa"/>
            <w:tcBorders>
              <w:top w:val="single" w:sz="6" w:space="0" w:color="auto"/>
              <w:left w:val="single" w:sz="6" w:space="0" w:color="auto"/>
            </w:tcBorders>
          </w:tcPr>
          <w:p w:rsidR="00ED0FA0" w:rsidRDefault="00ED0FA0" w:rsidP="00B33A22">
            <w:pPr>
              <w:pStyle w:val="SL-FlLftSgl"/>
              <w:spacing w:before="40" w:after="40"/>
              <w:jc w:val="center"/>
              <w:rPr>
                <w:b/>
              </w:rPr>
            </w:pPr>
            <w:r>
              <w:rPr>
                <w:b/>
              </w:rPr>
              <w:t>Variable</w:t>
            </w:r>
          </w:p>
        </w:tc>
        <w:tc>
          <w:tcPr>
            <w:tcW w:w="5760" w:type="dxa"/>
            <w:tcBorders>
              <w:top w:val="single" w:sz="6" w:space="0" w:color="auto"/>
              <w:left w:val="single" w:sz="6" w:space="0" w:color="auto"/>
            </w:tcBorders>
          </w:tcPr>
          <w:p w:rsidR="00ED0FA0" w:rsidRDefault="00ED0FA0" w:rsidP="00B33A22">
            <w:pPr>
              <w:pStyle w:val="SL-FlLftSgl"/>
              <w:spacing w:before="40" w:after="40"/>
              <w:jc w:val="center"/>
              <w:rPr>
                <w:b/>
              </w:rPr>
            </w:pPr>
            <w:r>
              <w:rPr>
                <w:b/>
              </w:rPr>
              <w:t>Description</w:t>
            </w:r>
          </w:p>
        </w:tc>
        <w:tc>
          <w:tcPr>
            <w:tcW w:w="2250" w:type="dxa"/>
            <w:tcBorders>
              <w:top w:val="single" w:sz="6" w:space="0" w:color="auto"/>
              <w:left w:val="single" w:sz="6" w:space="0" w:color="auto"/>
              <w:right w:val="single" w:sz="6" w:space="0" w:color="auto"/>
            </w:tcBorders>
          </w:tcPr>
          <w:p w:rsidR="00ED0FA0" w:rsidRDefault="00ED0FA0" w:rsidP="00B33A22">
            <w:pPr>
              <w:pStyle w:val="SL-FlLftSgl"/>
              <w:spacing w:before="40" w:after="40"/>
              <w:jc w:val="center"/>
              <w:rPr>
                <w:b/>
              </w:rPr>
            </w:pPr>
            <w:r>
              <w:rPr>
                <w:b/>
              </w:rPr>
              <w:t>Source</w:t>
            </w:r>
          </w:p>
        </w:tc>
      </w:tr>
      <w:tr w:rsidR="00ED0FA0">
        <w:trPr>
          <w:cantSplit/>
        </w:trPr>
        <w:tc>
          <w:tcPr>
            <w:tcW w:w="1720" w:type="dxa"/>
            <w:tcBorders>
              <w:top w:val="single" w:sz="6" w:space="0" w:color="auto"/>
              <w:left w:val="single" w:sz="6" w:space="0" w:color="auto"/>
            </w:tcBorders>
          </w:tcPr>
          <w:p w:rsidR="00ED0FA0" w:rsidRPr="00B86308" w:rsidRDefault="00ED0FA0">
            <w:pPr>
              <w:pStyle w:val="SL-FlLftSgl"/>
              <w:spacing w:before="40" w:after="40"/>
            </w:pPr>
            <w:r w:rsidRPr="00B86308">
              <w:t>DUID</w:t>
            </w:r>
          </w:p>
        </w:tc>
        <w:tc>
          <w:tcPr>
            <w:tcW w:w="5760" w:type="dxa"/>
            <w:tcBorders>
              <w:top w:val="single" w:sz="6" w:space="0" w:color="auto"/>
              <w:left w:val="single" w:sz="6" w:space="0" w:color="auto"/>
            </w:tcBorders>
          </w:tcPr>
          <w:p w:rsidR="00ED0FA0" w:rsidRDefault="00ED0FA0">
            <w:pPr>
              <w:pStyle w:val="SL-FlLftSgl"/>
              <w:spacing w:before="40" w:after="40"/>
            </w:pPr>
            <w:r>
              <w:t>Dwelling unit ID</w:t>
            </w:r>
          </w:p>
        </w:tc>
        <w:tc>
          <w:tcPr>
            <w:tcW w:w="2250" w:type="dxa"/>
            <w:tcBorders>
              <w:top w:val="single" w:sz="6" w:space="0" w:color="auto"/>
              <w:left w:val="single" w:sz="6" w:space="0" w:color="auto"/>
              <w:right w:val="single" w:sz="6" w:space="0" w:color="auto"/>
            </w:tcBorders>
          </w:tcPr>
          <w:p w:rsidR="00ED0FA0" w:rsidRDefault="00ED0FA0">
            <w:pPr>
              <w:pStyle w:val="SL-FlLftSgl"/>
              <w:spacing w:before="40" w:after="40"/>
            </w:pPr>
            <w:r>
              <w:t>Assigned in sampling</w:t>
            </w:r>
          </w:p>
        </w:tc>
      </w:tr>
      <w:tr w:rsidR="00ED0FA0">
        <w:trPr>
          <w:cantSplit/>
        </w:trPr>
        <w:tc>
          <w:tcPr>
            <w:tcW w:w="1720" w:type="dxa"/>
            <w:tcBorders>
              <w:top w:val="single" w:sz="6" w:space="0" w:color="auto"/>
              <w:left w:val="single" w:sz="6" w:space="0" w:color="auto"/>
            </w:tcBorders>
          </w:tcPr>
          <w:p w:rsidR="00ED0FA0" w:rsidRPr="00B86308" w:rsidRDefault="00ED0FA0">
            <w:pPr>
              <w:pStyle w:val="SL-FlLftSgl"/>
              <w:spacing w:before="40" w:after="40"/>
            </w:pPr>
            <w:r w:rsidRPr="00B86308">
              <w:t>PID</w:t>
            </w:r>
          </w:p>
        </w:tc>
        <w:tc>
          <w:tcPr>
            <w:tcW w:w="5760" w:type="dxa"/>
            <w:tcBorders>
              <w:top w:val="single" w:sz="6" w:space="0" w:color="auto"/>
              <w:left w:val="single" w:sz="6" w:space="0" w:color="auto"/>
            </w:tcBorders>
          </w:tcPr>
          <w:p w:rsidR="00ED0FA0" w:rsidRDefault="00ED0FA0">
            <w:pPr>
              <w:pStyle w:val="SL-FlLftSgl"/>
              <w:spacing w:before="40" w:after="40"/>
            </w:pPr>
            <w:r>
              <w:t>Person number</w:t>
            </w:r>
          </w:p>
        </w:tc>
        <w:tc>
          <w:tcPr>
            <w:tcW w:w="2250" w:type="dxa"/>
            <w:tcBorders>
              <w:top w:val="single" w:sz="6" w:space="0" w:color="auto"/>
              <w:left w:val="single" w:sz="6" w:space="0" w:color="auto"/>
              <w:right w:val="single" w:sz="6" w:space="0" w:color="auto"/>
            </w:tcBorders>
          </w:tcPr>
          <w:p w:rsidR="00ED0FA0" w:rsidRDefault="00ED0FA0">
            <w:pPr>
              <w:pStyle w:val="SL-FlLftSgl"/>
              <w:spacing w:before="40" w:after="40"/>
            </w:pPr>
            <w:r>
              <w:t>Assigned in sampling</w:t>
            </w:r>
          </w:p>
        </w:tc>
      </w:tr>
      <w:tr w:rsidR="00ED0FA0">
        <w:trPr>
          <w:cantSplit/>
        </w:trPr>
        <w:tc>
          <w:tcPr>
            <w:tcW w:w="1720" w:type="dxa"/>
            <w:tcBorders>
              <w:top w:val="single" w:sz="6" w:space="0" w:color="auto"/>
              <w:left w:val="single" w:sz="6" w:space="0" w:color="auto"/>
            </w:tcBorders>
          </w:tcPr>
          <w:p w:rsidR="00ED0FA0" w:rsidRPr="00B86308" w:rsidRDefault="00ED0FA0">
            <w:pPr>
              <w:pStyle w:val="SL-FlLftSgl"/>
              <w:spacing w:before="40" w:after="40"/>
            </w:pPr>
            <w:r w:rsidRPr="00B86308">
              <w:t>DUPERSID</w:t>
            </w:r>
          </w:p>
        </w:tc>
        <w:tc>
          <w:tcPr>
            <w:tcW w:w="5760" w:type="dxa"/>
            <w:tcBorders>
              <w:top w:val="single" w:sz="6" w:space="0" w:color="auto"/>
              <w:left w:val="single" w:sz="6" w:space="0" w:color="auto"/>
            </w:tcBorders>
          </w:tcPr>
          <w:p w:rsidR="00ED0FA0" w:rsidRDefault="00ED0FA0">
            <w:pPr>
              <w:pStyle w:val="SL-FlLftSgl"/>
              <w:spacing w:before="40" w:after="40"/>
            </w:pPr>
            <w:r>
              <w:t>Person ID (DUID + PID)</w:t>
            </w:r>
          </w:p>
        </w:tc>
        <w:tc>
          <w:tcPr>
            <w:tcW w:w="2250" w:type="dxa"/>
            <w:tcBorders>
              <w:top w:val="single" w:sz="6" w:space="0" w:color="auto"/>
              <w:left w:val="single" w:sz="6" w:space="0" w:color="auto"/>
              <w:right w:val="single" w:sz="6" w:space="0" w:color="auto"/>
            </w:tcBorders>
          </w:tcPr>
          <w:p w:rsidR="00ED0FA0" w:rsidRDefault="00ED0FA0">
            <w:pPr>
              <w:pStyle w:val="SL-FlLftSgl"/>
              <w:spacing w:before="40" w:after="40"/>
            </w:pPr>
            <w:r>
              <w:t>Assigned in sampling</w:t>
            </w:r>
          </w:p>
        </w:tc>
      </w:tr>
      <w:tr w:rsidR="00ED0FA0">
        <w:trPr>
          <w:cantSplit/>
        </w:trPr>
        <w:tc>
          <w:tcPr>
            <w:tcW w:w="1720" w:type="dxa"/>
            <w:tcBorders>
              <w:top w:val="single" w:sz="6" w:space="0" w:color="auto"/>
              <w:left w:val="single" w:sz="6" w:space="0" w:color="auto"/>
            </w:tcBorders>
          </w:tcPr>
          <w:p w:rsidR="00ED0FA0" w:rsidRPr="00B86308" w:rsidRDefault="00ED0FA0">
            <w:pPr>
              <w:pStyle w:val="SL-FlLftSgl"/>
              <w:spacing w:before="40" w:after="40"/>
            </w:pPr>
            <w:r w:rsidRPr="00B86308">
              <w:t>EVNTIDX</w:t>
            </w:r>
          </w:p>
        </w:tc>
        <w:tc>
          <w:tcPr>
            <w:tcW w:w="5760" w:type="dxa"/>
            <w:tcBorders>
              <w:top w:val="single" w:sz="6" w:space="0" w:color="auto"/>
              <w:left w:val="single" w:sz="6" w:space="0" w:color="auto"/>
            </w:tcBorders>
          </w:tcPr>
          <w:p w:rsidR="00ED0FA0" w:rsidRDefault="00ED0FA0">
            <w:pPr>
              <w:pStyle w:val="SL-FlLftSgl"/>
              <w:spacing w:before="40" w:after="40"/>
            </w:pPr>
            <w:r>
              <w:t>Event ID</w:t>
            </w:r>
          </w:p>
        </w:tc>
        <w:tc>
          <w:tcPr>
            <w:tcW w:w="2250" w:type="dxa"/>
            <w:tcBorders>
              <w:top w:val="single" w:sz="6" w:space="0" w:color="auto"/>
              <w:left w:val="single" w:sz="6" w:space="0" w:color="auto"/>
              <w:right w:val="single" w:sz="6" w:space="0" w:color="auto"/>
            </w:tcBorders>
          </w:tcPr>
          <w:p w:rsidR="00ED0FA0" w:rsidRDefault="00ED0FA0">
            <w:pPr>
              <w:pStyle w:val="SL-FlLftSgl"/>
              <w:spacing w:before="40" w:after="40"/>
            </w:pPr>
            <w:r>
              <w:t>Assigned in sampling</w:t>
            </w:r>
          </w:p>
        </w:tc>
      </w:tr>
      <w:tr w:rsidR="00ED0FA0">
        <w:trPr>
          <w:cantSplit/>
        </w:trPr>
        <w:tc>
          <w:tcPr>
            <w:tcW w:w="1720" w:type="dxa"/>
            <w:tcBorders>
              <w:top w:val="single" w:sz="6" w:space="0" w:color="auto"/>
              <w:left w:val="single" w:sz="6" w:space="0" w:color="auto"/>
            </w:tcBorders>
          </w:tcPr>
          <w:p w:rsidR="00ED0FA0" w:rsidRPr="00B86308" w:rsidRDefault="00ED0FA0">
            <w:pPr>
              <w:pStyle w:val="SL-FlLftSgl"/>
              <w:spacing w:before="40" w:after="40"/>
            </w:pPr>
            <w:r w:rsidRPr="00B86308">
              <w:t>EVENTRN</w:t>
            </w:r>
          </w:p>
        </w:tc>
        <w:tc>
          <w:tcPr>
            <w:tcW w:w="5760" w:type="dxa"/>
            <w:tcBorders>
              <w:top w:val="single" w:sz="6" w:space="0" w:color="auto"/>
              <w:left w:val="single" w:sz="6" w:space="0" w:color="auto"/>
            </w:tcBorders>
          </w:tcPr>
          <w:p w:rsidR="00ED0FA0" w:rsidRDefault="00ED0FA0">
            <w:pPr>
              <w:pStyle w:val="SL-FlLftSgl"/>
              <w:spacing w:before="40" w:after="40"/>
            </w:pPr>
            <w:r>
              <w:t>Event round number</w:t>
            </w:r>
          </w:p>
        </w:tc>
        <w:tc>
          <w:tcPr>
            <w:tcW w:w="2250" w:type="dxa"/>
            <w:tcBorders>
              <w:top w:val="single" w:sz="6" w:space="0" w:color="auto"/>
              <w:left w:val="single" w:sz="6" w:space="0" w:color="auto"/>
              <w:right w:val="single" w:sz="6" w:space="0" w:color="auto"/>
            </w:tcBorders>
          </w:tcPr>
          <w:p w:rsidR="00ED0FA0" w:rsidRDefault="00ED0FA0">
            <w:pPr>
              <w:pStyle w:val="SL-FlLftSgl"/>
              <w:spacing w:before="40" w:after="40"/>
            </w:pPr>
            <w:r>
              <w:t>CAPI derived</w:t>
            </w:r>
          </w:p>
        </w:tc>
      </w:tr>
      <w:tr w:rsidR="00ED0FA0">
        <w:trPr>
          <w:cantSplit/>
        </w:trPr>
        <w:tc>
          <w:tcPr>
            <w:tcW w:w="1720" w:type="dxa"/>
            <w:tcBorders>
              <w:top w:val="single" w:sz="6" w:space="0" w:color="auto"/>
              <w:left w:val="single" w:sz="6" w:space="0" w:color="auto"/>
            </w:tcBorders>
          </w:tcPr>
          <w:p w:rsidR="00ED0FA0" w:rsidRPr="00B86308" w:rsidRDefault="00ED0FA0">
            <w:pPr>
              <w:pStyle w:val="SL-FlLftSgl"/>
              <w:spacing w:before="40" w:after="40"/>
            </w:pPr>
            <w:r w:rsidRPr="00B86308">
              <w:t>ERHEVIDX</w:t>
            </w:r>
          </w:p>
        </w:tc>
        <w:tc>
          <w:tcPr>
            <w:tcW w:w="5760" w:type="dxa"/>
            <w:tcBorders>
              <w:top w:val="single" w:sz="6" w:space="0" w:color="auto"/>
              <w:left w:val="single" w:sz="6" w:space="0" w:color="auto"/>
            </w:tcBorders>
          </w:tcPr>
          <w:p w:rsidR="00ED0FA0" w:rsidRDefault="00ED0FA0">
            <w:pPr>
              <w:pStyle w:val="SL-FlLftSgl"/>
              <w:spacing w:before="40" w:after="40"/>
            </w:pPr>
            <w:r>
              <w:t>Event ID for corresponding hospital stay</w:t>
            </w:r>
          </w:p>
        </w:tc>
        <w:tc>
          <w:tcPr>
            <w:tcW w:w="2250" w:type="dxa"/>
            <w:tcBorders>
              <w:top w:val="single" w:sz="6" w:space="0" w:color="auto"/>
              <w:left w:val="single" w:sz="6" w:space="0" w:color="auto"/>
              <w:right w:val="single" w:sz="6" w:space="0" w:color="auto"/>
            </w:tcBorders>
          </w:tcPr>
          <w:p w:rsidR="00ED0FA0" w:rsidRDefault="00ED0FA0">
            <w:pPr>
              <w:pStyle w:val="SL-FlLftSgl"/>
              <w:spacing w:before="40" w:after="40"/>
            </w:pPr>
            <w:r>
              <w:t>Constructed</w:t>
            </w:r>
          </w:p>
        </w:tc>
      </w:tr>
      <w:tr w:rsidR="00ED0FA0">
        <w:trPr>
          <w:cantSplit/>
        </w:trPr>
        <w:tc>
          <w:tcPr>
            <w:tcW w:w="1720" w:type="dxa"/>
            <w:tcBorders>
              <w:top w:val="single" w:sz="6" w:space="0" w:color="auto"/>
              <w:left w:val="single" w:sz="6" w:space="0" w:color="auto"/>
            </w:tcBorders>
          </w:tcPr>
          <w:p w:rsidR="00ED0FA0" w:rsidRPr="00B86308" w:rsidRDefault="00ED0FA0">
            <w:pPr>
              <w:pStyle w:val="SL-FlLftSgl"/>
              <w:spacing w:before="40" w:after="40"/>
            </w:pPr>
            <w:r w:rsidRPr="00B86308">
              <w:t>FFEEIDX</w:t>
            </w:r>
          </w:p>
        </w:tc>
        <w:tc>
          <w:tcPr>
            <w:tcW w:w="5760" w:type="dxa"/>
            <w:tcBorders>
              <w:top w:val="single" w:sz="6" w:space="0" w:color="auto"/>
              <w:left w:val="single" w:sz="6" w:space="0" w:color="auto"/>
            </w:tcBorders>
          </w:tcPr>
          <w:p w:rsidR="00ED0FA0" w:rsidRDefault="00ED0FA0">
            <w:pPr>
              <w:pStyle w:val="SL-FlLftSgl"/>
              <w:spacing w:before="40" w:after="40"/>
            </w:pPr>
            <w:r>
              <w:t>Flat fee ID</w:t>
            </w:r>
          </w:p>
        </w:tc>
        <w:tc>
          <w:tcPr>
            <w:tcW w:w="2250" w:type="dxa"/>
            <w:tcBorders>
              <w:top w:val="single" w:sz="6" w:space="0" w:color="auto"/>
              <w:left w:val="single" w:sz="6" w:space="0" w:color="auto"/>
              <w:right w:val="single" w:sz="6" w:space="0" w:color="auto"/>
            </w:tcBorders>
          </w:tcPr>
          <w:p w:rsidR="00ED0FA0" w:rsidRDefault="00ED0FA0">
            <w:pPr>
              <w:pStyle w:val="SL-FlLftSgl"/>
              <w:spacing w:before="40" w:after="40"/>
            </w:pPr>
            <w:r>
              <w:t>CAPI derived</w:t>
            </w:r>
          </w:p>
        </w:tc>
      </w:tr>
      <w:tr w:rsidR="00ED0FA0" w:rsidRPr="00BE1054">
        <w:trPr>
          <w:cantSplit/>
        </w:trPr>
        <w:tc>
          <w:tcPr>
            <w:tcW w:w="1720" w:type="dxa"/>
            <w:tcBorders>
              <w:top w:val="single" w:sz="6" w:space="0" w:color="auto"/>
              <w:left w:val="single" w:sz="6" w:space="0" w:color="auto"/>
              <w:bottom w:val="single" w:sz="6" w:space="0" w:color="auto"/>
            </w:tcBorders>
          </w:tcPr>
          <w:p w:rsidR="00ED0FA0" w:rsidRPr="00B86308" w:rsidRDefault="00ED0FA0">
            <w:pPr>
              <w:pStyle w:val="SL-FlLftSgl"/>
              <w:spacing w:before="40" w:after="40"/>
            </w:pPr>
            <w:r w:rsidRPr="00B86308">
              <w:t>PANEL</w:t>
            </w:r>
          </w:p>
        </w:tc>
        <w:tc>
          <w:tcPr>
            <w:tcW w:w="5760" w:type="dxa"/>
            <w:tcBorders>
              <w:top w:val="single" w:sz="6" w:space="0" w:color="auto"/>
              <w:left w:val="single" w:sz="6" w:space="0" w:color="auto"/>
              <w:bottom w:val="single" w:sz="6" w:space="0" w:color="auto"/>
            </w:tcBorders>
          </w:tcPr>
          <w:p w:rsidR="00ED0FA0" w:rsidRDefault="00ED0FA0">
            <w:pPr>
              <w:pStyle w:val="SL-FlLftSgl"/>
              <w:spacing w:before="40" w:after="40"/>
            </w:pPr>
            <w:r>
              <w:t>Panel Number</w:t>
            </w:r>
          </w:p>
        </w:tc>
        <w:tc>
          <w:tcPr>
            <w:tcW w:w="2250" w:type="dxa"/>
            <w:tcBorders>
              <w:top w:val="single" w:sz="6" w:space="0" w:color="auto"/>
              <w:left w:val="single" w:sz="6" w:space="0" w:color="auto"/>
              <w:bottom w:val="single" w:sz="6" w:space="0" w:color="auto"/>
              <w:right w:val="single" w:sz="6" w:space="0" w:color="auto"/>
            </w:tcBorders>
          </w:tcPr>
          <w:p w:rsidR="00ED0FA0" w:rsidRDefault="00ED0FA0">
            <w:pPr>
              <w:pStyle w:val="SL-FlLftSgl"/>
              <w:spacing w:before="40" w:after="40"/>
            </w:pPr>
            <w:r>
              <w:t>Constructed</w:t>
            </w:r>
          </w:p>
        </w:tc>
      </w:tr>
      <w:tr w:rsidR="00ED0FA0">
        <w:trPr>
          <w:cantSplit/>
        </w:trPr>
        <w:tc>
          <w:tcPr>
            <w:tcW w:w="1720" w:type="dxa"/>
            <w:tcBorders>
              <w:top w:val="single" w:sz="6" w:space="0" w:color="auto"/>
              <w:left w:val="single" w:sz="6" w:space="0" w:color="auto"/>
              <w:bottom w:val="single" w:sz="6" w:space="0" w:color="auto"/>
            </w:tcBorders>
          </w:tcPr>
          <w:p w:rsidR="00ED0FA0" w:rsidRPr="00B86308" w:rsidRDefault="00ED0FA0">
            <w:pPr>
              <w:pStyle w:val="SL-FlLftSgl"/>
              <w:spacing w:before="40" w:after="40"/>
            </w:pPr>
            <w:r w:rsidRPr="00B86308">
              <w:t>MPCDATA</w:t>
            </w:r>
          </w:p>
        </w:tc>
        <w:tc>
          <w:tcPr>
            <w:tcW w:w="5760" w:type="dxa"/>
            <w:tcBorders>
              <w:top w:val="single" w:sz="6" w:space="0" w:color="auto"/>
              <w:left w:val="single" w:sz="6" w:space="0" w:color="auto"/>
              <w:bottom w:val="single" w:sz="6" w:space="0" w:color="auto"/>
            </w:tcBorders>
          </w:tcPr>
          <w:p w:rsidR="00ED0FA0" w:rsidRDefault="00ED0FA0">
            <w:pPr>
              <w:pStyle w:val="SL-FlLftSgl"/>
              <w:spacing w:before="40" w:after="40"/>
            </w:pPr>
            <w:r>
              <w:t>MPC data flag</w:t>
            </w:r>
          </w:p>
        </w:tc>
        <w:tc>
          <w:tcPr>
            <w:tcW w:w="2250" w:type="dxa"/>
            <w:tcBorders>
              <w:top w:val="single" w:sz="6" w:space="0" w:color="auto"/>
              <w:left w:val="single" w:sz="6" w:space="0" w:color="auto"/>
              <w:bottom w:val="single" w:sz="6" w:space="0" w:color="auto"/>
              <w:right w:val="single" w:sz="6" w:space="0" w:color="auto"/>
            </w:tcBorders>
          </w:tcPr>
          <w:p w:rsidR="00ED0FA0" w:rsidRDefault="00ED0FA0">
            <w:pPr>
              <w:pStyle w:val="SL-FlLftSgl"/>
              <w:spacing w:before="40" w:after="40"/>
            </w:pPr>
            <w:r>
              <w:t>Constructed</w:t>
            </w:r>
          </w:p>
        </w:tc>
      </w:tr>
    </w:tbl>
    <w:p w:rsidR="00ED0FA0" w:rsidRDefault="00ED0FA0">
      <w:pPr>
        <w:pStyle w:val="C1-CtrBoldHd"/>
        <w:spacing w:before="240"/>
      </w:pPr>
      <w:r>
        <w:t>Emergency Room Visit Event Variables</w:t>
      </w: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4"/>
        <w:gridCol w:w="5760"/>
        <w:gridCol w:w="2250"/>
      </w:tblGrid>
      <w:tr w:rsidR="00ED0FA0">
        <w:trPr>
          <w:tblHeader/>
        </w:trPr>
        <w:tc>
          <w:tcPr>
            <w:tcW w:w="1964" w:type="dxa"/>
          </w:tcPr>
          <w:p w:rsidR="00ED0FA0" w:rsidRDefault="00ED0FA0" w:rsidP="00B33A22">
            <w:pPr>
              <w:pStyle w:val="SL-FlLftSgl"/>
              <w:spacing w:before="40" w:after="40"/>
              <w:jc w:val="center"/>
              <w:rPr>
                <w:b/>
              </w:rPr>
            </w:pPr>
            <w:r>
              <w:rPr>
                <w:b/>
              </w:rPr>
              <w:t>Variable</w:t>
            </w:r>
          </w:p>
        </w:tc>
        <w:tc>
          <w:tcPr>
            <w:tcW w:w="5760" w:type="dxa"/>
          </w:tcPr>
          <w:p w:rsidR="00ED0FA0" w:rsidRDefault="00ED0FA0" w:rsidP="00B33A22">
            <w:pPr>
              <w:pStyle w:val="SL-FlLftSgl"/>
              <w:spacing w:before="40" w:after="40"/>
              <w:jc w:val="center"/>
              <w:rPr>
                <w:b/>
              </w:rPr>
            </w:pPr>
            <w:r>
              <w:rPr>
                <w:b/>
              </w:rPr>
              <w:t>Description</w:t>
            </w:r>
          </w:p>
        </w:tc>
        <w:tc>
          <w:tcPr>
            <w:tcW w:w="2250" w:type="dxa"/>
          </w:tcPr>
          <w:p w:rsidR="00ED0FA0" w:rsidRDefault="00ED0FA0" w:rsidP="00B33A22">
            <w:pPr>
              <w:pStyle w:val="SL-FlLftSgl"/>
              <w:spacing w:before="40" w:after="40"/>
              <w:jc w:val="center"/>
              <w:rPr>
                <w:b/>
              </w:rPr>
            </w:pPr>
            <w:r>
              <w:rPr>
                <w:b/>
              </w:rPr>
              <w:t>Source</w:t>
            </w:r>
          </w:p>
        </w:tc>
      </w:tr>
      <w:tr w:rsidR="00ED0FA0">
        <w:tc>
          <w:tcPr>
            <w:tcW w:w="1964" w:type="dxa"/>
          </w:tcPr>
          <w:p w:rsidR="00ED0FA0" w:rsidRPr="00B86308" w:rsidRDefault="00ED0FA0">
            <w:pPr>
              <w:pStyle w:val="SL-FlLftSgl"/>
              <w:spacing w:before="40" w:after="40"/>
            </w:pPr>
            <w:r w:rsidRPr="00B86308">
              <w:t>ERDATEYR</w:t>
            </w:r>
          </w:p>
        </w:tc>
        <w:tc>
          <w:tcPr>
            <w:tcW w:w="5760" w:type="dxa"/>
          </w:tcPr>
          <w:p w:rsidR="00ED0FA0" w:rsidRDefault="00ED0FA0">
            <w:pPr>
              <w:pStyle w:val="SL-FlLftSgl"/>
              <w:spacing w:before="40" w:after="40"/>
            </w:pPr>
            <w:r>
              <w:t xml:space="preserve">Event date – year </w:t>
            </w:r>
          </w:p>
        </w:tc>
        <w:tc>
          <w:tcPr>
            <w:tcW w:w="2250" w:type="dxa"/>
          </w:tcPr>
          <w:p w:rsidR="00ED0FA0" w:rsidRDefault="00ED0FA0">
            <w:pPr>
              <w:pStyle w:val="SL-FlLftSgl"/>
              <w:spacing w:before="40" w:after="40"/>
            </w:pPr>
            <w:r>
              <w:t>CAPI derived</w:t>
            </w:r>
          </w:p>
        </w:tc>
      </w:tr>
      <w:tr w:rsidR="00ED0FA0">
        <w:tc>
          <w:tcPr>
            <w:tcW w:w="1964" w:type="dxa"/>
          </w:tcPr>
          <w:p w:rsidR="00ED0FA0" w:rsidRPr="00B86308" w:rsidRDefault="00ED0FA0">
            <w:pPr>
              <w:pStyle w:val="SL-FlLftSgl"/>
              <w:spacing w:before="40" w:after="40"/>
            </w:pPr>
            <w:r w:rsidRPr="00B86308">
              <w:t>ERDATEMM</w:t>
            </w:r>
          </w:p>
        </w:tc>
        <w:tc>
          <w:tcPr>
            <w:tcW w:w="5760" w:type="dxa"/>
          </w:tcPr>
          <w:p w:rsidR="00ED0FA0" w:rsidRDefault="00ED0FA0">
            <w:pPr>
              <w:pStyle w:val="SL-FlLftSgl"/>
              <w:spacing w:before="40" w:after="40"/>
            </w:pPr>
            <w:r>
              <w:t>Event date – month</w:t>
            </w:r>
          </w:p>
        </w:tc>
        <w:tc>
          <w:tcPr>
            <w:tcW w:w="2250" w:type="dxa"/>
          </w:tcPr>
          <w:p w:rsidR="00ED0FA0" w:rsidRDefault="00ED0FA0">
            <w:pPr>
              <w:pStyle w:val="SL-FlLftSgl"/>
              <w:spacing w:before="40" w:after="40"/>
            </w:pPr>
            <w:r>
              <w:t>CAPI derived</w:t>
            </w:r>
          </w:p>
        </w:tc>
      </w:tr>
      <w:tr w:rsidR="00ED0FA0">
        <w:tc>
          <w:tcPr>
            <w:tcW w:w="1964" w:type="dxa"/>
          </w:tcPr>
          <w:p w:rsidR="00ED0FA0" w:rsidRPr="00B86308" w:rsidRDefault="00ED0FA0">
            <w:pPr>
              <w:pStyle w:val="SL-FlLftSgl"/>
              <w:spacing w:before="40" w:after="40"/>
            </w:pPr>
            <w:r w:rsidRPr="00B86308">
              <w:t>VSTCTGRY</w:t>
            </w:r>
          </w:p>
        </w:tc>
        <w:tc>
          <w:tcPr>
            <w:tcW w:w="5760" w:type="dxa"/>
          </w:tcPr>
          <w:p w:rsidR="00ED0FA0" w:rsidRDefault="00ED0FA0">
            <w:pPr>
              <w:pStyle w:val="SL-FlLftSgl"/>
              <w:spacing w:before="40" w:after="40"/>
            </w:pPr>
            <w:r>
              <w:t>Best category for care p recv on vst dt</w:t>
            </w:r>
          </w:p>
        </w:tc>
        <w:tc>
          <w:tcPr>
            <w:tcW w:w="2250" w:type="dxa"/>
          </w:tcPr>
          <w:p w:rsidR="00ED0FA0" w:rsidRPr="00B86308" w:rsidRDefault="00ED0FA0">
            <w:pPr>
              <w:pStyle w:val="SL-FlLftSgl"/>
              <w:spacing w:before="40" w:after="40"/>
            </w:pPr>
            <w:r w:rsidRPr="00B86308">
              <w:t>ER02</w:t>
            </w:r>
          </w:p>
        </w:tc>
      </w:tr>
      <w:tr w:rsidR="00ED0FA0">
        <w:tc>
          <w:tcPr>
            <w:tcW w:w="1964" w:type="dxa"/>
          </w:tcPr>
          <w:p w:rsidR="00ED0FA0" w:rsidRPr="00B86308" w:rsidRDefault="00ED0FA0">
            <w:pPr>
              <w:pStyle w:val="SL-FlLftSgl"/>
              <w:spacing w:before="40" w:after="40"/>
            </w:pPr>
            <w:r w:rsidRPr="00B86308">
              <w:t>VSTRELCN</w:t>
            </w:r>
          </w:p>
        </w:tc>
        <w:tc>
          <w:tcPr>
            <w:tcW w:w="5760" w:type="dxa"/>
          </w:tcPr>
          <w:p w:rsidR="00ED0FA0" w:rsidRDefault="00ED0FA0">
            <w:pPr>
              <w:pStyle w:val="SL-FlLftSgl"/>
              <w:spacing w:before="40" w:after="40"/>
            </w:pPr>
            <w:r>
              <w:t xml:space="preserve">This </w:t>
            </w:r>
            <w:proofErr w:type="spellStart"/>
            <w:r>
              <w:t>vst</w:t>
            </w:r>
            <w:proofErr w:type="spellEnd"/>
            <w:r>
              <w:t xml:space="preserve"> related to spec condition</w:t>
            </w:r>
          </w:p>
        </w:tc>
        <w:tc>
          <w:tcPr>
            <w:tcW w:w="2250" w:type="dxa"/>
          </w:tcPr>
          <w:p w:rsidR="00ED0FA0" w:rsidRPr="00B86308" w:rsidRDefault="00ED0FA0">
            <w:pPr>
              <w:pStyle w:val="SL-FlLftSgl"/>
              <w:spacing w:before="40" w:after="40"/>
            </w:pPr>
            <w:r w:rsidRPr="00B86308">
              <w:t>ER03</w:t>
            </w:r>
          </w:p>
        </w:tc>
      </w:tr>
      <w:tr w:rsidR="00ED0FA0">
        <w:tc>
          <w:tcPr>
            <w:tcW w:w="1964" w:type="dxa"/>
          </w:tcPr>
          <w:p w:rsidR="00ED0FA0" w:rsidRPr="00B86308" w:rsidRDefault="00ED0FA0">
            <w:pPr>
              <w:pStyle w:val="SL-FlLftSgl"/>
              <w:spacing w:before="40" w:after="40"/>
            </w:pPr>
            <w:r w:rsidRPr="00B86308">
              <w:t>LABTEST</w:t>
            </w:r>
          </w:p>
        </w:tc>
        <w:tc>
          <w:tcPr>
            <w:tcW w:w="5760" w:type="dxa"/>
          </w:tcPr>
          <w:p w:rsidR="00ED0FA0" w:rsidRDefault="00ED0FA0">
            <w:pPr>
              <w:pStyle w:val="SL-FlLftSgl"/>
              <w:spacing w:before="40" w:after="40"/>
            </w:pPr>
            <w:r>
              <w:t>This visit did p have lab tests</w:t>
            </w:r>
          </w:p>
        </w:tc>
        <w:tc>
          <w:tcPr>
            <w:tcW w:w="2250" w:type="dxa"/>
          </w:tcPr>
          <w:p w:rsidR="00ED0FA0" w:rsidRPr="00B86308" w:rsidRDefault="00ED0FA0">
            <w:pPr>
              <w:pStyle w:val="SL-FlLftSgl"/>
              <w:spacing w:before="40" w:after="40"/>
            </w:pPr>
            <w:r w:rsidRPr="00B86308">
              <w:t>ER05</w:t>
            </w:r>
          </w:p>
        </w:tc>
      </w:tr>
      <w:tr w:rsidR="00ED0FA0">
        <w:tc>
          <w:tcPr>
            <w:tcW w:w="1964" w:type="dxa"/>
          </w:tcPr>
          <w:p w:rsidR="00ED0FA0" w:rsidRPr="00B86308" w:rsidRDefault="00ED0FA0">
            <w:pPr>
              <w:pStyle w:val="SL-FlLftSgl"/>
              <w:spacing w:before="40" w:after="40"/>
            </w:pPr>
            <w:r w:rsidRPr="00B86308">
              <w:t>SONOGRAM</w:t>
            </w:r>
          </w:p>
        </w:tc>
        <w:tc>
          <w:tcPr>
            <w:tcW w:w="5760" w:type="dxa"/>
          </w:tcPr>
          <w:p w:rsidR="00ED0FA0" w:rsidRDefault="00ED0FA0">
            <w:pPr>
              <w:pStyle w:val="SL-FlLftSgl"/>
              <w:spacing w:before="40" w:after="40"/>
            </w:pPr>
            <w:r>
              <w:t xml:space="preserve">This visit did p have sonogram or </w:t>
            </w:r>
            <w:proofErr w:type="spellStart"/>
            <w:r>
              <w:t>ultrsd</w:t>
            </w:r>
            <w:proofErr w:type="spellEnd"/>
          </w:p>
        </w:tc>
        <w:tc>
          <w:tcPr>
            <w:tcW w:w="2250" w:type="dxa"/>
          </w:tcPr>
          <w:p w:rsidR="00ED0FA0" w:rsidRPr="00B86308" w:rsidRDefault="00ED0FA0">
            <w:pPr>
              <w:pStyle w:val="SL-FlLftSgl"/>
              <w:spacing w:before="40" w:after="40"/>
            </w:pPr>
            <w:r w:rsidRPr="00B86308">
              <w:t>ER05</w:t>
            </w:r>
          </w:p>
        </w:tc>
      </w:tr>
      <w:tr w:rsidR="00ED0FA0">
        <w:tc>
          <w:tcPr>
            <w:tcW w:w="1964" w:type="dxa"/>
          </w:tcPr>
          <w:p w:rsidR="00ED0FA0" w:rsidRPr="00B86308" w:rsidRDefault="00ED0FA0">
            <w:pPr>
              <w:pStyle w:val="SL-FlLftSgl"/>
              <w:spacing w:before="40" w:after="40"/>
            </w:pPr>
            <w:r w:rsidRPr="00B86308">
              <w:t>XRAYS</w:t>
            </w:r>
          </w:p>
        </w:tc>
        <w:tc>
          <w:tcPr>
            <w:tcW w:w="5760" w:type="dxa"/>
          </w:tcPr>
          <w:p w:rsidR="00ED0FA0" w:rsidRDefault="00ED0FA0">
            <w:pPr>
              <w:pStyle w:val="SL-FlLftSgl"/>
              <w:spacing w:before="40" w:after="40"/>
            </w:pPr>
            <w:r>
              <w:t>This visit did p have x–rays</w:t>
            </w:r>
          </w:p>
        </w:tc>
        <w:tc>
          <w:tcPr>
            <w:tcW w:w="2250" w:type="dxa"/>
          </w:tcPr>
          <w:p w:rsidR="00ED0FA0" w:rsidRPr="00B86308" w:rsidRDefault="00ED0FA0">
            <w:pPr>
              <w:pStyle w:val="SL-FlLftSgl"/>
              <w:spacing w:before="40" w:after="40"/>
            </w:pPr>
            <w:r w:rsidRPr="00B86308">
              <w:t>ER05</w:t>
            </w:r>
          </w:p>
        </w:tc>
      </w:tr>
      <w:tr w:rsidR="00ED0FA0">
        <w:tc>
          <w:tcPr>
            <w:tcW w:w="1964" w:type="dxa"/>
          </w:tcPr>
          <w:p w:rsidR="00ED0FA0" w:rsidRPr="00B86308" w:rsidRDefault="00ED0FA0">
            <w:pPr>
              <w:pStyle w:val="SL-FlLftSgl"/>
              <w:spacing w:before="40" w:after="40"/>
            </w:pPr>
            <w:r w:rsidRPr="00B86308">
              <w:t>MAMMOG</w:t>
            </w:r>
          </w:p>
        </w:tc>
        <w:tc>
          <w:tcPr>
            <w:tcW w:w="5760" w:type="dxa"/>
          </w:tcPr>
          <w:p w:rsidR="00ED0FA0" w:rsidRDefault="00ED0FA0">
            <w:pPr>
              <w:pStyle w:val="SL-FlLftSgl"/>
              <w:spacing w:before="40" w:after="40"/>
            </w:pPr>
            <w:r>
              <w:t>This visit did p have a mammogram</w:t>
            </w:r>
          </w:p>
        </w:tc>
        <w:tc>
          <w:tcPr>
            <w:tcW w:w="2250" w:type="dxa"/>
          </w:tcPr>
          <w:p w:rsidR="00ED0FA0" w:rsidRPr="00B86308" w:rsidRDefault="00ED0FA0">
            <w:pPr>
              <w:pStyle w:val="SL-FlLftSgl"/>
              <w:spacing w:before="40" w:after="40"/>
            </w:pPr>
            <w:r w:rsidRPr="00B86308">
              <w:t>ER05</w:t>
            </w:r>
          </w:p>
        </w:tc>
      </w:tr>
      <w:tr w:rsidR="00ED0FA0">
        <w:tc>
          <w:tcPr>
            <w:tcW w:w="1964" w:type="dxa"/>
          </w:tcPr>
          <w:p w:rsidR="00ED0FA0" w:rsidRPr="00B86308" w:rsidRDefault="00ED0FA0">
            <w:pPr>
              <w:pStyle w:val="SL-FlLftSgl"/>
              <w:spacing w:before="40" w:after="40"/>
            </w:pPr>
            <w:r w:rsidRPr="00B86308">
              <w:t>MRI</w:t>
            </w:r>
          </w:p>
        </w:tc>
        <w:tc>
          <w:tcPr>
            <w:tcW w:w="5760" w:type="dxa"/>
          </w:tcPr>
          <w:p w:rsidR="00ED0FA0" w:rsidRDefault="00ED0FA0">
            <w:pPr>
              <w:pStyle w:val="SL-FlLftSgl"/>
              <w:spacing w:before="40" w:after="40"/>
            </w:pPr>
            <w:r>
              <w:t>This visit did p have an MRI/</w:t>
            </w:r>
            <w:proofErr w:type="spellStart"/>
            <w:r>
              <w:t>Catscan</w:t>
            </w:r>
            <w:proofErr w:type="spellEnd"/>
          </w:p>
        </w:tc>
        <w:tc>
          <w:tcPr>
            <w:tcW w:w="2250" w:type="dxa"/>
          </w:tcPr>
          <w:p w:rsidR="00ED0FA0" w:rsidRPr="00B86308" w:rsidRDefault="00ED0FA0">
            <w:pPr>
              <w:pStyle w:val="SL-FlLftSgl"/>
              <w:spacing w:before="40" w:after="40"/>
            </w:pPr>
            <w:r w:rsidRPr="00B86308">
              <w:t>ER05</w:t>
            </w:r>
          </w:p>
        </w:tc>
      </w:tr>
      <w:tr w:rsidR="00ED0FA0">
        <w:tc>
          <w:tcPr>
            <w:tcW w:w="1964" w:type="dxa"/>
          </w:tcPr>
          <w:p w:rsidR="00ED0FA0" w:rsidRPr="00B86308" w:rsidRDefault="00ED0FA0">
            <w:pPr>
              <w:pStyle w:val="SL-FlLftSgl"/>
              <w:spacing w:before="40" w:after="40"/>
            </w:pPr>
            <w:r w:rsidRPr="00B86308">
              <w:t xml:space="preserve">EKG </w:t>
            </w:r>
          </w:p>
        </w:tc>
        <w:tc>
          <w:tcPr>
            <w:tcW w:w="5760" w:type="dxa"/>
          </w:tcPr>
          <w:p w:rsidR="00ED0FA0" w:rsidRDefault="00ED0FA0">
            <w:pPr>
              <w:pStyle w:val="SL-FlLftSgl"/>
              <w:spacing w:before="40" w:after="40"/>
            </w:pPr>
            <w:r>
              <w:t>This visit did p have an EKG or ECG</w:t>
            </w:r>
          </w:p>
        </w:tc>
        <w:tc>
          <w:tcPr>
            <w:tcW w:w="2250" w:type="dxa"/>
          </w:tcPr>
          <w:p w:rsidR="00ED0FA0" w:rsidRPr="00B86308" w:rsidRDefault="00ED0FA0">
            <w:pPr>
              <w:pStyle w:val="SL-FlLftSgl"/>
              <w:spacing w:before="40" w:after="40"/>
            </w:pPr>
            <w:r w:rsidRPr="00B86308">
              <w:t>ER05</w:t>
            </w:r>
          </w:p>
        </w:tc>
      </w:tr>
      <w:tr w:rsidR="00ED0FA0">
        <w:tc>
          <w:tcPr>
            <w:tcW w:w="1964" w:type="dxa"/>
          </w:tcPr>
          <w:p w:rsidR="00ED0FA0" w:rsidRPr="00B86308" w:rsidRDefault="00ED0FA0">
            <w:pPr>
              <w:pStyle w:val="SL-FlLftSgl"/>
              <w:spacing w:before="40" w:after="40"/>
            </w:pPr>
            <w:r w:rsidRPr="00B86308">
              <w:t>EEG</w:t>
            </w:r>
          </w:p>
        </w:tc>
        <w:tc>
          <w:tcPr>
            <w:tcW w:w="5760" w:type="dxa"/>
          </w:tcPr>
          <w:p w:rsidR="00ED0FA0" w:rsidRDefault="00ED0FA0">
            <w:pPr>
              <w:pStyle w:val="SL-FlLftSgl"/>
              <w:spacing w:before="40" w:after="40"/>
            </w:pPr>
            <w:r>
              <w:t>This visit did p have an EEG</w:t>
            </w:r>
          </w:p>
        </w:tc>
        <w:tc>
          <w:tcPr>
            <w:tcW w:w="2250" w:type="dxa"/>
          </w:tcPr>
          <w:p w:rsidR="00ED0FA0" w:rsidRPr="00B86308" w:rsidRDefault="00ED0FA0">
            <w:pPr>
              <w:pStyle w:val="SL-FlLftSgl"/>
              <w:spacing w:before="40" w:after="40"/>
            </w:pPr>
            <w:r w:rsidRPr="00B86308">
              <w:t>ER05</w:t>
            </w:r>
          </w:p>
        </w:tc>
      </w:tr>
      <w:tr w:rsidR="00ED0FA0">
        <w:tc>
          <w:tcPr>
            <w:tcW w:w="1964" w:type="dxa"/>
          </w:tcPr>
          <w:p w:rsidR="00ED0FA0" w:rsidRPr="00B86308" w:rsidRDefault="00ED0FA0">
            <w:pPr>
              <w:pStyle w:val="SL-FlLftSgl"/>
              <w:spacing w:before="40" w:after="40"/>
            </w:pPr>
            <w:r w:rsidRPr="00B86308">
              <w:t>RCVVAC</w:t>
            </w:r>
          </w:p>
        </w:tc>
        <w:tc>
          <w:tcPr>
            <w:tcW w:w="5760" w:type="dxa"/>
          </w:tcPr>
          <w:p w:rsidR="00ED0FA0" w:rsidRDefault="00ED0FA0">
            <w:pPr>
              <w:pStyle w:val="SL-FlLftSgl"/>
              <w:spacing w:before="40" w:after="40"/>
            </w:pPr>
            <w:r>
              <w:t>This visit did p receive a vaccination</w:t>
            </w:r>
          </w:p>
        </w:tc>
        <w:tc>
          <w:tcPr>
            <w:tcW w:w="2250" w:type="dxa"/>
          </w:tcPr>
          <w:p w:rsidR="00ED0FA0" w:rsidRPr="00B86308" w:rsidRDefault="00ED0FA0">
            <w:pPr>
              <w:pStyle w:val="SL-FlLftSgl"/>
              <w:spacing w:before="40" w:after="40"/>
            </w:pPr>
            <w:r w:rsidRPr="00B86308">
              <w:t>ER05</w:t>
            </w:r>
          </w:p>
        </w:tc>
      </w:tr>
      <w:tr w:rsidR="00ED0FA0">
        <w:tc>
          <w:tcPr>
            <w:tcW w:w="1964" w:type="dxa"/>
          </w:tcPr>
          <w:p w:rsidR="00ED0FA0" w:rsidRPr="00B86308" w:rsidRDefault="00ED0FA0">
            <w:pPr>
              <w:pStyle w:val="SL-FlLftSgl"/>
              <w:spacing w:before="40" w:after="40"/>
            </w:pPr>
            <w:r w:rsidRPr="00B86308">
              <w:t>ANESTH</w:t>
            </w:r>
          </w:p>
        </w:tc>
        <w:tc>
          <w:tcPr>
            <w:tcW w:w="5760" w:type="dxa"/>
          </w:tcPr>
          <w:p w:rsidR="00ED0FA0" w:rsidRDefault="00ED0FA0">
            <w:pPr>
              <w:pStyle w:val="SL-FlLftSgl"/>
              <w:spacing w:before="40" w:after="40"/>
            </w:pPr>
            <w:r>
              <w:t>This visit did p receive anesthesia</w:t>
            </w:r>
          </w:p>
        </w:tc>
        <w:tc>
          <w:tcPr>
            <w:tcW w:w="2250" w:type="dxa"/>
          </w:tcPr>
          <w:p w:rsidR="00ED0FA0" w:rsidRPr="00B86308" w:rsidRDefault="00ED0FA0">
            <w:pPr>
              <w:pStyle w:val="SL-FlLftSgl"/>
              <w:spacing w:before="40" w:after="40"/>
            </w:pPr>
            <w:r w:rsidRPr="00B86308">
              <w:t>ER05</w:t>
            </w:r>
          </w:p>
        </w:tc>
      </w:tr>
      <w:tr w:rsidR="00B3088F" w:rsidRPr="002A26C6">
        <w:tc>
          <w:tcPr>
            <w:tcW w:w="1964" w:type="dxa"/>
          </w:tcPr>
          <w:p w:rsidR="00B3088F" w:rsidRPr="00B86308" w:rsidRDefault="00B3088F">
            <w:pPr>
              <w:pStyle w:val="SL-FlLftSgl"/>
              <w:spacing w:before="40" w:after="40"/>
            </w:pPr>
            <w:r w:rsidRPr="00B86308">
              <w:t>THRTSWAB</w:t>
            </w:r>
          </w:p>
        </w:tc>
        <w:tc>
          <w:tcPr>
            <w:tcW w:w="5760" w:type="dxa"/>
          </w:tcPr>
          <w:p w:rsidR="00B3088F" w:rsidRPr="002A26C6" w:rsidRDefault="00B3088F">
            <w:pPr>
              <w:pStyle w:val="SL-FlLftSgl"/>
              <w:spacing w:before="40" w:after="40"/>
            </w:pPr>
            <w:r w:rsidRPr="002A26C6">
              <w:t xml:space="preserve">This visit did </w:t>
            </w:r>
            <w:r w:rsidR="006D6D3E">
              <w:t>p</w:t>
            </w:r>
            <w:r w:rsidRPr="002A26C6">
              <w:t xml:space="preserve"> have a throat swab</w:t>
            </w:r>
          </w:p>
        </w:tc>
        <w:tc>
          <w:tcPr>
            <w:tcW w:w="2250" w:type="dxa"/>
          </w:tcPr>
          <w:p w:rsidR="00B3088F" w:rsidRPr="00B86308" w:rsidRDefault="00B3088F">
            <w:pPr>
              <w:pStyle w:val="SL-FlLftSgl"/>
              <w:spacing w:before="40" w:after="40"/>
            </w:pPr>
            <w:r w:rsidRPr="00B86308">
              <w:t>ER05</w:t>
            </w:r>
          </w:p>
        </w:tc>
      </w:tr>
      <w:tr w:rsidR="00461DEA" w:rsidRPr="002A26C6">
        <w:tc>
          <w:tcPr>
            <w:tcW w:w="1964" w:type="dxa"/>
          </w:tcPr>
          <w:p w:rsidR="00461DEA" w:rsidRPr="00B86308" w:rsidRDefault="00461DEA" w:rsidP="007F2242">
            <w:r w:rsidRPr="00B86308">
              <w:t>OTHSVCE</w:t>
            </w:r>
          </w:p>
        </w:tc>
        <w:tc>
          <w:tcPr>
            <w:tcW w:w="5760" w:type="dxa"/>
          </w:tcPr>
          <w:p w:rsidR="00461DEA" w:rsidRPr="00D72033" w:rsidRDefault="00461DEA" w:rsidP="007F2242">
            <w:r w:rsidRPr="00D72033">
              <w:t xml:space="preserve">This visit did p have </w:t>
            </w:r>
            <w:proofErr w:type="spellStart"/>
            <w:r w:rsidRPr="00D72033">
              <w:t>oth</w:t>
            </w:r>
            <w:proofErr w:type="spellEnd"/>
            <w:r w:rsidRPr="00D72033">
              <w:t xml:space="preserve"> </w:t>
            </w:r>
            <w:proofErr w:type="spellStart"/>
            <w:r w:rsidRPr="00D72033">
              <w:t>diag</w:t>
            </w:r>
            <w:proofErr w:type="spellEnd"/>
            <w:r w:rsidRPr="00D72033">
              <w:t xml:space="preserve"> tests/exams</w:t>
            </w:r>
          </w:p>
        </w:tc>
        <w:tc>
          <w:tcPr>
            <w:tcW w:w="2250" w:type="dxa"/>
          </w:tcPr>
          <w:p w:rsidR="00461DEA" w:rsidRPr="00B86308" w:rsidRDefault="00461DEA" w:rsidP="007F2242">
            <w:r w:rsidRPr="00B86308">
              <w:t>ER05</w:t>
            </w:r>
          </w:p>
        </w:tc>
      </w:tr>
      <w:tr w:rsidR="00B3088F">
        <w:tc>
          <w:tcPr>
            <w:tcW w:w="1964" w:type="dxa"/>
          </w:tcPr>
          <w:p w:rsidR="00B3088F" w:rsidRPr="00B86308" w:rsidRDefault="00B3088F">
            <w:pPr>
              <w:pStyle w:val="SL-FlLftSgl"/>
              <w:spacing w:before="40" w:after="40"/>
            </w:pPr>
            <w:r w:rsidRPr="00B86308">
              <w:lastRenderedPageBreak/>
              <w:t>SURGPROC</w:t>
            </w:r>
          </w:p>
        </w:tc>
        <w:tc>
          <w:tcPr>
            <w:tcW w:w="5760" w:type="dxa"/>
          </w:tcPr>
          <w:p w:rsidR="00B3088F" w:rsidRDefault="00B3088F">
            <w:pPr>
              <w:pStyle w:val="SL-FlLftSgl"/>
              <w:spacing w:before="40" w:after="40"/>
            </w:pPr>
            <w:r>
              <w:t xml:space="preserve">Was </w:t>
            </w:r>
            <w:proofErr w:type="spellStart"/>
            <w:r>
              <w:t>surg</w:t>
            </w:r>
            <w:proofErr w:type="spellEnd"/>
            <w:r>
              <w:t xml:space="preserve"> proc performed on p this visit</w:t>
            </w:r>
          </w:p>
        </w:tc>
        <w:tc>
          <w:tcPr>
            <w:tcW w:w="2250" w:type="dxa"/>
          </w:tcPr>
          <w:p w:rsidR="00B3088F" w:rsidRPr="00B86308" w:rsidRDefault="00B3088F">
            <w:pPr>
              <w:pStyle w:val="SL-FlLftSgl"/>
              <w:spacing w:before="40" w:after="40"/>
            </w:pPr>
            <w:r w:rsidRPr="00B86308">
              <w:t>ER06</w:t>
            </w:r>
          </w:p>
        </w:tc>
      </w:tr>
      <w:tr w:rsidR="00B3088F">
        <w:tc>
          <w:tcPr>
            <w:tcW w:w="1964" w:type="dxa"/>
          </w:tcPr>
          <w:p w:rsidR="00B3088F" w:rsidRPr="00B86308" w:rsidRDefault="00B3088F">
            <w:pPr>
              <w:pStyle w:val="SL-FlLftSgl"/>
              <w:spacing w:before="40" w:after="40"/>
            </w:pPr>
            <w:r w:rsidRPr="00B86308">
              <w:t>MEDPRESC</w:t>
            </w:r>
          </w:p>
        </w:tc>
        <w:tc>
          <w:tcPr>
            <w:tcW w:w="5760" w:type="dxa"/>
          </w:tcPr>
          <w:p w:rsidR="00B3088F" w:rsidRDefault="00B3088F">
            <w:pPr>
              <w:pStyle w:val="SL-FlLftSgl"/>
              <w:spacing w:before="40" w:after="40"/>
            </w:pPr>
            <w:r>
              <w:t>Any medicine prescribed for p this visit</w:t>
            </w:r>
          </w:p>
        </w:tc>
        <w:tc>
          <w:tcPr>
            <w:tcW w:w="2250" w:type="dxa"/>
          </w:tcPr>
          <w:p w:rsidR="00B3088F" w:rsidRPr="00B86308" w:rsidRDefault="00B3088F">
            <w:pPr>
              <w:pStyle w:val="SL-FlLftSgl"/>
              <w:spacing w:before="40" w:after="40"/>
            </w:pPr>
            <w:r w:rsidRPr="00B86308">
              <w:t>ER08</w:t>
            </w:r>
          </w:p>
        </w:tc>
      </w:tr>
      <w:tr w:rsidR="00B3088F">
        <w:tc>
          <w:tcPr>
            <w:tcW w:w="1964" w:type="dxa"/>
          </w:tcPr>
          <w:p w:rsidR="00B3088F" w:rsidRPr="00B86308" w:rsidRDefault="00B3088F">
            <w:pPr>
              <w:pStyle w:val="SL-FlLftSgl"/>
              <w:spacing w:before="40" w:after="40"/>
            </w:pPr>
            <w:r w:rsidRPr="00B86308">
              <w:t>ERCCC1X</w:t>
            </w:r>
          </w:p>
        </w:tc>
        <w:tc>
          <w:tcPr>
            <w:tcW w:w="5760" w:type="dxa"/>
          </w:tcPr>
          <w:p w:rsidR="00B3088F" w:rsidRDefault="00B3088F">
            <w:pPr>
              <w:pStyle w:val="SL-FlLftSgl"/>
              <w:spacing w:before="40" w:after="40"/>
            </w:pPr>
            <w:r>
              <w:t>Modified Clinical Classification Code</w:t>
            </w:r>
          </w:p>
        </w:tc>
        <w:tc>
          <w:tcPr>
            <w:tcW w:w="2250" w:type="dxa"/>
          </w:tcPr>
          <w:p w:rsidR="00B3088F" w:rsidRDefault="00B3088F">
            <w:pPr>
              <w:pStyle w:val="SL-FlLftSgl"/>
              <w:spacing w:before="40" w:after="40"/>
            </w:pPr>
            <w:r>
              <w:t>Constructed/Edited</w:t>
            </w:r>
          </w:p>
        </w:tc>
      </w:tr>
      <w:tr w:rsidR="00B3088F">
        <w:tc>
          <w:tcPr>
            <w:tcW w:w="1964" w:type="dxa"/>
          </w:tcPr>
          <w:p w:rsidR="00B3088F" w:rsidRPr="00B86308" w:rsidRDefault="00B3088F">
            <w:pPr>
              <w:pStyle w:val="SL-FlLftSgl"/>
              <w:spacing w:before="40" w:after="40"/>
            </w:pPr>
            <w:r w:rsidRPr="00B86308">
              <w:t>ERCCC2X</w:t>
            </w:r>
          </w:p>
        </w:tc>
        <w:tc>
          <w:tcPr>
            <w:tcW w:w="5760" w:type="dxa"/>
          </w:tcPr>
          <w:p w:rsidR="00B3088F" w:rsidRDefault="00B3088F">
            <w:pPr>
              <w:pStyle w:val="SL-FlLftSgl"/>
              <w:spacing w:before="40" w:after="40"/>
            </w:pPr>
            <w:r>
              <w:t>Modified Clinical Classification Code</w:t>
            </w:r>
          </w:p>
        </w:tc>
        <w:tc>
          <w:tcPr>
            <w:tcW w:w="2250" w:type="dxa"/>
          </w:tcPr>
          <w:p w:rsidR="00B3088F" w:rsidRDefault="00B3088F">
            <w:pPr>
              <w:pStyle w:val="SL-FlLftSgl"/>
              <w:spacing w:before="40" w:after="40"/>
            </w:pPr>
            <w:r>
              <w:t>Constructed/Edited</w:t>
            </w:r>
          </w:p>
        </w:tc>
      </w:tr>
      <w:tr w:rsidR="00B3088F">
        <w:tc>
          <w:tcPr>
            <w:tcW w:w="1964" w:type="dxa"/>
            <w:tcBorders>
              <w:top w:val="single" w:sz="4" w:space="0" w:color="auto"/>
              <w:left w:val="single" w:sz="4" w:space="0" w:color="auto"/>
              <w:bottom w:val="single" w:sz="4" w:space="0" w:color="auto"/>
              <w:right w:val="single" w:sz="4" w:space="0" w:color="auto"/>
            </w:tcBorders>
          </w:tcPr>
          <w:p w:rsidR="00B3088F" w:rsidRPr="00B86308" w:rsidRDefault="00B3088F">
            <w:pPr>
              <w:pStyle w:val="SL-FlLftSgl"/>
              <w:spacing w:before="40" w:after="40"/>
            </w:pPr>
            <w:r w:rsidRPr="00B86308">
              <w:t>ERCCC3X</w:t>
            </w:r>
          </w:p>
        </w:tc>
        <w:tc>
          <w:tcPr>
            <w:tcW w:w="5760" w:type="dxa"/>
            <w:tcBorders>
              <w:top w:val="single" w:sz="4" w:space="0" w:color="auto"/>
              <w:left w:val="single" w:sz="4" w:space="0" w:color="auto"/>
              <w:bottom w:val="single" w:sz="4" w:space="0" w:color="auto"/>
              <w:right w:val="single" w:sz="4" w:space="0" w:color="auto"/>
            </w:tcBorders>
          </w:tcPr>
          <w:p w:rsidR="00B3088F" w:rsidRDefault="00B3088F">
            <w:pPr>
              <w:pStyle w:val="SL-FlLftSgl"/>
              <w:spacing w:before="40" w:after="40"/>
            </w:pPr>
            <w:r>
              <w:t>Modified Clinical Classification Code</w:t>
            </w:r>
          </w:p>
        </w:tc>
        <w:tc>
          <w:tcPr>
            <w:tcW w:w="2250" w:type="dxa"/>
            <w:tcBorders>
              <w:top w:val="single" w:sz="4" w:space="0" w:color="auto"/>
              <w:left w:val="single" w:sz="4" w:space="0" w:color="auto"/>
              <w:bottom w:val="single" w:sz="4" w:space="0" w:color="auto"/>
              <w:right w:val="single" w:sz="4" w:space="0" w:color="auto"/>
            </w:tcBorders>
          </w:tcPr>
          <w:p w:rsidR="00B3088F" w:rsidRDefault="00B3088F">
            <w:pPr>
              <w:pStyle w:val="SL-FlLftSgl"/>
              <w:spacing w:before="40" w:after="40"/>
            </w:pPr>
            <w:r>
              <w:t>Constructed/Edited</w:t>
            </w:r>
          </w:p>
        </w:tc>
      </w:tr>
      <w:tr w:rsidR="005770C5">
        <w:tc>
          <w:tcPr>
            <w:tcW w:w="1964" w:type="dxa"/>
            <w:tcBorders>
              <w:top w:val="single" w:sz="4" w:space="0" w:color="auto"/>
              <w:left w:val="single" w:sz="4" w:space="0" w:color="auto"/>
              <w:bottom w:val="single" w:sz="4" w:space="0" w:color="auto"/>
              <w:right w:val="single" w:sz="4" w:space="0" w:color="auto"/>
            </w:tcBorders>
          </w:tcPr>
          <w:p w:rsidR="005770C5" w:rsidRPr="00B86308" w:rsidRDefault="005770C5" w:rsidP="005770C5">
            <w:pPr>
              <w:pStyle w:val="SL-FlLftSgl"/>
              <w:spacing w:before="40" w:after="40"/>
            </w:pPr>
            <w:r w:rsidRPr="00B86308">
              <w:t>ERCCC4X</w:t>
            </w:r>
          </w:p>
        </w:tc>
        <w:tc>
          <w:tcPr>
            <w:tcW w:w="5760" w:type="dxa"/>
            <w:tcBorders>
              <w:top w:val="single" w:sz="4" w:space="0" w:color="auto"/>
              <w:left w:val="single" w:sz="4" w:space="0" w:color="auto"/>
              <w:bottom w:val="single" w:sz="4" w:space="0" w:color="auto"/>
              <w:right w:val="single" w:sz="4" w:space="0" w:color="auto"/>
            </w:tcBorders>
          </w:tcPr>
          <w:p w:rsidR="005770C5" w:rsidRPr="00BC29FC" w:rsidRDefault="005770C5" w:rsidP="00CA244B">
            <w:pPr>
              <w:pStyle w:val="SL-FlLftSgl"/>
              <w:spacing w:before="40" w:after="40"/>
            </w:pPr>
            <w:r w:rsidRPr="00BC29FC">
              <w:t>Modified Clinical Classification Code</w:t>
            </w:r>
          </w:p>
        </w:tc>
        <w:tc>
          <w:tcPr>
            <w:tcW w:w="2250" w:type="dxa"/>
            <w:tcBorders>
              <w:top w:val="single" w:sz="4" w:space="0" w:color="auto"/>
              <w:left w:val="single" w:sz="4" w:space="0" w:color="auto"/>
              <w:bottom w:val="single" w:sz="4" w:space="0" w:color="auto"/>
              <w:right w:val="single" w:sz="4" w:space="0" w:color="auto"/>
            </w:tcBorders>
          </w:tcPr>
          <w:p w:rsidR="005770C5" w:rsidRPr="00BC29FC" w:rsidRDefault="005770C5" w:rsidP="00CA244B">
            <w:pPr>
              <w:pStyle w:val="SL-FlLftSgl"/>
              <w:spacing w:before="40" w:after="40"/>
            </w:pPr>
            <w:r w:rsidRPr="00BC29FC">
              <w:t>Constructed/Edited</w:t>
            </w:r>
          </w:p>
        </w:tc>
      </w:tr>
    </w:tbl>
    <w:p w:rsidR="00ED0FA0" w:rsidRDefault="00ED0FA0">
      <w:pPr>
        <w:pStyle w:val="C1-CtrBoldHd"/>
        <w:spacing w:before="240"/>
      </w:pPr>
      <w:r>
        <w:rPr>
          <w:rFonts w:ascii="Times New Roman" w:hAnsi="Times New Roman"/>
        </w:rPr>
        <w:t>Flat Fee Variables</w:t>
      </w: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760"/>
        <w:gridCol w:w="2358"/>
      </w:tblGrid>
      <w:tr w:rsidR="00ED0FA0">
        <w:trPr>
          <w:tblHeader/>
        </w:trPr>
        <w:tc>
          <w:tcPr>
            <w:tcW w:w="1728" w:type="dxa"/>
          </w:tcPr>
          <w:p w:rsidR="00ED0FA0" w:rsidRDefault="00ED0FA0" w:rsidP="00B33A22">
            <w:pPr>
              <w:pStyle w:val="SL-FlLftSgl"/>
              <w:spacing w:before="40" w:after="40"/>
              <w:jc w:val="center"/>
              <w:rPr>
                <w:b/>
              </w:rPr>
            </w:pPr>
            <w:r>
              <w:rPr>
                <w:b/>
              </w:rPr>
              <w:t>Variable</w:t>
            </w:r>
          </w:p>
        </w:tc>
        <w:tc>
          <w:tcPr>
            <w:tcW w:w="5760" w:type="dxa"/>
          </w:tcPr>
          <w:p w:rsidR="00ED0FA0" w:rsidRDefault="00ED0FA0" w:rsidP="00B33A22">
            <w:pPr>
              <w:pStyle w:val="SL-FlLftSgl"/>
              <w:spacing w:before="40" w:after="40"/>
              <w:jc w:val="center"/>
              <w:rPr>
                <w:b/>
              </w:rPr>
            </w:pPr>
            <w:r>
              <w:rPr>
                <w:b/>
              </w:rPr>
              <w:t>Description</w:t>
            </w:r>
          </w:p>
        </w:tc>
        <w:tc>
          <w:tcPr>
            <w:tcW w:w="2358" w:type="dxa"/>
          </w:tcPr>
          <w:p w:rsidR="00ED0FA0" w:rsidRDefault="00ED0FA0" w:rsidP="00B33A22">
            <w:pPr>
              <w:pStyle w:val="SL-FlLftSgl"/>
              <w:spacing w:before="40" w:after="40"/>
              <w:jc w:val="center"/>
              <w:rPr>
                <w:b/>
              </w:rPr>
            </w:pPr>
            <w:r>
              <w:rPr>
                <w:b/>
              </w:rPr>
              <w:t>Source</w:t>
            </w:r>
          </w:p>
        </w:tc>
      </w:tr>
      <w:tr w:rsidR="00ED0FA0">
        <w:tc>
          <w:tcPr>
            <w:tcW w:w="1728" w:type="dxa"/>
            <w:vAlign w:val="center"/>
          </w:tcPr>
          <w:p w:rsidR="00ED0FA0" w:rsidRPr="00B86308" w:rsidRDefault="00ED0FA0">
            <w:pPr>
              <w:pStyle w:val="SL-FlLftSgl"/>
              <w:spacing w:before="40" w:after="40"/>
            </w:pPr>
            <w:r w:rsidRPr="00B86308">
              <w:t>FFERTYPE</w:t>
            </w:r>
          </w:p>
        </w:tc>
        <w:tc>
          <w:tcPr>
            <w:tcW w:w="5760" w:type="dxa"/>
            <w:vAlign w:val="center"/>
          </w:tcPr>
          <w:p w:rsidR="00ED0FA0" w:rsidRDefault="00ED0FA0">
            <w:pPr>
              <w:pStyle w:val="SL-FlLftSgl"/>
              <w:spacing w:before="40" w:after="40"/>
            </w:pPr>
            <w:r>
              <w:t>Flat fee bundle</w:t>
            </w:r>
          </w:p>
        </w:tc>
        <w:tc>
          <w:tcPr>
            <w:tcW w:w="2358" w:type="dxa"/>
            <w:vAlign w:val="center"/>
          </w:tcPr>
          <w:p w:rsidR="00ED0FA0" w:rsidRDefault="00ED0FA0">
            <w:pPr>
              <w:pStyle w:val="SL-FlLftSgl"/>
              <w:spacing w:before="40" w:after="40"/>
            </w:pPr>
            <w:r>
              <w:t>Constructed</w:t>
            </w:r>
          </w:p>
        </w:tc>
      </w:tr>
      <w:tr w:rsidR="00ED0FA0">
        <w:tc>
          <w:tcPr>
            <w:tcW w:w="1728" w:type="dxa"/>
            <w:vAlign w:val="bottom"/>
          </w:tcPr>
          <w:p w:rsidR="00ED0FA0" w:rsidRPr="00B86308" w:rsidRDefault="00ED0FA0" w:rsidP="0061428F">
            <w:pPr>
              <w:pStyle w:val="SL-FlLftSgl"/>
              <w:spacing w:before="40" w:after="40"/>
            </w:pPr>
            <w:r w:rsidRPr="00B86308">
              <w:t>FFBEF</w:t>
            </w:r>
            <w:r w:rsidR="00B25808" w:rsidRPr="00B86308">
              <w:t>1</w:t>
            </w:r>
            <w:r w:rsidR="0061428F" w:rsidRPr="00B86308">
              <w:t>4</w:t>
            </w:r>
          </w:p>
        </w:tc>
        <w:tc>
          <w:tcPr>
            <w:tcW w:w="5760" w:type="dxa"/>
            <w:vAlign w:val="bottom"/>
          </w:tcPr>
          <w:p w:rsidR="00ED0FA0" w:rsidRDefault="00ED0FA0" w:rsidP="008B1736">
            <w:pPr>
              <w:pStyle w:val="SL-FlLftSgl"/>
              <w:spacing w:before="40" w:after="40"/>
            </w:pPr>
            <w:r>
              <w:t>Total # of visits in FF before 20</w:t>
            </w:r>
            <w:r w:rsidR="00B25808">
              <w:t>1</w:t>
            </w:r>
            <w:r w:rsidR="0061428F">
              <w:t>4</w:t>
            </w:r>
          </w:p>
        </w:tc>
        <w:tc>
          <w:tcPr>
            <w:tcW w:w="2358" w:type="dxa"/>
          </w:tcPr>
          <w:p w:rsidR="00ED0FA0" w:rsidRPr="00B86308" w:rsidRDefault="00ED0FA0">
            <w:pPr>
              <w:pStyle w:val="SL-FlLftSgl"/>
              <w:spacing w:before="40" w:after="40"/>
            </w:pPr>
            <w:r w:rsidRPr="00B86308">
              <w:t>FF05</w:t>
            </w:r>
          </w:p>
        </w:tc>
      </w:tr>
      <w:tr w:rsidR="00ED0FA0">
        <w:tc>
          <w:tcPr>
            <w:tcW w:w="1728" w:type="dxa"/>
            <w:vAlign w:val="bottom"/>
          </w:tcPr>
          <w:p w:rsidR="00ED0FA0" w:rsidRPr="00B86308" w:rsidRDefault="00ED0FA0" w:rsidP="008B1736">
            <w:pPr>
              <w:pStyle w:val="SL-FlLftSgl"/>
              <w:spacing w:before="40" w:after="40"/>
            </w:pPr>
            <w:r w:rsidRPr="00B86308">
              <w:t>FFTOT</w:t>
            </w:r>
            <w:r w:rsidR="00E914C7" w:rsidRPr="00B86308">
              <w:t>1</w:t>
            </w:r>
            <w:r w:rsidR="0061428F" w:rsidRPr="00B86308">
              <w:t>5</w:t>
            </w:r>
          </w:p>
        </w:tc>
        <w:tc>
          <w:tcPr>
            <w:tcW w:w="5760" w:type="dxa"/>
            <w:vAlign w:val="bottom"/>
          </w:tcPr>
          <w:p w:rsidR="00ED0FA0" w:rsidRDefault="00ED0FA0" w:rsidP="008B1736">
            <w:pPr>
              <w:pStyle w:val="SL-FlLftSgl"/>
              <w:spacing w:before="40" w:after="40"/>
            </w:pPr>
            <w:r>
              <w:t>Total # of visits in FF after 20</w:t>
            </w:r>
            <w:r w:rsidR="00B25808">
              <w:t>1</w:t>
            </w:r>
            <w:r w:rsidR="0061428F">
              <w:t>4</w:t>
            </w:r>
          </w:p>
        </w:tc>
        <w:tc>
          <w:tcPr>
            <w:tcW w:w="2358" w:type="dxa"/>
          </w:tcPr>
          <w:p w:rsidR="00ED0FA0" w:rsidRPr="00B86308" w:rsidRDefault="00ED0FA0">
            <w:pPr>
              <w:pStyle w:val="SL-FlLftSgl"/>
              <w:spacing w:before="40" w:after="40"/>
            </w:pPr>
            <w:r w:rsidRPr="00B86308">
              <w:t>FF10</w:t>
            </w:r>
          </w:p>
        </w:tc>
      </w:tr>
    </w:tbl>
    <w:p w:rsidR="00ED0FA0" w:rsidRDefault="00ED0FA0">
      <w:pPr>
        <w:pStyle w:val="C1-CtrBoldHd"/>
        <w:spacing w:before="240"/>
      </w:pPr>
      <w:r>
        <w:rPr>
          <w:rFonts w:ascii="Times New Roman" w:hAnsi="Times New Roman"/>
        </w:rPr>
        <w:t>Imputed Total Expenditure Variables</w:t>
      </w: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760"/>
        <w:gridCol w:w="2358"/>
      </w:tblGrid>
      <w:tr w:rsidR="00ED0FA0">
        <w:trPr>
          <w:tblHeader/>
        </w:trPr>
        <w:tc>
          <w:tcPr>
            <w:tcW w:w="1728" w:type="dxa"/>
          </w:tcPr>
          <w:p w:rsidR="00ED0FA0" w:rsidRDefault="00ED0FA0" w:rsidP="00B33A22">
            <w:pPr>
              <w:pStyle w:val="SL-FlLftSgl"/>
              <w:spacing w:before="40" w:after="40"/>
              <w:jc w:val="center"/>
              <w:rPr>
                <w:b/>
              </w:rPr>
            </w:pPr>
            <w:r>
              <w:rPr>
                <w:b/>
              </w:rPr>
              <w:t>Variable</w:t>
            </w:r>
          </w:p>
        </w:tc>
        <w:tc>
          <w:tcPr>
            <w:tcW w:w="5760" w:type="dxa"/>
          </w:tcPr>
          <w:p w:rsidR="00ED0FA0" w:rsidRDefault="00ED0FA0" w:rsidP="00B33A22">
            <w:pPr>
              <w:pStyle w:val="SL-FlLftSgl"/>
              <w:spacing w:before="40" w:after="40"/>
              <w:jc w:val="center"/>
              <w:rPr>
                <w:b/>
              </w:rPr>
            </w:pPr>
            <w:r>
              <w:rPr>
                <w:b/>
              </w:rPr>
              <w:t>Description</w:t>
            </w:r>
          </w:p>
        </w:tc>
        <w:tc>
          <w:tcPr>
            <w:tcW w:w="2358" w:type="dxa"/>
          </w:tcPr>
          <w:p w:rsidR="00ED0FA0" w:rsidRDefault="00ED0FA0" w:rsidP="00B33A22">
            <w:pPr>
              <w:pStyle w:val="SL-FlLftSgl"/>
              <w:spacing w:before="40" w:after="40"/>
              <w:jc w:val="center"/>
              <w:rPr>
                <w:b/>
              </w:rPr>
            </w:pPr>
            <w:r>
              <w:rPr>
                <w:b/>
              </w:rPr>
              <w:t>Source</w:t>
            </w:r>
          </w:p>
        </w:tc>
      </w:tr>
      <w:tr w:rsidR="00ED0FA0">
        <w:tc>
          <w:tcPr>
            <w:tcW w:w="1728" w:type="dxa"/>
            <w:tcBorders>
              <w:bottom w:val="nil"/>
            </w:tcBorders>
          </w:tcPr>
          <w:p w:rsidR="00ED0FA0" w:rsidRPr="00B86308" w:rsidRDefault="00ED0FA0" w:rsidP="008B1736">
            <w:pPr>
              <w:pStyle w:val="SL-FlLftSgl"/>
              <w:spacing w:before="40" w:after="40"/>
            </w:pPr>
            <w:r w:rsidRPr="00B86308">
              <w:t>ERXP</w:t>
            </w:r>
            <w:r w:rsidR="0061428F" w:rsidRPr="00B86308">
              <w:t>14</w:t>
            </w:r>
            <w:r w:rsidRPr="00B86308">
              <w:t>X</w:t>
            </w:r>
          </w:p>
        </w:tc>
        <w:tc>
          <w:tcPr>
            <w:tcW w:w="5760" w:type="dxa"/>
            <w:tcBorders>
              <w:bottom w:val="nil"/>
            </w:tcBorders>
          </w:tcPr>
          <w:p w:rsidR="00ED0FA0" w:rsidRDefault="00ED0FA0" w:rsidP="008B1736">
            <w:pPr>
              <w:pStyle w:val="SL-FlLftSgl"/>
              <w:spacing w:before="40" w:after="40"/>
            </w:pPr>
            <w:r>
              <w:t xml:space="preserve">Total </w:t>
            </w:r>
            <w:proofErr w:type="spellStart"/>
            <w:r>
              <w:t>exp</w:t>
            </w:r>
            <w:proofErr w:type="spellEnd"/>
            <w:r>
              <w:t xml:space="preserve"> for event (ERFXP</w:t>
            </w:r>
            <w:r w:rsidR="0061428F">
              <w:t>14</w:t>
            </w:r>
            <w:r>
              <w:t>X + ERDXP</w:t>
            </w:r>
            <w:r w:rsidR="0061428F">
              <w:t>14</w:t>
            </w:r>
            <w:r>
              <w:t>X)</w:t>
            </w:r>
          </w:p>
        </w:tc>
        <w:tc>
          <w:tcPr>
            <w:tcW w:w="2358" w:type="dxa"/>
            <w:tcBorders>
              <w:bottom w:val="nil"/>
            </w:tcBorders>
          </w:tcPr>
          <w:p w:rsidR="00ED0FA0" w:rsidRDefault="00ED0FA0">
            <w:pPr>
              <w:pStyle w:val="SL-FlLftSgl"/>
              <w:spacing w:before="40" w:after="40"/>
            </w:pPr>
            <w:r>
              <w:t>Constructed</w:t>
            </w:r>
          </w:p>
        </w:tc>
      </w:tr>
      <w:tr w:rsidR="00ED0FA0">
        <w:tc>
          <w:tcPr>
            <w:tcW w:w="1728" w:type="dxa"/>
            <w:tcBorders>
              <w:right w:val="single" w:sz="6" w:space="0" w:color="auto"/>
            </w:tcBorders>
          </w:tcPr>
          <w:p w:rsidR="00ED0FA0" w:rsidRPr="00B86308" w:rsidRDefault="00ED0FA0" w:rsidP="008B1736">
            <w:pPr>
              <w:pStyle w:val="SL-FlLftSgl"/>
              <w:spacing w:before="40" w:after="40"/>
            </w:pPr>
            <w:r w:rsidRPr="00B86308">
              <w:t>ERTC</w:t>
            </w:r>
            <w:r w:rsidR="0061428F" w:rsidRPr="00B86308">
              <w:t>14</w:t>
            </w:r>
            <w:r w:rsidRPr="00B86308">
              <w:t>X</w:t>
            </w:r>
          </w:p>
        </w:tc>
        <w:tc>
          <w:tcPr>
            <w:tcW w:w="5760" w:type="dxa"/>
            <w:tcBorders>
              <w:left w:val="single" w:sz="6" w:space="0" w:color="auto"/>
              <w:right w:val="single" w:sz="6" w:space="0" w:color="auto"/>
            </w:tcBorders>
          </w:tcPr>
          <w:p w:rsidR="00ED0FA0" w:rsidRDefault="00ED0FA0" w:rsidP="008B1736">
            <w:pPr>
              <w:pStyle w:val="SL-FlLftSgl"/>
              <w:spacing w:before="40" w:after="40"/>
            </w:pPr>
            <w:r>
              <w:t xml:space="preserve">Total </w:t>
            </w:r>
            <w:proofErr w:type="spellStart"/>
            <w:r>
              <w:t>chg</w:t>
            </w:r>
            <w:proofErr w:type="spellEnd"/>
            <w:r>
              <w:t xml:space="preserve"> for event (ERFTC</w:t>
            </w:r>
            <w:r w:rsidR="0061428F">
              <w:t>14</w:t>
            </w:r>
            <w:r>
              <w:t>X + ERDTC</w:t>
            </w:r>
            <w:r w:rsidR="0061428F">
              <w:t>14</w:t>
            </w:r>
            <w:r>
              <w:t>X)</w:t>
            </w:r>
          </w:p>
        </w:tc>
        <w:tc>
          <w:tcPr>
            <w:tcW w:w="2358" w:type="dxa"/>
            <w:tcBorders>
              <w:left w:val="single" w:sz="6" w:space="0" w:color="auto"/>
            </w:tcBorders>
          </w:tcPr>
          <w:p w:rsidR="00ED0FA0" w:rsidRDefault="00ED0FA0">
            <w:pPr>
              <w:pStyle w:val="SL-FlLftSgl"/>
              <w:spacing w:before="40" w:after="40"/>
            </w:pPr>
            <w:r>
              <w:t>Constructed</w:t>
            </w:r>
          </w:p>
        </w:tc>
      </w:tr>
    </w:tbl>
    <w:p w:rsidR="00ED0FA0" w:rsidRDefault="00ED0FA0">
      <w:pPr>
        <w:pStyle w:val="C1-CtrBoldHd"/>
        <w:spacing w:before="240"/>
      </w:pPr>
      <w:bookmarkStart w:id="106" w:name="_Hlt12425609"/>
      <w:bookmarkEnd w:id="106"/>
      <w:r>
        <w:rPr>
          <w:rFonts w:ascii="Times New Roman" w:hAnsi="Times New Roman"/>
        </w:rPr>
        <w:t>Imputed Facility Expenditure Variables</w:t>
      </w: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760"/>
        <w:gridCol w:w="2358"/>
      </w:tblGrid>
      <w:tr w:rsidR="00ED0FA0">
        <w:trPr>
          <w:tblHeader/>
        </w:trPr>
        <w:tc>
          <w:tcPr>
            <w:tcW w:w="1728" w:type="dxa"/>
          </w:tcPr>
          <w:p w:rsidR="00ED0FA0" w:rsidRDefault="00ED0FA0" w:rsidP="00B33A22">
            <w:pPr>
              <w:pStyle w:val="SL-FlLftSgl"/>
              <w:spacing w:before="40" w:after="40"/>
              <w:jc w:val="center"/>
              <w:rPr>
                <w:b/>
              </w:rPr>
            </w:pPr>
            <w:r>
              <w:rPr>
                <w:b/>
              </w:rPr>
              <w:t>Variable</w:t>
            </w:r>
          </w:p>
        </w:tc>
        <w:tc>
          <w:tcPr>
            <w:tcW w:w="5760" w:type="dxa"/>
          </w:tcPr>
          <w:p w:rsidR="00ED0FA0" w:rsidRDefault="00ED0FA0" w:rsidP="00B33A22">
            <w:pPr>
              <w:pStyle w:val="SL-FlLftSgl"/>
              <w:spacing w:before="40" w:after="40"/>
              <w:jc w:val="center"/>
              <w:rPr>
                <w:b/>
              </w:rPr>
            </w:pPr>
            <w:r>
              <w:rPr>
                <w:b/>
              </w:rPr>
              <w:t>Description</w:t>
            </w:r>
          </w:p>
        </w:tc>
        <w:tc>
          <w:tcPr>
            <w:tcW w:w="2358" w:type="dxa"/>
          </w:tcPr>
          <w:p w:rsidR="00ED0FA0" w:rsidRDefault="00ED0FA0" w:rsidP="00B33A22">
            <w:pPr>
              <w:pStyle w:val="SL-FlLftSgl"/>
              <w:spacing w:before="40" w:after="40"/>
              <w:jc w:val="center"/>
              <w:rPr>
                <w:b/>
              </w:rPr>
            </w:pPr>
            <w:r>
              <w:rPr>
                <w:b/>
              </w:rPr>
              <w:t>Source</w:t>
            </w:r>
          </w:p>
        </w:tc>
      </w:tr>
      <w:tr w:rsidR="00ED0FA0">
        <w:tc>
          <w:tcPr>
            <w:tcW w:w="1728" w:type="dxa"/>
          </w:tcPr>
          <w:p w:rsidR="00ED0FA0" w:rsidRPr="00B86308" w:rsidRDefault="00ED0FA0">
            <w:pPr>
              <w:pStyle w:val="SL-FlLftSgl"/>
              <w:spacing w:before="40" w:after="40"/>
            </w:pPr>
            <w:r w:rsidRPr="00B86308">
              <w:t>ERFSF</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family (Imputed)</w:t>
            </w:r>
          </w:p>
        </w:tc>
        <w:tc>
          <w:tcPr>
            <w:tcW w:w="2358" w:type="dxa"/>
          </w:tcPr>
          <w:p w:rsidR="00ED0FA0" w:rsidRPr="00B86308" w:rsidRDefault="00ED0FA0">
            <w:pPr>
              <w:pStyle w:val="SL-FlLftSgl"/>
              <w:spacing w:before="40" w:after="40"/>
            </w:pPr>
            <w:r w:rsidRPr="00B86308">
              <w:t>CP Section (Edited)</w:t>
            </w:r>
          </w:p>
        </w:tc>
      </w:tr>
      <w:tr w:rsidR="00ED0FA0">
        <w:tc>
          <w:tcPr>
            <w:tcW w:w="1728" w:type="dxa"/>
          </w:tcPr>
          <w:p w:rsidR="00ED0FA0" w:rsidRPr="00B86308" w:rsidRDefault="00ED0FA0" w:rsidP="0097065B">
            <w:pPr>
              <w:pStyle w:val="SL-FlLftSgl"/>
              <w:spacing w:before="40" w:after="40"/>
            </w:pPr>
            <w:r w:rsidRPr="00B86308">
              <w:t>ERFMR</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Medicare (Imputed)</w:t>
            </w:r>
          </w:p>
        </w:tc>
        <w:tc>
          <w:tcPr>
            <w:tcW w:w="2358" w:type="dxa"/>
          </w:tcPr>
          <w:p w:rsidR="00ED0FA0" w:rsidRPr="00B86308" w:rsidRDefault="00ED0FA0">
            <w:pPr>
              <w:pStyle w:val="SL-FlLftSgl"/>
              <w:spacing w:before="40" w:after="40"/>
            </w:pPr>
            <w:r w:rsidRPr="00B86308">
              <w:t>CP Section (Edited)</w:t>
            </w:r>
          </w:p>
        </w:tc>
      </w:tr>
      <w:tr w:rsidR="00ED0FA0">
        <w:tc>
          <w:tcPr>
            <w:tcW w:w="1728" w:type="dxa"/>
          </w:tcPr>
          <w:p w:rsidR="00ED0FA0" w:rsidRPr="00B86308" w:rsidRDefault="00ED0FA0" w:rsidP="0097065B">
            <w:pPr>
              <w:pStyle w:val="SL-FlLftSgl"/>
              <w:spacing w:before="40" w:after="40"/>
            </w:pPr>
            <w:r w:rsidRPr="00B86308">
              <w:t>ERFMD</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Medicaid (Imputed)</w:t>
            </w:r>
          </w:p>
        </w:tc>
        <w:tc>
          <w:tcPr>
            <w:tcW w:w="2358" w:type="dxa"/>
          </w:tcPr>
          <w:p w:rsidR="00ED0FA0" w:rsidRPr="00B86308" w:rsidRDefault="00ED0FA0">
            <w:pPr>
              <w:pStyle w:val="SL-FlLftSgl"/>
              <w:spacing w:before="40" w:after="40"/>
            </w:pPr>
            <w:r w:rsidRPr="00B86308">
              <w:t>CP Section (Edited)</w:t>
            </w:r>
          </w:p>
        </w:tc>
      </w:tr>
      <w:tr w:rsidR="00ED0FA0">
        <w:tc>
          <w:tcPr>
            <w:tcW w:w="1728" w:type="dxa"/>
          </w:tcPr>
          <w:p w:rsidR="00ED0FA0" w:rsidRPr="00B86308" w:rsidRDefault="00ED0FA0" w:rsidP="0097065B">
            <w:pPr>
              <w:pStyle w:val="SL-FlLftSgl"/>
              <w:spacing w:before="40" w:after="40"/>
            </w:pPr>
            <w:r w:rsidRPr="00B86308">
              <w:t>ERFPV</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xml:space="preserve">, </w:t>
            </w:r>
            <w:proofErr w:type="spellStart"/>
            <w:r>
              <w:t>priv</w:t>
            </w:r>
            <w:proofErr w:type="spellEnd"/>
            <w:r>
              <w:t xml:space="preserve"> </w:t>
            </w:r>
            <w:proofErr w:type="spellStart"/>
            <w:r>
              <w:t>insur</w:t>
            </w:r>
            <w:proofErr w:type="spellEnd"/>
            <w:r>
              <w:t xml:space="preserve"> (Imputed)</w:t>
            </w:r>
          </w:p>
        </w:tc>
        <w:tc>
          <w:tcPr>
            <w:tcW w:w="2358" w:type="dxa"/>
          </w:tcPr>
          <w:p w:rsidR="00ED0FA0" w:rsidRPr="00B86308" w:rsidRDefault="00ED0FA0">
            <w:pPr>
              <w:pStyle w:val="SL-FlLftSgl"/>
              <w:spacing w:before="40" w:after="40"/>
            </w:pPr>
            <w:r w:rsidRPr="00B86308">
              <w:t>CP Section (Edited)</w:t>
            </w:r>
          </w:p>
        </w:tc>
      </w:tr>
      <w:tr w:rsidR="00ED0FA0">
        <w:tc>
          <w:tcPr>
            <w:tcW w:w="1728" w:type="dxa"/>
          </w:tcPr>
          <w:p w:rsidR="00ED0FA0" w:rsidRPr="00B86308" w:rsidRDefault="00ED0FA0" w:rsidP="0097065B">
            <w:pPr>
              <w:pStyle w:val="SL-FlLftSgl"/>
              <w:spacing w:before="40" w:after="40"/>
            </w:pPr>
            <w:r w:rsidRPr="00B86308">
              <w:t>ERFVA</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Veterans</w:t>
            </w:r>
            <w:r w:rsidR="00EC5859" w:rsidRPr="002A26C6">
              <w:t>/CHAMPVA</w:t>
            </w:r>
            <w:r>
              <w:t xml:space="preserve"> (Imputed)</w:t>
            </w:r>
          </w:p>
        </w:tc>
        <w:tc>
          <w:tcPr>
            <w:tcW w:w="2358" w:type="dxa"/>
          </w:tcPr>
          <w:p w:rsidR="00ED0FA0" w:rsidRPr="00B86308" w:rsidRDefault="00ED0FA0">
            <w:pPr>
              <w:pStyle w:val="SL-FlLftSgl"/>
              <w:spacing w:before="40" w:after="40"/>
            </w:pPr>
            <w:r w:rsidRPr="00B86308">
              <w:t>CP Section (Edited)</w:t>
            </w:r>
          </w:p>
        </w:tc>
      </w:tr>
      <w:tr w:rsidR="00ED0FA0" w:rsidRPr="00BE1054">
        <w:tc>
          <w:tcPr>
            <w:tcW w:w="1728" w:type="dxa"/>
          </w:tcPr>
          <w:p w:rsidR="00ED0FA0" w:rsidRPr="00B86308" w:rsidRDefault="00ED0FA0" w:rsidP="0097065B">
            <w:pPr>
              <w:pStyle w:val="SL-FlLftSgl"/>
              <w:spacing w:before="40" w:after="40"/>
            </w:pPr>
            <w:r w:rsidRPr="00B86308">
              <w:t>ERFTR</w:t>
            </w:r>
            <w:r w:rsidR="0061428F" w:rsidRPr="00B86308">
              <w:t>14</w:t>
            </w:r>
            <w:r w:rsidR="008B1736" w:rsidRPr="00B86308">
              <w:t>X</w:t>
            </w:r>
          </w:p>
        </w:tc>
        <w:tc>
          <w:tcPr>
            <w:tcW w:w="5760" w:type="dxa"/>
          </w:tcPr>
          <w:p w:rsidR="00ED0FA0" w:rsidRDefault="00ED0FA0" w:rsidP="00B1225E">
            <w:pPr>
              <w:pStyle w:val="SL-FlLftSgl"/>
              <w:spacing w:before="40" w:after="40"/>
            </w:pPr>
            <w:r>
              <w:t xml:space="preserve">Facility </w:t>
            </w:r>
            <w:proofErr w:type="spellStart"/>
            <w:r>
              <w:t>amt</w:t>
            </w:r>
            <w:proofErr w:type="spellEnd"/>
            <w:r>
              <w:t xml:space="preserve"> </w:t>
            </w:r>
            <w:proofErr w:type="spellStart"/>
            <w:r>
              <w:t>pd</w:t>
            </w:r>
            <w:proofErr w:type="spellEnd"/>
            <w:r>
              <w:t>, TRICARE (Imputed)</w:t>
            </w:r>
          </w:p>
        </w:tc>
        <w:tc>
          <w:tcPr>
            <w:tcW w:w="2358" w:type="dxa"/>
          </w:tcPr>
          <w:p w:rsidR="00ED0FA0" w:rsidRPr="00B86308" w:rsidRDefault="00ED0FA0">
            <w:pPr>
              <w:pStyle w:val="SL-FlLftSgl"/>
              <w:spacing w:before="40" w:after="40"/>
            </w:pPr>
            <w:r w:rsidRPr="00B86308">
              <w:t>CP Section (Edited)</w:t>
            </w:r>
          </w:p>
        </w:tc>
      </w:tr>
      <w:tr w:rsidR="00ED0FA0">
        <w:tc>
          <w:tcPr>
            <w:tcW w:w="1728" w:type="dxa"/>
          </w:tcPr>
          <w:p w:rsidR="00ED0FA0" w:rsidRPr="00B86308" w:rsidRDefault="00ED0FA0" w:rsidP="0097065B">
            <w:pPr>
              <w:pStyle w:val="SL-FlLftSgl"/>
              <w:spacing w:before="40" w:after="40"/>
            </w:pPr>
            <w:r w:rsidRPr="00B86308">
              <w:t>ERFOF</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xml:space="preserve">, </w:t>
            </w:r>
            <w:proofErr w:type="spellStart"/>
            <w:r>
              <w:t>oth</w:t>
            </w:r>
            <w:proofErr w:type="spellEnd"/>
            <w:r>
              <w:t xml:space="preserve"> federal (Imputed)</w:t>
            </w:r>
          </w:p>
        </w:tc>
        <w:tc>
          <w:tcPr>
            <w:tcW w:w="2358" w:type="dxa"/>
          </w:tcPr>
          <w:p w:rsidR="00ED0FA0" w:rsidRPr="00B86308" w:rsidRDefault="00ED0FA0">
            <w:pPr>
              <w:pStyle w:val="SL-FlLftSgl"/>
              <w:spacing w:before="40" w:after="40"/>
            </w:pPr>
            <w:r w:rsidRPr="00B86308">
              <w:t>CP Section (Edited)</w:t>
            </w:r>
          </w:p>
        </w:tc>
      </w:tr>
      <w:tr w:rsidR="00ED0FA0">
        <w:tc>
          <w:tcPr>
            <w:tcW w:w="1728" w:type="dxa"/>
          </w:tcPr>
          <w:p w:rsidR="00ED0FA0" w:rsidRPr="00B86308" w:rsidRDefault="00ED0FA0" w:rsidP="0097065B">
            <w:pPr>
              <w:pStyle w:val="SL-FlLftSgl"/>
              <w:spacing w:before="40" w:after="40"/>
            </w:pPr>
            <w:r w:rsidRPr="00B86308">
              <w:t>ERFSL</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xml:space="preserve">, state/local </w:t>
            </w:r>
            <w:proofErr w:type="spellStart"/>
            <w:r>
              <w:t>gov</w:t>
            </w:r>
            <w:proofErr w:type="spellEnd"/>
            <w:r>
              <w:t xml:space="preserve"> (Imputed)</w:t>
            </w:r>
          </w:p>
        </w:tc>
        <w:tc>
          <w:tcPr>
            <w:tcW w:w="2358" w:type="dxa"/>
          </w:tcPr>
          <w:p w:rsidR="00ED0FA0" w:rsidRPr="00B86308" w:rsidRDefault="00ED0FA0">
            <w:pPr>
              <w:pStyle w:val="SL-FlLftSgl"/>
              <w:spacing w:before="40" w:after="40"/>
            </w:pPr>
            <w:r w:rsidRPr="00B86308">
              <w:t>CP Section (Edited)</w:t>
            </w:r>
          </w:p>
        </w:tc>
      </w:tr>
      <w:tr w:rsidR="00ED0FA0">
        <w:tc>
          <w:tcPr>
            <w:tcW w:w="1728" w:type="dxa"/>
          </w:tcPr>
          <w:p w:rsidR="00ED0FA0" w:rsidRPr="00B86308" w:rsidRDefault="00ED0FA0" w:rsidP="00FB0A45">
            <w:pPr>
              <w:pStyle w:val="SL-FlLftSgl"/>
              <w:spacing w:before="40" w:after="40"/>
            </w:pPr>
            <w:r w:rsidRPr="00B86308">
              <w:t>ERFWC</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Workers Comp (Imputed)</w:t>
            </w:r>
          </w:p>
        </w:tc>
        <w:tc>
          <w:tcPr>
            <w:tcW w:w="2358" w:type="dxa"/>
          </w:tcPr>
          <w:p w:rsidR="00ED0FA0" w:rsidRPr="00B86308" w:rsidRDefault="00ED0FA0">
            <w:pPr>
              <w:pStyle w:val="SL-FlLftSgl"/>
              <w:spacing w:before="40" w:after="40"/>
            </w:pPr>
            <w:r w:rsidRPr="00B86308">
              <w:t>CP Section (Edited)</w:t>
            </w:r>
          </w:p>
        </w:tc>
      </w:tr>
      <w:tr w:rsidR="00ED0FA0">
        <w:tc>
          <w:tcPr>
            <w:tcW w:w="1728" w:type="dxa"/>
          </w:tcPr>
          <w:p w:rsidR="00ED0FA0" w:rsidRPr="00B86308" w:rsidRDefault="00ED0FA0" w:rsidP="00FB0A45">
            <w:pPr>
              <w:pStyle w:val="SL-FlLftSgl"/>
              <w:spacing w:before="40" w:after="40"/>
            </w:pPr>
            <w:r w:rsidRPr="00B86308">
              <w:t>ERFOR</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xml:space="preserve">, </w:t>
            </w:r>
            <w:proofErr w:type="spellStart"/>
            <w:r>
              <w:t>oth</w:t>
            </w:r>
            <w:proofErr w:type="spellEnd"/>
            <w:r>
              <w:t xml:space="preserve"> </w:t>
            </w:r>
            <w:proofErr w:type="spellStart"/>
            <w:r>
              <w:t>priv</w:t>
            </w:r>
            <w:proofErr w:type="spellEnd"/>
            <w:r>
              <w:t xml:space="preserve"> (Imputed)</w:t>
            </w:r>
          </w:p>
        </w:tc>
        <w:tc>
          <w:tcPr>
            <w:tcW w:w="2358" w:type="dxa"/>
          </w:tcPr>
          <w:p w:rsidR="00ED0FA0" w:rsidRPr="00B86308" w:rsidRDefault="00ED0FA0">
            <w:pPr>
              <w:pStyle w:val="SL-FlLftSgl"/>
              <w:spacing w:before="40" w:after="40"/>
            </w:pPr>
            <w:r w:rsidRPr="00B86308">
              <w:t>Constructed</w:t>
            </w:r>
          </w:p>
        </w:tc>
      </w:tr>
      <w:tr w:rsidR="00ED0FA0">
        <w:tc>
          <w:tcPr>
            <w:tcW w:w="1728" w:type="dxa"/>
          </w:tcPr>
          <w:p w:rsidR="00ED0FA0" w:rsidRPr="00B86308" w:rsidRDefault="00ED0FA0" w:rsidP="00FB0A45">
            <w:pPr>
              <w:pStyle w:val="SL-FlLftSgl"/>
              <w:spacing w:before="40" w:after="40"/>
            </w:pPr>
            <w:r w:rsidRPr="00B86308">
              <w:t>ERFOU</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xml:space="preserve">, </w:t>
            </w:r>
            <w:proofErr w:type="spellStart"/>
            <w:r>
              <w:t>oth</w:t>
            </w:r>
            <w:proofErr w:type="spellEnd"/>
            <w:r>
              <w:t xml:space="preserve"> pub (Imputed)</w:t>
            </w:r>
          </w:p>
        </w:tc>
        <w:tc>
          <w:tcPr>
            <w:tcW w:w="2358" w:type="dxa"/>
          </w:tcPr>
          <w:p w:rsidR="00ED0FA0" w:rsidRPr="00B86308" w:rsidRDefault="00ED0FA0">
            <w:pPr>
              <w:pStyle w:val="SL-FlLftSgl"/>
              <w:spacing w:before="40" w:after="40"/>
            </w:pPr>
            <w:r w:rsidRPr="00B86308">
              <w:t>Constructed</w:t>
            </w:r>
          </w:p>
        </w:tc>
      </w:tr>
      <w:tr w:rsidR="004A3D9D" w:rsidRPr="004A3D9D">
        <w:tc>
          <w:tcPr>
            <w:tcW w:w="1728" w:type="dxa"/>
          </w:tcPr>
          <w:p w:rsidR="00ED0FA0" w:rsidRPr="00B86308" w:rsidRDefault="00ED0FA0" w:rsidP="00FB0A45">
            <w:pPr>
              <w:pStyle w:val="SL-FlLftSgl"/>
              <w:spacing w:before="40" w:after="40"/>
            </w:pPr>
            <w:r w:rsidRPr="00B86308">
              <w:t>ERFOT</w:t>
            </w:r>
            <w:r w:rsidR="0061428F" w:rsidRPr="00B86308">
              <w:t>14</w:t>
            </w:r>
            <w:r w:rsidR="008B1736" w:rsidRPr="00B86308">
              <w:t>X</w:t>
            </w:r>
          </w:p>
        </w:tc>
        <w:tc>
          <w:tcPr>
            <w:tcW w:w="5760" w:type="dxa"/>
          </w:tcPr>
          <w:p w:rsidR="00ED0FA0" w:rsidRDefault="00ED0FA0">
            <w:pPr>
              <w:pStyle w:val="SL-FlLftSgl"/>
              <w:spacing w:before="40" w:after="40"/>
            </w:pPr>
            <w:r>
              <w:t xml:space="preserve">Facility </w:t>
            </w:r>
            <w:proofErr w:type="spellStart"/>
            <w:r>
              <w:t>amt</w:t>
            </w:r>
            <w:proofErr w:type="spellEnd"/>
            <w:r>
              <w:t xml:space="preserve"> </w:t>
            </w:r>
            <w:proofErr w:type="spellStart"/>
            <w:r>
              <w:t>pd</w:t>
            </w:r>
            <w:proofErr w:type="spellEnd"/>
            <w:r>
              <w:t xml:space="preserve">, </w:t>
            </w:r>
            <w:proofErr w:type="spellStart"/>
            <w:r>
              <w:t>oth</w:t>
            </w:r>
            <w:proofErr w:type="spellEnd"/>
            <w:r>
              <w:t xml:space="preserve"> </w:t>
            </w:r>
            <w:proofErr w:type="spellStart"/>
            <w:r>
              <w:t>insur</w:t>
            </w:r>
            <w:proofErr w:type="spellEnd"/>
            <w:r>
              <w:t xml:space="preserve"> (Imputed)</w:t>
            </w:r>
          </w:p>
        </w:tc>
        <w:tc>
          <w:tcPr>
            <w:tcW w:w="2358" w:type="dxa"/>
          </w:tcPr>
          <w:p w:rsidR="00ED0FA0" w:rsidRPr="00B86308" w:rsidRDefault="00ED0FA0">
            <w:pPr>
              <w:pStyle w:val="SL-FlLftSgl"/>
              <w:spacing w:before="40" w:after="40"/>
            </w:pPr>
            <w:r w:rsidRPr="00B86308">
              <w:t>CP Section (Edited)</w:t>
            </w:r>
          </w:p>
        </w:tc>
      </w:tr>
      <w:tr w:rsidR="00ED0FA0">
        <w:tc>
          <w:tcPr>
            <w:tcW w:w="1728" w:type="dxa"/>
          </w:tcPr>
          <w:p w:rsidR="00ED0FA0" w:rsidRPr="00B86308" w:rsidRDefault="00ED0FA0" w:rsidP="00FB0A45">
            <w:pPr>
              <w:pStyle w:val="SL-FlLftSgl"/>
              <w:spacing w:before="40" w:after="40"/>
            </w:pPr>
            <w:r w:rsidRPr="00B86308">
              <w:t>ERFXP</w:t>
            </w:r>
            <w:r w:rsidR="0061428F" w:rsidRPr="00B86308">
              <w:t>14</w:t>
            </w:r>
            <w:r w:rsidR="008B1736" w:rsidRPr="00B86308">
              <w:t>X</w:t>
            </w:r>
          </w:p>
        </w:tc>
        <w:tc>
          <w:tcPr>
            <w:tcW w:w="5760" w:type="dxa"/>
          </w:tcPr>
          <w:p w:rsidR="00ED0FA0" w:rsidRDefault="00ED0FA0" w:rsidP="00FB0A45">
            <w:pPr>
              <w:pStyle w:val="SL-FlLftSgl"/>
              <w:spacing w:before="40" w:after="40"/>
            </w:pPr>
            <w:r>
              <w:t>Facility sum payments ERFSF</w:t>
            </w:r>
            <w:r w:rsidR="0061428F">
              <w:t>14</w:t>
            </w:r>
            <w:r w:rsidR="008B1736">
              <w:t>X</w:t>
            </w:r>
            <w:r>
              <w:t xml:space="preserve"> – ERFOT</w:t>
            </w:r>
            <w:r w:rsidR="0061428F">
              <w:t>14</w:t>
            </w:r>
            <w:r w:rsidR="008B1736">
              <w:t>X</w:t>
            </w:r>
          </w:p>
        </w:tc>
        <w:tc>
          <w:tcPr>
            <w:tcW w:w="2358" w:type="dxa"/>
          </w:tcPr>
          <w:p w:rsidR="00ED0FA0" w:rsidRPr="00B86308" w:rsidRDefault="00ED0FA0">
            <w:pPr>
              <w:pStyle w:val="SL-FlLftSgl"/>
              <w:spacing w:before="40" w:after="40"/>
            </w:pPr>
            <w:r w:rsidRPr="00B86308">
              <w:t>Constructed</w:t>
            </w:r>
          </w:p>
        </w:tc>
      </w:tr>
      <w:tr w:rsidR="00ED0FA0">
        <w:tc>
          <w:tcPr>
            <w:tcW w:w="1728" w:type="dxa"/>
          </w:tcPr>
          <w:p w:rsidR="00ED0FA0" w:rsidRPr="00B86308" w:rsidRDefault="00ED0FA0" w:rsidP="00FB0A45">
            <w:pPr>
              <w:pStyle w:val="SL-FlLftSgl"/>
              <w:spacing w:before="40" w:after="40"/>
            </w:pPr>
            <w:r w:rsidRPr="00B86308">
              <w:t>ERFTC</w:t>
            </w:r>
            <w:r w:rsidR="0061428F" w:rsidRPr="00B86308">
              <w:t>14</w:t>
            </w:r>
            <w:r w:rsidR="008B1736" w:rsidRPr="00B86308">
              <w:t>X</w:t>
            </w:r>
          </w:p>
        </w:tc>
        <w:tc>
          <w:tcPr>
            <w:tcW w:w="5760" w:type="dxa"/>
          </w:tcPr>
          <w:p w:rsidR="00ED0FA0" w:rsidRDefault="00ED0FA0">
            <w:pPr>
              <w:pStyle w:val="SL-FlLftSgl"/>
              <w:spacing w:before="40" w:after="40"/>
            </w:pPr>
            <w:r>
              <w:t>Total facility charge (Imputed)</w:t>
            </w:r>
          </w:p>
        </w:tc>
        <w:tc>
          <w:tcPr>
            <w:tcW w:w="2358" w:type="dxa"/>
          </w:tcPr>
          <w:p w:rsidR="00ED0FA0" w:rsidRPr="00B86308" w:rsidRDefault="00ED0FA0">
            <w:pPr>
              <w:pStyle w:val="SL-FlLftSgl"/>
              <w:spacing w:before="40" w:after="40"/>
            </w:pPr>
            <w:r w:rsidRPr="00B86308">
              <w:t>CP Section (Edited)</w:t>
            </w:r>
          </w:p>
        </w:tc>
      </w:tr>
    </w:tbl>
    <w:p w:rsidR="00ED0FA0" w:rsidRDefault="00ED0FA0">
      <w:pPr>
        <w:pStyle w:val="C1-CtrBoldHd"/>
        <w:spacing w:before="240"/>
      </w:pPr>
      <w:r>
        <w:rPr>
          <w:rFonts w:ascii="Times New Roman" w:hAnsi="Times New Roman"/>
        </w:rPr>
        <w:lastRenderedPageBreak/>
        <w:t>Imputed Physician Expenditure Variables</w:t>
      </w: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760"/>
        <w:gridCol w:w="2358"/>
      </w:tblGrid>
      <w:tr w:rsidR="00ED0FA0">
        <w:trPr>
          <w:tblHeader/>
        </w:trPr>
        <w:tc>
          <w:tcPr>
            <w:tcW w:w="1728" w:type="dxa"/>
          </w:tcPr>
          <w:p w:rsidR="00ED0FA0" w:rsidRDefault="00ED0FA0" w:rsidP="00B33A22">
            <w:pPr>
              <w:pStyle w:val="SL-FlLftSgl"/>
              <w:spacing w:before="40" w:after="40"/>
              <w:jc w:val="center"/>
              <w:rPr>
                <w:b/>
              </w:rPr>
            </w:pPr>
            <w:r>
              <w:rPr>
                <w:b/>
              </w:rPr>
              <w:t>Variable</w:t>
            </w:r>
          </w:p>
        </w:tc>
        <w:tc>
          <w:tcPr>
            <w:tcW w:w="5760" w:type="dxa"/>
          </w:tcPr>
          <w:p w:rsidR="00ED0FA0" w:rsidRDefault="00ED0FA0" w:rsidP="00B33A22">
            <w:pPr>
              <w:pStyle w:val="SL-FlLftSgl"/>
              <w:spacing w:before="40" w:after="40"/>
              <w:jc w:val="center"/>
              <w:rPr>
                <w:b/>
              </w:rPr>
            </w:pPr>
            <w:r>
              <w:rPr>
                <w:b/>
              </w:rPr>
              <w:t>Description</w:t>
            </w:r>
          </w:p>
        </w:tc>
        <w:tc>
          <w:tcPr>
            <w:tcW w:w="2358" w:type="dxa"/>
          </w:tcPr>
          <w:p w:rsidR="00ED0FA0" w:rsidRDefault="00ED0FA0" w:rsidP="00B33A22">
            <w:pPr>
              <w:pStyle w:val="SL-FlLftSgl"/>
              <w:spacing w:before="40" w:after="40"/>
              <w:jc w:val="center"/>
              <w:rPr>
                <w:b/>
              </w:rPr>
            </w:pPr>
            <w:r>
              <w:rPr>
                <w:b/>
              </w:rPr>
              <w:t>Source</w:t>
            </w:r>
          </w:p>
        </w:tc>
      </w:tr>
      <w:tr w:rsidR="00ED0FA0">
        <w:tc>
          <w:tcPr>
            <w:tcW w:w="1728" w:type="dxa"/>
          </w:tcPr>
          <w:p w:rsidR="00ED0FA0" w:rsidRPr="00B86308" w:rsidRDefault="00ED0FA0" w:rsidP="00FB0A45">
            <w:pPr>
              <w:pStyle w:val="SL-FlLftSgl"/>
              <w:spacing w:before="40" w:after="40"/>
            </w:pPr>
            <w:r w:rsidRPr="00B86308">
              <w:t>ERDSF</w:t>
            </w:r>
            <w:r w:rsidR="0061428F" w:rsidRPr="00B86308">
              <w:t>14</w:t>
            </w:r>
            <w:r w:rsidR="008B1736" w:rsidRPr="00B86308">
              <w:t>X</w:t>
            </w:r>
          </w:p>
        </w:tc>
        <w:tc>
          <w:tcPr>
            <w:tcW w:w="5760" w:type="dxa"/>
          </w:tcPr>
          <w:p w:rsidR="00ED0FA0" w:rsidRDefault="00ED0FA0">
            <w:pPr>
              <w:pStyle w:val="SL-FlLftSgl"/>
              <w:spacing w:before="40" w:after="40"/>
            </w:pPr>
            <w:r>
              <w:t>Doctor amount paid, family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ERDMR</w:t>
            </w:r>
            <w:r w:rsidR="0061428F" w:rsidRPr="00B86308">
              <w:t>14</w:t>
            </w:r>
            <w:r w:rsidR="008B1736" w:rsidRPr="00B86308">
              <w:t>X</w:t>
            </w:r>
          </w:p>
        </w:tc>
        <w:tc>
          <w:tcPr>
            <w:tcW w:w="5760" w:type="dxa"/>
          </w:tcPr>
          <w:p w:rsidR="00ED0FA0" w:rsidRDefault="00ED0FA0">
            <w:pPr>
              <w:pStyle w:val="SL-FlLftSgl"/>
              <w:spacing w:before="40" w:after="40"/>
            </w:pPr>
            <w:r>
              <w:t xml:space="preserve">Doctor amount </w:t>
            </w:r>
            <w:proofErr w:type="spellStart"/>
            <w:r>
              <w:t>pd</w:t>
            </w:r>
            <w:proofErr w:type="spellEnd"/>
            <w:r>
              <w:t>, Medicare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ERDMD</w:t>
            </w:r>
            <w:r w:rsidR="0061428F" w:rsidRPr="00B86308">
              <w:t>14</w:t>
            </w:r>
            <w:r w:rsidR="008B1736" w:rsidRPr="00B86308">
              <w:t>X</w:t>
            </w:r>
          </w:p>
        </w:tc>
        <w:tc>
          <w:tcPr>
            <w:tcW w:w="5760" w:type="dxa"/>
          </w:tcPr>
          <w:p w:rsidR="00ED0FA0" w:rsidRDefault="00ED0FA0">
            <w:pPr>
              <w:pStyle w:val="SL-FlLftSgl"/>
              <w:spacing w:before="40" w:after="40"/>
            </w:pPr>
            <w:r>
              <w:t>Doctor amount paid, Medicaid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ERDPV</w:t>
            </w:r>
            <w:r w:rsidR="0061428F" w:rsidRPr="00B86308">
              <w:t>14</w:t>
            </w:r>
            <w:r w:rsidR="008B1736" w:rsidRPr="00B86308">
              <w:t>X</w:t>
            </w:r>
          </w:p>
        </w:tc>
        <w:tc>
          <w:tcPr>
            <w:tcW w:w="5760" w:type="dxa"/>
          </w:tcPr>
          <w:p w:rsidR="00ED0FA0" w:rsidRDefault="00ED0FA0">
            <w:pPr>
              <w:pStyle w:val="SL-FlLftSgl"/>
              <w:spacing w:before="40" w:after="40"/>
            </w:pPr>
            <w:r>
              <w:t xml:space="preserve">Doctor </w:t>
            </w:r>
            <w:proofErr w:type="spellStart"/>
            <w:r>
              <w:t>amt</w:t>
            </w:r>
            <w:proofErr w:type="spellEnd"/>
            <w:r>
              <w:t xml:space="preserve"> </w:t>
            </w:r>
            <w:proofErr w:type="spellStart"/>
            <w:r>
              <w:t>pd</w:t>
            </w:r>
            <w:proofErr w:type="spellEnd"/>
            <w:r>
              <w:t xml:space="preserve">, </w:t>
            </w:r>
            <w:proofErr w:type="spellStart"/>
            <w:r>
              <w:t>priv</w:t>
            </w:r>
            <w:proofErr w:type="spellEnd"/>
            <w:r>
              <w:t xml:space="preserve"> </w:t>
            </w:r>
            <w:proofErr w:type="spellStart"/>
            <w:r>
              <w:t>insur</w:t>
            </w:r>
            <w:proofErr w:type="spellEnd"/>
            <w:r>
              <w:t xml:space="preserve">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ERDVA</w:t>
            </w:r>
            <w:r w:rsidR="0061428F" w:rsidRPr="00B86308">
              <w:t>14</w:t>
            </w:r>
            <w:r w:rsidR="008B1736" w:rsidRPr="00B86308">
              <w:t>X</w:t>
            </w:r>
          </w:p>
        </w:tc>
        <w:tc>
          <w:tcPr>
            <w:tcW w:w="5760" w:type="dxa"/>
          </w:tcPr>
          <w:p w:rsidR="00ED0FA0" w:rsidRDefault="00ED0FA0">
            <w:pPr>
              <w:pStyle w:val="SL-FlLftSgl"/>
              <w:spacing w:before="40" w:after="40"/>
            </w:pPr>
            <w:r>
              <w:t>Doctor amount paid, Veterans</w:t>
            </w:r>
            <w:r w:rsidR="00FB0A45" w:rsidRPr="002A26C6">
              <w:t>/CHAMPVA</w:t>
            </w:r>
            <w:r>
              <w:t xml:space="preserve"> (Imputed)</w:t>
            </w:r>
          </w:p>
        </w:tc>
        <w:tc>
          <w:tcPr>
            <w:tcW w:w="2358" w:type="dxa"/>
          </w:tcPr>
          <w:p w:rsidR="00ED0FA0" w:rsidRDefault="00ED0FA0">
            <w:pPr>
              <w:pStyle w:val="SL-FlLftSgl"/>
              <w:spacing w:before="40" w:after="40"/>
            </w:pPr>
            <w:r>
              <w:t>Constructed</w:t>
            </w:r>
          </w:p>
        </w:tc>
      </w:tr>
      <w:tr w:rsidR="00ED0FA0" w:rsidRPr="00BE1054">
        <w:tc>
          <w:tcPr>
            <w:tcW w:w="1728" w:type="dxa"/>
          </w:tcPr>
          <w:p w:rsidR="00ED0FA0" w:rsidRPr="00B86308" w:rsidRDefault="00ED0FA0" w:rsidP="00FB0A45">
            <w:pPr>
              <w:pStyle w:val="SL-FlLftSgl"/>
              <w:spacing w:before="40" w:after="40"/>
            </w:pPr>
            <w:r w:rsidRPr="00B86308">
              <w:t>ERDTR</w:t>
            </w:r>
            <w:r w:rsidR="0061428F" w:rsidRPr="00B86308">
              <w:t>14</w:t>
            </w:r>
            <w:r w:rsidR="008B1736" w:rsidRPr="00B86308">
              <w:t>X</w:t>
            </w:r>
          </w:p>
        </w:tc>
        <w:tc>
          <w:tcPr>
            <w:tcW w:w="5760" w:type="dxa"/>
          </w:tcPr>
          <w:p w:rsidR="00ED0FA0" w:rsidRDefault="00ED0FA0" w:rsidP="00B1225E">
            <w:pPr>
              <w:pStyle w:val="SL-FlLftSgl"/>
              <w:spacing w:before="40" w:after="40"/>
            </w:pPr>
            <w:r>
              <w:t xml:space="preserve">Doctor amount </w:t>
            </w:r>
            <w:proofErr w:type="spellStart"/>
            <w:r>
              <w:t>pd</w:t>
            </w:r>
            <w:proofErr w:type="spellEnd"/>
            <w:r>
              <w:t>, TRICARE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ERDOF</w:t>
            </w:r>
            <w:r w:rsidR="0061428F" w:rsidRPr="00B86308">
              <w:t>14</w:t>
            </w:r>
            <w:r w:rsidR="008B1736" w:rsidRPr="00B86308">
              <w:t>X</w:t>
            </w:r>
          </w:p>
        </w:tc>
        <w:tc>
          <w:tcPr>
            <w:tcW w:w="5760" w:type="dxa"/>
          </w:tcPr>
          <w:p w:rsidR="00ED0FA0" w:rsidRDefault="00ED0FA0">
            <w:pPr>
              <w:pStyle w:val="SL-FlLftSgl"/>
              <w:spacing w:before="40" w:after="40"/>
            </w:pPr>
            <w:r>
              <w:t xml:space="preserve">Doctor </w:t>
            </w:r>
            <w:proofErr w:type="spellStart"/>
            <w:r>
              <w:t>amt</w:t>
            </w:r>
            <w:proofErr w:type="spellEnd"/>
            <w:r>
              <w:t xml:space="preserve"> paid, </w:t>
            </w:r>
            <w:proofErr w:type="spellStart"/>
            <w:r>
              <w:t>oth</w:t>
            </w:r>
            <w:proofErr w:type="spellEnd"/>
            <w:r>
              <w:t xml:space="preserve"> federal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ERDSL</w:t>
            </w:r>
            <w:r w:rsidR="0061428F" w:rsidRPr="00B86308">
              <w:t>14</w:t>
            </w:r>
            <w:r w:rsidR="008B1736" w:rsidRPr="00B86308">
              <w:t>X</w:t>
            </w:r>
          </w:p>
        </w:tc>
        <w:tc>
          <w:tcPr>
            <w:tcW w:w="5760" w:type="dxa"/>
          </w:tcPr>
          <w:p w:rsidR="00ED0FA0" w:rsidRDefault="00ED0FA0">
            <w:pPr>
              <w:pStyle w:val="SL-FlLftSgl"/>
              <w:spacing w:before="40" w:after="40"/>
            </w:pPr>
            <w:r>
              <w:t xml:space="preserve">Doctor </w:t>
            </w:r>
            <w:proofErr w:type="spellStart"/>
            <w:r>
              <w:t>amt</w:t>
            </w:r>
            <w:proofErr w:type="spellEnd"/>
            <w:r>
              <w:t xml:space="preserve"> </w:t>
            </w:r>
            <w:proofErr w:type="spellStart"/>
            <w:r>
              <w:t>pd</w:t>
            </w:r>
            <w:proofErr w:type="spellEnd"/>
            <w:r>
              <w:t xml:space="preserve">, state/local </w:t>
            </w:r>
            <w:proofErr w:type="spellStart"/>
            <w:r>
              <w:t>gov</w:t>
            </w:r>
            <w:proofErr w:type="spellEnd"/>
            <w:r>
              <w:t xml:space="preserve">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ERDWC</w:t>
            </w:r>
            <w:r w:rsidR="0061428F" w:rsidRPr="00B86308">
              <w:t>14</w:t>
            </w:r>
            <w:r w:rsidR="008B1736" w:rsidRPr="00B86308">
              <w:t>X</w:t>
            </w:r>
          </w:p>
        </w:tc>
        <w:tc>
          <w:tcPr>
            <w:tcW w:w="5760" w:type="dxa"/>
          </w:tcPr>
          <w:p w:rsidR="00ED0FA0" w:rsidRDefault="00ED0FA0">
            <w:pPr>
              <w:pStyle w:val="SL-FlLftSgl"/>
              <w:spacing w:before="40" w:after="40"/>
            </w:pPr>
            <w:r>
              <w:t xml:space="preserve">Doctor amount </w:t>
            </w:r>
            <w:proofErr w:type="spellStart"/>
            <w:r>
              <w:t>pd</w:t>
            </w:r>
            <w:proofErr w:type="spellEnd"/>
            <w:r>
              <w:t>, Workers Comp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ERDOR</w:t>
            </w:r>
            <w:r w:rsidR="0061428F" w:rsidRPr="00B86308">
              <w:t>14</w:t>
            </w:r>
            <w:r w:rsidR="008B1736" w:rsidRPr="00B86308">
              <w:t>X</w:t>
            </w:r>
          </w:p>
        </w:tc>
        <w:tc>
          <w:tcPr>
            <w:tcW w:w="5760" w:type="dxa"/>
          </w:tcPr>
          <w:p w:rsidR="00ED0FA0" w:rsidRDefault="00ED0FA0">
            <w:pPr>
              <w:pStyle w:val="SL-FlLftSgl"/>
              <w:spacing w:before="40" w:after="40"/>
            </w:pPr>
            <w:r>
              <w:t xml:space="preserve">Doctor </w:t>
            </w:r>
            <w:proofErr w:type="spellStart"/>
            <w:r>
              <w:t>amt</w:t>
            </w:r>
            <w:proofErr w:type="spellEnd"/>
            <w:r>
              <w:t xml:space="preserve"> </w:t>
            </w:r>
            <w:proofErr w:type="spellStart"/>
            <w:r>
              <w:t>pd</w:t>
            </w:r>
            <w:proofErr w:type="spellEnd"/>
            <w:r>
              <w:t xml:space="preserve">, </w:t>
            </w:r>
            <w:proofErr w:type="spellStart"/>
            <w:r>
              <w:t>oth</w:t>
            </w:r>
            <w:proofErr w:type="spellEnd"/>
            <w:r>
              <w:t xml:space="preserve"> private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ERDOU</w:t>
            </w:r>
            <w:r w:rsidR="0061428F" w:rsidRPr="00B86308">
              <w:t>14</w:t>
            </w:r>
            <w:r w:rsidR="008B1736" w:rsidRPr="00B86308">
              <w:t>X</w:t>
            </w:r>
          </w:p>
        </w:tc>
        <w:tc>
          <w:tcPr>
            <w:tcW w:w="5760" w:type="dxa"/>
          </w:tcPr>
          <w:p w:rsidR="00ED0FA0" w:rsidRDefault="00ED0FA0">
            <w:pPr>
              <w:pStyle w:val="SL-FlLftSgl"/>
              <w:spacing w:before="40" w:after="40"/>
            </w:pPr>
            <w:r>
              <w:t xml:space="preserve">Doctor </w:t>
            </w:r>
            <w:proofErr w:type="spellStart"/>
            <w:r>
              <w:t>amt</w:t>
            </w:r>
            <w:proofErr w:type="spellEnd"/>
            <w:r>
              <w:t xml:space="preserve"> </w:t>
            </w:r>
            <w:proofErr w:type="spellStart"/>
            <w:r>
              <w:t>pd</w:t>
            </w:r>
            <w:proofErr w:type="spellEnd"/>
            <w:r>
              <w:t xml:space="preserve">, </w:t>
            </w:r>
            <w:proofErr w:type="spellStart"/>
            <w:r>
              <w:t>oth</w:t>
            </w:r>
            <w:proofErr w:type="spellEnd"/>
            <w:r>
              <w:t xml:space="preserve"> pub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FB0A45">
            <w:pPr>
              <w:pStyle w:val="SL-FlLftSgl"/>
              <w:spacing w:before="40" w:after="40"/>
            </w:pPr>
            <w:r w:rsidRPr="00B86308">
              <w:t>ERDOT</w:t>
            </w:r>
            <w:r w:rsidR="0061428F" w:rsidRPr="00B86308">
              <w:t>14</w:t>
            </w:r>
            <w:r w:rsidR="008B1736" w:rsidRPr="00B86308">
              <w:t>X</w:t>
            </w:r>
          </w:p>
        </w:tc>
        <w:tc>
          <w:tcPr>
            <w:tcW w:w="5760" w:type="dxa"/>
          </w:tcPr>
          <w:p w:rsidR="00ED0FA0" w:rsidRDefault="00ED0FA0">
            <w:pPr>
              <w:pStyle w:val="SL-FlLftSgl"/>
              <w:spacing w:before="40" w:after="40"/>
            </w:pPr>
            <w:r>
              <w:t xml:space="preserve">Doctor </w:t>
            </w:r>
            <w:proofErr w:type="spellStart"/>
            <w:r>
              <w:t>amt</w:t>
            </w:r>
            <w:proofErr w:type="spellEnd"/>
            <w:r>
              <w:t xml:space="preserve"> </w:t>
            </w:r>
            <w:proofErr w:type="spellStart"/>
            <w:r>
              <w:t>pd</w:t>
            </w:r>
            <w:proofErr w:type="spellEnd"/>
            <w:r>
              <w:t xml:space="preserve">, </w:t>
            </w:r>
            <w:proofErr w:type="spellStart"/>
            <w:r>
              <w:t>oth</w:t>
            </w:r>
            <w:proofErr w:type="spellEnd"/>
            <w:r>
              <w:t xml:space="preserve"> </w:t>
            </w:r>
            <w:proofErr w:type="spellStart"/>
            <w:r>
              <w:t>insur</w:t>
            </w:r>
            <w:proofErr w:type="spellEnd"/>
            <w:r>
              <w:t xml:space="preserve">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E44B52">
            <w:pPr>
              <w:pStyle w:val="SL-FlLftSgl"/>
              <w:spacing w:before="40" w:after="40"/>
            </w:pPr>
            <w:r w:rsidRPr="00B86308">
              <w:t>ERDXP</w:t>
            </w:r>
            <w:r w:rsidR="0061428F" w:rsidRPr="00B86308">
              <w:t>14</w:t>
            </w:r>
            <w:r w:rsidR="008B1736" w:rsidRPr="00B86308">
              <w:t>X</w:t>
            </w:r>
          </w:p>
        </w:tc>
        <w:tc>
          <w:tcPr>
            <w:tcW w:w="5760" w:type="dxa"/>
          </w:tcPr>
          <w:p w:rsidR="00ED0FA0" w:rsidRDefault="00ED0FA0" w:rsidP="00E44B52">
            <w:pPr>
              <w:pStyle w:val="SL-FlLftSgl"/>
              <w:spacing w:before="40" w:after="40"/>
            </w:pPr>
            <w:r>
              <w:t>Doctor sum payments ERDSF</w:t>
            </w:r>
            <w:r w:rsidR="0061428F">
              <w:t>14</w:t>
            </w:r>
            <w:r w:rsidR="008B1736">
              <w:t>X</w:t>
            </w:r>
            <w:r>
              <w:t xml:space="preserve"> – ERDOT</w:t>
            </w:r>
            <w:r w:rsidR="0061428F">
              <w:t>14</w:t>
            </w:r>
            <w:r w:rsidR="008B1736">
              <w:t>X</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rsidP="00E44B52">
            <w:pPr>
              <w:pStyle w:val="SL-FlLftSgl"/>
              <w:spacing w:before="40" w:after="40"/>
            </w:pPr>
            <w:r w:rsidRPr="00B86308">
              <w:t>ERDTC</w:t>
            </w:r>
            <w:r w:rsidR="0061428F" w:rsidRPr="00B86308">
              <w:t>14</w:t>
            </w:r>
            <w:r w:rsidR="008B1736" w:rsidRPr="00B86308">
              <w:t>X</w:t>
            </w:r>
          </w:p>
        </w:tc>
        <w:tc>
          <w:tcPr>
            <w:tcW w:w="5760" w:type="dxa"/>
          </w:tcPr>
          <w:p w:rsidR="00ED0FA0" w:rsidRDefault="00ED0FA0">
            <w:pPr>
              <w:pStyle w:val="SL-FlLftSgl"/>
              <w:spacing w:before="40" w:after="40"/>
            </w:pPr>
            <w:r>
              <w:t>Total doctor charge (Imputed)</w:t>
            </w:r>
          </w:p>
        </w:tc>
        <w:tc>
          <w:tcPr>
            <w:tcW w:w="2358" w:type="dxa"/>
          </w:tcPr>
          <w:p w:rsidR="00ED0FA0" w:rsidRDefault="00ED0FA0">
            <w:pPr>
              <w:pStyle w:val="SL-FlLftSgl"/>
              <w:spacing w:before="40" w:after="40"/>
            </w:pPr>
            <w:r>
              <w:t>Constructed</w:t>
            </w:r>
          </w:p>
        </w:tc>
      </w:tr>
      <w:tr w:rsidR="00ED0FA0">
        <w:tc>
          <w:tcPr>
            <w:tcW w:w="1728" w:type="dxa"/>
          </w:tcPr>
          <w:p w:rsidR="00ED0FA0" w:rsidRPr="00B86308" w:rsidRDefault="00ED0FA0">
            <w:pPr>
              <w:pStyle w:val="SL-FlLftSgl"/>
              <w:spacing w:before="40" w:after="40"/>
            </w:pPr>
            <w:r w:rsidRPr="00B86308">
              <w:t>IMPFLAG</w:t>
            </w:r>
          </w:p>
        </w:tc>
        <w:tc>
          <w:tcPr>
            <w:tcW w:w="5760" w:type="dxa"/>
          </w:tcPr>
          <w:p w:rsidR="00ED0FA0" w:rsidRDefault="00ED0FA0">
            <w:pPr>
              <w:pStyle w:val="SL-FlLftSgl"/>
              <w:spacing w:before="40" w:after="40"/>
            </w:pPr>
            <w:r>
              <w:t>Imputation status</w:t>
            </w:r>
          </w:p>
        </w:tc>
        <w:tc>
          <w:tcPr>
            <w:tcW w:w="2358" w:type="dxa"/>
          </w:tcPr>
          <w:p w:rsidR="00ED0FA0" w:rsidRDefault="00ED0FA0">
            <w:pPr>
              <w:pStyle w:val="SL-FlLftSgl"/>
              <w:spacing w:before="40" w:after="40"/>
            </w:pPr>
            <w:r>
              <w:t>Constructed</w:t>
            </w:r>
          </w:p>
        </w:tc>
      </w:tr>
    </w:tbl>
    <w:p w:rsidR="00ED0FA0" w:rsidRDefault="00ED0FA0">
      <w:pPr>
        <w:pStyle w:val="C1-CtrBoldHd"/>
        <w:spacing w:before="240"/>
      </w:pPr>
      <w:r>
        <w:rPr>
          <w:rFonts w:ascii="Times New Roman" w:hAnsi="Times New Roman"/>
        </w:rPr>
        <w:t>Weights</w:t>
      </w:r>
    </w:p>
    <w:tbl>
      <w:tblPr>
        <w:tblW w:w="9820" w:type="dxa"/>
        <w:tblLayout w:type="fixed"/>
        <w:tblCellMar>
          <w:left w:w="100" w:type="dxa"/>
          <w:right w:w="100" w:type="dxa"/>
        </w:tblCellMar>
        <w:tblLook w:val="0000" w:firstRow="0" w:lastRow="0" w:firstColumn="0" w:lastColumn="0" w:noHBand="0" w:noVBand="0"/>
      </w:tblPr>
      <w:tblGrid>
        <w:gridCol w:w="1710"/>
        <w:gridCol w:w="5760"/>
        <w:gridCol w:w="2350"/>
      </w:tblGrid>
      <w:tr w:rsidR="00ED0FA0">
        <w:trPr>
          <w:cantSplit/>
        </w:trPr>
        <w:tc>
          <w:tcPr>
            <w:tcW w:w="1710" w:type="dxa"/>
            <w:tcBorders>
              <w:top w:val="single" w:sz="6" w:space="0" w:color="auto"/>
              <w:left w:val="single" w:sz="6" w:space="0" w:color="auto"/>
            </w:tcBorders>
          </w:tcPr>
          <w:p w:rsidR="00ED0FA0" w:rsidRDefault="00ED0FA0" w:rsidP="00B33A22">
            <w:pPr>
              <w:pStyle w:val="SL-FlLftSgl"/>
              <w:spacing w:before="40" w:after="40"/>
              <w:jc w:val="center"/>
              <w:rPr>
                <w:b/>
              </w:rPr>
            </w:pPr>
            <w:r>
              <w:rPr>
                <w:b/>
              </w:rPr>
              <w:t>Variable</w:t>
            </w:r>
          </w:p>
        </w:tc>
        <w:tc>
          <w:tcPr>
            <w:tcW w:w="5760" w:type="dxa"/>
            <w:tcBorders>
              <w:top w:val="single" w:sz="6" w:space="0" w:color="auto"/>
              <w:left w:val="single" w:sz="6" w:space="0" w:color="auto"/>
            </w:tcBorders>
          </w:tcPr>
          <w:p w:rsidR="00ED0FA0" w:rsidRDefault="00ED0FA0" w:rsidP="00B33A22">
            <w:pPr>
              <w:pStyle w:val="SL-FlLftSgl"/>
              <w:spacing w:before="40" w:after="40"/>
              <w:jc w:val="center"/>
              <w:rPr>
                <w:b/>
              </w:rPr>
            </w:pPr>
            <w:r>
              <w:rPr>
                <w:b/>
              </w:rPr>
              <w:t>Description</w:t>
            </w:r>
          </w:p>
        </w:tc>
        <w:tc>
          <w:tcPr>
            <w:tcW w:w="2350" w:type="dxa"/>
            <w:tcBorders>
              <w:top w:val="single" w:sz="6" w:space="0" w:color="auto"/>
              <w:left w:val="single" w:sz="6" w:space="0" w:color="auto"/>
              <w:right w:val="single" w:sz="6" w:space="0" w:color="auto"/>
            </w:tcBorders>
          </w:tcPr>
          <w:p w:rsidR="00ED0FA0" w:rsidRDefault="00ED0FA0" w:rsidP="00B33A22">
            <w:pPr>
              <w:pStyle w:val="SL-FlLftSgl"/>
              <w:spacing w:before="40" w:after="40"/>
              <w:jc w:val="center"/>
              <w:rPr>
                <w:b/>
              </w:rPr>
            </w:pPr>
            <w:r>
              <w:rPr>
                <w:b/>
              </w:rPr>
              <w:t>Source</w:t>
            </w:r>
          </w:p>
        </w:tc>
      </w:tr>
      <w:tr w:rsidR="00ED0FA0">
        <w:trPr>
          <w:cantSplit/>
        </w:trPr>
        <w:tc>
          <w:tcPr>
            <w:tcW w:w="1710" w:type="dxa"/>
            <w:tcBorders>
              <w:top w:val="single" w:sz="6" w:space="0" w:color="auto"/>
              <w:left w:val="single" w:sz="6" w:space="0" w:color="auto"/>
            </w:tcBorders>
          </w:tcPr>
          <w:p w:rsidR="00ED0FA0" w:rsidRPr="00B86308" w:rsidRDefault="00ED0FA0" w:rsidP="008B1736">
            <w:pPr>
              <w:pStyle w:val="SL-FlLftSgl"/>
              <w:spacing w:before="40" w:after="40"/>
            </w:pPr>
            <w:r w:rsidRPr="00B86308">
              <w:t>PERWT</w:t>
            </w:r>
            <w:r w:rsidR="0061428F" w:rsidRPr="00B86308">
              <w:t>14</w:t>
            </w:r>
            <w:r w:rsidRPr="00B86308">
              <w:t>F</w:t>
            </w:r>
          </w:p>
        </w:tc>
        <w:tc>
          <w:tcPr>
            <w:tcW w:w="5760" w:type="dxa"/>
            <w:tcBorders>
              <w:top w:val="single" w:sz="6" w:space="0" w:color="auto"/>
              <w:left w:val="single" w:sz="6" w:space="0" w:color="auto"/>
            </w:tcBorders>
          </w:tcPr>
          <w:p w:rsidR="00ED0FA0" w:rsidRDefault="00ED0FA0" w:rsidP="008B1736">
            <w:pPr>
              <w:pStyle w:val="SL-FlLftSgl"/>
              <w:spacing w:before="40" w:after="40"/>
            </w:pPr>
            <w:r>
              <w:t>Expenditure file person weight, 20</w:t>
            </w:r>
            <w:r w:rsidR="0061428F">
              <w:t>14</w:t>
            </w:r>
          </w:p>
        </w:tc>
        <w:tc>
          <w:tcPr>
            <w:tcW w:w="2350" w:type="dxa"/>
            <w:tcBorders>
              <w:top w:val="single" w:sz="6" w:space="0" w:color="auto"/>
              <w:left w:val="single" w:sz="6" w:space="0" w:color="auto"/>
              <w:right w:val="single" w:sz="6" w:space="0" w:color="auto"/>
            </w:tcBorders>
          </w:tcPr>
          <w:p w:rsidR="00ED0FA0" w:rsidRDefault="00ED0FA0">
            <w:pPr>
              <w:pStyle w:val="SL-FlLftSgl"/>
              <w:spacing w:before="40" w:after="40"/>
            </w:pPr>
            <w:r>
              <w:t>Constructed</w:t>
            </w:r>
          </w:p>
        </w:tc>
      </w:tr>
      <w:tr w:rsidR="00ED0FA0">
        <w:trPr>
          <w:cantSplit/>
        </w:trPr>
        <w:tc>
          <w:tcPr>
            <w:tcW w:w="1710" w:type="dxa"/>
            <w:tcBorders>
              <w:top w:val="single" w:sz="6" w:space="0" w:color="auto"/>
              <w:left w:val="single" w:sz="6" w:space="0" w:color="auto"/>
              <w:bottom w:val="single" w:sz="6" w:space="0" w:color="auto"/>
            </w:tcBorders>
          </w:tcPr>
          <w:p w:rsidR="00ED0FA0" w:rsidRPr="00B86308" w:rsidRDefault="00ED0FA0">
            <w:pPr>
              <w:pStyle w:val="SL-FlLftSgl"/>
              <w:spacing w:before="40" w:after="40"/>
            </w:pPr>
            <w:r w:rsidRPr="00B86308">
              <w:t>VARSTR</w:t>
            </w:r>
          </w:p>
        </w:tc>
        <w:tc>
          <w:tcPr>
            <w:tcW w:w="5760" w:type="dxa"/>
            <w:tcBorders>
              <w:top w:val="single" w:sz="6" w:space="0" w:color="auto"/>
              <w:left w:val="single" w:sz="6" w:space="0" w:color="auto"/>
              <w:bottom w:val="single" w:sz="6" w:space="0" w:color="auto"/>
            </w:tcBorders>
          </w:tcPr>
          <w:p w:rsidR="00ED0FA0" w:rsidRDefault="00ED0FA0" w:rsidP="008B1736">
            <w:pPr>
              <w:pStyle w:val="SL-FlLftSgl"/>
              <w:spacing w:before="40" w:after="40"/>
            </w:pPr>
            <w:r>
              <w:t>Variance estimation stratum, 20</w:t>
            </w:r>
            <w:r w:rsidR="0061428F">
              <w:t>14</w:t>
            </w:r>
          </w:p>
        </w:tc>
        <w:tc>
          <w:tcPr>
            <w:tcW w:w="2350" w:type="dxa"/>
            <w:tcBorders>
              <w:top w:val="single" w:sz="6" w:space="0" w:color="auto"/>
              <w:left w:val="single" w:sz="6" w:space="0" w:color="auto"/>
              <w:bottom w:val="single" w:sz="6" w:space="0" w:color="auto"/>
              <w:right w:val="single" w:sz="6" w:space="0" w:color="auto"/>
            </w:tcBorders>
          </w:tcPr>
          <w:p w:rsidR="00ED0FA0" w:rsidRDefault="00ED0FA0">
            <w:pPr>
              <w:pStyle w:val="SL-FlLftSgl"/>
              <w:spacing w:before="40" w:after="40"/>
            </w:pPr>
            <w:r>
              <w:t>Constructed</w:t>
            </w:r>
          </w:p>
        </w:tc>
      </w:tr>
      <w:tr w:rsidR="00ED0FA0">
        <w:trPr>
          <w:cantSplit/>
        </w:trPr>
        <w:tc>
          <w:tcPr>
            <w:tcW w:w="1710" w:type="dxa"/>
            <w:tcBorders>
              <w:top w:val="single" w:sz="6" w:space="0" w:color="auto"/>
              <w:left w:val="single" w:sz="6" w:space="0" w:color="auto"/>
              <w:bottom w:val="single" w:sz="4" w:space="0" w:color="auto"/>
            </w:tcBorders>
          </w:tcPr>
          <w:p w:rsidR="00ED0FA0" w:rsidRPr="00B86308" w:rsidRDefault="00ED0FA0">
            <w:pPr>
              <w:pStyle w:val="SL-FlLftSgl"/>
              <w:spacing w:before="40" w:after="40"/>
            </w:pPr>
            <w:r w:rsidRPr="00B86308">
              <w:t>VARPSU</w:t>
            </w:r>
          </w:p>
        </w:tc>
        <w:tc>
          <w:tcPr>
            <w:tcW w:w="5760" w:type="dxa"/>
            <w:tcBorders>
              <w:top w:val="single" w:sz="6" w:space="0" w:color="auto"/>
              <w:left w:val="single" w:sz="6" w:space="0" w:color="auto"/>
              <w:bottom w:val="single" w:sz="4" w:space="0" w:color="auto"/>
            </w:tcBorders>
          </w:tcPr>
          <w:p w:rsidR="00ED0FA0" w:rsidRDefault="00ED0FA0" w:rsidP="008B1736">
            <w:pPr>
              <w:pStyle w:val="SL-FlLftSgl"/>
              <w:spacing w:before="40" w:after="40"/>
            </w:pPr>
            <w:r>
              <w:t>Variance estimation PSU, 20</w:t>
            </w:r>
            <w:r w:rsidR="0061428F">
              <w:t>14</w:t>
            </w:r>
          </w:p>
        </w:tc>
        <w:tc>
          <w:tcPr>
            <w:tcW w:w="2350" w:type="dxa"/>
            <w:tcBorders>
              <w:top w:val="single" w:sz="6" w:space="0" w:color="auto"/>
              <w:left w:val="single" w:sz="6" w:space="0" w:color="auto"/>
              <w:bottom w:val="single" w:sz="4" w:space="0" w:color="auto"/>
              <w:right w:val="single" w:sz="6" w:space="0" w:color="auto"/>
            </w:tcBorders>
          </w:tcPr>
          <w:p w:rsidR="00ED0FA0" w:rsidRDefault="00ED0FA0">
            <w:pPr>
              <w:pStyle w:val="SL-FlLftSgl"/>
              <w:spacing w:before="40" w:after="40"/>
            </w:pPr>
            <w:r>
              <w:t>Constructed</w:t>
            </w:r>
          </w:p>
        </w:tc>
      </w:tr>
    </w:tbl>
    <w:p w:rsidR="00ED0FA0" w:rsidRDefault="00ED0FA0">
      <w:pPr>
        <w:pStyle w:val="SL-FlLftSgl"/>
      </w:pPr>
    </w:p>
    <w:sectPr w:rsidR="00ED0FA0" w:rsidSect="00C33744">
      <w:headerReference w:type="default" r:id="rId19"/>
      <w:footerReference w:type="default" r:id="rId20"/>
      <w:endnotePr>
        <w:numFmt w:val="decimal"/>
      </w:endnotePr>
      <w:pgSz w:w="12240" w:h="15840" w:code="1"/>
      <w:pgMar w:top="1440" w:right="1440" w:bottom="1440" w:left="144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A0C" w:rsidRDefault="000B1A0C" w:rsidP="00597471">
      <w:pPr>
        <w:spacing w:line="240" w:lineRule="auto"/>
      </w:pPr>
      <w:r>
        <w:separator/>
      </w:r>
    </w:p>
  </w:endnote>
  <w:endnote w:type="continuationSeparator" w:id="0">
    <w:p w:rsidR="000B1A0C" w:rsidRDefault="000B1A0C" w:rsidP="00597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0C" w:rsidRDefault="000B1A0C">
    <w:pPr>
      <w:tabs>
        <w:tab w:val="center" w:pos="4680"/>
        <w:tab w:val="right" w:pos="9360"/>
      </w:tabs>
    </w:pPr>
    <w:r>
      <w:rPr>
        <w:rStyle w:val="PageNumber"/>
        <w:szCs w:val="22"/>
      </w:rPr>
      <w:tab/>
    </w:r>
    <w:r>
      <w:rPr>
        <w:rStyle w:val="PageNumber"/>
      </w:rPr>
      <w:fldChar w:fldCharType="begin"/>
    </w:r>
    <w:r>
      <w:rPr>
        <w:rStyle w:val="PageNumber"/>
      </w:rPr>
      <w:instrText xml:space="preserve"> PAGE </w:instrText>
    </w:r>
    <w:r>
      <w:rPr>
        <w:rStyle w:val="PageNumber"/>
      </w:rPr>
      <w:fldChar w:fldCharType="separate"/>
    </w:r>
    <w:r w:rsidR="00043CEF">
      <w:rPr>
        <w:rStyle w:val="PageNumber"/>
        <w:noProof/>
      </w:rPr>
      <w:t>iii</w:t>
    </w:r>
    <w:r>
      <w:rPr>
        <w:rStyle w:val="PageNumber"/>
      </w:rPr>
      <w:fldChar w:fldCharType="end"/>
    </w:r>
    <w:r>
      <w:rPr>
        <w:rStyle w:val="PageNumber"/>
      </w:rPr>
      <w:tab/>
      <w:t>MEPS HC-16</w:t>
    </w:r>
    <w:r w:rsidR="00D61D29">
      <w:rPr>
        <w:rStyle w:val="PageNumber"/>
      </w:rPr>
      <w:t>8</w:t>
    </w:r>
    <w:r>
      <w:rPr>
        <w:rStyle w:val="PageNumber"/>
      </w:rPr>
      <w: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0C" w:rsidRDefault="000B1A0C">
    <w:pPr>
      <w:tabs>
        <w:tab w:val="center" w:pos="4680"/>
        <w:tab w:val="right" w:pos="9360"/>
      </w:tabs>
    </w:pPr>
    <w:r>
      <w:rPr>
        <w:rStyle w:val="PageNumber"/>
        <w:sz w:val="22"/>
        <w:szCs w:val="22"/>
      </w:rPr>
      <w:tab/>
      <w:t>A</w:t>
    </w:r>
    <w:r w:rsidRPr="00EF7EC0">
      <w:rPr>
        <w:rStyle w:val="PageNumber"/>
        <w:sz w:val="22"/>
        <w:szCs w:val="22"/>
      </w:rPr>
      <w:t>-</w:t>
    </w:r>
    <w:r w:rsidRPr="00EF7EC0">
      <w:rPr>
        <w:rStyle w:val="PageNumber"/>
        <w:sz w:val="22"/>
        <w:szCs w:val="22"/>
      </w:rPr>
      <w:fldChar w:fldCharType="begin"/>
    </w:r>
    <w:r w:rsidRPr="00EF7EC0">
      <w:rPr>
        <w:rStyle w:val="PageNumber"/>
        <w:sz w:val="22"/>
        <w:szCs w:val="22"/>
      </w:rPr>
      <w:instrText xml:space="preserve"> PAGE </w:instrText>
    </w:r>
    <w:r w:rsidRPr="00EF7EC0">
      <w:rPr>
        <w:rStyle w:val="PageNumber"/>
        <w:sz w:val="22"/>
        <w:szCs w:val="22"/>
      </w:rPr>
      <w:fldChar w:fldCharType="separate"/>
    </w:r>
    <w:r w:rsidR="00043CEF">
      <w:rPr>
        <w:rStyle w:val="PageNumber"/>
        <w:noProof/>
        <w:sz w:val="22"/>
        <w:szCs w:val="22"/>
      </w:rPr>
      <w:t>1</w:t>
    </w:r>
    <w:r w:rsidRPr="00EF7EC0">
      <w:rPr>
        <w:rStyle w:val="PageNumber"/>
        <w:sz w:val="22"/>
        <w:szCs w:val="22"/>
      </w:rPr>
      <w:fldChar w:fldCharType="end"/>
    </w:r>
    <w:r>
      <w:rPr>
        <w:rStyle w:val="PageNumber"/>
        <w:sz w:val="22"/>
        <w:szCs w:val="22"/>
      </w:rPr>
      <w:tab/>
    </w:r>
    <w:r>
      <w:rPr>
        <w:rStyle w:val="PageNumber"/>
      </w:rPr>
      <w:t>MEPS HC-16</w:t>
    </w:r>
    <w:r w:rsidR="00C448A8">
      <w:rPr>
        <w:rStyle w:val="PageNumber"/>
      </w:rPr>
      <w:t>8</w:t>
    </w:r>
    <w:r>
      <w:rPr>
        <w:rStyle w:val="PageNumber"/>
      </w:rPr>
      <w: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0C" w:rsidRDefault="000B1A0C">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 xml:space="preserve">                                                   MEPS HC-0##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0C" w:rsidRDefault="000B1A0C">
    <w:pPr>
      <w:tabs>
        <w:tab w:val="center" w:pos="4680"/>
        <w:tab w:val="right" w:pos="9360"/>
      </w:tabs>
    </w:pPr>
    <w:r>
      <w:rPr>
        <w:rStyle w:val="PageNumber"/>
        <w:szCs w:val="22"/>
      </w:rPr>
      <w:tab/>
      <w:t>B-</w:t>
    </w:r>
    <w:r>
      <w:rPr>
        <w:rStyle w:val="PageNumber"/>
      </w:rPr>
      <w:fldChar w:fldCharType="begin"/>
    </w:r>
    <w:r>
      <w:rPr>
        <w:rStyle w:val="PageNumber"/>
      </w:rPr>
      <w:instrText xml:space="preserve"> PAGE </w:instrText>
    </w:r>
    <w:r>
      <w:rPr>
        <w:rStyle w:val="PageNumber"/>
      </w:rPr>
      <w:fldChar w:fldCharType="separate"/>
    </w:r>
    <w:r w:rsidR="00043CEF">
      <w:rPr>
        <w:rStyle w:val="PageNumber"/>
        <w:noProof/>
      </w:rPr>
      <w:t>2</w:t>
    </w:r>
    <w:r>
      <w:rPr>
        <w:rStyle w:val="PageNumber"/>
      </w:rPr>
      <w:fldChar w:fldCharType="end"/>
    </w:r>
    <w:r>
      <w:rPr>
        <w:rStyle w:val="PageNumber"/>
      </w:rPr>
      <w:tab/>
      <w:t>MEPS HC-16</w:t>
    </w:r>
    <w:r w:rsidR="007564CD">
      <w:rPr>
        <w:rStyle w:val="PageNumber"/>
      </w:rPr>
      <w:t>8</w:t>
    </w:r>
    <w:r>
      <w:rPr>
        <w:rStyle w:val="PageNumber"/>
      </w:rPr>
      <w:t>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0C" w:rsidRDefault="000B1A0C">
    <w:pPr>
      <w:tabs>
        <w:tab w:val="center" w:pos="4680"/>
        <w:tab w:val="right" w:pos="9360"/>
      </w:tabs>
    </w:pPr>
    <w:r>
      <w:rPr>
        <w:rStyle w:val="PageNumber"/>
        <w:szCs w:val="22"/>
      </w:rPr>
      <w:tab/>
      <w:t>C-</w:t>
    </w:r>
    <w:r>
      <w:rPr>
        <w:rStyle w:val="PageNumber"/>
      </w:rPr>
      <w:fldChar w:fldCharType="begin"/>
    </w:r>
    <w:r>
      <w:rPr>
        <w:rStyle w:val="PageNumber"/>
      </w:rPr>
      <w:instrText xml:space="preserve"> PAGE </w:instrText>
    </w:r>
    <w:r>
      <w:rPr>
        <w:rStyle w:val="PageNumber"/>
      </w:rPr>
      <w:fldChar w:fldCharType="separate"/>
    </w:r>
    <w:r w:rsidR="00043CEF">
      <w:rPr>
        <w:rStyle w:val="PageNumber"/>
        <w:noProof/>
      </w:rPr>
      <w:t>23</w:t>
    </w:r>
    <w:r>
      <w:rPr>
        <w:rStyle w:val="PageNumber"/>
      </w:rPr>
      <w:fldChar w:fldCharType="end"/>
    </w:r>
    <w:r>
      <w:rPr>
        <w:rStyle w:val="PageNumber"/>
      </w:rPr>
      <w:tab/>
      <w:t>MEPS HC-16</w:t>
    </w:r>
    <w:r w:rsidR="00B97782">
      <w:rPr>
        <w:rStyle w:val="PageNumber"/>
      </w:rPr>
      <w:t>8</w:t>
    </w:r>
    <w:r>
      <w:rPr>
        <w:rStyle w:val="PageNumber"/>
      </w:rPr>
      <w:t>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0C" w:rsidRDefault="000B1A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0C" w:rsidRDefault="000B1A0C">
    <w:pPr>
      <w:tabs>
        <w:tab w:val="center" w:pos="4680"/>
        <w:tab w:val="right" w:pos="9360"/>
      </w:tabs>
    </w:pPr>
    <w:r>
      <w:rPr>
        <w:rStyle w:val="PageNumber"/>
        <w:szCs w:val="22"/>
      </w:rPr>
      <w:tab/>
      <w:t>D-</w:t>
    </w:r>
    <w:r>
      <w:rPr>
        <w:rStyle w:val="PageNumber"/>
      </w:rPr>
      <w:fldChar w:fldCharType="begin"/>
    </w:r>
    <w:r>
      <w:rPr>
        <w:rStyle w:val="PageNumber"/>
      </w:rPr>
      <w:instrText xml:space="preserve"> PAGE </w:instrText>
    </w:r>
    <w:r>
      <w:rPr>
        <w:rStyle w:val="PageNumber"/>
      </w:rPr>
      <w:fldChar w:fldCharType="separate"/>
    </w:r>
    <w:r w:rsidR="00043CEF">
      <w:rPr>
        <w:rStyle w:val="PageNumber"/>
        <w:noProof/>
      </w:rPr>
      <w:t>3</w:t>
    </w:r>
    <w:r>
      <w:rPr>
        <w:rStyle w:val="PageNumber"/>
      </w:rPr>
      <w:fldChar w:fldCharType="end"/>
    </w:r>
    <w:r>
      <w:rPr>
        <w:rStyle w:val="PageNumber"/>
      </w:rPr>
      <w:tab/>
      <w:t>MEPS HC-16</w:t>
    </w:r>
    <w:r w:rsidR="003C5796">
      <w:rPr>
        <w:rStyle w:val="PageNumber"/>
      </w:rPr>
      <w:t>8</w:t>
    </w:r>
    <w:r>
      <w:rPr>
        <w:rStyle w:val="PageNumber"/>
      </w:rPr>
      <w: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A0C" w:rsidRDefault="000B1A0C" w:rsidP="00597471">
      <w:pPr>
        <w:spacing w:line="240" w:lineRule="auto"/>
      </w:pPr>
      <w:r>
        <w:separator/>
      </w:r>
    </w:p>
  </w:footnote>
  <w:footnote w:type="continuationSeparator" w:id="0">
    <w:p w:rsidR="000B1A0C" w:rsidRDefault="000B1A0C" w:rsidP="005974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0C" w:rsidRDefault="000B1A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F0D3B2"/>
    <w:lvl w:ilvl="0">
      <w:start w:val="1"/>
      <w:numFmt w:val="decimal"/>
      <w:lvlText w:val="%1."/>
      <w:lvlJc w:val="left"/>
      <w:pPr>
        <w:tabs>
          <w:tab w:val="num" w:pos="1800"/>
        </w:tabs>
        <w:ind w:left="1800" w:hanging="360"/>
      </w:pPr>
    </w:lvl>
  </w:abstractNum>
  <w:abstractNum w:abstractNumId="1">
    <w:nsid w:val="FFFFFF7D"/>
    <w:multiLevelType w:val="singleLevel"/>
    <w:tmpl w:val="4D3428E6"/>
    <w:lvl w:ilvl="0">
      <w:start w:val="1"/>
      <w:numFmt w:val="decimal"/>
      <w:lvlText w:val="%1."/>
      <w:lvlJc w:val="left"/>
      <w:pPr>
        <w:tabs>
          <w:tab w:val="num" w:pos="1440"/>
        </w:tabs>
        <w:ind w:left="1440" w:hanging="360"/>
      </w:pPr>
    </w:lvl>
  </w:abstractNum>
  <w:abstractNum w:abstractNumId="2">
    <w:nsid w:val="FFFFFF7E"/>
    <w:multiLevelType w:val="singleLevel"/>
    <w:tmpl w:val="3A8C71E0"/>
    <w:lvl w:ilvl="0">
      <w:start w:val="1"/>
      <w:numFmt w:val="decimal"/>
      <w:lvlText w:val="%1."/>
      <w:lvlJc w:val="left"/>
      <w:pPr>
        <w:tabs>
          <w:tab w:val="num" w:pos="1080"/>
        </w:tabs>
        <w:ind w:left="1080" w:hanging="360"/>
      </w:pPr>
    </w:lvl>
  </w:abstractNum>
  <w:abstractNum w:abstractNumId="3">
    <w:nsid w:val="FFFFFF7F"/>
    <w:multiLevelType w:val="singleLevel"/>
    <w:tmpl w:val="D44C257A"/>
    <w:lvl w:ilvl="0">
      <w:start w:val="1"/>
      <w:numFmt w:val="decimal"/>
      <w:lvlText w:val="%1."/>
      <w:lvlJc w:val="left"/>
      <w:pPr>
        <w:tabs>
          <w:tab w:val="num" w:pos="720"/>
        </w:tabs>
        <w:ind w:left="720" w:hanging="360"/>
      </w:pPr>
    </w:lvl>
  </w:abstractNum>
  <w:abstractNum w:abstractNumId="4">
    <w:nsid w:val="FFFFFF80"/>
    <w:multiLevelType w:val="singleLevel"/>
    <w:tmpl w:val="9D3A59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B26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AC29A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6926D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D6846C8"/>
    <w:lvl w:ilvl="0">
      <w:start w:val="1"/>
      <w:numFmt w:val="decimal"/>
      <w:lvlText w:val="%1."/>
      <w:lvlJc w:val="left"/>
      <w:pPr>
        <w:tabs>
          <w:tab w:val="num" w:pos="360"/>
        </w:tabs>
        <w:ind w:left="360" w:hanging="360"/>
      </w:pPr>
    </w:lvl>
  </w:abstractNum>
  <w:abstractNum w:abstractNumId="9">
    <w:nsid w:val="FFFFFF89"/>
    <w:multiLevelType w:val="singleLevel"/>
    <w:tmpl w:val="F94EADB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0"/>
    <w:lvl w:ilvl="0">
      <w:start w:val="1"/>
      <w:numFmt w:val="decimal"/>
      <w:lvlText w:val="%1"/>
      <w:lvlJc w:val="left"/>
    </w:lvl>
    <w:lvl w:ilvl="1">
      <w:start w:val="1"/>
      <w:numFmt w:val="decimal"/>
      <w:pStyle w:val="Level2"/>
      <w:lvlText w:val="%2."/>
      <w:lvlJc w:val="left"/>
      <w:pPr>
        <w:tabs>
          <w:tab w:val="num" w:pos="1440"/>
        </w:tabs>
        <w:ind w:left="1440" w:hanging="720"/>
      </w:pPr>
      <w:rPr>
        <w:rFonts w:ascii="Times New Roman" w:hAnsi="Times New Roman"/>
        <w:sz w:val="24"/>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1">
    <w:nsid w:val="00000002"/>
    <w:multiLevelType w:val="singleLevel"/>
    <w:tmpl w:val="00000000"/>
    <w:lvl w:ilvl="0">
      <w:start w:val="1"/>
      <w:numFmt w:val="decimal"/>
      <w:pStyle w:val="Quick1"/>
      <w:lvlText w:val="%1."/>
      <w:lvlJc w:val="left"/>
      <w:pPr>
        <w:tabs>
          <w:tab w:val="num" w:pos="1440"/>
        </w:tabs>
      </w:pPr>
      <w:rPr>
        <w:rFonts w:ascii="Times New Roman" w:hAnsi="Times New Roman"/>
        <w:sz w:val="24"/>
      </w:rPr>
    </w:lvl>
  </w:abstractNum>
  <w:abstractNum w:abstractNumId="12">
    <w:nsid w:val="0A685B61"/>
    <w:multiLevelType w:val="hybridMultilevel"/>
    <w:tmpl w:val="E626D6F8"/>
    <w:lvl w:ilvl="0" w:tplc="2738E50C">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AE6E56F4" w:tentative="1">
      <w:start w:val="1"/>
      <w:numFmt w:val="bullet"/>
      <w:lvlText w:val="o"/>
      <w:lvlJc w:val="left"/>
      <w:pPr>
        <w:tabs>
          <w:tab w:val="num" w:pos="1440"/>
        </w:tabs>
        <w:ind w:left="1440" w:hanging="360"/>
      </w:pPr>
      <w:rPr>
        <w:rFonts w:ascii="Courier New" w:hAnsi="Courier New" w:cs="Courier New" w:hint="default"/>
      </w:rPr>
    </w:lvl>
    <w:lvl w:ilvl="2" w:tplc="44303AD8" w:tentative="1">
      <w:start w:val="1"/>
      <w:numFmt w:val="bullet"/>
      <w:lvlText w:val=""/>
      <w:lvlJc w:val="left"/>
      <w:pPr>
        <w:tabs>
          <w:tab w:val="num" w:pos="2160"/>
        </w:tabs>
        <w:ind w:left="2160" w:hanging="360"/>
      </w:pPr>
      <w:rPr>
        <w:rFonts w:ascii="Wingdings" w:hAnsi="Wingdings" w:hint="default"/>
      </w:rPr>
    </w:lvl>
    <w:lvl w:ilvl="3" w:tplc="DE3C2A40" w:tentative="1">
      <w:start w:val="1"/>
      <w:numFmt w:val="bullet"/>
      <w:lvlText w:val=""/>
      <w:lvlJc w:val="left"/>
      <w:pPr>
        <w:tabs>
          <w:tab w:val="num" w:pos="2880"/>
        </w:tabs>
        <w:ind w:left="2880" w:hanging="360"/>
      </w:pPr>
      <w:rPr>
        <w:rFonts w:ascii="Symbol" w:hAnsi="Symbol" w:hint="default"/>
      </w:rPr>
    </w:lvl>
    <w:lvl w:ilvl="4" w:tplc="32ECE070" w:tentative="1">
      <w:start w:val="1"/>
      <w:numFmt w:val="bullet"/>
      <w:lvlText w:val="o"/>
      <w:lvlJc w:val="left"/>
      <w:pPr>
        <w:tabs>
          <w:tab w:val="num" w:pos="3600"/>
        </w:tabs>
        <w:ind w:left="3600" w:hanging="360"/>
      </w:pPr>
      <w:rPr>
        <w:rFonts w:ascii="Courier New" w:hAnsi="Courier New" w:cs="Courier New" w:hint="default"/>
      </w:rPr>
    </w:lvl>
    <w:lvl w:ilvl="5" w:tplc="C87A93E6" w:tentative="1">
      <w:start w:val="1"/>
      <w:numFmt w:val="bullet"/>
      <w:lvlText w:val=""/>
      <w:lvlJc w:val="left"/>
      <w:pPr>
        <w:tabs>
          <w:tab w:val="num" w:pos="4320"/>
        </w:tabs>
        <w:ind w:left="4320" w:hanging="360"/>
      </w:pPr>
      <w:rPr>
        <w:rFonts w:ascii="Wingdings" w:hAnsi="Wingdings" w:hint="default"/>
      </w:rPr>
    </w:lvl>
    <w:lvl w:ilvl="6" w:tplc="456EE13A" w:tentative="1">
      <w:start w:val="1"/>
      <w:numFmt w:val="bullet"/>
      <w:lvlText w:val=""/>
      <w:lvlJc w:val="left"/>
      <w:pPr>
        <w:tabs>
          <w:tab w:val="num" w:pos="5040"/>
        </w:tabs>
        <w:ind w:left="5040" w:hanging="360"/>
      </w:pPr>
      <w:rPr>
        <w:rFonts w:ascii="Symbol" w:hAnsi="Symbol" w:hint="default"/>
      </w:rPr>
    </w:lvl>
    <w:lvl w:ilvl="7" w:tplc="11261C14" w:tentative="1">
      <w:start w:val="1"/>
      <w:numFmt w:val="bullet"/>
      <w:lvlText w:val="o"/>
      <w:lvlJc w:val="left"/>
      <w:pPr>
        <w:tabs>
          <w:tab w:val="num" w:pos="5760"/>
        </w:tabs>
        <w:ind w:left="5760" w:hanging="360"/>
      </w:pPr>
      <w:rPr>
        <w:rFonts w:ascii="Courier New" w:hAnsi="Courier New" w:cs="Courier New" w:hint="default"/>
      </w:rPr>
    </w:lvl>
    <w:lvl w:ilvl="8" w:tplc="6E485E7A" w:tentative="1">
      <w:start w:val="1"/>
      <w:numFmt w:val="bullet"/>
      <w:lvlText w:val=""/>
      <w:lvlJc w:val="left"/>
      <w:pPr>
        <w:tabs>
          <w:tab w:val="num" w:pos="6480"/>
        </w:tabs>
        <w:ind w:left="6480" w:hanging="360"/>
      </w:pPr>
      <w:rPr>
        <w:rFonts w:ascii="Wingdings" w:hAnsi="Wingdings" w:hint="default"/>
      </w:rPr>
    </w:lvl>
  </w:abstractNum>
  <w:abstractNum w:abstractNumId="13">
    <w:nsid w:val="1EE15B45"/>
    <w:multiLevelType w:val="hybridMultilevel"/>
    <w:tmpl w:val="65944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CD552A"/>
    <w:multiLevelType w:val="hybridMultilevel"/>
    <w:tmpl w:val="0C0A1706"/>
    <w:lvl w:ilvl="0" w:tplc="B7D0307E">
      <w:start w:val="1"/>
      <w:numFmt w:val="lowerLetter"/>
      <w:lvlText w:val="%1)"/>
      <w:lvlJc w:val="left"/>
      <w:pPr>
        <w:tabs>
          <w:tab w:val="num" w:pos="1152"/>
        </w:tabs>
        <w:ind w:left="1152" w:hanging="576"/>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A63A01"/>
    <w:multiLevelType w:val="hybridMultilevel"/>
    <w:tmpl w:val="9EEEB75C"/>
    <w:lvl w:ilvl="0" w:tplc="360277C4">
      <w:start w:val="1"/>
      <w:numFmt w:val="bullet"/>
      <w:pStyle w:val="N1-1stBullet"/>
      <w:lvlText w:val=""/>
      <w:lvlJc w:val="left"/>
      <w:pPr>
        <w:tabs>
          <w:tab w:val="num" w:pos="1152"/>
        </w:tabs>
        <w:ind w:left="1152" w:hanging="57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416827"/>
    <w:multiLevelType w:val="hybridMultilevel"/>
    <w:tmpl w:val="D41494F0"/>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A2211E0"/>
    <w:multiLevelType w:val="hybridMultilevel"/>
    <w:tmpl w:val="046AC1C4"/>
    <w:lvl w:ilvl="0" w:tplc="41BEAA4E">
      <w:start w:val="1"/>
      <w:numFmt w:val="decimal"/>
      <w:pStyle w:val="N2-2ndBullet"/>
      <w:lvlText w:val="%1."/>
      <w:lvlJc w:val="left"/>
      <w:pPr>
        <w:tabs>
          <w:tab w:val="num" w:pos="1152"/>
        </w:tabs>
        <w:ind w:left="1152" w:hanging="576"/>
      </w:pPr>
      <w:rPr>
        <w:rFonts w:ascii="Times New Roman" w:hAnsi="Times New Roman" w:hint="default"/>
        <w:sz w:val="24"/>
        <w:szCs w:val="24"/>
      </w:rPr>
    </w:lvl>
    <w:lvl w:ilvl="1" w:tplc="2714917E" w:tentative="1">
      <w:start w:val="1"/>
      <w:numFmt w:val="lowerLetter"/>
      <w:lvlText w:val="%2."/>
      <w:lvlJc w:val="left"/>
      <w:pPr>
        <w:tabs>
          <w:tab w:val="num" w:pos="1440"/>
        </w:tabs>
        <w:ind w:left="1440" w:hanging="360"/>
      </w:pPr>
    </w:lvl>
    <w:lvl w:ilvl="2" w:tplc="37D8B378" w:tentative="1">
      <w:start w:val="1"/>
      <w:numFmt w:val="lowerRoman"/>
      <w:lvlText w:val="%3."/>
      <w:lvlJc w:val="right"/>
      <w:pPr>
        <w:tabs>
          <w:tab w:val="num" w:pos="2160"/>
        </w:tabs>
        <w:ind w:left="2160" w:hanging="180"/>
      </w:pPr>
    </w:lvl>
    <w:lvl w:ilvl="3" w:tplc="93768EE6" w:tentative="1">
      <w:start w:val="1"/>
      <w:numFmt w:val="decimal"/>
      <w:lvlText w:val="%4."/>
      <w:lvlJc w:val="left"/>
      <w:pPr>
        <w:tabs>
          <w:tab w:val="num" w:pos="2880"/>
        </w:tabs>
        <w:ind w:left="2880" w:hanging="360"/>
      </w:pPr>
    </w:lvl>
    <w:lvl w:ilvl="4" w:tplc="ACA4C432" w:tentative="1">
      <w:start w:val="1"/>
      <w:numFmt w:val="lowerLetter"/>
      <w:lvlText w:val="%5."/>
      <w:lvlJc w:val="left"/>
      <w:pPr>
        <w:tabs>
          <w:tab w:val="num" w:pos="3600"/>
        </w:tabs>
        <w:ind w:left="3600" w:hanging="360"/>
      </w:pPr>
    </w:lvl>
    <w:lvl w:ilvl="5" w:tplc="58C87858" w:tentative="1">
      <w:start w:val="1"/>
      <w:numFmt w:val="lowerRoman"/>
      <w:lvlText w:val="%6."/>
      <w:lvlJc w:val="right"/>
      <w:pPr>
        <w:tabs>
          <w:tab w:val="num" w:pos="4320"/>
        </w:tabs>
        <w:ind w:left="4320" w:hanging="180"/>
      </w:pPr>
    </w:lvl>
    <w:lvl w:ilvl="6" w:tplc="67024896" w:tentative="1">
      <w:start w:val="1"/>
      <w:numFmt w:val="decimal"/>
      <w:lvlText w:val="%7."/>
      <w:lvlJc w:val="left"/>
      <w:pPr>
        <w:tabs>
          <w:tab w:val="num" w:pos="5040"/>
        </w:tabs>
        <w:ind w:left="5040" w:hanging="360"/>
      </w:pPr>
    </w:lvl>
    <w:lvl w:ilvl="7" w:tplc="2F0EB138" w:tentative="1">
      <w:start w:val="1"/>
      <w:numFmt w:val="lowerLetter"/>
      <w:lvlText w:val="%8."/>
      <w:lvlJc w:val="left"/>
      <w:pPr>
        <w:tabs>
          <w:tab w:val="num" w:pos="5760"/>
        </w:tabs>
        <w:ind w:left="5760" w:hanging="360"/>
      </w:pPr>
    </w:lvl>
    <w:lvl w:ilvl="8" w:tplc="3D5A030E" w:tentative="1">
      <w:start w:val="1"/>
      <w:numFmt w:val="lowerRoman"/>
      <w:lvlText w:val="%9."/>
      <w:lvlJc w:val="right"/>
      <w:pPr>
        <w:tabs>
          <w:tab w:val="num" w:pos="6480"/>
        </w:tabs>
        <w:ind w:left="6480" w:hanging="180"/>
      </w:pPr>
    </w:lvl>
  </w:abstractNum>
  <w:abstractNum w:abstractNumId="18">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8C02E3E"/>
    <w:multiLevelType w:val="hybridMultilevel"/>
    <w:tmpl w:val="9738C0FC"/>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7"/>
  </w:num>
  <w:num w:numId="3">
    <w:abstractNumId w:val="12"/>
  </w:num>
  <w:num w:numId="4">
    <w:abstractNumId w:val="10"/>
    <w:lvlOverride w:ilvl="0">
      <w:startOverride w:val="1"/>
      <w:lvl w:ilvl="0">
        <w:start w:val="1"/>
        <w:numFmt w:val="decimal"/>
        <w:lvlText w:val="%1"/>
        <w:lvlJc w:val="left"/>
      </w:lvl>
    </w:lvlOverride>
    <w:lvlOverride w:ilvl="1">
      <w:startOverride w:val="3"/>
      <w:lvl w:ilvl="1">
        <w:start w:val="3"/>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11"/>
    <w:lvlOverride w:ilvl="0">
      <w:startOverride w:val="1"/>
      <w:lvl w:ilvl="0">
        <w:start w:val="1"/>
        <w:numFmt w:val="decimal"/>
        <w:pStyle w:val="Quick1"/>
        <w:lvlText w:val="%1."/>
        <w:lvlJc w:val="left"/>
      </w:lvl>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8"/>
  </w:num>
  <w:num w:numId="18">
    <w:abstractNumId w:val="19"/>
  </w:num>
  <w:num w:numId="19">
    <w:abstractNumId w:val="16"/>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10273"/>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01A"/>
    <w:rsid w:val="000017FD"/>
    <w:rsid w:val="00002AA9"/>
    <w:rsid w:val="00005510"/>
    <w:rsid w:val="00012522"/>
    <w:rsid w:val="00021972"/>
    <w:rsid w:val="00021A76"/>
    <w:rsid w:val="00022E5F"/>
    <w:rsid w:val="00023052"/>
    <w:rsid w:val="00025520"/>
    <w:rsid w:val="0004337B"/>
    <w:rsid w:val="00043CEF"/>
    <w:rsid w:val="00057B52"/>
    <w:rsid w:val="00057E83"/>
    <w:rsid w:val="00060075"/>
    <w:rsid w:val="000611D0"/>
    <w:rsid w:val="00066906"/>
    <w:rsid w:val="00070D85"/>
    <w:rsid w:val="000760F7"/>
    <w:rsid w:val="000911FD"/>
    <w:rsid w:val="00093F1F"/>
    <w:rsid w:val="000943C9"/>
    <w:rsid w:val="00095439"/>
    <w:rsid w:val="0009599D"/>
    <w:rsid w:val="000A05BB"/>
    <w:rsid w:val="000A21C8"/>
    <w:rsid w:val="000A2B04"/>
    <w:rsid w:val="000A2C72"/>
    <w:rsid w:val="000A2D6F"/>
    <w:rsid w:val="000A3D8B"/>
    <w:rsid w:val="000A49E6"/>
    <w:rsid w:val="000B1A0C"/>
    <w:rsid w:val="000B7FD2"/>
    <w:rsid w:val="000C0778"/>
    <w:rsid w:val="000C0AC9"/>
    <w:rsid w:val="000C3AC0"/>
    <w:rsid w:val="000D1110"/>
    <w:rsid w:val="000D6BC2"/>
    <w:rsid w:val="000E23D4"/>
    <w:rsid w:val="000E7ACA"/>
    <w:rsid w:val="000F0479"/>
    <w:rsid w:val="000F7598"/>
    <w:rsid w:val="00101FF7"/>
    <w:rsid w:val="0010546E"/>
    <w:rsid w:val="001102C0"/>
    <w:rsid w:val="00112F86"/>
    <w:rsid w:val="00116CA9"/>
    <w:rsid w:val="00121B42"/>
    <w:rsid w:val="001223F3"/>
    <w:rsid w:val="00124A45"/>
    <w:rsid w:val="00126431"/>
    <w:rsid w:val="00132877"/>
    <w:rsid w:val="00132B29"/>
    <w:rsid w:val="00136A22"/>
    <w:rsid w:val="00136EF4"/>
    <w:rsid w:val="001428A6"/>
    <w:rsid w:val="0014537B"/>
    <w:rsid w:val="00151512"/>
    <w:rsid w:val="00151529"/>
    <w:rsid w:val="00153EF1"/>
    <w:rsid w:val="00160348"/>
    <w:rsid w:val="001655D0"/>
    <w:rsid w:val="00165720"/>
    <w:rsid w:val="00166111"/>
    <w:rsid w:val="00172942"/>
    <w:rsid w:val="00173311"/>
    <w:rsid w:val="00173D3B"/>
    <w:rsid w:val="001759E0"/>
    <w:rsid w:val="00177ABB"/>
    <w:rsid w:val="00180499"/>
    <w:rsid w:val="00180859"/>
    <w:rsid w:val="00181436"/>
    <w:rsid w:val="00182E23"/>
    <w:rsid w:val="00184192"/>
    <w:rsid w:val="00190F1A"/>
    <w:rsid w:val="00192246"/>
    <w:rsid w:val="0019423F"/>
    <w:rsid w:val="0019446F"/>
    <w:rsid w:val="00196BEC"/>
    <w:rsid w:val="0019769C"/>
    <w:rsid w:val="001A774A"/>
    <w:rsid w:val="001B49D0"/>
    <w:rsid w:val="001C18E0"/>
    <w:rsid w:val="001C35F7"/>
    <w:rsid w:val="001C3FB3"/>
    <w:rsid w:val="001C6477"/>
    <w:rsid w:val="001C7F88"/>
    <w:rsid w:val="001D171B"/>
    <w:rsid w:val="001D1910"/>
    <w:rsid w:val="001D524D"/>
    <w:rsid w:val="001D623A"/>
    <w:rsid w:val="001E0FC8"/>
    <w:rsid w:val="001E1BB6"/>
    <w:rsid w:val="001E1CBF"/>
    <w:rsid w:val="001E6C4C"/>
    <w:rsid w:val="001F42B4"/>
    <w:rsid w:val="002260AD"/>
    <w:rsid w:val="0022629C"/>
    <w:rsid w:val="00231575"/>
    <w:rsid w:val="002356AA"/>
    <w:rsid w:val="00236560"/>
    <w:rsid w:val="00242AE5"/>
    <w:rsid w:val="00243269"/>
    <w:rsid w:val="0024554A"/>
    <w:rsid w:val="00245F27"/>
    <w:rsid w:val="002472F9"/>
    <w:rsid w:val="002479A1"/>
    <w:rsid w:val="00252958"/>
    <w:rsid w:val="00253C05"/>
    <w:rsid w:val="002546E6"/>
    <w:rsid w:val="0025728E"/>
    <w:rsid w:val="0026036C"/>
    <w:rsid w:val="002607C6"/>
    <w:rsid w:val="00263911"/>
    <w:rsid w:val="00267718"/>
    <w:rsid w:val="002707DD"/>
    <w:rsid w:val="00273EEE"/>
    <w:rsid w:val="002755D0"/>
    <w:rsid w:val="00277CE3"/>
    <w:rsid w:val="00280A58"/>
    <w:rsid w:val="00280E0E"/>
    <w:rsid w:val="00281737"/>
    <w:rsid w:val="00284B61"/>
    <w:rsid w:val="002868E5"/>
    <w:rsid w:val="00290422"/>
    <w:rsid w:val="00290770"/>
    <w:rsid w:val="002948B8"/>
    <w:rsid w:val="00297182"/>
    <w:rsid w:val="002A26C6"/>
    <w:rsid w:val="002A7780"/>
    <w:rsid w:val="002B0D4D"/>
    <w:rsid w:val="002B2C81"/>
    <w:rsid w:val="002B7449"/>
    <w:rsid w:val="002C05CB"/>
    <w:rsid w:val="002C457D"/>
    <w:rsid w:val="002C4C3B"/>
    <w:rsid w:val="002C667E"/>
    <w:rsid w:val="002C67AC"/>
    <w:rsid w:val="002D0D34"/>
    <w:rsid w:val="002D1F45"/>
    <w:rsid w:val="002D26A3"/>
    <w:rsid w:val="002D2D1B"/>
    <w:rsid w:val="002D7C0F"/>
    <w:rsid w:val="002E32F9"/>
    <w:rsid w:val="002E5884"/>
    <w:rsid w:val="002F069B"/>
    <w:rsid w:val="002F494C"/>
    <w:rsid w:val="00302A39"/>
    <w:rsid w:val="00302DEA"/>
    <w:rsid w:val="003137F0"/>
    <w:rsid w:val="00314832"/>
    <w:rsid w:val="00315DD9"/>
    <w:rsid w:val="0032173C"/>
    <w:rsid w:val="00321ADF"/>
    <w:rsid w:val="00331C60"/>
    <w:rsid w:val="0033216F"/>
    <w:rsid w:val="00333EF3"/>
    <w:rsid w:val="00341601"/>
    <w:rsid w:val="00343D4D"/>
    <w:rsid w:val="0034649A"/>
    <w:rsid w:val="00351315"/>
    <w:rsid w:val="00352553"/>
    <w:rsid w:val="00354B52"/>
    <w:rsid w:val="00357A0D"/>
    <w:rsid w:val="003611AF"/>
    <w:rsid w:val="00361C66"/>
    <w:rsid w:val="003634AC"/>
    <w:rsid w:val="00363D8B"/>
    <w:rsid w:val="00364535"/>
    <w:rsid w:val="0037518E"/>
    <w:rsid w:val="00375D65"/>
    <w:rsid w:val="00380636"/>
    <w:rsid w:val="0038080B"/>
    <w:rsid w:val="0038477B"/>
    <w:rsid w:val="0039594A"/>
    <w:rsid w:val="00397B02"/>
    <w:rsid w:val="003A08BE"/>
    <w:rsid w:val="003A0F48"/>
    <w:rsid w:val="003A2172"/>
    <w:rsid w:val="003A27AE"/>
    <w:rsid w:val="003A31E8"/>
    <w:rsid w:val="003A4AEB"/>
    <w:rsid w:val="003B135B"/>
    <w:rsid w:val="003B1F36"/>
    <w:rsid w:val="003B36EA"/>
    <w:rsid w:val="003C372B"/>
    <w:rsid w:val="003C5796"/>
    <w:rsid w:val="003D2AC3"/>
    <w:rsid w:val="003E7CE9"/>
    <w:rsid w:val="003F194D"/>
    <w:rsid w:val="003F1A36"/>
    <w:rsid w:val="003F1CEE"/>
    <w:rsid w:val="003F42E0"/>
    <w:rsid w:val="003F5C72"/>
    <w:rsid w:val="003F636B"/>
    <w:rsid w:val="003F7401"/>
    <w:rsid w:val="00404113"/>
    <w:rsid w:val="00407F2D"/>
    <w:rsid w:val="004110A3"/>
    <w:rsid w:val="004117C4"/>
    <w:rsid w:val="004145E3"/>
    <w:rsid w:val="00417739"/>
    <w:rsid w:val="00426848"/>
    <w:rsid w:val="00430E60"/>
    <w:rsid w:val="00440CA1"/>
    <w:rsid w:val="00445AF3"/>
    <w:rsid w:val="004469DF"/>
    <w:rsid w:val="00451DF5"/>
    <w:rsid w:val="00452387"/>
    <w:rsid w:val="004524C6"/>
    <w:rsid w:val="00455828"/>
    <w:rsid w:val="00461DEA"/>
    <w:rsid w:val="004629CB"/>
    <w:rsid w:val="0046639D"/>
    <w:rsid w:val="004759E9"/>
    <w:rsid w:val="004761B7"/>
    <w:rsid w:val="00477DD1"/>
    <w:rsid w:val="00480F77"/>
    <w:rsid w:val="0048592E"/>
    <w:rsid w:val="00486545"/>
    <w:rsid w:val="004942BE"/>
    <w:rsid w:val="00494BB2"/>
    <w:rsid w:val="004978B5"/>
    <w:rsid w:val="004A011B"/>
    <w:rsid w:val="004A31D0"/>
    <w:rsid w:val="004A3D9D"/>
    <w:rsid w:val="004A539C"/>
    <w:rsid w:val="004A5759"/>
    <w:rsid w:val="004A5AD2"/>
    <w:rsid w:val="004A6199"/>
    <w:rsid w:val="004A6E69"/>
    <w:rsid w:val="004B07F3"/>
    <w:rsid w:val="004C123F"/>
    <w:rsid w:val="004C3354"/>
    <w:rsid w:val="004C4AD8"/>
    <w:rsid w:val="004D1E6F"/>
    <w:rsid w:val="004D3F97"/>
    <w:rsid w:val="004D49C9"/>
    <w:rsid w:val="004D64CB"/>
    <w:rsid w:val="004E0F8A"/>
    <w:rsid w:val="004E5ECE"/>
    <w:rsid w:val="004E714A"/>
    <w:rsid w:val="004F4378"/>
    <w:rsid w:val="004F6130"/>
    <w:rsid w:val="00513A82"/>
    <w:rsid w:val="005140F5"/>
    <w:rsid w:val="0051600D"/>
    <w:rsid w:val="00516942"/>
    <w:rsid w:val="005232F0"/>
    <w:rsid w:val="0052635A"/>
    <w:rsid w:val="00526630"/>
    <w:rsid w:val="0052732D"/>
    <w:rsid w:val="00531FE8"/>
    <w:rsid w:val="00534B93"/>
    <w:rsid w:val="0054065C"/>
    <w:rsid w:val="00544C91"/>
    <w:rsid w:val="00550B89"/>
    <w:rsid w:val="00552594"/>
    <w:rsid w:val="005770C5"/>
    <w:rsid w:val="005904E5"/>
    <w:rsid w:val="005910E7"/>
    <w:rsid w:val="00597471"/>
    <w:rsid w:val="005A00B6"/>
    <w:rsid w:val="005A05A4"/>
    <w:rsid w:val="005A2D42"/>
    <w:rsid w:val="005A5B7A"/>
    <w:rsid w:val="005A70EF"/>
    <w:rsid w:val="005A79A8"/>
    <w:rsid w:val="005A7E7B"/>
    <w:rsid w:val="005B1B28"/>
    <w:rsid w:val="005B1D92"/>
    <w:rsid w:val="005B2D2E"/>
    <w:rsid w:val="005B40CA"/>
    <w:rsid w:val="005B5E16"/>
    <w:rsid w:val="005B7E06"/>
    <w:rsid w:val="005C07C8"/>
    <w:rsid w:val="005C2383"/>
    <w:rsid w:val="005C3C1C"/>
    <w:rsid w:val="005D0242"/>
    <w:rsid w:val="005D0C9D"/>
    <w:rsid w:val="005E0403"/>
    <w:rsid w:val="005E112D"/>
    <w:rsid w:val="005E4160"/>
    <w:rsid w:val="005F0C2E"/>
    <w:rsid w:val="005F15E2"/>
    <w:rsid w:val="005F4D41"/>
    <w:rsid w:val="005F7ED0"/>
    <w:rsid w:val="00602E7D"/>
    <w:rsid w:val="00603E88"/>
    <w:rsid w:val="00605E15"/>
    <w:rsid w:val="0061005C"/>
    <w:rsid w:val="0061428F"/>
    <w:rsid w:val="00614964"/>
    <w:rsid w:val="00615138"/>
    <w:rsid w:val="006223E0"/>
    <w:rsid w:val="00622872"/>
    <w:rsid w:val="006258CC"/>
    <w:rsid w:val="006262E0"/>
    <w:rsid w:val="0063457B"/>
    <w:rsid w:val="0063468F"/>
    <w:rsid w:val="00634AA1"/>
    <w:rsid w:val="006353A0"/>
    <w:rsid w:val="00637AB7"/>
    <w:rsid w:val="00637B7A"/>
    <w:rsid w:val="00646505"/>
    <w:rsid w:val="00647934"/>
    <w:rsid w:val="00650413"/>
    <w:rsid w:val="00652A8E"/>
    <w:rsid w:val="006548D6"/>
    <w:rsid w:val="00654C19"/>
    <w:rsid w:val="00656E62"/>
    <w:rsid w:val="006629D2"/>
    <w:rsid w:val="00662FD1"/>
    <w:rsid w:val="0066505C"/>
    <w:rsid w:val="00665948"/>
    <w:rsid w:val="00670411"/>
    <w:rsid w:val="006714E2"/>
    <w:rsid w:val="00672844"/>
    <w:rsid w:val="0068041C"/>
    <w:rsid w:val="0068172F"/>
    <w:rsid w:val="00684819"/>
    <w:rsid w:val="00685A8A"/>
    <w:rsid w:val="00687D47"/>
    <w:rsid w:val="006931C0"/>
    <w:rsid w:val="00695431"/>
    <w:rsid w:val="006A0630"/>
    <w:rsid w:val="006A31E4"/>
    <w:rsid w:val="006A5600"/>
    <w:rsid w:val="006B745B"/>
    <w:rsid w:val="006C6294"/>
    <w:rsid w:val="006C70BB"/>
    <w:rsid w:val="006D017F"/>
    <w:rsid w:val="006D0B71"/>
    <w:rsid w:val="006D3C4A"/>
    <w:rsid w:val="006D4698"/>
    <w:rsid w:val="006D6D3E"/>
    <w:rsid w:val="006E041F"/>
    <w:rsid w:val="006E277C"/>
    <w:rsid w:val="006E7B21"/>
    <w:rsid w:val="006F3DE8"/>
    <w:rsid w:val="00703E7D"/>
    <w:rsid w:val="007055AC"/>
    <w:rsid w:val="00707F69"/>
    <w:rsid w:val="00711804"/>
    <w:rsid w:val="007167E2"/>
    <w:rsid w:val="00716D87"/>
    <w:rsid w:val="00717E80"/>
    <w:rsid w:val="007200A1"/>
    <w:rsid w:val="00720C6C"/>
    <w:rsid w:val="00724318"/>
    <w:rsid w:val="00724B89"/>
    <w:rsid w:val="0072670B"/>
    <w:rsid w:val="00726DAE"/>
    <w:rsid w:val="00733AF7"/>
    <w:rsid w:val="007353A8"/>
    <w:rsid w:val="007473CC"/>
    <w:rsid w:val="00752C37"/>
    <w:rsid w:val="00755742"/>
    <w:rsid w:val="007564CD"/>
    <w:rsid w:val="007655A1"/>
    <w:rsid w:val="007669DF"/>
    <w:rsid w:val="00767A1F"/>
    <w:rsid w:val="0077058C"/>
    <w:rsid w:val="007A0307"/>
    <w:rsid w:val="007A31C7"/>
    <w:rsid w:val="007A5C54"/>
    <w:rsid w:val="007A7BFA"/>
    <w:rsid w:val="007B3156"/>
    <w:rsid w:val="007B59CD"/>
    <w:rsid w:val="007B7AB0"/>
    <w:rsid w:val="007B7E27"/>
    <w:rsid w:val="007C2086"/>
    <w:rsid w:val="007C4AA9"/>
    <w:rsid w:val="007C5472"/>
    <w:rsid w:val="007D1562"/>
    <w:rsid w:val="007D583B"/>
    <w:rsid w:val="007D595B"/>
    <w:rsid w:val="007E2DA9"/>
    <w:rsid w:val="007E64ED"/>
    <w:rsid w:val="007E7425"/>
    <w:rsid w:val="007F0B8C"/>
    <w:rsid w:val="007F2242"/>
    <w:rsid w:val="007F35FA"/>
    <w:rsid w:val="007F4698"/>
    <w:rsid w:val="007F488D"/>
    <w:rsid w:val="007F54C8"/>
    <w:rsid w:val="007F5F2C"/>
    <w:rsid w:val="007F7CA0"/>
    <w:rsid w:val="008003E5"/>
    <w:rsid w:val="00802FC7"/>
    <w:rsid w:val="008046CA"/>
    <w:rsid w:val="008059A5"/>
    <w:rsid w:val="00811B61"/>
    <w:rsid w:val="008306E9"/>
    <w:rsid w:val="008307FE"/>
    <w:rsid w:val="00834EF9"/>
    <w:rsid w:val="008513C9"/>
    <w:rsid w:val="00851B6B"/>
    <w:rsid w:val="00857693"/>
    <w:rsid w:val="00864BD7"/>
    <w:rsid w:val="008667A6"/>
    <w:rsid w:val="00866E81"/>
    <w:rsid w:val="00872CAF"/>
    <w:rsid w:val="00876DEC"/>
    <w:rsid w:val="008816A9"/>
    <w:rsid w:val="008839C4"/>
    <w:rsid w:val="00887AC3"/>
    <w:rsid w:val="00895D32"/>
    <w:rsid w:val="008A09E5"/>
    <w:rsid w:val="008A2CCA"/>
    <w:rsid w:val="008B0228"/>
    <w:rsid w:val="008B1736"/>
    <w:rsid w:val="008B278C"/>
    <w:rsid w:val="008B6B83"/>
    <w:rsid w:val="008C24F7"/>
    <w:rsid w:val="008C2745"/>
    <w:rsid w:val="008C6B90"/>
    <w:rsid w:val="008E2182"/>
    <w:rsid w:val="008E28A1"/>
    <w:rsid w:val="008F325C"/>
    <w:rsid w:val="009042DA"/>
    <w:rsid w:val="00922BCA"/>
    <w:rsid w:val="00933F50"/>
    <w:rsid w:val="00936C02"/>
    <w:rsid w:val="00940760"/>
    <w:rsid w:val="009407E2"/>
    <w:rsid w:val="00945388"/>
    <w:rsid w:val="0095152E"/>
    <w:rsid w:val="00954130"/>
    <w:rsid w:val="0097065B"/>
    <w:rsid w:val="00971F38"/>
    <w:rsid w:val="009742B2"/>
    <w:rsid w:val="00975777"/>
    <w:rsid w:val="0098021F"/>
    <w:rsid w:val="0098030A"/>
    <w:rsid w:val="00985B3F"/>
    <w:rsid w:val="009A128B"/>
    <w:rsid w:val="009A6FC8"/>
    <w:rsid w:val="009B1D18"/>
    <w:rsid w:val="009B1EC0"/>
    <w:rsid w:val="009B6A32"/>
    <w:rsid w:val="009C1164"/>
    <w:rsid w:val="009C480E"/>
    <w:rsid w:val="009C503B"/>
    <w:rsid w:val="009C6960"/>
    <w:rsid w:val="009C71A2"/>
    <w:rsid w:val="009C7F71"/>
    <w:rsid w:val="009C7FC0"/>
    <w:rsid w:val="009D0B1C"/>
    <w:rsid w:val="009D181B"/>
    <w:rsid w:val="009D1D34"/>
    <w:rsid w:val="009D243D"/>
    <w:rsid w:val="009D3D88"/>
    <w:rsid w:val="009D465E"/>
    <w:rsid w:val="009E1887"/>
    <w:rsid w:val="009E2577"/>
    <w:rsid w:val="009E46E2"/>
    <w:rsid w:val="009E56A3"/>
    <w:rsid w:val="009F7EF6"/>
    <w:rsid w:val="00A0257D"/>
    <w:rsid w:val="00A0309B"/>
    <w:rsid w:val="00A04161"/>
    <w:rsid w:val="00A10067"/>
    <w:rsid w:val="00A10E96"/>
    <w:rsid w:val="00A1117A"/>
    <w:rsid w:val="00A13C7C"/>
    <w:rsid w:val="00A140AA"/>
    <w:rsid w:val="00A14F5B"/>
    <w:rsid w:val="00A162D7"/>
    <w:rsid w:val="00A309B7"/>
    <w:rsid w:val="00A35DBC"/>
    <w:rsid w:val="00A40E9D"/>
    <w:rsid w:val="00A46D57"/>
    <w:rsid w:val="00A46E76"/>
    <w:rsid w:val="00A52A64"/>
    <w:rsid w:val="00A72F92"/>
    <w:rsid w:val="00A814E7"/>
    <w:rsid w:val="00A839F0"/>
    <w:rsid w:val="00A85D27"/>
    <w:rsid w:val="00A866DF"/>
    <w:rsid w:val="00A8789D"/>
    <w:rsid w:val="00AA015D"/>
    <w:rsid w:val="00AA1FE1"/>
    <w:rsid w:val="00AA4A44"/>
    <w:rsid w:val="00AA7565"/>
    <w:rsid w:val="00AB1EC7"/>
    <w:rsid w:val="00AB631C"/>
    <w:rsid w:val="00AC16FB"/>
    <w:rsid w:val="00AC4571"/>
    <w:rsid w:val="00AC4D7F"/>
    <w:rsid w:val="00AD00FF"/>
    <w:rsid w:val="00AD7FCE"/>
    <w:rsid w:val="00AE1C1A"/>
    <w:rsid w:val="00AE3881"/>
    <w:rsid w:val="00AE4577"/>
    <w:rsid w:val="00AE46AE"/>
    <w:rsid w:val="00AE6932"/>
    <w:rsid w:val="00AF2776"/>
    <w:rsid w:val="00AF2DE6"/>
    <w:rsid w:val="00AF53AA"/>
    <w:rsid w:val="00AF5552"/>
    <w:rsid w:val="00B0096D"/>
    <w:rsid w:val="00B01662"/>
    <w:rsid w:val="00B0231E"/>
    <w:rsid w:val="00B02626"/>
    <w:rsid w:val="00B02E6E"/>
    <w:rsid w:val="00B069F2"/>
    <w:rsid w:val="00B07669"/>
    <w:rsid w:val="00B1061F"/>
    <w:rsid w:val="00B1190A"/>
    <w:rsid w:val="00B1225E"/>
    <w:rsid w:val="00B136D6"/>
    <w:rsid w:val="00B2451F"/>
    <w:rsid w:val="00B25808"/>
    <w:rsid w:val="00B3088F"/>
    <w:rsid w:val="00B33A22"/>
    <w:rsid w:val="00B33CB3"/>
    <w:rsid w:val="00B34FEB"/>
    <w:rsid w:val="00B35084"/>
    <w:rsid w:val="00B35474"/>
    <w:rsid w:val="00B4196A"/>
    <w:rsid w:val="00B54F46"/>
    <w:rsid w:val="00B57F80"/>
    <w:rsid w:val="00B64B59"/>
    <w:rsid w:val="00B64BD8"/>
    <w:rsid w:val="00B65DAC"/>
    <w:rsid w:val="00B66C80"/>
    <w:rsid w:val="00B73CDB"/>
    <w:rsid w:val="00B840BE"/>
    <w:rsid w:val="00B85042"/>
    <w:rsid w:val="00B86308"/>
    <w:rsid w:val="00B90FCC"/>
    <w:rsid w:val="00B9433A"/>
    <w:rsid w:val="00B94F57"/>
    <w:rsid w:val="00B9580B"/>
    <w:rsid w:val="00B96F56"/>
    <w:rsid w:val="00B97782"/>
    <w:rsid w:val="00BA124C"/>
    <w:rsid w:val="00BA2290"/>
    <w:rsid w:val="00BA2F60"/>
    <w:rsid w:val="00BB2392"/>
    <w:rsid w:val="00BB5567"/>
    <w:rsid w:val="00BC0D5C"/>
    <w:rsid w:val="00BC29FC"/>
    <w:rsid w:val="00BC57E5"/>
    <w:rsid w:val="00BC6E17"/>
    <w:rsid w:val="00BD4B34"/>
    <w:rsid w:val="00BD51BC"/>
    <w:rsid w:val="00BE3136"/>
    <w:rsid w:val="00BE6883"/>
    <w:rsid w:val="00BE76F4"/>
    <w:rsid w:val="00BF3865"/>
    <w:rsid w:val="00BF4276"/>
    <w:rsid w:val="00BF5366"/>
    <w:rsid w:val="00BF767B"/>
    <w:rsid w:val="00C01F5D"/>
    <w:rsid w:val="00C027CD"/>
    <w:rsid w:val="00C03D14"/>
    <w:rsid w:val="00C05086"/>
    <w:rsid w:val="00C05B36"/>
    <w:rsid w:val="00C065A2"/>
    <w:rsid w:val="00C06E31"/>
    <w:rsid w:val="00C07FE7"/>
    <w:rsid w:val="00C14A36"/>
    <w:rsid w:val="00C15408"/>
    <w:rsid w:val="00C159BF"/>
    <w:rsid w:val="00C30FB4"/>
    <w:rsid w:val="00C3269D"/>
    <w:rsid w:val="00C33744"/>
    <w:rsid w:val="00C3634F"/>
    <w:rsid w:val="00C40689"/>
    <w:rsid w:val="00C41EB9"/>
    <w:rsid w:val="00C43318"/>
    <w:rsid w:val="00C448A8"/>
    <w:rsid w:val="00C44E9B"/>
    <w:rsid w:val="00C56988"/>
    <w:rsid w:val="00C610B3"/>
    <w:rsid w:val="00C649DE"/>
    <w:rsid w:val="00C65445"/>
    <w:rsid w:val="00C654CF"/>
    <w:rsid w:val="00C65DF7"/>
    <w:rsid w:val="00C6688C"/>
    <w:rsid w:val="00C6764E"/>
    <w:rsid w:val="00C67D3F"/>
    <w:rsid w:val="00C74D99"/>
    <w:rsid w:val="00C76F10"/>
    <w:rsid w:val="00C90E97"/>
    <w:rsid w:val="00C91D65"/>
    <w:rsid w:val="00CA00AE"/>
    <w:rsid w:val="00CA2C38"/>
    <w:rsid w:val="00CA3F69"/>
    <w:rsid w:val="00CA401A"/>
    <w:rsid w:val="00CA53D1"/>
    <w:rsid w:val="00CB0078"/>
    <w:rsid w:val="00CB0547"/>
    <w:rsid w:val="00CB1C45"/>
    <w:rsid w:val="00CB262A"/>
    <w:rsid w:val="00CC0D36"/>
    <w:rsid w:val="00CC4432"/>
    <w:rsid w:val="00CC6F29"/>
    <w:rsid w:val="00CD1102"/>
    <w:rsid w:val="00CD2D8D"/>
    <w:rsid w:val="00CD7FAF"/>
    <w:rsid w:val="00CE215D"/>
    <w:rsid w:val="00CF19B1"/>
    <w:rsid w:val="00CF77D6"/>
    <w:rsid w:val="00CF7B06"/>
    <w:rsid w:val="00D04570"/>
    <w:rsid w:val="00D0481D"/>
    <w:rsid w:val="00D06675"/>
    <w:rsid w:val="00D0671B"/>
    <w:rsid w:val="00D208CB"/>
    <w:rsid w:val="00D21C54"/>
    <w:rsid w:val="00D21D7E"/>
    <w:rsid w:val="00D25436"/>
    <w:rsid w:val="00D25F63"/>
    <w:rsid w:val="00D45E95"/>
    <w:rsid w:val="00D46CD8"/>
    <w:rsid w:val="00D470B7"/>
    <w:rsid w:val="00D56271"/>
    <w:rsid w:val="00D60F23"/>
    <w:rsid w:val="00D61D29"/>
    <w:rsid w:val="00D73237"/>
    <w:rsid w:val="00D73BA1"/>
    <w:rsid w:val="00D75D8D"/>
    <w:rsid w:val="00D764E7"/>
    <w:rsid w:val="00D83B5A"/>
    <w:rsid w:val="00D87B46"/>
    <w:rsid w:val="00D9257A"/>
    <w:rsid w:val="00D954B2"/>
    <w:rsid w:val="00D9563E"/>
    <w:rsid w:val="00D97DCA"/>
    <w:rsid w:val="00DA367D"/>
    <w:rsid w:val="00DA4C5E"/>
    <w:rsid w:val="00DB052A"/>
    <w:rsid w:val="00DB2052"/>
    <w:rsid w:val="00DB53E7"/>
    <w:rsid w:val="00DB55E0"/>
    <w:rsid w:val="00DC1164"/>
    <w:rsid w:val="00DC58B8"/>
    <w:rsid w:val="00DD188E"/>
    <w:rsid w:val="00DD6B8F"/>
    <w:rsid w:val="00DE0DA3"/>
    <w:rsid w:val="00DE1083"/>
    <w:rsid w:val="00DF0AD8"/>
    <w:rsid w:val="00DF4F4C"/>
    <w:rsid w:val="00E015AE"/>
    <w:rsid w:val="00E01AD5"/>
    <w:rsid w:val="00E01DBB"/>
    <w:rsid w:val="00E06114"/>
    <w:rsid w:val="00E07D42"/>
    <w:rsid w:val="00E17476"/>
    <w:rsid w:val="00E17BAF"/>
    <w:rsid w:val="00E21E19"/>
    <w:rsid w:val="00E259C4"/>
    <w:rsid w:val="00E2754D"/>
    <w:rsid w:val="00E27921"/>
    <w:rsid w:val="00E30041"/>
    <w:rsid w:val="00E33CFC"/>
    <w:rsid w:val="00E351FF"/>
    <w:rsid w:val="00E40A8A"/>
    <w:rsid w:val="00E410C2"/>
    <w:rsid w:val="00E44B52"/>
    <w:rsid w:val="00E454D9"/>
    <w:rsid w:val="00E5146C"/>
    <w:rsid w:val="00E531E9"/>
    <w:rsid w:val="00E53C58"/>
    <w:rsid w:val="00E6373F"/>
    <w:rsid w:val="00E6584A"/>
    <w:rsid w:val="00E7030C"/>
    <w:rsid w:val="00E845F1"/>
    <w:rsid w:val="00E914C7"/>
    <w:rsid w:val="00E936B7"/>
    <w:rsid w:val="00E943FC"/>
    <w:rsid w:val="00EA0C34"/>
    <w:rsid w:val="00EB0BB1"/>
    <w:rsid w:val="00EB1941"/>
    <w:rsid w:val="00EB1C6C"/>
    <w:rsid w:val="00EC020A"/>
    <w:rsid w:val="00EC137B"/>
    <w:rsid w:val="00EC4AFF"/>
    <w:rsid w:val="00EC5859"/>
    <w:rsid w:val="00ED0FA0"/>
    <w:rsid w:val="00ED181D"/>
    <w:rsid w:val="00ED36C3"/>
    <w:rsid w:val="00ED39B0"/>
    <w:rsid w:val="00ED41C8"/>
    <w:rsid w:val="00ED6DF1"/>
    <w:rsid w:val="00EE1B7D"/>
    <w:rsid w:val="00EE2DF8"/>
    <w:rsid w:val="00EE3CE5"/>
    <w:rsid w:val="00EF3B4D"/>
    <w:rsid w:val="00EF5FD5"/>
    <w:rsid w:val="00EF5FE4"/>
    <w:rsid w:val="00EF6207"/>
    <w:rsid w:val="00F0225E"/>
    <w:rsid w:val="00F049F2"/>
    <w:rsid w:val="00F16BE3"/>
    <w:rsid w:val="00F52CD8"/>
    <w:rsid w:val="00F5355C"/>
    <w:rsid w:val="00F55216"/>
    <w:rsid w:val="00F55B8F"/>
    <w:rsid w:val="00F5688A"/>
    <w:rsid w:val="00F716AD"/>
    <w:rsid w:val="00F76DE2"/>
    <w:rsid w:val="00F77718"/>
    <w:rsid w:val="00F8030D"/>
    <w:rsid w:val="00F83836"/>
    <w:rsid w:val="00F854B7"/>
    <w:rsid w:val="00F96C8A"/>
    <w:rsid w:val="00FB082E"/>
    <w:rsid w:val="00FB0A45"/>
    <w:rsid w:val="00FB61F2"/>
    <w:rsid w:val="00FB624F"/>
    <w:rsid w:val="00FC0B7E"/>
    <w:rsid w:val="00FC140D"/>
    <w:rsid w:val="00FC2162"/>
    <w:rsid w:val="00FD220E"/>
    <w:rsid w:val="00FD25FE"/>
    <w:rsid w:val="00FD2D34"/>
    <w:rsid w:val="00FE0666"/>
    <w:rsid w:val="00FE243E"/>
    <w:rsid w:val="00FE525F"/>
    <w:rsid w:val="00FF11B7"/>
    <w:rsid w:val="00FF601A"/>
    <w:rsid w:val="00FF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02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4B7"/>
    <w:pPr>
      <w:spacing w:line="240" w:lineRule="atLeast"/>
    </w:pPr>
    <w:rPr>
      <w:rFonts w:ascii="Times New Roman" w:hAnsi="Times New Roman"/>
      <w:sz w:val="24"/>
    </w:rPr>
  </w:style>
  <w:style w:type="paragraph" w:styleId="Heading1">
    <w:name w:val="heading 1"/>
    <w:aliases w:val="H1-Sec.Head,H1"/>
    <w:basedOn w:val="Normal"/>
    <w:next w:val="P1-StandPara"/>
    <w:qFormat/>
    <w:rsid w:val="00F854B7"/>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F854B7"/>
    <w:pPr>
      <w:keepNext/>
      <w:tabs>
        <w:tab w:val="left" w:pos="1152"/>
      </w:tabs>
      <w:spacing w:after="240"/>
      <w:ind w:left="1152" w:hanging="1152"/>
      <w:outlineLvl w:val="1"/>
    </w:pPr>
    <w:rPr>
      <w:b/>
    </w:rPr>
  </w:style>
  <w:style w:type="paragraph" w:styleId="Heading3">
    <w:name w:val="heading 3"/>
    <w:aliases w:val="H3-Sec. Head"/>
    <w:basedOn w:val="Normal"/>
    <w:next w:val="P1-StandPara"/>
    <w:qFormat/>
    <w:rsid w:val="00F854B7"/>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F854B7"/>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F854B7"/>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F854B7"/>
    <w:pPr>
      <w:keepNext/>
      <w:spacing w:before="240"/>
      <w:jc w:val="center"/>
      <w:outlineLvl w:val="5"/>
    </w:pPr>
    <w:rPr>
      <w:b/>
      <w:caps/>
    </w:rPr>
  </w:style>
  <w:style w:type="paragraph" w:styleId="Heading7">
    <w:name w:val="heading 7"/>
    <w:basedOn w:val="Normal"/>
    <w:next w:val="Normal"/>
    <w:qFormat/>
    <w:rsid w:val="00F854B7"/>
    <w:pPr>
      <w:spacing w:before="240" w:after="60"/>
      <w:outlineLvl w:val="6"/>
    </w:pPr>
  </w:style>
  <w:style w:type="paragraph" w:styleId="Heading8">
    <w:name w:val="heading 8"/>
    <w:basedOn w:val="Normal"/>
    <w:next w:val="Normal"/>
    <w:autoRedefine/>
    <w:qFormat/>
    <w:rsid w:val="00F854B7"/>
    <w:pPr>
      <w:keepNext/>
      <w:spacing w:line="240" w:lineRule="auto"/>
      <w:jc w:val="center"/>
      <w:outlineLvl w:val="7"/>
    </w:pPr>
    <w:rPr>
      <w:rFonts w:ascii="Arial" w:hAnsi="Arial"/>
      <w:b/>
      <w:sz w:val="28"/>
    </w:rPr>
  </w:style>
  <w:style w:type="paragraph" w:styleId="Heading9">
    <w:name w:val="heading 9"/>
    <w:basedOn w:val="Normal"/>
    <w:next w:val="Normal"/>
    <w:qFormat/>
    <w:rsid w:val="00F854B7"/>
    <w:pPr>
      <w:keepNext/>
      <w:widowControl w:val="0"/>
      <w:spacing w:line="240" w:lineRule="auto"/>
      <w:jc w:val="center"/>
      <w:outlineLvl w:val="8"/>
    </w:pPr>
    <w:rPr>
      <w:rFonts w:ascii="Arial" w:hAnsi="Arial"/>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F854B7"/>
    <w:pPr>
      <w:spacing w:line="240" w:lineRule="atLeast"/>
      <w:ind w:firstLine="1152"/>
      <w:jc w:val="both"/>
    </w:pPr>
    <w:rPr>
      <w:rFonts w:ascii="Times New Roman" w:hAnsi="Times New Roman"/>
      <w:sz w:val="24"/>
    </w:rPr>
  </w:style>
  <w:style w:type="paragraph" w:customStyle="1" w:styleId="N0-FlLftBullet">
    <w:name w:val="N0-Fl Lft Bullet"/>
    <w:basedOn w:val="Normal"/>
    <w:rsid w:val="00F854B7"/>
    <w:pPr>
      <w:tabs>
        <w:tab w:val="left" w:pos="576"/>
      </w:tabs>
      <w:spacing w:after="240"/>
      <w:ind w:left="576" w:hanging="576"/>
    </w:pPr>
  </w:style>
  <w:style w:type="paragraph" w:customStyle="1" w:styleId="N1-1stBullet">
    <w:name w:val="N1-1st Bullet"/>
    <w:basedOn w:val="Normal"/>
    <w:rsid w:val="00F854B7"/>
    <w:pPr>
      <w:numPr>
        <w:numId w:val="1"/>
      </w:numPr>
    </w:pPr>
  </w:style>
  <w:style w:type="paragraph" w:customStyle="1" w:styleId="N2-2ndBullet">
    <w:name w:val="N2-2nd Bullet"/>
    <w:basedOn w:val="Normal"/>
    <w:rsid w:val="00F854B7"/>
    <w:pPr>
      <w:numPr>
        <w:numId w:val="2"/>
      </w:numPr>
      <w:spacing w:after="240"/>
    </w:pPr>
  </w:style>
  <w:style w:type="paragraph" w:customStyle="1" w:styleId="N3-3rdBullet">
    <w:name w:val="N3-3rd Bullet"/>
    <w:basedOn w:val="Normal"/>
    <w:rsid w:val="00F854B7"/>
    <w:pPr>
      <w:numPr>
        <w:numId w:val="3"/>
      </w:numPr>
      <w:tabs>
        <w:tab w:val="clear" w:pos="1440"/>
        <w:tab w:val="left" w:pos="1714"/>
      </w:tabs>
      <w:ind w:left="1728" w:hanging="576"/>
    </w:pPr>
  </w:style>
  <w:style w:type="paragraph" w:customStyle="1" w:styleId="N4-4thBullet">
    <w:name w:val="N4-4th Bullet"/>
    <w:basedOn w:val="Normal"/>
    <w:rsid w:val="00F854B7"/>
    <w:pPr>
      <w:tabs>
        <w:tab w:val="left" w:pos="2880"/>
      </w:tabs>
      <w:spacing w:after="240"/>
      <w:ind w:left="2880" w:hanging="576"/>
    </w:pPr>
  </w:style>
  <w:style w:type="paragraph" w:customStyle="1" w:styleId="N5-5thBullet">
    <w:name w:val="N5-5th Bullet"/>
    <w:basedOn w:val="Normal"/>
    <w:rsid w:val="00F854B7"/>
    <w:pPr>
      <w:tabs>
        <w:tab w:val="left" w:pos="3456"/>
      </w:tabs>
      <w:spacing w:after="240"/>
      <w:ind w:left="3456" w:hanging="576"/>
    </w:pPr>
  </w:style>
  <w:style w:type="paragraph" w:customStyle="1" w:styleId="N6-DateInd">
    <w:name w:val="N6-Date Ind."/>
    <w:basedOn w:val="Normal"/>
    <w:rsid w:val="00F854B7"/>
    <w:pPr>
      <w:tabs>
        <w:tab w:val="left" w:pos="5400"/>
      </w:tabs>
      <w:ind w:left="5400"/>
    </w:pPr>
  </w:style>
  <w:style w:type="paragraph" w:customStyle="1" w:styleId="N7-3Block">
    <w:name w:val="N7-3&quot; Block"/>
    <w:basedOn w:val="Normal"/>
    <w:rsid w:val="00F854B7"/>
    <w:pPr>
      <w:tabs>
        <w:tab w:val="left" w:pos="1152"/>
      </w:tabs>
      <w:ind w:left="1152" w:right="1152"/>
    </w:pPr>
  </w:style>
  <w:style w:type="paragraph" w:styleId="FootnoteText">
    <w:name w:val="footnote text"/>
    <w:aliases w:val="F1"/>
    <w:semiHidden/>
    <w:rsid w:val="00F854B7"/>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F854B7"/>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F854B7"/>
    <w:pPr>
      <w:tabs>
        <w:tab w:val="left" w:pos="8640"/>
      </w:tabs>
      <w:spacing w:line="240" w:lineRule="atLeast"/>
      <w:jc w:val="both"/>
    </w:pPr>
    <w:rPr>
      <w:rFonts w:ascii="Times New Roman" w:hAnsi="Times New Roman"/>
      <w:sz w:val="24"/>
      <w:u w:val="words"/>
    </w:rPr>
  </w:style>
  <w:style w:type="paragraph" w:styleId="TOC1">
    <w:name w:val="toc 1"/>
    <w:rsid w:val="00F854B7"/>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F854B7"/>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F854B7"/>
    <w:pPr>
      <w:spacing w:after="240" w:line="240" w:lineRule="atLeast"/>
    </w:pPr>
    <w:rPr>
      <w:rFonts w:ascii="Times New Roman" w:hAnsi="Times New Roman"/>
      <w:sz w:val="24"/>
    </w:rPr>
  </w:style>
  <w:style w:type="paragraph" w:customStyle="1" w:styleId="C1-CtrBoldHd">
    <w:name w:val="C1-Ctr BoldHd"/>
    <w:link w:val="C1-CtrBoldHdChar"/>
    <w:rsid w:val="00F854B7"/>
    <w:pPr>
      <w:keepNext/>
      <w:spacing w:after="240" w:line="240" w:lineRule="atLeast"/>
      <w:jc w:val="center"/>
    </w:pPr>
    <w:rPr>
      <w:rFonts w:ascii="Times New Roman Bold" w:hAnsi="Times New Roman Bold"/>
      <w:b/>
      <w:sz w:val="24"/>
      <w:szCs w:val="24"/>
    </w:rPr>
  </w:style>
  <w:style w:type="paragraph" w:styleId="TOC3">
    <w:name w:val="toc 3"/>
    <w:rsid w:val="00F854B7"/>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F854B7"/>
    <w:pPr>
      <w:keepLines/>
      <w:spacing w:after="240" w:line="240" w:lineRule="atLeast"/>
      <w:jc w:val="center"/>
    </w:pPr>
    <w:rPr>
      <w:rFonts w:ascii="Times New Roman" w:hAnsi="Times New Roman"/>
      <w:sz w:val="24"/>
    </w:rPr>
  </w:style>
  <w:style w:type="paragraph" w:styleId="TOC4">
    <w:name w:val="toc 4"/>
    <w:rsid w:val="00F854B7"/>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F854B7"/>
    <w:rPr>
      <w:caps w:val="0"/>
    </w:rPr>
  </w:style>
  <w:style w:type="paragraph" w:customStyle="1" w:styleId="TT-TableTitle">
    <w:name w:val="TT-Table Title"/>
    <w:rsid w:val="00F854B7"/>
    <w:pPr>
      <w:tabs>
        <w:tab w:val="left" w:pos="1152"/>
      </w:tabs>
      <w:spacing w:line="240" w:lineRule="atLeast"/>
      <w:ind w:left="1152" w:hanging="1152"/>
    </w:pPr>
    <w:rPr>
      <w:rFonts w:ascii="Times New Roman" w:hAnsi="Times New Roman"/>
      <w:sz w:val="24"/>
    </w:rPr>
  </w:style>
  <w:style w:type="paragraph" w:customStyle="1" w:styleId="E1-Equation">
    <w:name w:val="E1-Equation"/>
    <w:rsid w:val="00F854B7"/>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F854B7"/>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F854B7"/>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F854B7"/>
    <w:rPr>
      <w:sz w:val="24"/>
      <w:lang w:val="en-US" w:eastAsia="en-US" w:bidi="ar-SA"/>
    </w:rPr>
  </w:style>
  <w:style w:type="paragraph" w:customStyle="1" w:styleId="SP-SglSpPara">
    <w:name w:val="SP-Sgl Sp Para"/>
    <w:rsid w:val="00F854B7"/>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F854B7"/>
    <w:pPr>
      <w:tabs>
        <w:tab w:val="clear" w:pos="4680"/>
        <w:tab w:val="clear" w:pos="9360"/>
        <w:tab w:val="right" w:pos="1152"/>
        <w:tab w:val="center" w:pos="1440"/>
        <w:tab w:val="left" w:pos="1728"/>
      </w:tabs>
      <w:ind w:left="1728" w:hanging="1728"/>
    </w:pPr>
  </w:style>
  <w:style w:type="paragraph" w:customStyle="1" w:styleId="Q1-BestFinQ">
    <w:name w:val="Q1-Best/Fin Q"/>
    <w:rsid w:val="00F854B7"/>
    <w:pPr>
      <w:tabs>
        <w:tab w:val="left" w:pos="1152"/>
      </w:tabs>
      <w:spacing w:line="240" w:lineRule="atLeast"/>
      <w:ind w:left="1152" w:hanging="1152"/>
      <w:jc w:val="both"/>
    </w:pPr>
    <w:rPr>
      <w:rFonts w:ascii="Times New Roman" w:hAnsi="Times New Roman"/>
      <w:b/>
      <w:sz w:val="24"/>
    </w:rPr>
  </w:style>
  <w:style w:type="paragraph" w:customStyle="1" w:styleId="Level2">
    <w:name w:val="Level 2"/>
    <w:basedOn w:val="Normal"/>
    <w:rsid w:val="00F854B7"/>
    <w:pPr>
      <w:widowControl w:val="0"/>
      <w:numPr>
        <w:ilvl w:val="1"/>
        <w:numId w:val="4"/>
      </w:numPr>
      <w:spacing w:line="240" w:lineRule="auto"/>
      <w:ind w:left="1440" w:hanging="720"/>
      <w:outlineLvl w:val="1"/>
    </w:pPr>
    <w:rPr>
      <w:snapToGrid w:val="0"/>
    </w:rPr>
  </w:style>
  <w:style w:type="paragraph" w:customStyle="1" w:styleId="Level1">
    <w:name w:val="Level 1"/>
    <w:basedOn w:val="Normal"/>
    <w:rsid w:val="00F854B7"/>
    <w:pPr>
      <w:widowControl w:val="0"/>
      <w:spacing w:line="240" w:lineRule="auto"/>
      <w:ind w:left="1440" w:hanging="720"/>
    </w:pPr>
    <w:rPr>
      <w:snapToGrid w:val="0"/>
    </w:rPr>
  </w:style>
  <w:style w:type="paragraph" w:customStyle="1" w:styleId="a">
    <w:name w:val="_"/>
    <w:basedOn w:val="Normal"/>
    <w:rsid w:val="00F854B7"/>
    <w:pPr>
      <w:widowControl w:val="0"/>
      <w:spacing w:line="240" w:lineRule="auto"/>
      <w:ind w:left="720" w:hanging="720"/>
    </w:pPr>
    <w:rPr>
      <w:snapToGrid w:val="0"/>
    </w:rPr>
  </w:style>
  <w:style w:type="paragraph" w:customStyle="1" w:styleId="Quick1">
    <w:name w:val="Quick 1."/>
    <w:basedOn w:val="Normal"/>
    <w:rsid w:val="00F854B7"/>
    <w:pPr>
      <w:widowControl w:val="0"/>
      <w:numPr>
        <w:numId w:val="5"/>
      </w:numPr>
      <w:spacing w:line="240" w:lineRule="auto"/>
      <w:ind w:left="1440" w:hanging="630"/>
    </w:pPr>
    <w:rPr>
      <w:snapToGrid w:val="0"/>
    </w:rPr>
  </w:style>
  <w:style w:type="paragraph" w:styleId="BodyText">
    <w:name w:val="Body Text"/>
    <w:basedOn w:val="Normal"/>
    <w:rsid w:val="00F854B7"/>
    <w:pPr>
      <w:widowControl w:val="0"/>
      <w:tabs>
        <w:tab w:val="left" w:pos="-990"/>
        <w:tab w:val="left" w:pos="-720"/>
        <w:tab w:val="left" w:pos="0"/>
        <w:tab w:val="left" w:pos="810"/>
      </w:tabs>
      <w:spacing w:line="240" w:lineRule="auto"/>
      <w:jc w:val="both"/>
    </w:pPr>
    <w:rPr>
      <w:snapToGrid w:val="0"/>
      <w:color w:val="000000"/>
    </w:rPr>
  </w:style>
  <w:style w:type="paragraph" w:styleId="Title">
    <w:name w:val="Title"/>
    <w:basedOn w:val="Normal"/>
    <w:autoRedefine/>
    <w:qFormat/>
    <w:rsid w:val="00F854B7"/>
    <w:pPr>
      <w:spacing w:line="240" w:lineRule="auto"/>
      <w:jc w:val="center"/>
    </w:pPr>
    <w:rPr>
      <w:b/>
    </w:rPr>
  </w:style>
  <w:style w:type="character" w:styleId="PageNumber">
    <w:name w:val="page number"/>
    <w:basedOn w:val="DefaultParagraphFont"/>
    <w:rsid w:val="00F854B7"/>
  </w:style>
  <w:style w:type="paragraph" w:styleId="Footer">
    <w:name w:val="footer"/>
    <w:basedOn w:val="Normal"/>
    <w:rsid w:val="00F854B7"/>
    <w:pPr>
      <w:tabs>
        <w:tab w:val="center" w:pos="4320"/>
        <w:tab w:val="right" w:pos="8640"/>
      </w:tabs>
      <w:spacing w:line="240" w:lineRule="auto"/>
    </w:pPr>
    <w:rPr>
      <w:sz w:val="20"/>
    </w:rPr>
  </w:style>
  <w:style w:type="paragraph" w:styleId="Header">
    <w:name w:val="header"/>
    <w:basedOn w:val="Normal"/>
    <w:rsid w:val="00F854B7"/>
    <w:pPr>
      <w:widowControl w:val="0"/>
      <w:tabs>
        <w:tab w:val="center" w:pos="4320"/>
        <w:tab w:val="right" w:pos="8640"/>
      </w:tabs>
      <w:spacing w:line="240" w:lineRule="auto"/>
    </w:pPr>
    <w:rPr>
      <w:snapToGrid w:val="0"/>
    </w:rPr>
  </w:style>
  <w:style w:type="paragraph" w:styleId="TOC6">
    <w:name w:val="toc 6"/>
    <w:basedOn w:val="Normal"/>
    <w:next w:val="Normal"/>
    <w:autoRedefine/>
    <w:semiHidden/>
    <w:rsid w:val="00F854B7"/>
    <w:pPr>
      <w:tabs>
        <w:tab w:val="left" w:pos="2592"/>
        <w:tab w:val="left" w:pos="3600"/>
        <w:tab w:val="right" w:leader="dot" w:pos="9360"/>
      </w:tabs>
      <w:spacing w:line="240" w:lineRule="auto"/>
      <w:ind w:left="3600" w:hanging="936"/>
    </w:pPr>
    <w:rPr>
      <w:noProof/>
      <w:snapToGrid w:val="0"/>
    </w:rPr>
  </w:style>
  <w:style w:type="paragraph" w:styleId="BodyText2">
    <w:name w:val="Body Text 2"/>
    <w:basedOn w:val="Normal"/>
    <w:rsid w:val="00F854B7"/>
    <w:pPr>
      <w:keepNext/>
      <w:widowControl w:val="0"/>
      <w:spacing w:line="240" w:lineRule="auto"/>
      <w:jc w:val="both"/>
    </w:pPr>
    <w:rPr>
      <w:snapToGrid w:val="0"/>
    </w:rPr>
  </w:style>
  <w:style w:type="character" w:styleId="Hyperlink">
    <w:name w:val="Hyperlink"/>
    <w:basedOn w:val="DefaultParagraphFont"/>
    <w:rsid w:val="00F854B7"/>
    <w:rPr>
      <w:color w:val="0000FF"/>
      <w:u w:val="single"/>
    </w:rPr>
  </w:style>
  <w:style w:type="character" w:styleId="FollowedHyperlink">
    <w:name w:val="FollowedHyperlink"/>
    <w:basedOn w:val="DefaultParagraphFont"/>
    <w:rsid w:val="00F854B7"/>
    <w:rPr>
      <w:color w:val="800080"/>
      <w:u w:val="single"/>
    </w:rPr>
  </w:style>
  <w:style w:type="paragraph" w:styleId="BodyText3">
    <w:name w:val="Body Text 3"/>
    <w:basedOn w:val="Normal"/>
    <w:rsid w:val="00F854B7"/>
    <w:pPr>
      <w:keepNext/>
      <w:keepLines/>
      <w:tabs>
        <w:tab w:val="left" w:pos="-990"/>
        <w:tab w:val="left" w:pos="-720"/>
        <w:tab w:val="left" w:pos="0"/>
        <w:tab w:val="left" w:pos="810"/>
      </w:tabs>
      <w:spacing w:line="240" w:lineRule="auto"/>
    </w:pPr>
    <w:rPr>
      <w:snapToGrid w:val="0"/>
      <w:color w:val="000000"/>
    </w:rPr>
  </w:style>
  <w:style w:type="paragraph" w:styleId="BodyTextFirstIndent">
    <w:name w:val="Body Text First Indent"/>
    <w:basedOn w:val="BodyText"/>
    <w:rsid w:val="00F854B7"/>
    <w:pPr>
      <w:tabs>
        <w:tab w:val="clear" w:pos="-990"/>
        <w:tab w:val="clear" w:pos="-720"/>
        <w:tab w:val="clear" w:pos="0"/>
        <w:tab w:val="clear" w:pos="810"/>
      </w:tabs>
      <w:spacing w:after="120"/>
      <w:ind w:firstLine="210"/>
      <w:jc w:val="left"/>
    </w:pPr>
    <w:rPr>
      <w:color w:val="auto"/>
    </w:rPr>
  </w:style>
  <w:style w:type="paragraph" w:customStyle="1" w:styleId="1BulletList">
    <w:name w:val="1Bullet List"/>
    <w:rsid w:val="00F854B7"/>
    <w:pPr>
      <w:tabs>
        <w:tab w:val="left" w:pos="720"/>
      </w:tabs>
      <w:ind w:left="720" w:hanging="720"/>
    </w:pPr>
    <w:rPr>
      <w:rFonts w:ascii="Times New Roman" w:hAnsi="Times New Roman"/>
      <w:snapToGrid w:val="0"/>
      <w:sz w:val="24"/>
    </w:rPr>
  </w:style>
  <w:style w:type="paragraph" w:styleId="BlockText">
    <w:name w:val="Block Text"/>
    <w:basedOn w:val="Normal"/>
    <w:rsid w:val="00F854B7"/>
    <w:pPr>
      <w:tabs>
        <w:tab w:val="left" w:pos="-1440"/>
        <w:tab w:val="left" w:pos="1800"/>
      </w:tabs>
      <w:spacing w:line="240" w:lineRule="auto"/>
      <w:ind w:left="1800" w:right="720" w:hanging="360"/>
      <w:jc w:val="both"/>
    </w:pPr>
    <w:rPr>
      <w:snapToGrid w:val="0"/>
    </w:rPr>
  </w:style>
  <w:style w:type="paragraph" w:styleId="BodyTextIndent">
    <w:name w:val="Body Text Indent"/>
    <w:basedOn w:val="Normal"/>
    <w:rsid w:val="00F854B7"/>
    <w:pPr>
      <w:tabs>
        <w:tab w:val="left" w:pos="-990"/>
        <w:tab w:val="left" w:pos="-720"/>
        <w:tab w:val="left" w:pos="0"/>
        <w:tab w:val="left" w:pos="810"/>
        <w:tab w:val="left" w:pos="990"/>
      </w:tabs>
      <w:spacing w:line="240" w:lineRule="auto"/>
      <w:ind w:left="990" w:hanging="270"/>
      <w:jc w:val="both"/>
    </w:pPr>
    <w:rPr>
      <w:snapToGrid w:val="0"/>
      <w:color w:val="000000"/>
    </w:rPr>
  </w:style>
  <w:style w:type="paragraph" w:styleId="BodyTextIndent2">
    <w:name w:val="Body Text Indent 2"/>
    <w:basedOn w:val="Normal"/>
    <w:rsid w:val="00F854B7"/>
    <w:pPr>
      <w:tabs>
        <w:tab w:val="left" w:pos="-990"/>
        <w:tab w:val="left" w:pos="-720"/>
        <w:tab w:val="left" w:pos="0"/>
        <w:tab w:val="left" w:pos="1170"/>
      </w:tabs>
      <w:spacing w:line="240" w:lineRule="auto"/>
      <w:ind w:left="1170" w:hanging="450"/>
      <w:jc w:val="both"/>
    </w:pPr>
    <w:rPr>
      <w:snapToGrid w:val="0"/>
      <w:color w:val="000000"/>
    </w:rPr>
  </w:style>
  <w:style w:type="paragraph" w:styleId="BodyTextIndent3">
    <w:name w:val="Body Text Indent 3"/>
    <w:basedOn w:val="Normal"/>
    <w:rsid w:val="00F854B7"/>
    <w:pPr>
      <w:widowControl w:val="0"/>
      <w:tabs>
        <w:tab w:val="left" w:pos="1080"/>
        <w:tab w:val="left" w:pos="1440"/>
      </w:tabs>
      <w:spacing w:line="240" w:lineRule="auto"/>
      <w:ind w:left="1260" w:hanging="1260"/>
      <w:jc w:val="both"/>
    </w:pPr>
    <w:rPr>
      <w:rFonts w:ascii="Arial" w:hAnsi="Arial"/>
      <w:b/>
      <w:snapToGrid w:val="0"/>
    </w:rPr>
  </w:style>
  <w:style w:type="character" w:styleId="Strong">
    <w:name w:val="Strong"/>
    <w:basedOn w:val="DefaultParagraphFont"/>
    <w:qFormat/>
    <w:rsid w:val="00F854B7"/>
    <w:rPr>
      <w:b/>
    </w:rPr>
  </w:style>
  <w:style w:type="paragraph" w:styleId="NormalWeb">
    <w:name w:val="Normal (Web)"/>
    <w:basedOn w:val="Normal"/>
    <w:rsid w:val="00F854B7"/>
    <w:pPr>
      <w:spacing w:before="100" w:beforeAutospacing="1" w:after="100" w:afterAutospacing="1" w:line="240" w:lineRule="auto"/>
    </w:pPr>
    <w:rPr>
      <w:szCs w:val="24"/>
    </w:rPr>
  </w:style>
  <w:style w:type="paragraph" w:styleId="BodyTextFirstIndent2">
    <w:name w:val="Body Text First Indent 2"/>
    <w:basedOn w:val="BodyTextIndent"/>
    <w:rsid w:val="00F854B7"/>
    <w:pPr>
      <w:widowControl w:val="0"/>
      <w:tabs>
        <w:tab w:val="clear" w:pos="-990"/>
        <w:tab w:val="clear" w:pos="-720"/>
        <w:tab w:val="clear" w:pos="0"/>
        <w:tab w:val="clear" w:pos="810"/>
        <w:tab w:val="clear" w:pos="990"/>
      </w:tabs>
      <w:spacing w:after="120"/>
      <w:ind w:left="360" w:firstLine="210"/>
      <w:jc w:val="left"/>
    </w:pPr>
    <w:rPr>
      <w:color w:val="auto"/>
    </w:rPr>
  </w:style>
  <w:style w:type="paragraph" w:styleId="Closing">
    <w:name w:val="Closing"/>
    <w:basedOn w:val="Normal"/>
    <w:rsid w:val="00F854B7"/>
    <w:pPr>
      <w:widowControl w:val="0"/>
      <w:spacing w:line="240" w:lineRule="auto"/>
      <w:ind w:left="4320"/>
    </w:pPr>
    <w:rPr>
      <w:snapToGrid w:val="0"/>
    </w:rPr>
  </w:style>
  <w:style w:type="paragraph" w:styleId="Date">
    <w:name w:val="Date"/>
    <w:basedOn w:val="Normal"/>
    <w:next w:val="Normal"/>
    <w:rsid w:val="00F854B7"/>
    <w:pPr>
      <w:widowControl w:val="0"/>
      <w:spacing w:line="240" w:lineRule="auto"/>
    </w:pPr>
    <w:rPr>
      <w:snapToGrid w:val="0"/>
    </w:rPr>
  </w:style>
  <w:style w:type="paragraph" w:styleId="E-mailSignature">
    <w:name w:val="E-mail Signature"/>
    <w:basedOn w:val="Normal"/>
    <w:rsid w:val="00F854B7"/>
    <w:pPr>
      <w:widowControl w:val="0"/>
      <w:spacing w:line="240" w:lineRule="auto"/>
    </w:pPr>
    <w:rPr>
      <w:snapToGrid w:val="0"/>
    </w:rPr>
  </w:style>
  <w:style w:type="paragraph" w:styleId="EnvelopeAddress">
    <w:name w:val="envelope address"/>
    <w:basedOn w:val="Normal"/>
    <w:rsid w:val="00F854B7"/>
    <w:pPr>
      <w:framePr w:w="7920" w:h="1980" w:hRule="exact" w:hSpace="180" w:wrap="auto" w:hAnchor="page" w:xAlign="center" w:yAlign="bottom"/>
      <w:widowControl w:val="0"/>
      <w:spacing w:line="240" w:lineRule="auto"/>
      <w:ind w:left="2880"/>
    </w:pPr>
    <w:rPr>
      <w:rFonts w:ascii="Arial" w:hAnsi="Arial" w:cs="Arial"/>
      <w:snapToGrid w:val="0"/>
      <w:szCs w:val="24"/>
    </w:rPr>
  </w:style>
  <w:style w:type="paragraph" w:styleId="EnvelopeReturn">
    <w:name w:val="envelope return"/>
    <w:basedOn w:val="Normal"/>
    <w:rsid w:val="00F854B7"/>
    <w:pPr>
      <w:widowControl w:val="0"/>
      <w:spacing w:line="240" w:lineRule="auto"/>
    </w:pPr>
    <w:rPr>
      <w:rFonts w:ascii="Arial" w:hAnsi="Arial" w:cs="Arial"/>
      <w:snapToGrid w:val="0"/>
      <w:sz w:val="20"/>
    </w:rPr>
  </w:style>
  <w:style w:type="paragraph" w:styleId="HTMLAddress">
    <w:name w:val="HTML Address"/>
    <w:basedOn w:val="Normal"/>
    <w:rsid w:val="00F854B7"/>
    <w:pPr>
      <w:widowControl w:val="0"/>
      <w:spacing w:line="240" w:lineRule="auto"/>
    </w:pPr>
    <w:rPr>
      <w:i/>
      <w:iCs/>
      <w:snapToGrid w:val="0"/>
    </w:rPr>
  </w:style>
  <w:style w:type="paragraph" w:styleId="HTMLPreformatted">
    <w:name w:val="HTML Preformatted"/>
    <w:basedOn w:val="Normal"/>
    <w:rsid w:val="00F854B7"/>
    <w:pPr>
      <w:widowControl w:val="0"/>
      <w:spacing w:line="240" w:lineRule="auto"/>
    </w:pPr>
    <w:rPr>
      <w:rFonts w:ascii="Courier New" w:hAnsi="Courier New" w:cs="Courier New"/>
      <w:snapToGrid w:val="0"/>
      <w:sz w:val="20"/>
    </w:rPr>
  </w:style>
  <w:style w:type="paragraph" w:styleId="List">
    <w:name w:val="List"/>
    <w:basedOn w:val="Normal"/>
    <w:rsid w:val="00F854B7"/>
    <w:pPr>
      <w:widowControl w:val="0"/>
      <w:spacing w:line="240" w:lineRule="auto"/>
      <w:ind w:left="360" w:hanging="360"/>
    </w:pPr>
    <w:rPr>
      <w:snapToGrid w:val="0"/>
    </w:rPr>
  </w:style>
  <w:style w:type="paragraph" w:styleId="List2">
    <w:name w:val="List 2"/>
    <w:basedOn w:val="Normal"/>
    <w:rsid w:val="00F854B7"/>
    <w:pPr>
      <w:widowControl w:val="0"/>
      <w:spacing w:line="240" w:lineRule="auto"/>
      <w:ind w:left="720" w:hanging="360"/>
    </w:pPr>
    <w:rPr>
      <w:snapToGrid w:val="0"/>
    </w:rPr>
  </w:style>
  <w:style w:type="paragraph" w:styleId="List3">
    <w:name w:val="List 3"/>
    <w:basedOn w:val="Normal"/>
    <w:rsid w:val="00F854B7"/>
    <w:pPr>
      <w:widowControl w:val="0"/>
      <w:spacing w:line="240" w:lineRule="auto"/>
      <w:ind w:left="1080" w:hanging="360"/>
    </w:pPr>
    <w:rPr>
      <w:snapToGrid w:val="0"/>
    </w:rPr>
  </w:style>
  <w:style w:type="paragraph" w:styleId="List4">
    <w:name w:val="List 4"/>
    <w:basedOn w:val="Normal"/>
    <w:rsid w:val="00F854B7"/>
    <w:pPr>
      <w:widowControl w:val="0"/>
      <w:spacing w:line="240" w:lineRule="auto"/>
      <w:ind w:left="1440" w:hanging="360"/>
    </w:pPr>
    <w:rPr>
      <w:snapToGrid w:val="0"/>
    </w:rPr>
  </w:style>
  <w:style w:type="paragraph" w:styleId="List5">
    <w:name w:val="List 5"/>
    <w:basedOn w:val="Normal"/>
    <w:rsid w:val="00F854B7"/>
    <w:pPr>
      <w:widowControl w:val="0"/>
      <w:spacing w:line="240" w:lineRule="auto"/>
      <w:ind w:left="1800" w:hanging="360"/>
    </w:pPr>
    <w:rPr>
      <w:snapToGrid w:val="0"/>
    </w:rPr>
  </w:style>
  <w:style w:type="paragraph" w:styleId="ListBullet">
    <w:name w:val="List Bullet"/>
    <w:basedOn w:val="Normal"/>
    <w:autoRedefine/>
    <w:rsid w:val="00F854B7"/>
    <w:pPr>
      <w:widowControl w:val="0"/>
      <w:tabs>
        <w:tab w:val="num" w:pos="360"/>
      </w:tabs>
      <w:spacing w:line="240" w:lineRule="auto"/>
      <w:ind w:left="360" w:hanging="360"/>
    </w:pPr>
    <w:rPr>
      <w:snapToGrid w:val="0"/>
    </w:rPr>
  </w:style>
  <w:style w:type="paragraph" w:styleId="ListBullet2">
    <w:name w:val="List Bullet 2"/>
    <w:basedOn w:val="Normal"/>
    <w:autoRedefine/>
    <w:rsid w:val="00F854B7"/>
    <w:pPr>
      <w:widowControl w:val="0"/>
      <w:tabs>
        <w:tab w:val="num" w:pos="720"/>
      </w:tabs>
      <w:spacing w:line="240" w:lineRule="auto"/>
      <w:ind w:left="720" w:hanging="360"/>
    </w:pPr>
    <w:rPr>
      <w:snapToGrid w:val="0"/>
    </w:rPr>
  </w:style>
  <w:style w:type="paragraph" w:styleId="ListBullet3">
    <w:name w:val="List Bullet 3"/>
    <w:basedOn w:val="Normal"/>
    <w:autoRedefine/>
    <w:rsid w:val="00F854B7"/>
    <w:pPr>
      <w:widowControl w:val="0"/>
      <w:tabs>
        <w:tab w:val="num" w:pos="1080"/>
      </w:tabs>
      <w:spacing w:line="240" w:lineRule="auto"/>
      <w:ind w:left="1080" w:hanging="360"/>
    </w:pPr>
    <w:rPr>
      <w:snapToGrid w:val="0"/>
    </w:rPr>
  </w:style>
  <w:style w:type="paragraph" w:styleId="ListBullet4">
    <w:name w:val="List Bullet 4"/>
    <w:basedOn w:val="Normal"/>
    <w:autoRedefine/>
    <w:rsid w:val="00F854B7"/>
    <w:pPr>
      <w:widowControl w:val="0"/>
      <w:tabs>
        <w:tab w:val="num" w:pos="1440"/>
      </w:tabs>
      <w:spacing w:line="240" w:lineRule="auto"/>
      <w:ind w:left="1440" w:hanging="360"/>
    </w:pPr>
    <w:rPr>
      <w:snapToGrid w:val="0"/>
    </w:rPr>
  </w:style>
  <w:style w:type="paragraph" w:styleId="ListBullet5">
    <w:name w:val="List Bullet 5"/>
    <w:basedOn w:val="Normal"/>
    <w:autoRedefine/>
    <w:rsid w:val="00F854B7"/>
    <w:pPr>
      <w:widowControl w:val="0"/>
      <w:tabs>
        <w:tab w:val="num" w:pos="1800"/>
      </w:tabs>
      <w:spacing w:line="240" w:lineRule="auto"/>
      <w:ind w:left="1800" w:hanging="360"/>
    </w:pPr>
    <w:rPr>
      <w:snapToGrid w:val="0"/>
    </w:rPr>
  </w:style>
  <w:style w:type="paragraph" w:styleId="ListContinue">
    <w:name w:val="List Continue"/>
    <w:basedOn w:val="Normal"/>
    <w:rsid w:val="00F854B7"/>
    <w:pPr>
      <w:widowControl w:val="0"/>
      <w:spacing w:after="120" w:line="240" w:lineRule="auto"/>
      <w:ind w:left="360"/>
    </w:pPr>
    <w:rPr>
      <w:snapToGrid w:val="0"/>
    </w:rPr>
  </w:style>
  <w:style w:type="paragraph" w:styleId="ListContinue2">
    <w:name w:val="List Continue 2"/>
    <w:basedOn w:val="Normal"/>
    <w:rsid w:val="00F854B7"/>
    <w:pPr>
      <w:widowControl w:val="0"/>
      <w:spacing w:after="120" w:line="240" w:lineRule="auto"/>
      <w:ind w:left="720"/>
    </w:pPr>
    <w:rPr>
      <w:snapToGrid w:val="0"/>
    </w:rPr>
  </w:style>
  <w:style w:type="paragraph" w:styleId="ListContinue3">
    <w:name w:val="List Continue 3"/>
    <w:basedOn w:val="Normal"/>
    <w:rsid w:val="00F854B7"/>
    <w:pPr>
      <w:widowControl w:val="0"/>
      <w:spacing w:after="120" w:line="240" w:lineRule="auto"/>
      <w:ind w:left="1080"/>
    </w:pPr>
    <w:rPr>
      <w:snapToGrid w:val="0"/>
    </w:rPr>
  </w:style>
  <w:style w:type="paragraph" w:styleId="ListContinue4">
    <w:name w:val="List Continue 4"/>
    <w:basedOn w:val="Normal"/>
    <w:rsid w:val="00F854B7"/>
    <w:pPr>
      <w:widowControl w:val="0"/>
      <w:spacing w:after="120" w:line="240" w:lineRule="auto"/>
      <w:ind w:left="1440"/>
    </w:pPr>
    <w:rPr>
      <w:snapToGrid w:val="0"/>
    </w:rPr>
  </w:style>
  <w:style w:type="paragraph" w:styleId="ListContinue5">
    <w:name w:val="List Continue 5"/>
    <w:basedOn w:val="Normal"/>
    <w:rsid w:val="00F854B7"/>
    <w:pPr>
      <w:widowControl w:val="0"/>
      <w:spacing w:after="120" w:line="240" w:lineRule="auto"/>
      <w:ind w:left="1800"/>
    </w:pPr>
    <w:rPr>
      <w:snapToGrid w:val="0"/>
    </w:rPr>
  </w:style>
  <w:style w:type="paragraph" w:styleId="ListNumber">
    <w:name w:val="List Number"/>
    <w:basedOn w:val="Normal"/>
    <w:rsid w:val="00F854B7"/>
    <w:pPr>
      <w:widowControl w:val="0"/>
      <w:tabs>
        <w:tab w:val="num" w:pos="360"/>
      </w:tabs>
      <w:spacing w:line="240" w:lineRule="auto"/>
      <w:ind w:left="360" w:hanging="360"/>
    </w:pPr>
    <w:rPr>
      <w:snapToGrid w:val="0"/>
    </w:rPr>
  </w:style>
  <w:style w:type="paragraph" w:styleId="ListNumber2">
    <w:name w:val="List Number 2"/>
    <w:basedOn w:val="Normal"/>
    <w:rsid w:val="00F854B7"/>
    <w:pPr>
      <w:widowControl w:val="0"/>
      <w:tabs>
        <w:tab w:val="num" w:pos="720"/>
      </w:tabs>
      <w:spacing w:line="240" w:lineRule="auto"/>
      <w:ind w:left="720" w:hanging="360"/>
    </w:pPr>
    <w:rPr>
      <w:snapToGrid w:val="0"/>
    </w:rPr>
  </w:style>
  <w:style w:type="paragraph" w:styleId="ListNumber3">
    <w:name w:val="List Number 3"/>
    <w:basedOn w:val="Normal"/>
    <w:rsid w:val="00F854B7"/>
    <w:pPr>
      <w:widowControl w:val="0"/>
      <w:tabs>
        <w:tab w:val="num" w:pos="1080"/>
      </w:tabs>
      <w:spacing w:line="240" w:lineRule="auto"/>
      <w:ind w:left="1080" w:hanging="360"/>
    </w:pPr>
    <w:rPr>
      <w:snapToGrid w:val="0"/>
    </w:rPr>
  </w:style>
  <w:style w:type="paragraph" w:styleId="ListNumber4">
    <w:name w:val="List Number 4"/>
    <w:basedOn w:val="Normal"/>
    <w:rsid w:val="00F854B7"/>
    <w:pPr>
      <w:widowControl w:val="0"/>
      <w:tabs>
        <w:tab w:val="num" w:pos="1440"/>
      </w:tabs>
      <w:spacing w:line="240" w:lineRule="auto"/>
      <w:ind w:left="1440" w:hanging="360"/>
    </w:pPr>
    <w:rPr>
      <w:snapToGrid w:val="0"/>
    </w:rPr>
  </w:style>
  <w:style w:type="paragraph" w:styleId="ListNumber5">
    <w:name w:val="List Number 5"/>
    <w:basedOn w:val="Normal"/>
    <w:rsid w:val="00F854B7"/>
    <w:pPr>
      <w:widowControl w:val="0"/>
      <w:tabs>
        <w:tab w:val="num" w:pos="1800"/>
      </w:tabs>
      <w:spacing w:line="240" w:lineRule="auto"/>
      <w:ind w:left="1800" w:hanging="360"/>
    </w:pPr>
    <w:rPr>
      <w:snapToGrid w:val="0"/>
    </w:rPr>
  </w:style>
  <w:style w:type="paragraph" w:styleId="MessageHeader">
    <w:name w:val="Message Header"/>
    <w:basedOn w:val="Normal"/>
    <w:rsid w:val="00F854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hAnsi="Arial" w:cs="Arial"/>
      <w:snapToGrid w:val="0"/>
      <w:szCs w:val="24"/>
    </w:rPr>
  </w:style>
  <w:style w:type="paragraph" w:styleId="NormalIndent">
    <w:name w:val="Normal Indent"/>
    <w:basedOn w:val="Normal"/>
    <w:rsid w:val="00F854B7"/>
    <w:pPr>
      <w:widowControl w:val="0"/>
      <w:spacing w:line="240" w:lineRule="auto"/>
      <w:ind w:left="720"/>
    </w:pPr>
    <w:rPr>
      <w:snapToGrid w:val="0"/>
    </w:rPr>
  </w:style>
  <w:style w:type="paragraph" w:styleId="NoteHeading">
    <w:name w:val="Note Heading"/>
    <w:basedOn w:val="Normal"/>
    <w:next w:val="Normal"/>
    <w:rsid w:val="00F854B7"/>
    <w:pPr>
      <w:widowControl w:val="0"/>
      <w:spacing w:line="240" w:lineRule="auto"/>
    </w:pPr>
    <w:rPr>
      <w:snapToGrid w:val="0"/>
    </w:rPr>
  </w:style>
  <w:style w:type="paragraph" w:styleId="PlainText">
    <w:name w:val="Plain Text"/>
    <w:basedOn w:val="Normal"/>
    <w:rsid w:val="00F854B7"/>
    <w:pPr>
      <w:widowControl w:val="0"/>
      <w:spacing w:line="240" w:lineRule="auto"/>
    </w:pPr>
    <w:rPr>
      <w:rFonts w:ascii="Courier New" w:hAnsi="Courier New" w:cs="Courier New"/>
      <w:snapToGrid w:val="0"/>
      <w:sz w:val="20"/>
    </w:rPr>
  </w:style>
  <w:style w:type="paragraph" w:styleId="Salutation">
    <w:name w:val="Salutation"/>
    <w:basedOn w:val="Normal"/>
    <w:next w:val="Normal"/>
    <w:rsid w:val="00F854B7"/>
    <w:pPr>
      <w:widowControl w:val="0"/>
      <w:spacing w:line="240" w:lineRule="auto"/>
    </w:pPr>
    <w:rPr>
      <w:snapToGrid w:val="0"/>
    </w:rPr>
  </w:style>
  <w:style w:type="paragraph" w:styleId="Signature">
    <w:name w:val="Signature"/>
    <w:basedOn w:val="Normal"/>
    <w:rsid w:val="00F854B7"/>
    <w:pPr>
      <w:widowControl w:val="0"/>
      <w:spacing w:line="240" w:lineRule="auto"/>
      <w:ind w:left="4320"/>
    </w:pPr>
    <w:rPr>
      <w:snapToGrid w:val="0"/>
    </w:rPr>
  </w:style>
  <w:style w:type="paragraph" w:styleId="Subtitle">
    <w:name w:val="Subtitle"/>
    <w:basedOn w:val="Normal"/>
    <w:qFormat/>
    <w:rsid w:val="00F854B7"/>
    <w:pPr>
      <w:widowControl w:val="0"/>
      <w:spacing w:after="60" w:line="240" w:lineRule="auto"/>
      <w:jc w:val="center"/>
      <w:outlineLvl w:val="1"/>
    </w:pPr>
    <w:rPr>
      <w:rFonts w:ascii="Arial" w:hAnsi="Arial" w:cs="Arial"/>
      <w:snapToGrid w:val="0"/>
      <w:szCs w:val="24"/>
    </w:rPr>
  </w:style>
  <w:style w:type="table" w:styleId="TableGrid">
    <w:name w:val="Table Grid"/>
    <w:basedOn w:val="TableNormal"/>
    <w:uiPriority w:val="59"/>
    <w:rsid w:val="00F854B7"/>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yle">
    <w:name w:val="contentstyle"/>
    <w:basedOn w:val="Normal"/>
    <w:rsid w:val="00F854B7"/>
    <w:pPr>
      <w:spacing w:before="100" w:beforeAutospacing="1" w:after="100" w:afterAutospacing="1"/>
    </w:pPr>
    <w:rPr>
      <w:rFonts w:ascii="Verdana" w:hAnsi="Verdana"/>
      <w:color w:val="000000"/>
      <w:szCs w:val="24"/>
    </w:rPr>
  </w:style>
  <w:style w:type="paragraph" w:customStyle="1" w:styleId="NormalInden">
    <w:name w:val="Normal Inden"/>
    <w:basedOn w:val="Normal"/>
    <w:rsid w:val="00F854B7"/>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character" w:customStyle="1" w:styleId="SP-SglSpPa">
    <w:name w:val="SP-Sgl Sp Pa"/>
    <w:rsid w:val="00F854B7"/>
    <w:rPr>
      <w:rFonts w:ascii="Times New Roman" w:hAnsi="Times New Roman"/>
      <w:sz w:val="22"/>
    </w:rPr>
  </w:style>
  <w:style w:type="character" w:customStyle="1" w:styleId="C1-CtrBoldHdChar">
    <w:name w:val="C1-Ctr BoldHd Char"/>
    <w:basedOn w:val="DefaultParagraphFont"/>
    <w:link w:val="C1-CtrBoldHd"/>
    <w:rsid w:val="007655A1"/>
    <w:rPr>
      <w:rFonts w:ascii="Times New Roman Bold" w:hAnsi="Times New Roman Bold"/>
      <w:b/>
      <w:sz w:val="24"/>
      <w:szCs w:val="24"/>
      <w:lang w:val="en-US" w:eastAsia="en-US" w:bidi="ar-SA"/>
    </w:rPr>
  </w:style>
  <w:style w:type="paragraph" w:customStyle="1" w:styleId="L1-FlLSp12">
    <w:name w:val="L1-FlL Sp&amp;1/2"/>
    <w:rsid w:val="004F4378"/>
    <w:pPr>
      <w:tabs>
        <w:tab w:val="left" w:pos="1200"/>
      </w:tabs>
      <w:spacing w:after="240" w:line="240" w:lineRule="atLeast"/>
    </w:pPr>
    <w:rPr>
      <w:rFonts w:ascii="Times New Roman" w:hAnsi="Times New Roman"/>
      <w:sz w:val="24"/>
    </w:rPr>
  </w:style>
  <w:style w:type="paragraph" w:styleId="BalloonText">
    <w:name w:val="Balloon Text"/>
    <w:basedOn w:val="Normal"/>
    <w:link w:val="BalloonTextChar"/>
    <w:uiPriority w:val="99"/>
    <w:semiHidden/>
    <w:unhideWhenUsed/>
    <w:rsid w:val="00C76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F10"/>
    <w:rPr>
      <w:rFonts w:ascii="Tahoma" w:hAnsi="Tahoma" w:cs="Tahoma"/>
      <w:sz w:val="16"/>
      <w:szCs w:val="16"/>
    </w:rPr>
  </w:style>
  <w:style w:type="character" w:styleId="CommentReference">
    <w:name w:val="annotation reference"/>
    <w:basedOn w:val="DefaultParagraphFont"/>
    <w:uiPriority w:val="99"/>
    <w:semiHidden/>
    <w:unhideWhenUsed/>
    <w:rsid w:val="00E01AD5"/>
    <w:rPr>
      <w:sz w:val="16"/>
      <w:szCs w:val="16"/>
    </w:rPr>
  </w:style>
  <w:style w:type="paragraph" w:styleId="CommentText">
    <w:name w:val="annotation text"/>
    <w:basedOn w:val="Normal"/>
    <w:link w:val="CommentTextChar"/>
    <w:uiPriority w:val="99"/>
    <w:semiHidden/>
    <w:unhideWhenUsed/>
    <w:rsid w:val="00E01AD5"/>
    <w:pPr>
      <w:spacing w:line="240" w:lineRule="auto"/>
    </w:pPr>
    <w:rPr>
      <w:sz w:val="20"/>
    </w:rPr>
  </w:style>
  <w:style w:type="character" w:customStyle="1" w:styleId="CommentTextChar">
    <w:name w:val="Comment Text Char"/>
    <w:basedOn w:val="DefaultParagraphFont"/>
    <w:link w:val="CommentText"/>
    <w:uiPriority w:val="99"/>
    <w:semiHidden/>
    <w:rsid w:val="00E01AD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96F56"/>
    <w:rPr>
      <w:b/>
      <w:bCs/>
    </w:rPr>
  </w:style>
  <w:style w:type="character" w:customStyle="1" w:styleId="CommentSubjectChar">
    <w:name w:val="Comment Subject Char"/>
    <w:basedOn w:val="CommentTextChar"/>
    <w:link w:val="CommentSubject"/>
    <w:uiPriority w:val="99"/>
    <w:semiHidden/>
    <w:rsid w:val="00B96F56"/>
    <w:rPr>
      <w:rFonts w:ascii="Times New Roman" w:hAnsi="Times New Roman"/>
      <w:b/>
      <w:bCs/>
    </w:rPr>
  </w:style>
  <w:style w:type="paragraph" w:styleId="Revision">
    <w:name w:val="Revision"/>
    <w:hidden/>
    <w:uiPriority w:val="99"/>
    <w:semiHidden/>
    <w:rsid w:val="00B96F56"/>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4B7"/>
    <w:pPr>
      <w:spacing w:line="240" w:lineRule="atLeast"/>
    </w:pPr>
    <w:rPr>
      <w:rFonts w:ascii="Times New Roman" w:hAnsi="Times New Roman"/>
      <w:sz w:val="24"/>
    </w:rPr>
  </w:style>
  <w:style w:type="paragraph" w:styleId="Heading1">
    <w:name w:val="heading 1"/>
    <w:aliases w:val="H1-Sec.Head,H1"/>
    <w:basedOn w:val="Normal"/>
    <w:next w:val="P1-StandPara"/>
    <w:qFormat/>
    <w:rsid w:val="00F854B7"/>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F854B7"/>
    <w:pPr>
      <w:keepNext/>
      <w:tabs>
        <w:tab w:val="left" w:pos="1152"/>
      </w:tabs>
      <w:spacing w:after="240"/>
      <w:ind w:left="1152" w:hanging="1152"/>
      <w:outlineLvl w:val="1"/>
    </w:pPr>
    <w:rPr>
      <w:b/>
    </w:rPr>
  </w:style>
  <w:style w:type="paragraph" w:styleId="Heading3">
    <w:name w:val="heading 3"/>
    <w:aliases w:val="H3-Sec. Head"/>
    <w:basedOn w:val="Normal"/>
    <w:next w:val="P1-StandPara"/>
    <w:qFormat/>
    <w:rsid w:val="00F854B7"/>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F854B7"/>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F854B7"/>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F854B7"/>
    <w:pPr>
      <w:keepNext/>
      <w:spacing w:before="240"/>
      <w:jc w:val="center"/>
      <w:outlineLvl w:val="5"/>
    </w:pPr>
    <w:rPr>
      <w:b/>
      <w:caps/>
    </w:rPr>
  </w:style>
  <w:style w:type="paragraph" w:styleId="Heading7">
    <w:name w:val="heading 7"/>
    <w:basedOn w:val="Normal"/>
    <w:next w:val="Normal"/>
    <w:qFormat/>
    <w:rsid w:val="00F854B7"/>
    <w:pPr>
      <w:spacing w:before="240" w:after="60"/>
      <w:outlineLvl w:val="6"/>
    </w:pPr>
  </w:style>
  <w:style w:type="paragraph" w:styleId="Heading8">
    <w:name w:val="heading 8"/>
    <w:basedOn w:val="Normal"/>
    <w:next w:val="Normal"/>
    <w:autoRedefine/>
    <w:qFormat/>
    <w:rsid w:val="00F854B7"/>
    <w:pPr>
      <w:keepNext/>
      <w:spacing w:line="240" w:lineRule="auto"/>
      <w:jc w:val="center"/>
      <w:outlineLvl w:val="7"/>
    </w:pPr>
    <w:rPr>
      <w:rFonts w:ascii="Arial" w:hAnsi="Arial"/>
      <w:b/>
      <w:sz w:val="28"/>
    </w:rPr>
  </w:style>
  <w:style w:type="paragraph" w:styleId="Heading9">
    <w:name w:val="heading 9"/>
    <w:basedOn w:val="Normal"/>
    <w:next w:val="Normal"/>
    <w:qFormat/>
    <w:rsid w:val="00F854B7"/>
    <w:pPr>
      <w:keepNext/>
      <w:widowControl w:val="0"/>
      <w:spacing w:line="240" w:lineRule="auto"/>
      <w:jc w:val="center"/>
      <w:outlineLvl w:val="8"/>
    </w:pPr>
    <w:rPr>
      <w:rFonts w:ascii="Arial" w:hAnsi="Arial"/>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F854B7"/>
    <w:pPr>
      <w:spacing w:line="240" w:lineRule="atLeast"/>
      <w:ind w:firstLine="1152"/>
      <w:jc w:val="both"/>
    </w:pPr>
    <w:rPr>
      <w:rFonts w:ascii="Times New Roman" w:hAnsi="Times New Roman"/>
      <w:sz w:val="24"/>
    </w:rPr>
  </w:style>
  <w:style w:type="paragraph" w:customStyle="1" w:styleId="N0-FlLftBullet">
    <w:name w:val="N0-Fl Lft Bullet"/>
    <w:basedOn w:val="Normal"/>
    <w:rsid w:val="00F854B7"/>
    <w:pPr>
      <w:tabs>
        <w:tab w:val="left" w:pos="576"/>
      </w:tabs>
      <w:spacing w:after="240"/>
      <w:ind w:left="576" w:hanging="576"/>
    </w:pPr>
  </w:style>
  <w:style w:type="paragraph" w:customStyle="1" w:styleId="N1-1stBullet">
    <w:name w:val="N1-1st Bullet"/>
    <w:basedOn w:val="Normal"/>
    <w:rsid w:val="00F854B7"/>
    <w:pPr>
      <w:numPr>
        <w:numId w:val="1"/>
      </w:numPr>
    </w:pPr>
  </w:style>
  <w:style w:type="paragraph" w:customStyle="1" w:styleId="N2-2ndBullet">
    <w:name w:val="N2-2nd Bullet"/>
    <w:basedOn w:val="Normal"/>
    <w:rsid w:val="00F854B7"/>
    <w:pPr>
      <w:numPr>
        <w:numId w:val="2"/>
      </w:numPr>
      <w:spacing w:after="240"/>
    </w:pPr>
  </w:style>
  <w:style w:type="paragraph" w:customStyle="1" w:styleId="N3-3rdBullet">
    <w:name w:val="N3-3rd Bullet"/>
    <w:basedOn w:val="Normal"/>
    <w:rsid w:val="00F854B7"/>
    <w:pPr>
      <w:numPr>
        <w:numId w:val="3"/>
      </w:numPr>
      <w:tabs>
        <w:tab w:val="clear" w:pos="1440"/>
        <w:tab w:val="left" w:pos="1714"/>
      </w:tabs>
      <w:ind w:left="1728" w:hanging="576"/>
    </w:pPr>
  </w:style>
  <w:style w:type="paragraph" w:customStyle="1" w:styleId="N4-4thBullet">
    <w:name w:val="N4-4th Bullet"/>
    <w:basedOn w:val="Normal"/>
    <w:rsid w:val="00F854B7"/>
    <w:pPr>
      <w:tabs>
        <w:tab w:val="left" w:pos="2880"/>
      </w:tabs>
      <w:spacing w:after="240"/>
      <w:ind w:left="2880" w:hanging="576"/>
    </w:pPr>
  </w:style>
  <w:style w:type="paragraph" w:customStyle="1" w:styleId="N5-5thBullet">
    <w:name w:val="N5-5th Bullet"/>
    <w:basedOn w:val="Normal"/>
    <w:rsid w:val="00F854B7"/>
    <w:pPr>
      <w:tabs>
        <w:tab w:val="left" w:pos="3456"/>
      </w:tabs>
      <w:spacing w:after="240"/>
      <w:ind w:left="3456" w:hanging="576"/>
    </w:pPr>
  </w:style>
  <w:style w:type="paragraph" w:customStyle="1" w:styleId="N6-DateInd">
    <w:name w:val="N6-Date Ind."/>
    <w:basedOn w:val="Normal"/>
    <w:rsid w:val="00F854B7"/>
    <w:pPr>
      <w:tabs>
        <w:tab w:val="left" w:pos="5400"/>
      </w:tabs>
      <w:ind w:left="5400"/>
    </w:pPr>
  </w:style>
  <w:style w:type="paragraph" w:customStyle="1" w:styleId="N7-3Block">
    <w:name w:val="N7-3&quot; Block"/>
    <w:basedOn w:val="Normal"/>
    <w:rsid w:val="00F854B7"/>
    <w:pPr>
      <w:tabs>
        <w:tab w:val="left" w:pos="1152"/>
      </w:tabs>
      <w:ind w:left="1152" w:right="1152"/>
    </w:pPr>
  </w:style>
  <w:style w:type="paragraph" w:styleId="FootnoteText">
    <w:name w:val="footnote text"/>
    <w:aliases w:val="F1"/>
    <w:semiHidden/>
    <w:rsid w:val="00F854B7"/>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F854B7"/>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F854B7"/>
    <w:pPr>
      <w:tabs>
        <w:tab w:val="left" w:pos="8640"/>
      </w:tabs>
      <w:spacing w:line="240" w:lineRule="atLeast"/>
      <w:jc w:val="both"/>
    </w:pPr>
    <w:rPr>
      <w:rFonts w:ascii="Times New Roman" w:hAnsi="Times New Roman"/>
      <w:sz w:val="24"/>
      <w:u w:val="words"/>
    </w:rPr>
  </w:style>
  <w:style w:type="paragraph" w:styleId="TOC1">
    <w:name w:val="toc 1"/>
    <w:rsid w:val="00F854B7"/>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F854B7"/>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F854B7"/>
    <w:pPr>
      <w:spacing w:after="240" w:line="240" w:lineRule="atLeast"/>
    </w:pPr>
    <w:rPr>
      <w:rFonts w:ascii="Times New Roman" w:hAnsi="Times New Roman"/>
      <w:sz w:val="24"/>
    </w:rPr>
  </w:style>
  <w:style w:type="paragraph" w:customStyle="1" w:styleId="C1-CtrBoldHd">
    <w:name w:val="C1-Ctr BoldHd"/>
    <w:link w:val="C1-CtrBoldHdChar"/>
    <w:rsid w:val="00F854B7"/>
    <w:pPr>
      <w:keepNext/>
      <w:spacing w:after="240" w:line="240" w:lineRule="atLeast"/>
      <w:jc w:val="center"/>
    </w:pPr>
    <w:rPr>
      <w:rFonts w:ascii="Times New Roman Bold" w:hAnsi="Times New Roman Bold"/>
      <w:b/>
      <w:sz w:val="24"/>
      <w:szCs w:val="24"/>
    </w:rPr>
  </w:style>
  <w:style w:type="paragraph" w:styleId="TOC3">
    <w:name w:val="toc 3"/>
    <w:rsid w:val="00F854B7"/>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F854B7"/>
    <w:pPr>
      <w:keepLines/>
      <w:spacing w:after="240" w:line="240" w:lineRule="atLeast"/>
      <w:jc w:val="center"/>
    </w:pPr>
    <w:rPr>
      <w:rFonts w:ascii="Times New Roman" w:hAnsi="Times New Roman"/>
      <w:sz w:val="24"/>
    </w:rPr>
  </w:style>
  <w:style w:type="paragraph" w:styleId="TOC4">
    <w:name w:val="toc 4"/>
    <w:rsid w:val="00F854B7"/>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F854B7"/>
    <w:rPr>
      <w:caps w:val="0"/>
    </w:rPr>
  </w:style>
  <w:style w:type="paragraph" w:customStyle="1" w:styleId="TT-TableTitle">
    <w:name w:val="TT-Table Title"/>
    <w:rsid w:val="00F854B7"/>
    <w:pPr>
      <w:tabs>
        <w:tab w:val="left" w:pos="1152"/>
      </w:tabs>
      <w:spacing w:line="240" w:lineRule="atLeast"/>
      <w:ind w:left="1152" w:hanging="1152"/>
    </w:pPr>
    <w:rPr>
      <w:rFonts w:ascii="Times New Roman" w:hAnsi="Times New Roman"/>
      <w:sz w:val="24"/>
    </w:rPr>
  </w:style>
  <w:style w:type="paragraph" w:customStyle="1" w:styleId="E1-Equation">
    <w:name w:val="E1-Equation"/>
    <w:rsid w:val="00F854B7"/>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F854B7"/>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F854B7"/>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F854B7"/>
    <w:rPr>
      <w:sz w:val="24"/>
      <w:lang w:val="en-US" w:eastAsia="en-US" w:bidi="ar-SA"/>
    </w:rPr>
  </w:style>
  <w:style w:type="paragraph" w:customStyle="1" w:styleId="SP-SglSpPara">
    <w:name w:val="SP-Sgl Sp Para"/>
    <w:rsid w:val="00F854B7"/>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F854B7"/>
    <w:pPr>
      <w:tabs>
        <w:tab w:val="clear" w:pos="4680"/>
        <w:tab w:val="clear" w:pos="9360"/>
        <w:tab w:val="right" w:pos="1152"/>
        <w:tab w:val="center" w:pos="1440"/>
        <w:tab w:val="left" w:pos="1728"/>
      </w:tabs>
      <w:ind w:left="1728" w:hanging="1728"/>
    </w:pPr>
  </w:style>
  <w:style w:type="paragraph" w:customStyle="1" w:styleId="Q1-BestFinQ">
    <w:name w:val="Q1-Best/Fin Q"/>
    <w:rsid w:val="00F854B7"/>
    <w:pPr>
      <w:tabs>
        <w:tab w:val="left" w:pos="1152"/>
      </w:tabs>
      <w:spacing w:line="240" w:lineRule="atLeast"/>
      <w:ind w:left="1152" w:hanging="1152"/>
      <w:jc w:val="both"/>
    </w:pPr>
    <w:rPr>
      <w:rFonts w:ascii="Times New Roman" w:hAnsi="Times New Roman"/>
      <w:b/>
      <w:sz w:val="24"/>
    </w:rPr>
  </w:style>
  <w:style w:type="paragraph" w:customStyle="1" w:styleId="Level2">
    <w:name w:val="Level 2"/>
    <w:basedOn w:val="Normal"/>
    <w:rsid w:val="00F854B7"/>
    <w:pPr>
      <w:widowControl w:val="0"/>
      <w:numPr>
        <w:ilvl w:val="1"/>
        <w:numId w:val="4"/>
      </w:numPr>
      <w:spacing w:line="240" w:lineRule="auto"/>
      <w:ind w:left="1440" w:hanging="720"/>
      <w:outlineLvl w:val="1"/>
    </w:pPr>
    <w:rPr>
      <w:snapToGrid w:val="0"/>
    </w:rPr>
  </w:style>
  <w:style w:type="paragraph" w:customStyle="1" w:styleId="Level1">
    <w:name w:val="Level 1"/>
    <w:basedOn w:val="Normal"/>
    <w:rsid w:val="00F854B7"/>
    <w:pPr>
      <w:widowControl w:val="0"/>
      <w:spacing w:line="240" w:lineRule="auto"/>
      <w:ind w:left="1440" w:hanging="720"/>
    </w:pPr>
    <w:rPr>
      <w:snapToGrid w:val="0"/>
    </w:rPr>
  </w:style>
  <w:style w:type="paragraph" w:customStyle="1" w:styleId="a">
    <w:name w:val="_"/>
    <w:basedOn w:val="Normal"/>
    <w:rsid w:val="00F854B7"/>
    <w:pPr>
      <w:widowControl w:val="0"/>
      <w:spacing w:line="240" w:lineRule="auto"/>
      <w:ind w:left="720" w:hanging="720"/>
    </w:pPr>
    <w:rPr>
      <w:snapToGrid w:val="0"/>
    </w:rPr>
  </w:style>
  <w:style w:type="paragraph" w:customStyle="1" w:styleId="Quick1">
    <w:name w:val="Quick 1."/>
    <w:basedOn w:val="Normal"/>
    <w:rsid w:val="00F854B7"/>
    <w:pPr>
      <w:widowControl w:val="0"/>
      <w:numPr>
        <w:numId w:val="5"/>
      </w:numPr>
      <w:spacing w:line="240" w:lineRule="auto"/>
      <w:ind w:left="1440" w:hanging="630"/>
    </w:pPr>
    <w:rPr>
      <w:snapToGrid w:val="0"/>
    </w:rPr>
  </w:style>
  <w:style w:type="paragraph" w:styleId="BodyText">
    <w:name w:val="Body Text"/>
    <w:basedOn w:val="Normal"/>
    <w:rsid w:val="00F854B7"/>
    <w:pPr>
      <w:widowControl w:val="0"/>
      <w:tabs>
        <w:tab w:val="left" w:pos="-990"/>
        <w:tab w:val="left" w:pos="-720"/>
        <w:tab w:val="left" w:pos="0"/>
        <w:tab w:val="left" w:pos="810"/>
      </w:tabs>
      <w:spacing w:line="240" w:lineRule="auto"/>
      <w:jc w:val="both"/>
    </w:pPr>
    <w:rPr>
      <w:snapToGrid w:val="0"/>
      <w:color w:val="000000"/>
    </w:rPr>
  </w:style>
  <w:style w:type="paragraph" w:styleId="Title">
    <w:name w:val="Title"/>
    <w:basedOn w:val="Normal"/>
    <w:autoRedefine/>
    <w:qFormat/>
    <w:rsid w:val="00F854B7"/>
    <w:pPr>
      <w:spacing w:line="240" w:lineRule="auto"/>
      <w:jc w:val="center"/>
    </w:pPr>
    <w:rPr>
      <w:b/>
    </w:rPr>
  </w:style>
  <w:style w:type="character" w:styleId="PageNumber">
    <w:name w:val="page number"/>
    <w:basedOn w:val="DefaultParagraphFont"/>
    <w:rsid w:val="00F854B7"/>
  </w:style>
  <w:style w:type="paragraph" w:styleId="Footer">
    <w:name w:val="footer"/>
    <w:basedOn w:val="Normal"/>
    <w:rsid w:val="00F854B7"/>
    <w:pPr>
      <w:tabs>
        <w:tab w:val="center" w:pos="4320"/>
        <w:tab w:val="right" w:pos="8640"/>
      </w:tabs>
      <w:spacing w:line="240" w:lineRule="auto"/>
    </w:pPr>
    <w:rPr>
      <w:sz w:val="20"/>
    </w:rPr>
  </w:style>
  <w:style w:type="paragraph" w:styleId="Header">
    <w:name w:val="header"/>
    <w:basedOn w:val="Normal"/>
    <w:rsid w:val="00F854B7"/>
    <w:pPr>
      <w:widowControl w:val="0"/>
      <w:tabs>
        <w:tab w:val="center" w:pos="4320"/>
        <w:tab w:val="right" w:pos="8640"/>
      </w:tabs>
      <w:spacing w:line="240" w:lineRule="auto"/>
    </w:pPr>
    <w:rPr>
      <w:snapToGrid w:val="0"/>
    </w:rPr>
  </w:style>
  <w:style w:type="paragraph" w:styleId="TOC6">
    <w:name w:val="toc 6"/>
    <w:basedOn w:val="Normal"/>
    <w:next w:val="Normal"/>
    <w:autoRedefine/>
    <w:semiHidden/>
    <w:rsid w:val="00F854B7"/>
    <w:pPr>
      <w:tabs>
        <w:tab w:val="left" w:pos="2592"/>
        <w:tab w:val="left" w:pos="3600"/>
        <w:tab w:val="right" w:leader="dot" w:pos="9360"/>
      </w:tabs>
      <w:spacing w:line="240" w:lineRule="auto"/>
      <w:ind w:left="3600" w:hanging="936"/>
    </w:pPr>
    <w:rPr>
      <w:noProof/>
      <w:snapToGrid w:val="0"/>
    </w:rPr>
  </w:style>
  <w:style w:type="paragraph" w:styleId="BodyText2">
    <w:name w:val="Body Text 2"/>
    <w:basedOn w:val="Normal"/>
    <w:rsid w:val="00F854B7"/>
    <w:pPr>
      <w:keepNext/>
      <w:widowControl w:val="0"/>
      <w:spacing w:line="240" w:lineRule="auto"/>
      <w:jc w:val="both"/>
    </w:pPr>
    <w:rPr>
      <w:snapToGrid w:val="0"/>
    </w:rPr>
  </w:style>
  <w:style w:type="character" w:styleId="Hyperlink">
    <w:name w:val="Hyperlink"/>
    <w:basedOn w:val="DefaultParagraphFont"/>
    <w:rsid w:val="00F854B7"/>
    <w:rPr>
      <w:color w:val="0000FF"/>
      <w:u w:val="single"/>
    </w:rPr>
  </w:style>
  <w:style w:type="character" w:styleId="FollowedHyperlink">
    <w:name w:val="FollowedHyperlink"/>
    <w:basedOn w:val="DefaultParagraphFont"/>
    <w:rsid w:val="00F854B7"/>
    <w:rPr>
      <w:color w:val="800080"/>
      <w:u w:val="single"/>
    </w:rPr>
  </w:style>
  <w:style w:type="paragraph" w:styleId="BodyText3">
    <w:name w:val="Body Text 3"/>
    <w:basedOn w:val="Normal"/>
    <w:rsid w:val="00F854B7"/>
    <w:pPr>
      <w:keepNext/>
      <w:keepLines/>
      <w:tabs>
        <w:tab w:val="left" w:pos="-990"/>
        <w:tab w:val="left" w:pos="-720"/>
        <w:tab w:val="left" w:pos="0"/>
        <w:tab w:val="left" w:pos="810"/>
      </w:tabs>
      <w:spacing w:line="240" w:lineRule="auto"/>
    </w:pPr>
    <w:rPr>
      <w:snapToGrid w:val="0"/>
      <w:color w:val="000000"/>
    </w:rPr>
  </w:style>
  <w:style w:type="paragraph" w:styleId="BodyTextFirstIndent">
    <w:name w:val="Body Text First Indent"/>
    <w:basedOn w:val="BodyText"/>
    <w:rsid w:val="00F854B7"/>
    <w:pPr>
      <w:tabs>
        <w:tab w:val="clear" w:pos="-990"/>
        <w:tab w:val="clear" w:pos="-720"/>
        <w:tab w:val="clear" w:pos="0"/>
        <w:tab w:val="clear" w:pos="810"/>
      </w:tabs>
      <w:spacing w:after="120"/>
      <w:ind w:firstLine="210"/>
      <w:jc w:val="left"/>
    </w:pPr>
    <w:rPr>
      <w:color w:val="auto"/>
    </w:rPr>
  </w:style>
  <w:style w:type="paragraph" w:customStyle="1" w:styleId="1BulletList">
    <w:name w:val="1Bullet List"/>
    <w:rsid w:val="00F854B7"/>
    <w:pPr>
      <w:tabs>
        <w:tab w:val="left" w:pos="720"/>
      </w:tabs>
      <w:ind w:left="720" w:hanging="720"/>
    </w:pPr>
    <w:rPr>
      <w:rFonts w:ascii="Times New Roman" w:hAnsi="Times New Roman"/>
      <w:snapToGrid w:val="0"/>
      <w:sz w:val="24"/>
    </w:rPr>
  </w:style>
  <w:style w:type="paragraph" w:styleId="BlockText">
    <w:name w:val="Block Text"/>
    <w:basedOn w:val="Normal"/>
    <w:rsid w:val="00F854B7"/>
    <w:pPr>
      <w:tabs>
        <w:tab w:val="left" w:pos="-1440"/>
        <w:tab w:val="left" w:pos="1800"/>
      </w:tabs>
      <w:spacing w:line="240" w:lineRule="auto"/>
      <w:ind w:left="1800" w:right="720" w:hanging="360"/>
      <w:jc w:val="both"/>
    </w:pPr>
    <w:rPr>
      <w:snapToGrid w:val="0"/>
    </w:rPr>
  </w:style>
  <w:style w:type="paragraph" w:styleId="BodyTextIndent">
    <w:name w:val="Body Text Indent"/>
    <w:basedOn w:val="Normal"/>
    <w:rsid w:val="00F854B7"/>
    <w:pPr>
      <w:tabs>
        <w:tab w:val="left" w:pos="-990"/>
        <w:tab w:val="left" w:pos="-720"/>
        <w:tab w:val="left" w:pos="0"/>
        <w:tab w:val="left" w:pos="810"/>
        <w:tab w:val="left" w:pos="990"/>
      </w:tabs>
      <w:spacing w:line="240" w:lineRule="auto"/>
      <w:ind w:left="990" w:hanging="270"/>
      <w:jc w:val="both"/>
    </w:pPr>
    <w:rPr>
      <w:snapToGrid w:val="0"/>
      <w:color w:val="000000"/>
    </w:rPr>
  </w:style>
  <w:style w:type="paragraph" w:styleId="BodyTextIndent2">
    <w:name w:val="Body Text Indent 2"/>
    <w:basedOn w:val="Normal"/>
    <w:rsid w:val="00F854B7"/>
    <w:pPr>
      <w:tabs>
        <w:tab w:val="left" w:pos="-990"/>
        <w:tab w:val="left" w:pos="-720"/>
        <w:tab w:val="left" w:pos="0"/>
        <w:tab w:val="left" w:pos="1170"/>
      </w:tabs>
      <w:spacing w:line="240" w:lineRule="auto"/>
      <w:ind w:left="1170" w:hanging="450"/>
      <w:jc w:val="both"/>
    </w:pPr>
    <w:rPr>
      <w:snapToGrid w:val="0"/>
      <w:color w:val="000000"/>
    </w:rPr>
  </w:style>
  <w:style w:type="paragraph" w:styleId="BodyTextIndent3">
    <w:name w:val="Body Text Indent 3"/>
    <w:basedOn w:val="Normal"/>
    <w:rsid w:val="00F854B7"/>
    <w:pPr>
      <w:widowControl w:val="0"/>
      <w:tabs>
        <w:tab w:val="left" w:pos="1080"/>
        <w:tab w:val="left" w:pos="1440"/>
      </w:tabs>
      <w:spacing w:line="240" w:lineRule="auto"/>
      <w:ind w:left="1260" w:hanging="1260"/>
      <w:jc w:val="both"/>
    </w:pPr>
    <w:rPr>
      <w:rFonts w:ascii="Arial" w:hAnsi="Arial"/>
      <w:b/>
      <w:snapToGrid w:val="0"/>
    </w:rPr>
  </w:style>
  <w:style w:type="character" w:styleId="Strong">
    <w:name w:val="Strong"/>
    <w:basedOn w:val="DefaultParagraphFont"/>
    <w:qFormat/>
    <w:rsid w:val="00F854B7"/>
    <w:rPr>
      <w:b/>
    </w:rPr>
  </w:style>
  <w:style w:type="paragraph" w:styleId="NormalWeb">
    <w:name w:val="Normal (Web)"/>
    <w:basedOn w:val="Normal"/>
    <w:rsid w:val="00F854B7"/>
    <w:pPr>
      <w:spacing w:before="100" w:beforeAutospacing="1" w:after="100" w:afterAutospacing="1" w:line="240" w:lineRule="auto"/>
    </w:pPr>
    <w:rPr>
      <w:szCs w:val="24"/>
    </w:rPr>
  </w:style>
  <w:style w:type="paragraph" w:styleId="BodyTextFirstIndent2">
    <w:name w:val="Body Text First Indent 2"/>
    <w:basedOn w:val="BodyTextIndent"/>
    <w:rsid w:val="00F854B7"/>
    <w:pPr>
      <w:widowControl w:val="0"/>
      <w:tabs>
        <w:tab w:val="clear" w:pos="-990"/>
        <w:tab w:val="clear" w:pos="-720"/>
        <w:tab w:val="clear" w:pos="0"/>
        <w:tab w:val="clear" w:pos="810"/>
        <w:tab w:val="clear" w:pos="990"/>
      </w:tabs>
      <w:spacing w:after="120"/>
      <w:ind w:left="360" w:firstLine="210"/>
      <w:jc w:val="left"/>
    </w:pPr>
    <w:rPr>
      <w:color w:val="auto"/>
    </w:rPr>
  </w:style>
  <w:style w:type="paragraph" w:styleId="Closing">
    <w:name w:val="Closing"/>
    <w:basedOn w:val="Normal"/>
    <w:rsid w:val="00F854B7"/>
    <w:pPr>
      <w:widowControl w:val="0"/>
      <w:spacing w:line="240" w:lineRule="auto"/>
      <w:ind w:left="4320"/>
    </w:pPr>
    <w:rPr>
      <w:snapToGrid w:val="0"/>
    </w:rPr>
  </w:style>
  <w:style w:type="paragraph" w:styleId="Date">
    <w:name w:val="Date"/>
    <w:basedOn w:val="Normal"/>
    <w:next w:val="Normal"/>
    <w:rsid w:val="00F854B7"/>
    <w:pPr>
      <w:widowControl w:val="0"/>
      <w:spacing w:line="240" w:lineRule="auto"/>
    </w:pPr>
    <w:rPr>
      <w:snapToGrid w:val="0"/>
    </w:rPr>
  </w:style>
  <w:style w:type="paragraph" w:styleId="E-mailSignature">
    <w:name w:val="E-mail Signature"/>
    <w:basedOn w:val="Normal"/>
    <w:rsid w:val="00F854B7"/>
    <w:pPr>
      <w:widowControl w:val="0"/>
      <w:spacing w:line="240" w:lineRule="auto"/>
    </w:pPr>
    <w:rPr>
      <w:snapToGrid w:val="0"/>
    </w:rPr>
  </w:style>
  <w:style w:type="paragraph" w:styleId="EnvelopeAddress">
    <w:name w:val="envelope address"/>
    <w:basedOn w:val="Normal"/>
    <w:rsid w:val="00F854B7"/>
    <w:pPr>
      <w:framePr w:w="7920" w:h="1980" w:hRule="exact" w:hSpace="180" w:wrap="auto" w:hAnchor="page" w:xAlign="center" w:yAlign="bottom"/>
      <w:widowControl w:val="0"/>
      <w:spacing w:line="240" w:lineRule="auto"/>
      <w:ind w:left="2880"/>
    </w:pPr>
    <w:rPr>
      <w:rFonts w:ascii="Arial" w:hAnsi="Arial" w:cs="Arial"/>
      <w:snapToGrid w:val="0"/>
      <w:szCs w:val="24"/>
    </w:rPr>
  </w:style>
  <w:style w:type="paragraph" w:styleId="EnvelopeReturn">
    <w:name w:val="envelope return"/>
    <w:basedOn w:val="Normal"/>
    <w:rsid w:val="00F854B7"/>
    <w:pPr>
      <w:widowControl w:val="0"/>
      <w:spacing w:line="240" w:lineRule="auto"/>
    </w:pPr>
    <w:rPr>
      <w:rFonts w:ascii="Arial" w:hAnsi="Arial" w:cs="Arial"/>
      <w:snapToGrid w:val="0"/>
      <w:sz w:val="20"/>
    </w:rPr>
  </w:style>
  <w:style w:type="paragraph" w:styleId="HTMLAddress">
    <w:name w:val="HTML Address"/>
    <w:basedOn w:val="Normal"/>
    <w:rsid w:val="00F854B7"/>
    <w:pPr>
      <w:widowControl w:val="0"/>
      <w:spacing w:line="240" w:lineRule="auto"/>
    </w:pPr>
    <w:rPr>
      <w:i/>
      <w:iCs/>
      <w:snapToGrid w:val="0"/>
    </w:rPr>
  </w:style>
  <w:style w:type="paragraph" w:styleId="HTMLPreformatted">
    <w:name w:val="HTML Preformatted"/>
    <w:basedOn w:val="Normal"/>
    <w:rsid w:val="00F854B7"/>
    <w:pPr>
      <w:widowControl w:val="0"/>
      <w:spacing w:line="240" w:lineRule="auto"/>
    </w:pPr>
    <w:rPr>
      <w:rFonts w:ascii="Courier New" w:hAnsi="Courier New" w:cs="Courier New"/>
      <w:snapToGrid w:val="0"/>
      <w:sz w:val="20"/>
    </w:rPr>
  </w:style>
  <w:style w:type="paragraph" w:styleId="List">
    <w:name w:val="List"/>
    <w:basedOn w:val="Normal"/>
    <w:rsid w:val="00F854B7"/>
    <w:pPr>
      <w:widowControl w:val="0"/>
      <w:spacing w:line="240" w:lineRule="auto"/>
      <w:ind w:left="360" w:hanging="360"/>
    </w:pPr>
    <w:rPr>
      <w:snapToGrid w:val="0"/>
    </w:rPr>
  </w:style>
  <w:style w:type="paragraph" w:styleId="List2">
    <w:name w:val="List 2"/>
    <w:basedOn w:val="Normal"/>
    <w:rsid w:val="00F854B7"/>
    <w:pPr>
      <w:widowControl w:val="0"/>
      <w:spacing w:line="240" w:lineRule="auto"/>
      <w:ind w:left="720" w:hanging="360"/>
    </w:pPr>
    <w:rPr>
      <w:snapToGrid w:val="0"/>
    </w:rPr>
  </w:style>
  <w:style w:type="paragraph" w:styleId="List3">
    <w:name w:val="List 3"/>
    <w:basedOn w:val="Normal"/>
    <w:rsid w:val="00F854B7"/>
    <w:pPr>
      <w:widowControl w:val="0"/>
      <w:spacing w:line="240" w:lineRule="auto"/>
      <w:ind w:left="1080" w:hanging="360"/>
    </w:pPr>
    <w:rPr>
      <w:snapToGrid w:val="0"/>
    </w:rPr>
  </w:style>
  <w:style w:type="paragraph" w:styleId="List4">
    <w:name w:val="List 4"/>
    <w:basedOn w:val="Normal"/>
    <w:rsid w:val="00F854B7"/>
    <w:pPr>
      <w:widowControl w:val="0"/>
      <w:spacing w:line="240" w:lineRule="auto"/>
      <w:ind w:left="1440" w:hanging="360"/>
    </w:pPr>
    <w:rPr>
      <w:snapToGrid w:val="0"/>
    </w:rPr>
  </w:style>
  <w:style w:type="paragraph" w:styleId="List5">
    <w:name w:val="List 5"/>
    <w:basedOn w:val="Normal"/>
    <w:rsid w:val="00F854B7"/>
    <w:pPr>
      <w:widowControl w:val="0"/>
      <w:spacing w:line="240" w:lineRule="auto"/>
      <w:ind w:left="1800" w:hanging="360"/>
    </w:pPr>
    <w:rPr>
      <w:snapToGrid w:val="0"/>
    </w:rPr>
  </w:style>
  <w:style w:type="paragraph" w:styleId="ListBullet">
    <w:name w:val="List Bullet"/>
    <w:basedOn w:val="Normal"/>
    <w:autoRedefine/>
    <w:rsid w:val="00F854B7"/>
    <w:pPr>
      <w:widowControl w:val="0"/>
      <w:tabs>
        <w:tab w:val="num" w:pos="360"/>
      </w:tabs>
      <w:spacing w:line="240" w:lineRule="auto"/>
      <w:ind w:left="360" w:hanging="360"/>
    </w:pPr>
    <w:rPr>
      <w:snapToGrid w:val="0"/>
    </w:rPr>
  </w:style>
  <w:style w:type="paragraph" w:styleId="ListBullet2">
    <w:name w:val="List Bullet 2"/>
    <w:basedOn w:val="Normal"/>
    <w:autoRedefine/>
    <w:rsid w:val="00F854B7"/>
    <w:pPr>
      <w:widowControl w:val="0"/>
      <w:tabs>
        <w:tab w:val="num" w:pos="720"/>
      </w:tabs>
      <w:spacing w:line="240" w:lineRule="auto"/>
      <w:ind w:left="720" w:hanging="360"/>
    </w:pPr>
    <w:rPr>
      <w:snapToGrid w:val="0"/>
    </w:rPr>
  </w:style>
  <w:style w:type="paragraph" w:styleId="ListBullet3">
    <w:name w:val="List Bullet 3"/>
    <w:basedOn w:val="Normal"/>
    <w:autoRedefine/>
    <w:rsid w:val="00F854B7"/>
    <w:pPr>
      <w:widowControl w:val="0"/>
      <w:tabs>
        <w:tab w:val="num" w:pos="1080"/>
      </w:tabs>
      <w:spacing w:line="240" w:lineRule="auto"/>
      <w:ind w:left="1080" w:hanging="360"/>
    </w:pPr>
    <w:rPr>
      <w:snapToGrid w:val="0"/>
    </w:rPr>
  </w:style>
  <w:style w:type="paragraph" w:styleId="ListBullet4">
    <w:name w:val="List Bullet 4"/>
    <w:basedOn w:val="Normal"/>
    <w:autoRedefine/>
    <w:rsid w:val="00F854B7"/>
    <w:pPr>
      <w:widowControl w:val="0"/>
      <w:tabs>
        <w:tab w:val="num" w:pos="1440"/>
      </w:tabs>
      <w:spacing w:line="240" w:lineRule="auto"/>
      <w:ind w:left="1440" w:hanging="360"/>
    </w:pPr>
    <w:rPr>
      <w:snapToGrid w:val="0"/>
    </w:rPr>
  </w:style>
  <w:style w:type="paragraph" w:styleId="ListBullet5">
    <w:name w:val="List Bullet 5"/>
    <w:basedOn w:val="Normal"/>
    <w:autoRedefine/>
    <w:rsid w:val="00F854B7"/>
    <w:pPr>
      <w:widowControl w:val="0"/>
      <w:tabs>
        <w:tab w:val="num" w:pos="1800"/>
      </w:tabs>
      <w:spacing w:line="240" w:lineRule="auto"/>
      <w:ind w:left="1800" w:hanging="360"/>
    </w:pPr>
    <w:rPr>
      <w:snapToGrid w:val="0"/>
    </w:rPr>
  </w:style>
  <w:style w:type="paragraph" w:styleId="ListContinue">
    <w:name w:val="List Continue"/>
    <w:basedOn w:val="Normal"/>
    <w:rsid w:val="00F854B7"/>
    <w:pPr>
      <w:widowControl w:val="0"/>
      <w:spacing w:after="120" w:line="240" w:lineRule="auto"/>
      <w:ind w:left="360"/>
    </w:pPr>
    <w:rPr>
      <w:snapToGrid w:val="0"/>
    </w:rPr>
  </w:style>
  <w:style w:type="paragraph" w:styleId="ListContinue2">
    <w:name w:val="List Continue 2"/>
    <w:basedOn w:val="Normal"/>
    <w:rsid w:val="00F854B7"/>
    <w:pPr>
      <w:widowControl w:val="0"/>
      <w:spacing w:after="120" w:line="240" w:lineRule="auto"/>
      <w:ind w:left="720"/>
    </w:pPr>
    <w:rPr>
      <w:snapToGrid w:val="0"/>
    </w:rPr>
  </w:style>
  <w:style w:type="paragraph" w:styleId="ListContinue3">
    <w:name w:val="List Continue 3"/>
    <w:basedOn w:val="Normal"/>
    <w:rsid w:val="00F854B7"/>
    <w:pPr>
      <w:widowControl w:val="0"/>
      <w:spacing w:after="120" w:line="240" w:lineRule="auto"/>
      <w:ind w:left="1080"/>
    </w:pPr>
    <w:rPr>
      <w:snapToGrid w:val="0"/>
    </w:rPr>
  </w:style>
  <w:style w:type="paragraph" w:styleId="ListContinue4">
    <w:name w:val="List Continue 4"/>
    <w:basedOn w:val="Normal"/>
    <w:rsid w:val="00F854B7"/>
    <w:pPr>
      <w:widowControl w:val="0"/>
      <w:spacing w:after="120" w:line="240" w:lineRule="auto"/>
      <w:ind w:left="1440"/>
    </w:pPr>
    <w:rPr>
      <w:snapToGrid w:val="0"/>
    </w:rPr>
  </w:style>
  <w:style w:type="paragraph" w:styleId="ListContinue5">
    <w:name w:val="List Continue 5"/>
    <w:basedOn w:val="Normal"/>
    <w:rsid w:val="00F854B7"/>
    <w:pPr>
      <w:widowControl w:val="0"/>
      <w:spacing w:after="120" w:line="240" w:lineRule="auto"/>
      <w:ind w:left="1800"/>
    </w:pPr>
    <w:rPr>
      <w:snapToGrid w:val="0"/>
    </w:rPr>
  </w:style>
  <w:style w:type="paragraph" w:styleId="ListNumber">
    <w:name w:val="List Number"/>
    <w:basedOn w:val="Normal"/>
    <w:rsid w:val="00F854B7"/>
    <w:pPr>
      <w:widowControl w:val="0"/>
      <w:tabs>
        <w:tab w:val="num" w:pos="360"/>
      </w:tabs>
      <w:spacing w:line="240" w:lineRule="auto"/>
      <w:ind w:left="360" w:hanging="360"/>
    </w:pPr>
    <w:rPr>
      <w:snapToGrid w:val="0"/>
    </w:rPr>
  </w:style>
  <w:style w:type="paragraph" w:styleId="ListNumber2">
    <w:name w:val="List Number 2"/>
    <w:basedOn w:val="Normal"/>
    <w:rsid w:val="00F854B7"/>
    <w:pPr>
      <w:widowControl w:val="0"/>
      <w:tabs>
        <w:tab w:val="num" w:pos="720"/>
      </w:tabs>
      <w:spacing w:line="240" w:lineRule="auto"/>
      <w:ind w:left="720" w:hanging="360"/>
    </w:pPr>
    <w:rPr>
      <w:snapToGrid w:val="0"/>
    </w:rPr>
  </w:style>
  <w:style w:type="paragraph" w:styleId="ListNumber3">
    <w:name w:val="List Number 3"/>
    <w:basedOn w:val="Normal"/>
    <w:rsid w:val="00F854B7"/>
    <w:pPr>
      <w:widowControl w:val="0"/>
      <w:tabs>
        <w:tab w:val="num" w:pos="1080"/>
      </w:tabs>
      <w:spacing w:line="240" w:lineRule="auto"/>
      <w:ind w:left="1080" w:hanging="360"/>
    </w:pPr>
    <w:rPr>
      <w:snapToGrid w:val="0"/>
    </w:rPr>
  </w:style>
  <w:style w:type="paragraph" w:styleId="ListNumber4">
    <w:name w:val="List Number 4"/>
    <w:basedOn w:val="Normal"/>
    <w:rsid w:val="00F854B7"/>
    <w:pPr>
      <w:widowControl w:val="0"/>
      <w:tabs>
        <w:tab w:val="num" w:pos="1440"/>
      </w:tabs>
      <w:spacing w:line="240" w:lineRule="auto"/>
      <w:ind w:left="1440" w:hanging="360"/>
    </w:pPr>
    <w:rPr>
      <w:snapToGrid w:val="0"/>
    </w:rPr>
  </w:style>
  <w:style w:type="paragraph" w:styleId="ListNumber5">
    <w:name w:val="List Number 5"/>
    <w:basedOn w:val="Normal"/>
    <w:rsid w:val="00F854B7"/>
    <w:pPr>
      <w:widowControl w:val="0"/>
      <w:tabs>
        <w:tab w:val="num" w:pos="1800"/>
      </w:tabs>
      <w:spacing w:line="240" w:lineRule="auto"/>
      <w:ind w:left="1800" w:hanging="360"/>
    </w:pPr>
    <w:rPr>
      <w:snapToGrid w:val="0"/>
    </w:rPr>
  </w:style>
  <w:style w:type="paragraph" w:styleId="MessageHeader">
    <w:name w:val="Message Header"/>
    <w:basedOn w:val="Normal"/>
    <w:rsid w:val="00F854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hAnsi="Arial" w:cs="Arial"/>
      <w:snapToGrid w:val="0"/>
      <w:szCs w:val="24"/>
    </w:rPr>
  </w:style>
  <w:style w:type="paragraph" w:styleId="NormalIndent">
    <w:name w:val="Normal Indent"/>
    <w:basedOn w:val="Normal"/>
    <w:rsid w:val="00F854B7"/>
    <w:pPr>
      <w:widowControl w:val="0"/>
      <w:spacing w:line="240" w:lineRule="auto"/>
      <w:ind w:left="720"/>
    </w:pPr>
    <w:rPr>
      <w:snapToGrid w:val="0"/>
    </w:rPr>
  </w:style>
  <w:style w:type="paragraph" w:styleId="NoteHeading">
    <w:name w:val="Note Heading"/>
    <w:basedOn w:val="Normal"/>
    <w:next w:val="Normal"/>
    <w:rsid w:val="00F854B7"/>
    <w:pPr>
      <w:widowControl w:val="0"/>
      <w:spacing w:line="240" w:lineRule="auto"/>
    </w:pPr>
    <w:rPr>
      <w:snapToGrid w:val="0"/>
    </w:rPr>
  </w:style>
  <w:style w:type="paragraph" w:styleId="PlainText">
    <w:name w:val="Plain Text"/>
    <w:basedOn w:val="Normal"/>
    <w:rsid w:val="00F854B7"/>
    <w:pPr>
      <w:widowControl w:val="0"/>
      <w:spacing w:line="240" w:lineRule="auto"/>
    </w:pPr>
    <w:rPr>
      <w:rFonts w:ascii="Courier New" w:hAnsi="Courier New" w:cs="Courier New"/>
      <w:snapToGrid w:val="0"/>
      <w:sz w:val="20"/>
    </w:rPr>
  </w:style>
  <w:style w:type="paragraph" w:styleId="Salutation">
    <w:name w:val="Salutation"/>
    <w:basedOn w:val="Normal"/>
    <w:next w:val="Normal"/>
    <w:rsid w:val="00F854B7"/>
    <w:pPr>
      <w:widowControl w:val="0"/>
      <w:spacing w:line="240" w:lineRule="auto"/>
    </w:pPr>
    <w:rPr>
      <w:snapToGrid w:val="0"/>
    </w:rPr>
  </w:style>
  <w:style w:type="paragraph" w:styleId="Signature">
    <w:name w:val="Signature"/>
    <w:basedOn w:val="Normal"/>
    <w:rsid w:val="00F854B7"/>
    <w:pPr>
      <w:widowControl w:val="0"/>
      <w:spacing w:line="240" w:lineRule="auto"/>
      <w:ind w:left="4320"/>
    </w:pPr>
    <w:rPr>
      <w:snapToGrid w:val="0"/>
    </w:rPr>
  </w:style>
  <w:style w:type="paragraph" w:styleId="Subtitle">
    <w:name w:val="Subtitle"/>
    <w:basedOn w:val="Normal"/>
    <w:qFormat/>
    <w:rsid w:val="00F854B7"/>
    <w:pPr>
      <w:widowControl w:val="0"/>
      <w:spacing w:after="60" w:line="240" w:lineRule="auto"/>
      <w:jc w:val="center"/>
      <w:outlineLvl w:val="1"/>
    </w:pPr>
    <w:rPr>
      <w:rFonts w:ascii="Arial" w:hAnsi="Arial" w:cs="Arial"/>
      <w:snapToGrid w:val="0"/>
      <w:szCs w:val="24"/>
    </w:rPr>
  </w:style>
  <w:style w:type="table" w:styleId="TableGrid">
    <w:name w:val="Table Grid"/>
    <w:basedOn w:val="TableNormal"/>
    <w:uiPriority w:val="59"/>
    <w:rsid w:val="00F854B7"/>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yle">
    <w:name w:val="contentstyle"/>
    <w:basedOn w:val="Normal"/>
    <w:rsid w:val="00F854B7"/>
    <w:pPr>
      <w:spacing w:before="100" w:beforeAutospacing="1" w:after="100" w:afterAutospacing="1"/>
    </w:pPr>
    <w:rPr>
      <w:rFonts w:ascii="Verdana" w:hAnsi="Verdana"/>
      <w:color w:val="000000"/>
      <w:szCs w:val="24"/>
    </w:rPr>
  </w:style>
  <w:style w:type="paragraph" w:customStyle="1" w:styleId="NormalInden">
    <w:name w:val="Normal Inden"/>
    <w:basedOn w:val="Normal"/>
    <w:rsid w:val="00F854B7"/>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character" w:customStyle="1" w:styleId="SP-SglSpPa">
    <w:name w:val="SP-Sgl Sp Pa"/>
    <w:rsid w:val="00F854B7"/>
    <w:rPr>
      <w:rFonts w:ascii="Times New Roman" w:hAnsi="Times New Roman"/>
      <w:sz w:val="22"/>
    </w:rPr>
  </w:style>
  <w:style w:type="character" w:customStyle="1" w:styleId="C1-CtrBoldHdChar">
    <w:name w:val="C1-Ctr BoldHd Char"/>
    <w:basedOn w:val="DefaultParagraphFont"/>
    <w:link w:val="C1-CtrBoldHd"/>
    <w:rsid w:val="007655A1"/>
    <w:rPr>
      <w:rFonts w:ascii="Times New Roman Bold" w:hAnsi="Times New Roman Bold"/>
      <w:b/>
      <w:sz w:val="24"/>
      <w:szCs w:val="24"/>
      <w:lang w:val="en-US" w:eastAsia="en-US" w:bidi="ar-SA"/>
    </w:rPr>
  </w:style>
  <w:style w:type="paragraph" w:customStyle="1" w:styleId="L1-FlLSp12">
    <w:name w:val="L1-FlL Sp&amp;1/2"/>
    <w:rsid w:val="004F4378"/>
    <w:pPr>
      <w:tabs>
        <w:tab w:val="left" w:pos="1200"/>
      </w:tabs>
      <w:spacing w:after="240" w:line="240" w:lineRule="atLeast"/>
    </w:pPr>
    <w:rPr>
      <w:rFonts w:ascii="Times New Roman" w:hAnsi="Times New Roman"/>
      <w:sz w:val="24"/>
    </w:rPr>
  </w:style>
  <w:style w:type="paragraph" w:styleId="BalloonText">
    <w:name w:val="Balloon Text"/>
    <w:basedOn w:val="Normal"/>
    <w:link w:val="BalloonTextChar"/>
    <w:uiPriority w:val="99"/>
    <w:semiHidden/>
    <w:unhideWhenUsed/>
    <w:rsid w:val="00C76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F10"/>
    <w:rPr>
      <w:rFonts w:ascii="Tahoma" w:hAnsi="Tahoma" w:cs="Tahoma"/>
      <w:sz w:val="16"/>
      <w:szCs w:val="16"/>
    </w:rPr>
  </w:style>
  <w:style w:type="character" w:styleId="CommentReference">
    <w:name w:val="annotation reference"/>
    <w:basedOn w:val="DefaultParagraphFont"/>
    <w:uiPriority w:val="99"/>
    <w:semiHidden/>
    <w:unhideWhenUsed/>
    <w:rsid w:val="00E01AD5"/>
    <w:rPr>
      <w:sz w:val="16"/>
      <w:szCs w:val="16"/>
    </w:rPr>
  </w:style>
  <w:style w:type="paragraph" w:styleId="CommentText">
    <w:name w:val="annotation text"/>
    <w:basedOn w:val="Normal"/>
    <w:link w:val="CommentTextChar"/>
    <w:uiPriority w:val="99"/>
    <w:semiHidden/>
    <w:unhideWhenUsed/>
    <w:rsid w:val="00E01AD5"/>
    <w:pPr>
      <w:spacing w:line="240" w:lineRule="auto"/>
    </w:pPr>
    <w:rPr>
      <w:sz w:val="20"/>
    </w:rPr>
  </w:style>
  <w:style w:type="character" w:customStyle="1" w:styleId="CommentTextChar">
    <w:name w:val="Comment Text Char"/>
    <w:basedOn w:val="DefaultParagraphFont"/>
    <w:link w:val="CommentText"/>
    <w:uiPriority w:val="99"/>
    <w:semiHidden/>
    <w:rsid w:val="00E01AD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96F56"/>
    <w:rPr>
      <w:b/>
      <w:bCs/>
    </w:rPr>
  </w:style>
  <w:style w:type="character" w:customStyle="1" w:styleId="CommentSubjectChar">
    <w:name w:val="Comment Subject Char"/>
    <w:basedOn w:val="CommentTextChar"/>
    <w:link w:val="CommentSubject"/>
    <w:uiPriority w:val="99"/>
    <w:semiHidden/>
    <w:rsid w:val="00B96F56"/>
    <w:rPr>
      <w:rFonts w:ascii="Times New Roman" w:hAnsi="Times New Roman"/>
      <w:b/>
      <w:bCs/>
    </w:rPr>
  </w:style>
  <w:style w:type="paragraph" w:styleId="Revision">
    <w:name w:val="Revision"/>
    <w:hidden/>
    <w:uiPriority w:val="99"/>
    <w:semiHidden/>
    <w:rsid w:val="00B96F5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711956">
      <w:bodyDiv w:val="1"/>
      <w:marLeft w:val="0"/>
      <w:marRight w:val="0"/>
      <w:marTop w:val="0"/>
      <w:marBottom w:val="0"/>
      <w:divBdr>
        <w:top w:val="none" w:sz="0" w:space="0" w:color="auto"/>
        <w:left w:val="none" w:sz="0" w:space="0" w:color="auto"/>
        <w:bottom w:val="none" w:sz="0" w:space="0" w:color="auto"/>
        <w:right w:val="none" w:sz="0" w:space="0" w:color="auto"/>
      </w:divBdr>
    </w:div>
    <w:div w:id="1589191125">
      <w:bodyDiv w:val="1"/>
      <w:marLeft w:val="0"/>
      <w:marRight w:val="0"/>
      <w:marTop w:val="0"/>
      <w:marBottom w:val="0"/>
      <w:divBdr>
        <w:top w:val="none" w:sz="0" w:space="0" w:color="auto"/>
        <w:left w:val="none" w:sz="0" w:space="0" w:color="auto"/>
        <w:bottom w:val="none" w:sz="0" w:space="0" w:color="auto"/>
        <w:right w:val="none" w:sz="0" w:space="0" w:color="auto"/>
      </w:divBdr>
    </w:div>
    <w:div w:id="2100590789">
      <w:bodyDiv w:val="1"/>
      <w:marLeft w:val="0"/>
      <w:marRight w:val="0"/>
      <w:marTop w:val="0"/>
      <w:marBottom w:val="0"/>
      <w:divBdr>
        <w:top w:val="none" w:sz="0" w:space="0" w:color="auto"/>
        <w:left w:val="none" w:sz="0" w:space="0" w:color="auto"/>
        <w:bottom w:val="none" w:sz="0" w:space="0" w:color="auto"/>
        <w:right w:val="none" w:sz="0" w:space="0" w:color="auto"/>
      </w:divBdr>
    </w:div>
    <w:div w:id="21121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eps.ahrq.gov/mepsweb/"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meps.ahrq.gov/mepsweb/data_stats/more_info_download_data_files.jsp" TargetMode="Externa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meps.ahrq.gov/mepsweb/data_stats/onsite_datacenter.jsp" TargetMode="External"/><Relationship Id="rId10" Type="http://schemas.openxmlformats.org/officeDocument/2006/relationships/footer" Target="footer2.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ps.ahrq.gov/meps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F4568-3CD8-47A5-BE6A-BD6478F3B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2AB5E8CC.dotm</Template>
  <TotalTime>307</TotalTime>
  <Pages>34</Pages>
  <Words>11894</Words>
  <Characters>66604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MEPS HC-168E</vt:lpstr>
    </vt:vector>
  </TitlesOfParts>
  <Company>Westat</Company>
  <LinksUpToDate>false</LinksUpToDate>
  <CharactersWithSpaces>78342</CharactersWithSpaces>
  <SharedDoc>false</SharedDoc>
  <HLinks>
    <vt:vector size="30" baseType="variant">
      <vt:variant>
        <vt:i4>4063305</vt:i4>
      </vt:variant>
      <vt:variant>
        <vt:i4>12</vt:i4>
      </vt:variant>
      <vt:variant>
        <vt:i4>0</vt:i4>
      </vt:variant>
      <vt:variant>
        <vt:i4>5</vt:i4>
      </vt:variant>
      <vt:variant>
        <vt:lpwstr>http://www.meps.ahrq.gov/data_stats/more_info_download_data_files.jsp</vt:lpwstr>
      </vt:variant>
      <vt:variant>
        <vt:lpwstr/>
      </vt:variant>
      <vt:variant>
        <vt:i4>1048596</vt:i4>
      </vt:variant>
      <vt:variant>
        <vt:i4>9</vt:i4>
      </vt:variant>
      <vt:variant>
        <vt:i4>0</vt:i4>
      </vt:variant>
      <vt:variant>
        <vt:i4>5</vt:i4>
      </vt:variant>
      <vt:variant>
        <vt:lpwstr>http://www.meps.ahrq.gov/</vt:lpwstr>
      </vt:variant>
      <vt:variant>
        <vt:lpwstr/>
      </vt:variant>
      <vt:variant>
        <vt:i4>7602218</vt:i4>
      </vt:variant>
      <vt:variant>
        <vt:i4>6</vt:i4>
      </vt:variant>
      <vt:variant>
        <vt:i4>0</vt:i4>
      </vt:variant>
      <vt:variant>
        <vt:i4>5</vt:i4>
      </vt:variant>
      <vt:variant>
        <vt:lpwstr>http://www.meps.ahrq.gov/survey_comp/survey_questionnaires.jsp</vt:lpwstr>
      </vt:variant>
      <vt:variant>
        <vt:lpwstr/>
      </vt:variant>
      <vt:variant>
        <vt:i4>1048596</vt:i4>
      </vt:variant>
      <vt:variant>
        <vt:i4>3</vt:i4>
      </vt:variant>
      <vt:variant>
        <vt:i4>0</vt:i4>
      </vt:variant>
      <vt:variant>
        <vt:i4>5</vt:i4>
      </vt:variant>
      <vt:variant>
        <vt:lpwstr>http://www.meps.ahrq.gov/</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HC-168E</dc:title>
  <dc:subject>2014 Emergency Room Visits Public Use File</dc:subject>
  <dc:creator>Agency for Healthcare Research and Quality</dc:creator>
  <cp:keywords>MEPS, Emergency Room Visits, Expenditures, Survey, PUF</cp:keywords>
  <cp:lastModifiedBy>Camille Jasper</cp:lastModifiedBy>
  <cp:revision>90</cp:revision>
  <cp:lastPrinted>2016-06-22T15:26:00Z</cp:lastPrinted>
  <dcterms:created xsi:type="dcterms:W3CDTF">2015-06-19T15:18:00Z</dcterms:created>
  <dcterms:modified xsi:type="dcterms:W3CDTF">2016-07-06T18:10:00Z</dcterms:modified>
</cp:coreProperties>
</file>